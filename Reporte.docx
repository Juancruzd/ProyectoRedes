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F8641F" w14:textId="7E67F76F" w:rsidR="00D077E9" w:rsidRPr="00C974BD" w:rsidRDefault="00D047EC" w:rsidP="00D70D02">
      <w:pPr>
        <w:rPr>
          <w:lang w:val="es-MX"/>
        </w:rPr>
      </w:pPr>
      <w:r w:rsidRPr="00C974BD">
        <w:rPr>
          <w:noProof/>
          <w:lang w:val="es-MX" w:bidi="es-ES"/>
        </w:rPr>
        <w:drawing>
          <wp:anchor distT="0" distB="0" distL="114300" distR="114300" simplePos="0" relativeHeight="251658240" behindDoc="1" locked="0" layoutInCell="1" allowOverlap="1" wp14:anchorId="64F08B44" wp14:editId="3CC2E762">
            <wp:simplePos x="0" y="0"/>
            <wp:positionH relativeFrom="column">
              <wp:posOffset>-1216660</wp:posOffset>
            </wp:positionH>
            <wp:positionV relativeFrom="page">
              <wp:align>top</wp:align>
            </wp:positionV>
            <wp:extent cx="8764270" cy="67056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8">
                      <a:extLst>
                        <a:ext uri="{28A0092B-C50C-407E-A947-70E740481C1C}">
                          <a14:useLocalDpi xmlns:a14="http://schemas.microsoft.com/office/drawing/2010/main" val="0"/>
                        </a:ext>
                      </a:extLst>
                    </a:blip>
                    <a:stretch>
                      <a:fillRect/>
                    </a:stretch>
                  </pic:blipFill>
                  <pic:spPr>
                    <a:xfrm>
                      <a:off x="0" y="0"/>
                      <a:ext cx="8764270" cy="6705600"/>
                    </a:xfrm>
                    <a:prstGeom prst="rect">
                      <a:avLst/>
                    </a:prstGeom>
                  </pic:spPr>
                </pic:pic>
              </a:graphicData>
            </a:graphic>
            <wp14:sizeRelH relativeFrom="margin">
              <wp14:pctWidth>0</wp14:pctWidth>
            </wp14:sizeRelH>
            <wp14:sizeRelV relativeFrom="margin">
              <wp14:pctHeight>0</wp14:pctHeight>
            </wp14:sizeRelV>
          </wp:anchor>
        </w:drawing>
      </w:r>
      <w:r w:rsidR="00AB02A7" w:rsidRPr="00C974BD">
        <w:rPr>
          <w:noProof/>
          <w:lang w:val="es-MX" w:bidi="es-ES"/>
        </w:rPr>
        <mc:AlternateContent>
          <mc:Choice Requires="wps">
            <w:drawing>
              <wp:anchor distT="0" distB="0" distL="114300" distR="114300" simplePos="0" relativeHeight="251660288" behindDoc="1" locked="0" layoutInCell="1" allowOverlap="1" wp14:anchorId="45F41D0C" wp14:editId="197C5B46">
                <wp:simplePos x="0" y="0"/>
                <wp:positionH relativeFrom="column">
                  <wp:posOffset>-202474</wp:posOffset>
                </wp:positionH>
                <wp:positionV relativeFrom="page">
                  <wp:posOffset>938150</wp:posOffset>
                </wp:positionV>
                <wp:extent cx="3938905" cy="8657111"/>
                <wp:effectExtent l="0" t="0" r="4445" b="0"/>
                <wp:wrapNone/>
                <wp:docPr id="3" name="Rectángulo 3" descr="rectángulo blanco para texto en portada"/>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348C11" id="Rectángulo 3" o:spid="_x0000_s1026" alt="rectángulo blanco para texto en portada"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" fillcolor="white [3212]" stroked="f" strokeweight="2pt">
                <w10:wrap anchory="page"/>
              </v:rect>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rsidRPr="00C974BD" w14:paraId="1BBEC2FD" w14:textId="77777777" w:rsidTr="00AB02A7">
        <w:trPr>
          <w:trHeight w:val="1894"/>
        </w:trPr>
        <w:tc>
          <w:tcPr>
            <w:tcW w:w="5580" w:type="dxa"/>
            <w:tcBorders>
              <w:top w:val="nil"/>
              <w:left w:val="nil"/>
              <w:bottom w:val="nil"/>
              <w:right w:val="nil"/>
            </w:tcBorders>
          </w:tcPr>
          <w:p w14:paraId="5225C64A" w14:textId="4972B04A" w:rsidR="00D077E9" w:rsidRPr="00C974BD" w:rsidRDefault="006D7ECB" w:rsidP="00AB02A7">
            <w:pPr>
              <w:rPr>
                <w:lang w:val="es-MX"/>
              </w:rPr>
            </w:pPr>
            <w:r w:rsidRPr="00C974BD">
              <w:rPr>
                <w:noProof/>
                <w:lang w:val="es-MX" w:bidi="es-ES"/>
              </w:rPr>
              <mc:AlternateContent>
                <mc:Choice Requires="wps">
                  <w:drawing>
                    <wp:inline distT="0" distB="0" distL="0" distR="0" wp14:anchorId="4FE1F46D" wp14:editId="3B96EA9A">
                      <wp:extent cx="3528695" cy="2480310"/>
                      <wp:effectExtent l="0" t="0" r="0" b="0"/>
                      <wp:docPr id="8" name="Cuadro de texto 8"/>
                      <wp:cNvGraphicFramePr/>
                      <a:graphic xmlns:a="http://schemas.openxmlformats.org/drawingml/2006/main">
                        <a:graphicData uri="http://schemas.microsoft.com/office/word/2010/wordprocessingShape">
                          <wps:wsp>
                            <wps:cNvSpPr txBox="1"/>
                            <wps:spPr>
                              <a:xfrm>
                                <a:off x="0" y="0"/>
                                <a:ext cx="3528695" cy="2480310"/>
                              </a:xfrm>
                              <a:prstGeom prst="rect">
                                <a:avLst/>
                              </a:prstGeom>
                              <a:noFill/>
                              <a:ln w="6350">
                                <a:noFill/>
                              </a:ln>
                            </wps:spPr>
                            <wps:txbx>
                              <w:txbxContent>
                                <w:p w14:paraId="5FDFBC4E" w14:textId="77777777" w:rsidR="001F7656" w:rsidRDefault="001F7656" w:rsidP="006D7ECB">
                                  <w:pPr>
                                    <w:pStyle w:val="Ttulo"/>
                                    <w:rPr>
                                      <w:sz w:val="96"/>
                                      <w:szCs w:val="56"/>
                                      <w:lang w:bidi="es-ES"/>
                                    </w:rPr>
                                  </w:pPr>
                                </w:p>
                                <w:p w14:paraId="2E9C9E53" w14:textId="3CFD6385" w:rsidR="001F7656" w:rsidRPr="006D7ECB" w:rsidRDefault="001F7656" w:rsidP="006D7ECB">
                                  <w:pPr>
                                    <w:pStyle w:val="Ttulo"/>
                                    <w:rPr>
                                      <w:sz w:val="144"/>
                                      <w:szCs w:val="72"/>
                                    </w:rPr>
                                  </w:pPr>
                                  <w:r w:rsidRPr="006D7ECB">
                                    <w:rPr>
                                      <w:sz w:val="96"/>
                                      <w:szCs w:val="56"/>
                                      <w:lang w:bidi="es-ES"/>
                                    </w:rPr>
                                    <w:t>Proyecto Final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FE1F46D" id="_x0000_t202" coordsize="21600,21600" o:spt="202" path="m,l,21600r21600,l21600,xe">
                      <v:stroke joinstyle="miter"/>
                      <v:path gradientshapeok="t" o:connecttype="rect"/>
                    </v:shapetype>
                    <v:shape id="Cuadro de texto 8" o:spid="_x0000_s1026" type="#_x0000_t202" style="width:277.85pt;height:1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" filled="f" stroked="f" strokeweight=".5pt">
                      <v:textbox>
                        <w:txbxContent>
                          <w:p w14:paraId="5FDFBC4E" w14:textId="77777777" w:rsidR="001F7656" w:rsidRDefault="001F7656" w:rsidP="006D7ECB">
                            <w:pPr>
                              <w:pStyle w:val="Ttulo"/>
                              <w:rPr>
                                <w:sz w:val="96"/>
                                <w:szCs w:val="56"/>
                                <w:lang w:bidi="es-ES"/>
                              </w:rPr>
                            </w:pPr>
                          </w:p>
                          <w:p w14:paraId="2E9C9E53" w14:textId="3CFD6385" w:rsidR="001F7656" w:rsidRPr="006D7ECB" w:rsidRDefault="001F7656" w:rsidP="006D7ECB">
                            <w:pPr>
                              <w:pStyle w:val="Ttulo"/>
                              <w:rPr>
                                <w:sz w:val="144"/>
                                <w:szCs w:val="72"/>
                              </w:rPr>
                            </w:pPr>
                            <w:r w:rsidRPr="006D7ECB">
                              <w:rPr>
                                <w:sz w:val="96"/>
                                <w:szCs w:val="56"/>
                                <w:lang w:bidi="es-ES"/>
                              </w:rPr>
                              <w:t>Proyecto Final</w:t>
                            </w:r>
                          </w:p>
                        </w:txbxContent>
                      </v:textbox>
                      <w10:anchorlock/>
                    </v:shape>
                  </w:pict>
                </mc:Fallback>
              </mc:AlternateContent>
            </w:r>
          </w:p>
          <w:p w14:paraId="0E34D43C" w14:textId="3090644F" w:rsidR="00D077E9" w:rsidRPr="00C974BD" w:rsidRDefault="00D077E9" w:rsidP="00AB02A7">
            <w:pPr>
              <w:rPr>
                <w:lang w:val="es-MX"/>
              </w:rPr>
            </w:pPr>
            <w:r w:rsidRPr="00C974BD">
              <w:rPr>
                <w:noProof/>
                <w:lang w:val="es-MX" w:bidi="es-ES"/>
              </w:rPr>
              <mc:AlternateContent>
                <mc:Choice Requires="wps">
                  <w:drawing>
                    <wp:inline distT="0" distB="0" distL="0" distR="0" wp14:anchorId="4CA5ECCA" wp14:editId="1479F1A1">
                      <wp:extent cx="1390918" cy="0"/>
                      <wp:effectExtent l="0" t="19050" r="19050" b="19050"/>
                      <wp:docPr id="5" name="Conector recto 5" descr="divisor de texto"/>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8E626BE" id="Conector recto 5"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" strokecolor="#082a75 [3215]" strokeweight="3pt">
                      <w10:anchorlock/>
                    </v:line>
                  </w:pict>
                </mc:Fallback>
              </mc:AlternateContent>
            </w:r>
          </w:p>
        </w:tc>
      </w:tr>
      <w:tr w:rsidR="00D077E9" w:rsidRPr="00C974BD" w14:paraId="5BF540D3" w14:textId="77777777" w:rsidTr="004E5FEE">
        <w:trPr>
          <w:trHeight w:val="7303"/>
        </w:trPr>
        <w:tc>
          <w:tcPr>
            <w:tcW w:w="5580" w:type="dxa"/>
            <w:tcBorders>
              <w:top w:val="nil"/>
              <w:left w:val="nil"/>
              <w:bottom w:val="nil"/>
              <w:right w:val="nil"/>
            </w:tcBorders>
          </w:tcPr>
          <w:p w14:paraId="004B1870" w14:textId="77777777" w:rsidR="00D077E9" w:rsidRPr="00C974BD" w:rsidRDefault="00D077E9" w:rsidP="00AB02A7">
            <w:pPr>
              <w:rPr>
                <w:lang w:val="es-MX"/>
              </w:rPr>
            </w:pPr>
          </w:p>
        </w:tc>
      </w:tr>
      <w:tr w:rsidR="00D077E9" w:rsidRPr="00C974BD" w14:paraId="330B1E17" w14:textId="77777777" w:rsidTr="00AB02A7">
        <w:trPr>
          <w:trHeight w:val="2438"/>
        </w:trPr>
        <w:tc>
          <w:tcPr>
            <w:tcW w:w="5580" w:type="dxa"/>
            <w:tcBorders>
              <w:top w:val="nil"/>
              <w:left w:val="nil"/>
              <w:bottom w:val="nil"/>
              <w:right w:val="nil"/>
            </w:tcBorders>
          </w:tcPr>
          <w:sdt>
            <w:sdtPr>
              <w:rPr>
                <w:lang w:val="es-MX"/>
              </w:rPr>
              <w:id w:val="1080870105"/>
              <w:placeholder>
                <w:docPart w:val="EA595BDF631F4F2EB2FB781FAB00ECAF"/>
              </w:placeholder>
              <w15:appearance w15:val="hidden"/>
            </w:sdtPr>
            <w:sdtContent>
              <w:p w14:paraId="6AC4CB13" w14:textId="7FA60773" w:rsidR="00D077E9" w:rsidRPr="00C974BD" w:rsidRDefault="000747A0" w:rsidP="00AB02A7">
                <w:pPr>
                  <w:rPr>
                    <w:lang w:val="es-MX"/>
                  </w:rPr>
                </w:pPr>
                <w:r w:rsidRPr="00C974BD">
                  <w:rPr>
                    <w:rStyle w:val="SubttuloCar"/>
                    <w:b w:val="0"/>
                    <w:lang w:val="es-MX" w:bidi="es-ES"/>
                  </w:rPr>
                  <w:fldChar w:fldCharType="begin"/>
                </w:r>
                <w:r w:rsidRPr="00C974BD">
                  <w:rPr>
                    <w:rStyle w:val="SubttuloCar"/>
                    <w:b w:val="0"/>
                    <w:lang w:val="es-MX" w:bidi="es-ES"/>
                  </w:rPr>
                  <w:instrText xml:space="preserve"> DATE  \@ "d MMMM"  \* MERGEFORMAT </w:instrText>
                </w:r>
                <w:r w:rsidRPr="00C974BD">
                  <w:rPr>
                    <w:rStyle w:val="SubttuloCar"/>
                    <w:b w:val="0"/>
                    <w:lang w:val="es-MX" w:bidi="es-ES"/>
                  </w:rPr>
                  <w:fldChar w:fldCharType="separate"/>
                </w:r>
                <w:r w:rsidR="00F312C9">
                  <w:rPr>
                    <w:rStyle w:val="SubttuloCar"/>
                    <w:b w:val="0"/>
                    <w:noProof/>
                    <w:lang w:val="es-MX" w:bidi="es-ES"/>
                  </w:rPr>
                  <w:t>17 junio</w:t>
                </w:r>
                <w:r w:rsidRPr="00C974BD">
                  <w:rPr>
                    <w:rStyle w:val="SubttuloCar"/>
                    <w:b w:val="0"/>
                    <w:lang w:val="es-MX" w:bidi="es-ES"/>
                  </w:rPr>
                  <w:fldChar w:fldCharType="end"/>
                </w:r>
                <w:r w:rsidR="00EE1B2A" w:rsidRPr="00C974BD">
                  <w:rPr>
                    <w:rStyle w:val="SubttuloCar"/>
                    <w:b w:val="0"/>
                    <w:lang w:val="es-MX" w:bidi="es-ES"/>
                  </w:rPr>
                  <w:t xml:space="preserve"> 2020</w:t>
                </w:r>
              </w:p>
            </w:sdtContent>
          </w:sdt>
          <w:p w14:paraId="1AAF79C3" w14:textId="77777777" w:rsidR="00D077E9" w:rsidRPr="00C974BD" w:rsidRDefault="00D077E9" w:rsidP="00AB02A7">
            <w:pPr>
              <w:rPr>
                <w:sz w:val="10"/>
                <w:szCs w:val="10"/>
                <w:lang w:val="es-MX"/>
              </w:rPr>
            </w:pPr>
            <w:r w:rsidRPr="00C974BD">
              <w:rPr>
                <w:noProof/>
                <w:sz w:val="10"/>
                <w:szCs w:val="10"/>
                <w:lang w:val="es-MX" w:bidi="es-ES"/>
              </w:rPr>
              <mc:AlternateContent>
                <mc:Choice Requires="wps">
                  <w:drawing>
                    <wp:inline distT="0" distB="0" distL="0" distR="0" wp14:anchorId="253764B6" wp14:editId="591F6EEF">
                      <wp:extent cx="1493949" cy="0"/>
                      <wp:effectExtent l="0" t="19050" r="30480" b="19050"/>
                      <wp:docPr id="6" name="Conector recto 6" descr="divisor de texto"/>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6F710FA" id="Conector recto 6"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" strokecolor="#082a75 [3215]" strokeweight="3pt">
                      <w10:anchorlock/>
                    </v:line>
                  </w:pict>
                </mc:Fallback>
              </mc:AlternateContent>
            </w:r>
          </w:p>
          <w:p w14:paraId="7ABE635A" w14:textId="77777777" w:rsidR="00D077E9" w:rsidRPr="00C974BD" w:rsidRDefault="00D077E9" w:rsidP="00AB02A7">
            <w:pPr>
              <w:rPr>
                <w:sz w:val="10"/>
                <w:szCs w:val="10"/>
                <w:lang w:val="es-MX"/>
              </w:rPr>
            </w:pPr>
          </w:p>
          <w:p w14:paraId="74F66A01" w14:textId="7BA906F6" w:rsidR="00D077E9" w:rsidRPr="00C974BD" w:rsidRDefault="00617664" w:rsidP="00AB02A7">
            <w:pPr>
              <w:rPr>
                <w:lang w:val="es-MX"/>
              </w:rPr>
            </w:pPr>
            <w:r w:rsidRPr="00C974BD">
              <w:rPr>
                <w:lang w:val="es-MX"/>
              </w:rPr>
              <w:t>Tecnologías para Redes de Área Extendida</w:t>
            </w:r>
          </w:p>
          <w:p w14:paraId="2C4DA160" w14:textId="5F77BE3A" w:rsidR="00D077E9" w:rsidRPr="00C974BD" w:rsidRDefault="001F7656" w:rsidP="00845DC1">
            <w:pPr>
              <w:ind w:left="720"/>
              <w:rPr>
                <w:lang w:val="es-MX"/>
              </w:rPr>
            </w:pPr>
            <w:sdt>
              <w:sdtPr>
                <w:rPr>
                  <w:lang w:val="es-MX"/>
                </w:rPr>
                <w:alias w:val="Su nombre"/>
                <w:tag w:val="Su nombre"/>
                <w:id w:val="-180584491"/>
                <w:placeholder>
                  <w:docPart w:val="8E72FDBE0908446EA59DEAC022DB2252"/>
                </w:placeholder>
                <w:dataBinding w:prefixMappings="xmlns:ns0='http://schemas.microsoft.com/office/2006/coverPageProps' " w:xpath="/ns0:CoverPageProperties[1]/ns0:CompanyFax[1]" w:storeItemID="{55AF091B-3C7A-41E3-B477-F2FDAA23CFDA}"/>
                <w15:appearance w15:val="hidden"/>
                <w:text w:multiLine="1"/>
              </w:sdtPr>
              <w:sdtContent>
                <w:r w:rsidR="00845DC1" w:rsidRPr="00C974BD">
                  <w:rPr>
                    <w:lang w:val="es-MX"/>
                  </w:rPr>
                  <w:t>Karol Mandujano Quijas</w:t>
                </w:r>
                <w:r w:rsidR="00845DC1" w:rsidRPr="00C974BD">
                  <w:rPr>
                    <w:lang w:val="es-MX"/>
                  </w:rPr>
                  <w:br/>
                  <w:t>Juan de Dios Guadalupe Cruz Delgado</w:t>
                </w:r>
                <w:r w:rsidR="00845DC1" w:rsidRPr="00C974BD">
                  <w:rPr>
                    <w:lang w:val="es-MX"/>
                  </w:rPr>
                  <w:br/>
                  <w:t>Diego Duarte Guerrero</w:t>
                </w:r>
              </w:sdtContent>
            </w:sdt>
          </w:p>
          <w:p w14:paraId="3934A0D7" w14:textId="77777777" w:rsidR="00D077E9" w:rsidRPr="00C974BD" w:rsidRDefault="00D077E9" w:rsidP="00AB02A7">
            <w:pPr>
              <w:rPr>
                <w:sz w:val="10"/>
                <w:szCs w:val="10"/>
                <w:lang w:val="es-MX"/>
              </w:rPr>
            </w:pPr>
          </w:p>
        </w:tc>
      </w:tr>
    </w:tbl>
    <w:p w14:paraId="2E5983FF" w14:textId="06F59455" w:rsidR="00AB02A7" w:rsidRPr="00C974BD" w:rsidRDefault="00AB02A7" w:rsidP="00E5732F">
      <w:pPr>
        <w:spacing w:after="200"/>
        <w:rPr>
          <w:lang w:val="es-MX"/>
        </w:rPr>
      </w:pPr>
      <w:r w:rsidRPr="00C974BD">
        <w:rPr>
          <w:noProof/>
          <w:lang w:val="es-MX" w:bidi="es-ES"/>
        </w:rPr>
        <w:drawing>
          <wp:anchor distT="0" distB="0" distL="114300" distR="114300" simplePos="0" relativeHeight="251661312" behindDoc="0" locked="0" layoutInCell="1" allowOverlap="1" wp14:anchorId="25EFB858" wp14:editId="29534AC6">
            <wp:simplePos x="0" y="0"/>
            <wp:positionH relativeFrom="column">
              <wp:posOffset>3825241</wp:posOffset>
            </wp:positionH>
            <wp:positionV relativeFrom="paragraph">
              <wp:posOffset>7480935</wp:posOffset>
            </wp:positionV>
            <wp:extent cx="2930064" cy="872490"/>
            <wp:effectExtent l="0" t="0" r="0" b="0"/>
            <wp:wrapNone/>
            <wp:docPr id="12" name="Gráfico 201">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áfico 201" descr="marcador-de-posición-de-logotipo">
                      <a:extLst>
                        <a:ext uri="{FF2B5EF4-FFF2-40B4-BE49-F238E27FC236}">
                          <a16:creationId xmlns:a16="http://schemas.microsoft.com/office/drawing/2014/main" id="{F3D65186-AB5A-4584-87C3-0FAA2992263B}"/>
                        </a:ext>
                      </a:extLst>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71100" cy="914487"/>
                    </a:xfrm>
                    <a:prstGeom prst="rect">
                      <a:avLst/>
                    </a:prstGeom>
                  </pic:spPr>
                </pic:pic>
              </a:graphicData>
            </a:graphic>
            <wp14:sizeRelH relativeFrom="margin">
              <wp14:pctWidth>0</wp14:pctWidth>
            </wp14:sizeRelH>
            <wp14:sizeRelV relativeFrom="margin">
              <wp14:pctHeight>0</wp14:pctHeight>
            </wp14:sizeRelV>
          </wp:anchor>
        </w:drawing>
      </w:r>
      <w:r w:rsidRPr="00C974BD">
        <w:rPr>
          <w:noProof/>
          <w:lang w:val="es-MX" w:bidi="es-ES"/>
        </w:rPr>
        <mc:AlternateContent>
          <mc:Choice Requires="wps">
            <w:drawing>
              <wp:anchor distT="0" distB="0" distL="114300" distR="114300" simplePos="0" relativeHeight="251659264" behindDoc="1" locked="0" layoutInCell="1" allowOverlap="1" wp14:anchorId="5857E9CC" wp14:editId="3FB12F12">
                <wp:simplePos x="0" y="0"/>
                <wp:positionH relativeFrom="column">
                  <wp:posOffset>-745490</wp:posOffset>
                </wp:positionH>
                <wp:positionV relativeFrom="page">
                  <wp:posOffset>6667500</wp:posOffset>
                </wp:positionV>
                <wp:extent cx="7760970" cy="4019550"/>
                <wp:effectExtent l="0" t="0" r="0" b="0"/>
                <wp:wrapNone/>
                <wp:docPr id="2" name="Rectángulo 2" descr="rectángulo de color"/>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3196B0" id="Rectángulo 2" o:spid="_x0000_s1026" alt="rectángulo de color"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" fillcolor="#34aba2 [3206]" stroked="f" strokeweight="2pt">
                <w10:wrap anchory="page"/>
              </v:rect>
            </w:pict>
          </mc:Fallback>
        </mc:AlternateContent>
      </w:r>
      <w:r w:rsidR="00D077E9" w:rsidRPr="00C974BD">
        <w:rPr>
          <w:lang w:val="es-MX" w:bidi="es-ES"/>
        </w:rPr>
        <w:br w:type="page"/>
      </w:r>
    </w:p>
    <w:p w14:paraId="41224611" w14:textId="0D3EAAF5" w:rsidR="0065044F" w:rsidRDefault="00E5732F">
      <w:pPr>
        <w:pStyle w:val="Tabladeilustraciones"/>
        <w:tabs>
          <w:tab w:val="right" w:leader="dot" w:pos="10024"/>
        </w:tabs>
        <w:rPr>
          <w:b w:val="0"/>
          <w:noProof/>
          <w:color w:val="auto"/>
          <w:sz w:val="22"/>
          <w:lang w:val="es-MX" w:eastAsia="es-MX"/>
        </w:rPr>
      </w:pPr>
      <w:r w:rsidRPr="00C974BD">
        <w:rPr>
          <w:lang w:val="es-MX"/>
        </w:rPr>
        <w:lastRenderedPageBreak/>
        <w:fldChar w:fldCharType="begin"/>
      </w:r>
      <w:r w:rsidRPr="00C974BD">
        <w:rPr>
          <w:lang w:val="es-MX"/>
        </w:rPr>
        <w:instrText xml:space="preserve"> TOC \h \z \t "Título-PF" \c </w:instrText>
      </w:r>
      <w:r w:rsidRPr="00C974BD">
        <w:rPr>
          <w:lang w:val="es-MX"/>
        </w:rPr>
        <w:fldChar w:fldCharType="separate"/>
      </w:r>
      <w:hyperlink w:anchor="_Toc43223298" w:history="1">
        <w:r w:rsidR="0065044F" w:rsidRPr="00704283">
          <w:rPr>
            <w:rStyle w:val="Hipervnculo"/>
            <w:noProof/>
            <w:lang w:val="es-MX"/>
          </w:rPr>
          <w:t>Introducción</w:t>
        </w:r>
        <w:r w:rsidR="0065044F">
          <w:rPr>
            <w:noProof/>
            <w:webHidden/>
          </w:rPr>
          <w:tab/>
        </w:r>
        <w:r w:rsidR="0065044F">
          <w:rPr>
            <w:noProof/>
            <w:webHidden/>
          </w:rPr>
          <w:fldChar w:fldCharType="begin"/>
        </w:r>
        <w:r w:rsidR="0065044F">
          <w:rPr>
            <w:noProof/>
            <w:webHidden/>
          </w:rPr>
          <w:instrText xml:space="preserve"> PAGEREF _Toc43223298 \h </w:instrText>
        </w:r>
        <w:r w:rsidR="0065044F">
          <w:rPr>
            <w:noProof/>
            <w:webHidden/>
          </w:rPr>
        </w:r>
        <w:r w:rsidR="0065044F">
          <w:rPr>
            <w:noProof/>
            <w:webHidden/>
          </w:rPr>
          <w:fldChar w:fldCharType="separate"/>
        </w:r>
        <w:r w:rsidR="00F312C9">
          <w:rPr>
            <w:noProof/>
            <w:webHidden/>
          </w:rPr>
          <w:t>3</w:t>
        </w:r>
        <w:r w:rsidR="0065044F">
          <w:rPr>
            <w:noProof/>
            <w:webHidden/>
          </w:rPr>
          <w:fldChar w:fldCharType="end"/>
        </w:r>
      </w:hyperlink>
    </w:p>
    <w:p w14:paraId="5AE6C57A" w14:textId="4FE36F1B" w:rsidR="0065044F" w:rsidRDefault="001F7656">
      <w:pPr>
        <w:pStyle w:val="Tabladeilustraciones"/>
        <w:tabs>
          <w:tab w:val="right" w:leader="dot" w:pos="10024"/>
        </w:tabs>
        <w:rPr>
          <w:b w:val="0"/>
          <w:noProof/>
          <w:color w:val="auto"/>
          <w:sz w:val="22"/>
          <w:lang w:val="es-MX" w:eastAsia="es-MX"/>
        </w:rPr>
      </w:pPr>
      <w:hyperlink w:anchor="_Toc43223299" w:history="1">
        <w:r w:rsidR="0065044F" w:rsidRPr="00704283">
          <w:rPr>
            <w:rStyle w:val="Hipervnculo"/>
            <w:noProof/>
            <w:lang w:val="es-MX"/>
          </w:rPr>
          <w:t>Antecedentes</w:t>
        </w:r>
        <w:r w:rsidR="0065044F">
          <w:rPr>
            <w:noProof/>
            <w:webHidden/>
          </w:rPr>
          <w:tab/>
        </w:r>
        <w:r w:rsidR="0065044F">
          <w:rPr>
            <w:noProof/>
            <w:webHidden/>
          </w:rPr>
          <w:fldChar w:fldCharType="begin"/>
        </w:r>
        <w:r w:rsidR="0065044F">
          <w:rPr>
            <w:noProof/>
            <w:webHidden/>
          </w:rPr>
          <w:instrText xml:space="preserve"> PAGEREF _Toc43223299 \h </w:instrText>
        </w:r>
        <w:r w:rsidR="0065044F">
          <w:rPr>
            <w:noProof/>
            <w:webHidden/>
          </w:rPr>
        </w:r>
        <w:r w:rsidR="0065044F">
          <w:rPr>
            <w:noProof/>
            <w:webHidden/>
          </w:rPr>
          <w:fldChar w:fldCharType="separate"/>
        </w:r>
        <w:r w:rsidR="00F312C9">
          <w:rPr>
            <w:noProof/>
            <w:webHidden/>
          </w:rPr>
          <w:t>3</w:t>
        </w:r>
        <w:r w:rsidR="0065044F">
          <w:rPr>
            <w:noProof/>
            <w:webHidden/>
          </w:rPr>
          <w:fldChar w:fldCharType="end"/>
        </w:r>
      </w:hyperlink>
    </w:p>
    <w:p w14:paraId="6232C836" w14:textId="690AC499" w:rsidR="0065044F" w:rsidRDefault="001F7656">
      <w:pPr>
        <w:pStyle w:val="Tabladeilustraciones"/>
        <w:tabs>
          <w:tab w:val="right" w:leader="dot" w:pos="10024"/>
        </w:tabs>
        <w:rPr>
          <w:b w:val="0"/>
          <w:noProof/>
          <w:color w:val="auto"/>
          <w:sz w:val="22"/>
          <w:lang w:val="es-MX" w:eastAsia="es-MX"/>
        </w:rPr>
      </w:pPr>
      <w:hyperlink w:anchor="_Toc43223300" w:history="1">
        <w:r w:rsidR="0065044F" w:rsidRPr="00704283">
          <w:rPr>
            <w:rStyle w:val="Hipervnculo"/>
            <w:noProof/>
            <w:lang w:val="es-MX"/>
          </w:rPr>
          <w:t>Objetivo</w:t>
        </w:r>
        <w:r w:rsidR="0065044F">
          <w:rPr>
            <w:noProof/>
            <w:webHidden/>
          </w:rPr>
          <w:tab/>
        </w:r>
        <w:r w:rsidR="0065044F">
          <w:rPr>
            <w:noProof/>
            <w:webHidden/>
          </w:rPr>
          <w:fldChar w:fldCharType="begin"/>
        </w:r>
        <w:r w:rsidR="0065044F">
          <w:rPr>
            <w:noProof/>
            <w:webHidden/>
          </w:rPr>
          <w:instrText xml:space="preserve"> PAGEREF _Toc43223300 \h </w:instrText>
        </w:r>
        <w:r w:rsidR="0065044F">
          <w:rPr>
            <w:noProof/>
            <w:webHidden/>
          </w:rPr>
        </w:r>
        <w:r w:rsidR="0065044F">
          <w:rPr>
            <w:noProof/>
            <w:webHidden/>
          </w:rPr>
          <w:fldChar w:fldCharType="separate"/>
        </w:r>
        <w:r w:rsidR="00F312C9">
          <w:rPr>
            <w:noProof/>
            <w:webHidden/>
          </w:rPr>
          <w:t>3</w:t>
        </w:r>
        <w:r w:rsidR="0065044F">
          <w:rPr>
            <w:noProof/>
            <w:webHidden/>
          </w:rPr>
          <w:fldChar w:fldCharType="end"/>
        </w:r>
      </w:hyperlink>
    </w:p>
    <w:p w14:paraId="5137B93A" w14:textId="743A9170" w:rsidR="0065044F" w:rsidRDefault="001F7656">
      <w:pPr>
        <w:pStyle w:val="Tabladeilustraciones"/>
        <w:tabs>
          <w:tab w:val="right" w:leader="dot" w:pos="10024"/>
        </w:tabs>
        <w:rPr>
          <w:b w:val="0"/>
          <w:noProof/>
          <w:color w:val="auto"/>
          <w:sz w:val="22"/>
          <w:lang w:val="es-MX" w:eastAsia="es-MX"/>
        </w:rPr>
      </w:pPr>
      <w:hyperlink w:anchor="_Toc43223301" w:history="1">
        <w:r w:rsidR="0065044F" w:rsidRPr="00704283">
          <w:rPr>
            <w:rStyle w:val="Hipervnculo"/>
            <w:noProof/>
            <w:lang w:val="es-MX"/>
          </w:rPr>
          <w:t>Alcance del proyecto</w:t>
        </w:r>
        <w:r w:rsidR="0065044F">
          <w:rPr>
            <w:noProof/>
            <w:webHidden/>
          </w:rPr>
          <w:tab/>
        </w:r>
        <w:r w:rsidR="0065044F">
          <w:rPr>
            <w:noProof/>
            <w:webHidden/>
          </w:rPr>
          <w:fldChar w:fldCharType="begin"/>
        </w:r>
        <w:r w:rsidR="0065044F">
          <w:rPr>
            <w:noProof/>
            <w:webHidden/>
          </w:rPr>
          <w:instrText xml:space="preserve"> PAGEREF _Toc43223301 \h </w:instrText>
        </w:r>
        <w:r w:rsidR="0065044F">
          <w:rPr>
            <w:noProof/>
            <w:webHidden/>
          </w:rPr>
        </w:r>
        <w:r w:rsidR="0065044F">
          <w:rPr>
            <w:noProof/>
            <w:webHidden/>
          </w:rPr>
          <w:fldChar w:fldCharType="separate"/>
        </w:r>
        <w:r w:rsidR="00F312C9">
          <w:rPr>
            <w:noProof/>
            <w:webHidden/>
          </w:rPr>
          <w:t>3</w:t>
        </w:r>
        <w:r w:rsidR="0065044F">
          <w:rPr>
            <w:noProof/>
            <w:webHidden/>
          </w:rPr>
          <w:fldChar w:fldCharType="end"/>
        </w:r>
      </w:hyperlink>
    </w:p>
    <w:p w14:paraId="61C9B857" w14:textId="0F51D6A6" w:rsidR="0065044F" w:rsidRDefault="001F7656">
      <w:pPr>
        <w:pStyle w:val="Tabladeilustraciones"/>
        <w:tabs>
          <w:tab w:val="right" w:leader="dot" w:pos="10024"/>
        </w:tabs>
        <w:rPr>
          <w:b w:val="0"/>
          <w:noProof/>
          <w:color w:val="auto"/>
          <w:sz w:val="22"/>
          <w:lang w:val="es-MX" w:eastAsia="es-MX"/>
        </w:rPr>
      </w:pPr>
      <w:hyperlink w:anchor="_Toc43223302" w:history="1">
        <w:r w:rsidR="0065044F" w:rsidRPr="00704283">
          <w:rPr>
            <w:rStyle w:val="Hipervnculo"/>
            <w:noProof/>
            <w:lang w:val="es-MX"/>
          </w:rPr>
          <w:t>Diseño de la topología de la red</w:t>
        </w:r>
        <w:r w:rsidR="0065044F">
          <w:rPr>
            <w:noProof/>
            <w:webHidden/>
          </w:rPr>
          <w:tab/>
        </w:r>
        <w:r w:rsidR="0065044F">
          <w:rPr>
            <w:noProof/>
            <w:webHidden/>
          </w:rPr>
          <w:fldChar w:fldCharType="begin"/>
        </w:r>
        <w:r w:rsidR="0065044F">
          <w:rPr>
            <w:noProof/>
            <w:webHidden/>
          </w:rPr>
          <w:instrText xml:space="preserve"> PAGEREF _Toc43223302 \h </w:instrText>
        </w:r>
        <w:r w:rsidR="0065044F">
          <w:rPr>
            <w:noProof/>
            <w:webHidden/>
          </w:rPr>
        </w:r>
        <w:r w:rsidR="0065044F">
          <w:rPr>
            <w:noProof/>
            <w:webHidden/>
          </w:rPr>
          <w:fldChar w:fldCharType="separate"/>
        </w:r>
        <w:r w:rsidR="00F312C9">
          <w:rPr>
            <w:noProof/>
            <w:webHidden/>
          </w:rPr>
          <w:t>4</w:t>
        </w:r>
        <w:r w:rsidR="0065044F">
          <w:rPr>
            <w:noProof/>
            <w:webHidden/>
          </w:rPr>
          <w:fldChar w:fldCharType="end"/>
        </w:r>
      </w:hyperlink>
    </w:p>
    <w:p w14:paraId="12B1CC62" w14:textId="299443CD" w:rsidR="0065044F" w:rsidRDefault="001F7656">
      <w:pPr>
        <w:pStyle w:val="Tabladeilustraciones"/>
        <w:tabs>
          <w:tab w:val="right" w:leader="dot" w:pos="10024"/>
        </w:tabs>
        <w:rPr>
          <w:b w:val="0"/>
          <w:noProof/>
          <w:color w:val="auto"/>
          <w:sz w:val="22"/>
          <w:lang w:val="es-MX" w:eastAsia="es-MX"/>
        </w:rPr>
      </w:pPr>
      <w:hyperlink w:anchor="_Toc43223303" w:history="1">
        <w:r w:rsidR="0065044F" w:rsidRPr="00704283">
          <w:rPr>
            <w:rStyle w:val="Hipervnculo"/>
            <w:noProof/>
            <w:lang w:val="es-MX"/>
          </w:rPr>
          <w:t>Listado de equipamiento</w:t>
        </w:r>
        <w:r w:rsidR="0065044F">
          <w:rPr>
            <w:noProof/>
            <w:webHidden/>
          </w:rPr>
          <w:tab/>
        </w:r>
        <w:r w:rsidR="0065044F">
          <w:rPr>
            <w:noProof/>
            <w:webHidden/>
          </w:rPr>
          <w:fldChar w:fldCharType="begin"/>
        </w:r>
        <w:r w:rsidR="0065044F">
          <w:rPr>
            <w:noProof/>
            <w:webHidden/>
          </w:rPr>
          <w:instrText xml:space="preserve"> PAGEREF _Toc43223303 \h </w:instrText>
        </w:r>
        <w:r w:rsidR="0065044F">
          <w:rPr>
            <w:noProof/>
            <w:webHidden/>
          </w:rPr>
        </w:r>
        <w:r w:rsidR="0065044F">
          <w:rPr>
            <w:noProof/>
            <w:webHidden/>
          </w:rPr>
          <w:fldChar w:fldCharType="separate"/>
        </w:r>
        <w:r w:rsidR="00F312C9">
          <w:rPr>
            <w:noProof/>
            <w:webHidden/>
          </w:rPr>
          <w:t>4</w:t>
        </w:r>
        <w:r w:rsidR="0065044F">
          <w:rPr>
            <w:noProof/>
            <w:webHidden/>
          </w:rPr>
          <w:fldChar w:fldCharType="end"/>
        </w:r>
      </w:hyperlink>
    </w:p>
    <w:p w14:paraId="49FA78DC" w14:textId="08226321" w:rsidR="0065044F" w:rsidRDefault="001F7656">
      <w:pPr>
        <w:pStyle w:val="Tabladeilustraciones"/>
        <w:tabs>
          <w:tab w:val="right" w:leader="dot" w:pos="10024"/>
        </w:tabs>
        <w:rPr>
          <w:b w:val="0"/>
          <w:noProof/>
          <w:color w:val="auto"/>
          <w:sz w:val="22"/>
          <w:lang w:val="es-MX" w:eastAsia="es-MX"/>
        </w:rPr>
      </w:pPr>
      <w:hyperlink w:anchor="_Toc43223304" w:history="1">
        <w:r w:rsidR="0065044F" w:rsidRPr="00704283">
          <w:rPr>
            <w:rStyle w:val="Hipervnculo"/>
            <w:noProof/>
            <w:lang w:val="es-MX"/>
          </w:rPr>
          <w:t>Distribución de áreas y host</w:t>
        </w:r>
        <w:r w:rsidR="0065044F">
          <w:rPr>
            <w:noProof/>
            <w:webHidden/>
          </w:rPr>
          <w:tab/>
        </w:r>
        <w:r w:rsidR="0065044F">
          <w:rPr>
            <w:noProof/>
            <w:webHidden/>
          </w:rPr>
          <w:fldChar w:fldCharType="begin"/>
        </w:r>
        <w:r w:rsidR="0065044F">
          <w:rPr>
            <w:noProof/>
            <w:webHidden/>
          </w:rPr>
          <w:instrText xml:space="preserve"> PAGEREF _Toc43223304 \h </w:instrText>
        </w:r>
        <w:r w:rsidR="0065044F">
          <w:rPr>
            <w:noProof/>
            <w:webHidden/>
          </w:rPr>
        </w:r>
        <w:r w:rsidR="0065044F">
          <w:rPr>
            <w:noProof/>
            <w:webHidden/>
          </w:rPr>
          <w:fldChar w:fldCharType="separate"/>
        </w:r>
        <w:r w:rsidR="00F312C9">
          <w:rPr>
            <w:noProof/>
            <w:webHidden/>
          </w:rPr>
          <w:t>5</w:t>
        </w:r>
        <w:r w:rsidR="0065044F">
          <w:rPr>
            <w:noProof/>
            <w:webHidden/>
          </w:rPr>
          <w:fldChar w:fldCharType="end"/>
        </w:r>
      </w:hyperlink>
    </w:p>
    <w:p w14:paraId="28FB5EAC" w14:textId="30CC0209" w:rsidR="0065044F" w:rsidRDefault="001F7656">
      <w:pPr>
        <w:pStyle w:val="Tabladeilustraciones"/>
        <w:tabs>
          <w:tab w:val="right" w:leader="dot" w:pos="10024"/>
        </w:tabs>
        <w:rPr>
          <w:b w:val="0"/>
          <w:noProof/>
          <w:color w:val="auto"/>
          <w:sz w:val="22"/>
          <w:lang w:val="es-MX" w:eastAsia="es-MX"/>
        </w:rPr>
      </w:pPr>
      <w:hyperlink w:anchor="_Toc43223305" w:history="1">
        <w:r w:rsidR="0065044F" w:rsidRPr="00704283">
          <w:rPr>
            <w:rStyle w:val="Hipervnculo"/>
            <w:noProof/>
            <w:lang w:val="es-MX"/>
          </w:rPr>
          <w:t>Segmentación y direccionamiento</w:t>
        </w:r>
        <w:r w:rsidR="0065044F">
          <w:rPr>
            <w:noProof/>
            <w:webHidden/>
          </w:rPr>
          <w:tab/>
        </w:r>
        <w:r w:rsidR="0065044F">
          <w:rPr>
            <w:noProof/>
            <w:webHidden/>
          </w:rPr>
          <w:fldChar w:fldCharType="begin"/>
        </w:r>
        <w:r w:rsidR="0065044F">
          <w:rPr>
            <w:noProof/>
            <w:webHidden/>
          </w:rPr>
          <w:instrText xml:space="preserve"> PAGEREF _Toc43223305 \h </w:instrText>
        </w:r>
        <w:r w:rsidR="0065044F">
          <w:rPr>
            <w:noProof/>
            <w:webHidden/>
          </w:rPr>
        </w:r>
        <w:r w:rsidR="0065044F">
          <w:rPr>
            <w:noProof/>
            <w:webHidden/>
          </w:rPr>
          <w:fldChar w:fldCharType="separate"/>
        </w:r>
        <w:r w:rsidR="00F312C9">
          <w:rPr>
            <w:noProof/>
            <w:webHidden/>
          </w:rPr>
          <w:t>9</w:t>
        </w:r>
        <w:r w:rsidR="0065044F">
          <w:rPr>
            <w:noProof/>
            <w:webHidden/>
          </w:rPr>
          <w:fldChar w:fldCharType="end"/>
        </w:r>
      </w:hyperlink>
    </w:p>
    <w:p w14:paraId="4E6BC2A7" w14:textId="73E69A33" w:rsidR="0065044F" w:rsidRDefault="001F7656">
      <w:pPr>
        <w:pStyle w:val="Tabladeilustraciones"/>
        <w:tabs>
          <w:tab w:val="right" w:leader="dot" w:pos="10024"/>
        </w:tabs>
        <w:rPr>
          <w:b w:val="0"/>
          <w:noProof/>
          <w:color w:val="auto"/>
          <w:sz w:val="22"/>
          <w:lang w:val="es-MX" w:eastAsia="es-MX"/>
        </w:rPr>
      </w:pPr>
      <w:hyperlink w:anchor="_Toc43223306" w:history="1">
        <w:r w:rsidR="0065044F" w:rsidRPr="00704283">
          <w:rPr>
            <w:rStyle w:val="Hipervnculo"/>
            <w:noProof/>
            <w:lang w:val="es-MX"/>
          </w:rPr>
          <w:t>Justificación de cada implementación</w:t>
        </w:r>
        <w:r w:rsidR="0065044F">
          <w:rPr>
            <w:noProof/>
            <w:webHidden/>
          </w:rPr>
          <w:tab/>
        </w:r>
        <w:r w:rsidR="0065044F">
          <w:rPr>
            <w:noProof/>
            <w:webHidden/>
          </w:rPr>
          <w:fldChar w:fldCharType="begin"/>
        </w:r>
        <w:r w:rsidR="0065044F">
          <w:rPr>
            <w:noProof/>
            <w:webHidden/>
          </w:rPr>
          <w:instrText xml:space="preserve"> PAGEREF _Toc43223306 \h </w:instrText>
        </w:r>
        <w:r w:rsidR="0065044F">
          <w:rPr>
            <w:noProof/>
            <w:webHidden/>
          </w:rPr>
        </w:r>
        <w:r w:rsidR="0065044F">
          <w:rPr>
            <w:noProof/>
            <w:webHidden/>
          </w:rPr>
          <w:fldChar w:fldCharType="separate"/>
        </w:r>
        <w:r w:rsidR="00F312C9">
          <w:rPr>
            <w:noProof/>
            <w:webHidden/>
          </w:rPr>
          <w:t>33</w:t>
        </w:r>
        <w:r w:rsidR="0065044F">
          <w:rPr>
            <w:noProof/>
            <w:webHidden/>
          </w:rPr>
          <w:fldChar w:fldCharType="end"/>
        </w:r>
      </w:hyperlink>
    </w:p>
    <w:p w14:paraId="1717562A" w14:textId="24269F45" w:rsidR="0065044F" w:rsidRDefault="001F7656">
      <w:pPr>
        <w:pStyle w:val="Tabladeilustraciones"/>
        <w:tabs>
          <w:tab w:val="right" w:leader="dot" w:pos="10024"/>
        </w:tabs>
        <w:rPr>
          <w:b w:val="0"/>
          <w:noProof/>
          <w:color w:val="auto"/>
          <w:sz w:val="22"/>
          <w:lang w:val="es-MX" w:eastAsia="es-MX"/>
        </w:rPr>
      </w:pPr>
      <w:hyperlink w:anchor="_Toc43223307" w:history="1">
        <w:r w:rsidR="0065044F" w:rsidRPr="00704283">
          <w:rPr>
            <w:rStyle w:val="Hipervnculo"/>
            <w:noProof/>
            <w:lang w:val="es-MX"/>
          </w:rPr>
          <w:t>Conclusiones del proyecto</w:t>
        </w:r>
        <w:r w:rsidR="0065044F">
          <w:rPr>
            <w:noProof/>
            <w:webHidden/>
          </w:rPr>
          <w:tab/>
        </w:r>
        <w:r w:rsidR="0065044F">
          <w:rPr>
            <w:noProof/>
            <w:webHidden/>
          </w:rPr>
          <w:fldChar w:fldCharType="begin"/>
        </w:r>
        <w:r w:rsidR="0065044F">
          <w:rPr>
            <w:noProof/>
            <w:webHidden/>
          </w:rPr>
          <w:instrText xml:space="preserve"> PAGEREF _Toc43223307 \h </w:instrText>
        </w:r>
        <w:r w:rsidR="0065044F">
          <w:rPr>
            <w:noProof/>
            <w:webHidden/>
          </w:rPr>
        </w:r>
        <w:r w:rsidR="0065044F">
          <w:rPr>
            <w:noProof/>
            <w:webHidden/>
          </w:rPr>
          <w:fldChar w:fldCharType="separate"/>
        </w:r>
        <w:r w:rsidR="00F312C9">
          <w:rPr>
            <w:noProof/>
            <w:webHidden/>
          </w:rPr>
          <w:t>39</w:t>
        </w:r>
        <w:r w:rsidR="0065044F">
          <w:rPr>
            <w:noProof/>
            <w:webHidden/>
          </w:rPr>
          <w:fldChar w:fldCharType="end"/>
        </w:r>
      </w:hyperlink>
    </w:p>
    <w:p w14:paraId="75514665" w14:textId="698067D0" w:rsidR="0065044F" w:rsidRDefault="001F7656">
      <w:pPr>
        <w:pStyle w:val="Tabladeilustraciones"/>
        <w:tabs>
          <w:tab w:val="right" w:leader="dot" w:pos="10024"/>
        </w:tabs>
        <w:rPr>
          <w:b w:val="0"/>
          <w:noProof/>
          <w:color w:val="auto"/>
          <w:sz w:val="22"/>
          <w:lang w:val="es-MX" w:eastAsia="es-MX"/>
        </w:rPr>
      </w:pPr>
      <w:hyperlink w:anchor="_Toc43223308" w:history="1">
        <w:r w:rsidR="0065044F" w:rsidRPr="00704283">
          <w:rPr>
            <w:rStyle w:val="Hipervnculo"/>
            <w:noProof/>
            <w:lang w:val="es-MX"/>
          </w:rPr>
          <w:t>Conclusiones personales del curso</w:t>
        </w:r>
        <w:r w:rsidR="0065044F">
          <w:rPr>
            <w:noProof/>
            <w:webHidden/>
          </w:rPr>
          <w:tab/>
        </w:r>
        <w:r w:rsidR="0065044F">
          <w:rPr>
            <w:noProof/>
            <w:webHidden/>
          </w:rPr>
          <w:fldChar w:fldCharType="begin"/>
        </w:r>
        <w:r w:rsidR="0065044F">
          <w:rPr>
            <w:noProof/>
            <w:webHidden/>
          </w:rPr>
          <w:instrText xml:space="preserve"> PAGEREF _Toc43223308 \h </w:instrText>
        </w:r>
        <w:r w:rsidR="0065044F">
          <w:rPr>
            <w:noProof/>
            <w:webHidden/>
          </w:rPr>
        </w:r>
        <w:r w:rsidR="0065044F">
          <w:rPr>
            <w:noProof/>
            <w:webHidden/>
          </w:rPr>
          <w:fldChar w:fldCharType="separate"/>
        </w:r>
        <w:r w:rsidR="00F312C9">
          <w:rPr>
            <w:noProof/>
            <w:webHidden/>
          </w:rPr>
          <w:t>40</w:t>
        </w:r>
        <w:r w:rsidR="0065044F">
          <w:rPr>
            <w:noProof/>
            <w:webHidden/>
          </w:rPr>
          <w:fldChar w:fldCharType="end"/>
        </w:r>
      </w:hyperlink>
    </w:p>
    <w:p w14:paraId="1CD51961" w14:textId="4A069949" w:rsidR="00E5732F" w:rsidRPr="00C974BD" w:rsidRDefault="00E5732F">
      <w:pPr>
        <w:spacing w:after="200"/>
        <w:rPr>
          <w:rFonts w:asciiTheme="majorHAnsi" w:eastAsiaTheme="majorEastAsia" w:hAnsiTheme="majorHAnsi" w:cstheme="majorBidi"/>
          <w:bCs/>
          <w:sz w:val="52"/>
          <w:szCs w:val="52"/>
          <w:lang w:val="es-MX"/>
        </w:rPr>
      </w:pPr>
      <w:r w:rsidRPr="00C974BD">
        <w:rPr>
          <w:lang w:val="es-MX"/>
        </w:rPr>
        <w:fldChar w:fldCharType="end"/>
      </w:r>
      <w:r w:rsidRPr="00C974BD">
        <w:rPr>
          <w:lang w:val="es-MX"/>
        </w:rPr>
        <w:br w:type="page"/>
      </w:r>
    </w:p>
    <w:p w14:paraId="5491E82A" w14:textId="69271ECA" w:rsidR="00E5732F" w:rsidRPr="00C974BD" w:rsidRDefault="00E5732F" w:rsidP="00663DD5">
      <w:pPr>
        <w:pStyle w:val="Ttulo-PF"/>
        <w:rPr>
          <w:lang w:val="es-MX"/>
        </w:rPr>
      </w:pPr>
      <w:bookmarkStart w:id="0" w:name="_Toc43223298"/>
      <w:r w:rsidRPr="00C974BD">
        <w:rPr>
          <w:lang w:val="es-MX"/>
        </w:rPr>
        <w:lastRenderedPageBreak/>
        <w:t>Introducción</w:t>
      </w:r>
      <w:bookmarkEnd w:id="0"/>
    </w:p>
    <w:p w14:paraId="08325F9A" w14:textId="595DBD26" w:rsidR="00B3203B" w:rsidRPr="00C974BD" w:rsidRDefault="00B9585F" w:rsidP="00663DD5">
      <w:pPr>
        <w:pStyle w:val="Cuerpo-PF"/>
        <w:jc w:val="both"/>
      </w:pPr>
      <w:r w:rsidRPr="00C974BD">
        <w:t>Diseño de una red empresarial con capacidad mínima de 1000 host y al menos 15 departamentos, en la cual se implemente la seguridad, el desvío de tráfico para ciertas redes, acceso a diversos sitios de internet, restricciones necesarias para los diferentes tipos de usuarios, acceso a internet por medio de ethernet como por wifi entre otras configuraciones adecuadas para el diseño de la red empresarial que se ha llevado a cabo.</w:t>
      </w:r>
    </w:p>
    <w:p w14:paraId="7C2E5310" w14:textId="77777777" w:rsidR="00B9585F" w:rsidRPr="00C974BD" w:rsidRDefault="00B9585F" w:rsidP="00E5732F">
      <w:pPr>
        <w:pStyle w:val="Cuerpo-PF"/>
      </w:pPr>
    </w:p>
    <w:p w14:paraId="3B29998A" w14:textId="7136CFF7" w:rsidR="0087605E" w:rsidRPr="00C974BD" w:rsidRDefault="00E5732F" w:rsidP="00663DD5">
      <w:pPr>
        <w:pStyle w:val="Ttulo-PF"/>
        <w:rPr>
          <w:lang w:val="es-MX"/>
        </w:rPr>
      </w:pPr>
      <w:bookmarkStart w:id="1" w:name="_Toc43223299"/>
      <w:r w:rsidRPr="00C974BD">
        <w:rPr>
          <w:lang w:val="es-MX"/>
        </w:rPr>
        <w:t>Antecedentes</w:t>
      </w:r>
      <w:bookmarkEnd w:id="1"/>
    </w:p>
    <w:p w14:paraId="5ED52087" w14:textId="50C0151A" w:rsidR="00E5732F" w:rsidRPr="00C974BD" w:rsidRDefault="009725FC" w:rsidP="00EC1745">
      <w:pPr>
        <w:pStyle w:val="Cuerpo-PF"/>
        <w:jc w:val="both"/>
      </w:pPr>
      <w:r w:rsidRPr="00C974BD">
        <w:t xml:space="preserve">El diseño de la red empresarial que se encontraba establecida en el centro </w:t>
      </w:r>
      <w:r w:rsidR="0056585F" w:rsidRPr="00C974BD">
        <w:t>comercial</w:t>
      </w:r>
      <w:r w:rsidRPr="00C974BD">
        <w:t xml:space="preserve"> contaba con ciertas fallas en cuestión a su administración, una de ellas era la mala configuración hacia el acceso a diversos sitios que algunos usuarios no deberían de tener, también el tráfico era rotundo entre las redes, a toda hora se podía encontrar una saturación de usuarios que querían navegar entre sitios lo que provocaba una frustración para quienes administraban esta red empresarial</w:t>
      </w:r>
    </w:p>
    <w:p w14:paraId="17D33E61" w14:textId="77777777" w:rsidR="00FF05AA" w:rsidRPr="00C974BD" w:rsidRDefault="00FF05AA" w:rsidP="00B3203B">
      <w:pPr>
        <w:pStyle w:val="Cuerpo-PF"/>
      </w:pPr>
    </w:p>
    <w:p w14:paraId="0FDE7439" w14:textId="26803E83" w:rsidR="00E5732F" w:rsidRPr="00C974BD" w:rsidRDefault="00E5732F" w:rsidP="00663DD5">
      <w:pPr>
        <w:pStyle w:val="Ttulo-PF"/>
        <w:rPr>
          <w:lang w:val="es-MX"/>
        </w:rPr>
      </w:pPr>
      <w:bookmarkStart w:id="2" w:name="_Toc43223300"/>
      <w:r w:rsidRPr="00C974BD">
        <w:rPr>
          <w:lang w:val="es-MX"/>
        </w:rPr>
        <w:t>Objetivo</w:t>
      </w:r>
      <w:bookmarkEnd w:id="2"/>
      <w:r w:rsidRPr="00C974BD">
        <w:rPr>
          <w:lang w:val="es-MX"/>
        </w:rPr>
        <w:t xml:space="preserve"> </w:t>
      </w:r>
    </w:p>
    <w:p w14:paraId="592BAEB1" w14:textId="2B8A2510" w:rsidR="00EC1745" w:rsidRPr="00C974BD" w:rsidRDefault="009F5C51" w:rsidP="009F5C51">
      <w:pPr>
        <w:pStyle w:val="Cuerpo-PF"/>
        <w:jc w:val="both"/>
      </w:pPr>
      <w:r w:rsidRPr="00C974BD">
        <w:t>Establecer una red empresarial con la infraestructura adecuada para que se pueda sacar provecho, de manera que se eviten las saturaciones de usuarios al querer navegar en sitios de internet al igual tener la seguridad y restricciones adecuadas para una red exitosa.</w:t>
      </w:r>
    </w:p>
    <w:p w14:paraId="6DBCA20A" w14:textId="0D545339" w:rsidR="009F5C51" w:rsidRPr="00C974BD" w:rsidRDefault="009F5C51" w:rsidP="00B3203B">
      <w:pPr>
        <w:pStyle w:val="Cuerpo-PF"/>
      </w:pPr>
    </w:p>
    <w:p w14:paraId="275CEE13" w14:textId="3AA1F01D" w:rsidR="00976753" w:rsidRPr="00C974BD" w:rsidRDefault="00976753" w:rsidP="00663DD5">
      <w:pPr>
        <w:pStyle w:val="Ttulo-PF"/>
        <w:rPr>
          <w:lang w:val="es-MX"/>
        </w:rPr>
      </w:pPr>
      <w:bookmarkStart w:id="3" w:name="_Toc43223301"/>
      <w:r w:rsidRPr="00C974BD">
        <w:rPr>
          <w:lang w:val="es-MX"/>
        </w:rPr>
        <w:t>Alcance del proyecto</w:t>
      </w:r>
      <w:bookmarkEnd w:id="3"/>
    </w:p>
    <w:p w14:paraId="7709657B" w14:textId="2192A215" w:rsidR="00976753" w:rsidRPr="00C974BD" w:rsidRDefault="00976753" w:rsidP="00976753">
      <w:pPr>
        <w:pStyle w:val="Cuerpo-PF"/>
        <w:jc w:val="both"/>
      </w:pPr>
      <w:r w:rsidRPr="00C974BD">
        <w:t>Aplicar restricciones a los distintos usuarios hacia sitios, con la finalidad de que solamente los departamentos correspondientes puedan acceder a ellos, al igual agregar listas de acceso junto con otras configuraciones para evitar el tráfico entre las redes y hacer el ruteo adecuado para la red del centro comercial.</w:t>
      </w:r>
    </w:p>
    <w:p w14:paraId="563D498E" w14:textId="77777777" w:rsidR="00976753" w:rsidRPr="00C974BD" w:rsidRDefault="00976753" w:rsidP="00B3203B">
      <w:pPr>
        <w:pStyle w:val="Cuerpo-PF"/>
      </w:pPr>
    </w:p>
    <w:p w14:paraId="102F97D6" w14:textId="77777777" w:rsidR="00F5093B" w:rsidRDefault="00F5093B" w:rsidP="00E5732F">
      <w:pPr>
        <w:pStyle w:val="Ttulo-PF"/>
        <w:rPr>
          <w:lang w:val="es-MX"/>
        </w:rPr>
      </w:pPr>
    </w:p>
    <w:p w14:paraId="221BA2C0" w14:textId="77777777" w:rsidR="00F5093B" w:rsidRDefault="00F5093B" w:rsidP="00E5732F">
      <w:pPr>
        <w:pStyle w:val="Ttulo-PF"/>
        <w:rPr>
          <w:lang w:val="es-MX"/>
        </w:rPr>
      </w:pPr>
    </w:p>
    <w:p w14:paraId="2D4ECAE8" w14:textId="77777777" w:rsidR="00F5093B" w:rsidRDefault="00F5093B" w:rsidP="00E5732F">
      <w:pPr>
        <w:pStyle w:val="Ttulo-PF"/>
        <w:rPr>
          <w:lang w:val="es-MX"/>
        </w:rPr>
      </w:pPr>
    </w:p>
    <w:p w14:paraId="0BE0F068" w14:textId="3170AE19" w:rsidR="00E5732F" w:rsidRPr="00C974BD" w:rsidRDefault="003A3DA8" w:rsidP="00E5732F">
      <w:pPr>
        <w:pStyle w:val="Ttulo-PF"/>
        <w:rPr>
          <w:lang w:val="es-MX"/>
        </w:rPr>
      </w:pPr>
      <w:bookmarkStart w:id="4" w:name="_Toc43223302"/>
      <w:r>
        <w:rPr>
          <w:noProof/>
        </w:rPr>
        <w:lastRenderedPageBreak/>
        <mc:AlternateContent>
          <mc:Choice Requires="wps">
            <w:drawing>
              <wp:anchor distT="0" distB="0" distL="114300" distR="114300" simplePos="0" relativeHeight="251665408" behindDoc="0" locked="0" layoutInCell="1" allowOverlap="1" wp14:anchorId="4AD3B179" wp14:editId="429AC914">
                <wp:simplePos x="0" y="0"/>
                <wp:positionH relativeFrom="column">
                  <wp:posOffset>1350054</wp:posOffset>
                </wp:positionH>
                <wp:positionV relativeFrom="paragraph">
                  <wp:posOffset>6418996</wp:posOffset>
                </wp:positionV>
                <wp:extent cx="3541986" cy="357352"/>
                <wp:effectExtent l="0" t="0" r="0" b="5080"/>
                <wp:wrapNone/>
                <wp:docPr id="9" name="Cuadro de texto 9"/>
                <wp:cNvGraphicFramePr/>
                <a:graphic xmlns:a="http://schemas.openxmlformats.org/drawingml/2006/main">
                  <a:graphicData uri="http://schemas.microsoft.com/office/word/2010/wordprocessingShape">
                    <wps:wsp>
                      <wps:cNvSpPr txBox="1"/>
                      <wps:spPr>
                        <a:xfrm>
                          <a:off x="0" y="0"/>
                          <a:ext cx="3541986" cy="357352"/>
                        </a:xfrm>
                        <a:prstGeom prst="rect">
                          <a:avLst/>
                        </a:prstGeom>
                        <a:noFill/>
                        <a:ln w="6350">
                          <a:noFill/>
                        </a:ln>
                      </wps:spPr>
                      <wps:txbx>
                        <w:txbxContent>
                          <w:p w14:paraId="52558686" w14:textId="2B0A39B1" w:rsidR="003A3DA8" w:rsidRPr="003A3DA8" w:rsidRDefault="003A3DA8" w:rsidP="003A3DA8">
                            <w:pPr>
                              <w:jc w:val="center"/>
                              <w:rPr>
                                <w:i/>
                                <w:iCs/>
                                <w:color w:val="A6A6A6" w:themeColor="background1" w:themeShade="A6"/>
                                <w:lang w:val="es-MX"/>
                              </w:rPr>
                            </w:pPr>
                            <w:r>
                              <w:rPr>
                                <w:i/>
                                <w:iCs/>
                                <w:color w:val="A6A6A6" w:themeColor="background1" w:themeShade="A6"/>
                                <w:lang w:val="es-MX"/>
                              </w:rPr>
                              <w:t>Fig.</w:t>
                            </w:r>
                            <w:r w:rsidRPr="003A3DA8">
                              <w:rPr>
                                <w:i/>
                                <w:iCs/>
                                <w:color w:val="A6A6A6" w:themeColor="background1" w:themeShade="A6"/>
                                <w:lang w:val="es-MX"/>
                              </w:rPr>
                              <w:t xml:space="preserve"> 1- Topología de la 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D3B179" id="Cuadro de texto 9" o:spid="_x0000_s1027" type="#_x0000_t202" style="position:absolute;left:0;text-align:left;margin-left:106.3pt;margin-top:505.45pt;width:278.9pt;height:28.1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" filled="f" stroked="f" strokeweight=".5pt">
                <v:textbox>
                  <w:txbxContent>
                    <w:p w14:paraId="52558686" w14:textId="2B0A39B1" w:rsidR="003A3DA8" w:rsidRPr="003A3DA8" w:rsidRDefault="003A3DA8" w:rsidP="003A3DA8">
                      <w:pPr>
                        <w:jc w:val="center"/>
                        <w:rPr>
                          <w:i/>
                          <w:iCs/>
                          <w:color w:val="A6A6A6" w:themeColor="background1" w:themeShade="A6"/>
                          <w:lang w:val="es-MX"/>
                        </w:rPr>
                      </w:pPr>
                      <w:r>
                        <w:rPr>
                          <w:i/>
                          <w:iCs/>
                          <w:color w:val="A6A6A6" w:themeColor="background1" w:themeShade="A6"/>
                          <w:lang w:val="es-MX"/>
                        </w:rPr>
                        <w:t>Fig.</w:t>
                      </w:r>
                      <w:r w:rsidRPr="003A3DA8">
                        <w:rPr>
                          <w:i/>
                          <w:iCs/>
                          <w:color w:val="A6A6A6" w:themeColor="background1" w:themeShade="A6"/>
                          <w:lang w:val="es-MX"/>
                        </w:rPr>
                        <w:t xml:space="preserve"> 1- Topología de la red</w:t>
                      </w:r>
                    </w:p>
                  </w:txbxContent>
                </v:textbox>
              </v:shape>
            </w:pict>
          </mc:Fallback>
        </mc:AlternateContent>
      </w:r>
      <w:r w:rsidR="00F5093B" w:rsidRPr="00F5093B">
        <w:rPr>
          <w:noProof/>
        </w:rPr>
        <w:drawing>
          <wp:anchor distT="0" distB="0" distL="114300" distR="114300" simplePos="0" relativeHeight="251664384" behindDoc="0" locked="0" layoutInCell="1" allowOverlap="1" wp14:anchorId="2F33310A" wp14:editId="034F08CA">
            <wp:simplePos x="0" y="0"/>
            <wp:positionH relativeFrom="column">
              <wp:posOffset>-520584</wp:posOffset>
            </wp:positionH>
            <wp:positionV relativeFrom="paragraph">
              <wp:posOffset>485428</wp:posOffset>
            </wp:positionV>
            <wp:extent cx="7485380" cy="6211570"/>
            <wp:effectExtent l="0" t="0" r="127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431"/>
                    <a:stretch/>
                  </pic:blipFill>
                  <pic:spPr bwMode="auto">
                    <a:xfrm>
                      <a:off x="0" y="0"/>
                      <a:ext cx="7485380" cy="62115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5732F" w:rsidRPr="00C974BD">
        <w:rPr>
          <w:lang w:val="es-MX"/>
        </w:rPr>
        <w:t>Diseño de la topología de la</w:t>
      </w:r>
      <w:r w:rsidR="00300B21" w:rsidRPr="00C974BD">
        <w:rPr>
          <w:lang w:val="es-MX"/>
        </w:rPr>
        <w:t xml:space="preserve"> </w:t>
      </w:r>
      <w:r w:rsidR="00E5732F" w:rsidRPr="00C974BD">
        <w:rPr>
          <w:lang w:val="es-MX"/>
        </w:rPr>
        <w:t>red</w:t>
      </w:r>
      <w:bookmarkEnd w:id="4"/>
    </w:p>
    <w:p w14:paraId="22CDD917" w14:textId="05E055D8" w:rsidR="00E5732F" w:rsidRPr="00C974BD" w:rsidRDefault="00E5732F" w:rsidP="00B3203B">
      <w:pPr>
        <w:pStyle w:val="Cuerpo-PF"/>
      </w:pPr>
    </w:p>
    <w:p w14:paraId="0D33A2D3" w14:textId="061C524D" w:rsidR="00E5732F" w:rsidRPr="00C974BD" w:rsidRDefault="00E5732F" w:rsidP="00E5732F">
      <w:pPr>
        <w:pStyle w:val="Ttulo-PF"/>
        <w:rPr>
          <w:lang w:val="es-MX"/>
        </w:rPr>
      </w:pPr>
      <w:bookmarkStart w:id="5" w:name="_Toc43223303"/>
      <w:r w:rsidRPr="00C974BD">
        <w:rPr>
          <w:lang w:val="es-MX"/>
        </w:rPr>
        <w:t>Listado de equipamiento</w:t>
      </w:r>
      <w:bookmarkEnd w:id="5"/>
    </w:p>
    <w:tbl>
      <w:tblPr>
        <w:tblW w:w="10104" w:type="dxa"/>
        <w:tblCellMar>
          <w:left w:w="70" w:type="dxa"/>
          <w:right w:w="70" w:type="dxa"/>
        </w:tblCellMar>
        <w:tblLook w:val="04A0" w:firstRow="1" w:lastRow="0" w:firstColumn="1" w:lastColumn="0" w:noHBand="0" w:noVBand="1"/>
      </w:tblPr>
      <w:tblGrid>
        <w:gridCol w:w="10485"/>
        <w:gridCol w:w="360"/>
        <w:gridCol w:w="360"/>
        <w:gridCol w:w="360"/>
        <w:gridCol w:w="360"/>
        <w:gridCol w:w="360"/>
        <w:gridCol w:w="360"/>
        <w:gridCol w:w="360"/>
      </w:tblGrid>
      <w:tr w:rsidR="000238FE" w:rsidRPr="000238FE" w14:paraId="66381329" w14:textId="77777777" w:rsidTr="000238FE">
        <w:trPr>
          <w:trHeight w:val="288"/>
        </w:trPr>
        <w:tc>
          <w:tcPr>
            <w:tcW w:w="7584" w:type="dxa"/>
            <w:tcBorders>
              <w:top w:val="nil"/>
              <w:left w:val="nil"/>
              <w:bottom w:val="nil"/>
              <w:right w:val="nil"/>
            </w:tcBorders>
            <w:shd w:val="clear" w:color="auto" w:fill="auto"/>
            <w:noWrap/>
            <w:vAlign w:val="bottom"/>
          </w:tcPr>
          <w:tbl>
            <w:tblPr>
              <w:tblStyle w:val="Tablaconcuadrcula"/>
              <w:tblW w:w="5000" w:type="pct"/>
              <w:tblLook w:val="04A0" w:firstRow="1" w:lastRow="0" w:firstColumn="1" w:lastColumn="0" w:noHBand="0" w:noVBand="1"/>
            </w:tblPr>
            <w:tblGrid>
              <w:gridCol w:w="1183"/>
              <w:gridCol w:w="1472"/>
              <w:gridCol w:w="1117"/>
              <w:gridCol w:w="1106"/>
              <w:gridCol w:w="1617"/>
              <w:gridCol w:w="1006"/>
              <w:gridCol w:w="1139"/>
              <w:gridCol w:w="1695"/>
            </w:tblGrid>
            <w:tr w:rsidR="000238FE" w:rsidRPr="000238FE" w14:paraId="2895FFCF" w14:textId="77777777" w:rsidTr="000238FE">
              <w:trPr>
                <w:trHeight w:val="628"/>
              </w:trPr>
              <w:tc>
                <w:tcPr>
                  <w:tcW w:w="585" w:type="pct"/>
                  <w:vAlign w:val="center"/>
                </w:tcPr>
                <w:p w14:paraId="177A6C5B" w14:textId="0ECBA64B" w:rsidR="000238FE" w:rsidRPr="000238FE" w:rsidRDefault="000238FE" w:rsidP="000238FE">
                  <w:pPr>
                    <w:pStyle w:val="Cuerpo-PF"/>
                    <w:rPr>
                      <w:rFonts w:eastAsia="Times New Roman"/>
                      <w:b/>
                      <w:sz w:val="20"/>
                      <w:szCs w:val="16"/>
                      <w:lang w:eastAsia="es-MX"/>
                    </w:rPr>
                  </w:pPr>
                  <w:r w:rsidRPr="000238FE">
                    <w:rPr>
                      <w:sz w:val="20"/>
                      <w:szCs w:val="16"/>
                    </w:rPr>
                    <w:t>Dispositivo</w:t>
                  </w:r>
                </w:p>
              </w:tc>
              <w:tc>
                <w:tcPr>
                  <w:tcW w:w="728" w:type="pct"/>
                  <w:vAlign w:val="center"/>
                </w:tcPr>
                <w:p w14:paraId="4E9BADA8" w14:textId="35B74D1C" w:rsidR="000238FE" w:rsidRPr="000238FE" w:rsidRDefault="000238FE" w:rsidP="000238FE">
                  <w:pPr>
                    <w:pStyle w:val="Cuerpo-PF"/>
                    <w:rPr>
                      <w:rFonts w:eastAsia="Times New Roman"/>
                      <w:b/>
                      <w:sz w:val="20"/>
                      <w:szCs w:val="16"/>
                      <w:lang w:eastAsia="es-MX"/>
                    </w:rPr>
                  </w:pPr>
                  <w:r w:rsidRPr="000238FE">
                    <w:rPr>
                      <w:sz w:val="20"/>
                      <w:szCs w:val="16"/>
                    </w:rPr>
                    <w:t>Zona Administrativa</w:t>
                  </w:r>
                </w:p>
              </w:tc>
              <w:tc>
                <w:tcPr>
                  <w:tcW w:w="534" w:type="pct"/>
                  <w:vAlign w:val="center"/>
                </w:tcPr>
                <w:p w14:paraId="4561F4A0" w14:textId="5415F80C" w:rsidR="000238FE" w:rsidRPr="000238FE" w:rsidRDefault="000238FE" w:rsidP="000238FE">
                  <w:pPr>
                    <w:pStyle w:val="Cuerpo-PF"/>
                    <w:rPr>
                      <w:rFonts w:eastAsia="Times New Roman"/>
                      <w:b/>
                      <w:sz w:val="20"/>
                      <w:szCs w:val="16"/>
                      <w:lang w:eastAsia="es-MX"/>
                    </w:rPr>
                  </w:pPr>
                  <w:r w:rsidRPr="000238FE">
                    <w:rPr>
                      <w:sz w:val="20"/>
                      <w:szCs w:val="16"/>
                    </w:rPr>
                    <w:t>Zona Comercial</w:t>
                  </w:r>
                </w:p>
              </w:tc>
              <w:tc>
                <w:tcPr>
                  <w:tcW w:w="529" w:type="pct"/>
                  <w:vAlign w:val="center"/>
                </w:tcPr>
                <w:p w14:paraId="59F27BDC" w14:textId="69D9CC22" w:rsidR="000238FE" w:rsidRPr="000238FE" w:rsidRDefault="000238FE" w:rsidP="000238FE">
                  <w:pPr>
                    <w:pStyle w:val="Cuerpo-PF"/>
                    <w:rPr>
                      <w:rFonts w:eastAsia="Times New Roman"/>
                      <w:b/>
                      <w:sz w:val="20"/>
                      <w:szCs w:val="16"/>
                      <w:lang w:eastAsia="es-MX"/>
                    </w:rPr>
                  </w:pPr>
                  <w:r w:rsidRPr="000238FE">
                    <w:rPr>
                      <w:sz w:val="20"/>
                      <w:szCs w:val="16"/>
                    </w:rPr>
                    <w:t>Zona de Agencias Bancarias</w:t>
                  </w:r>
                </w:p>
              </w:tc>
              <w:tc>
                <w:tcPr>
                  <w:tcW w:w="789" w:type="pct"/>
                  <w:vAlign w:val="center"/>
                </w:tcPr>
                <w:p w14:paraId="468689AD" w14:textId="63792425" w:rsidR="000238FE" w:rsidRPr="000238FE" w:rsidRDefault="000238FE" w:rsidP="000238FE">
                  <w:pPr>
                    <w:pStyle w:val="Cuerpo-PF"/>
                    <w:rPr>
                      <w:rFonts w:eastAsia="Times New Roman"/>
                      <w:b/>
                      <w:sz w:val="20"/>
                      <w:szCs w:val="16"/>
                      <w:lang w:eastAsia="es-MX"/>
                    </w:rPr>
                  </w:pPr>
                  <w:r w:rsidRPr="000238FE">
                    <w:rPr>
                      <w:sz w:val="20"/>
                      <w:szCs w:val="16"/>
                    </w:rPr>
                    <w:t>Zona de Entretenimiento</w:t>
                  </w:r>
                </w:p>
              </w:tc>
              <w:tc>
                <w:tcPr>
                  <w:tcW w:w="478" w:type="pct"/>
                  <w:vAlign w:val="center"/>
                </w:tcPr>
                <w:p w14:paraId="325C9B20" w14:textId="396C7995" w:rsidR="000238FE" w:rsidRPr="000238FE" w:rsidRDefault="000238FE" w:rsidP="000238FE">
                  <w:pPr>
                    <w:pStyle w:val="Cuerpo-PF"/>
                    <w:rPr>
                      <w:rFonts w:eastAsia="Times New Roman"/>
                      <w:b/>
                      <w:sz w:val="20"/>
                      <w:szCs w:val="16"/>
                      <w:lang w:eastAsia="es-MX"/>
                    </w:rPr>
                  </w:pPr>
                  <w:r w:rsidRPr="000238FE">
                    <w:rPr>
                      <w:sz w:val="20"/>
                      <w:szCs w:val="16"/>
                    </w:rPr>
                    <w:t>Zona de Comidas</w:t>
                  </w:r>
                </w:p>
              </w:tc>
              <w:tc>
                <w:tcPr>
                  <w:tcW w:w="534" w:type="pct"/>
                  <w:vAlign w:val="center"/>
                </w:tcPr>
                <w:p w14:paraId="25B7D5F8" w14:textId="11811050" w:rsidR="000238FE" w:rsidRPr="000238FE" w:rsidRDefault="000238FE" w:rsidP="000238FE">
                  <w:pPr>
                    <w:pStyle w:val="Cuerpo-PF"/>
                    <w:rPr>
                      <w:rFonts w:eastAsia="Times New Roman"/>
                      <w:b/>
                      <w:sz w:val="20"/>
                      <w:szCs w:val="16"/>
                      <w:lang w:eastAsia="es-MX"/>
                    </w:rPr>
                  </w:pPr>
                  <w:r w:rsidRPr="000238FE">
                    <w:rPr>
                      <w:sz w:val="20"/>
                      <w:szCs w:val="16"/>
                    </w:rPr>
                    <w:t>Servicios Generales</w:t>
                  </w:r>
                </w:p>
              </w:tc>
              <w:tc>
                <w:tcPr>
                  <w:tcW w:w="824" w:type="pct"/>
                  <w:vAlign w:val="center"/>
                </w:tcPr>
                <w:p w14:paraId="18985F8A" w14:textId="1F5B95F8" w:rsidR="000238FE" w:rsidRPr="000238FE" w:rsidRDefault="000238FE" w:rsidP="000238FE">
                  <w:pPr>
                    <w:pStyle w:val="Cuerpo-PF"/>
                    <w:rPr>
                      <w:rFonts w:eastAsia="Times New Roman"/>
                      <w:b/>
                      <w:sz w:val="20"/>
                      <w:szCs w:val="16"/>
                      <w:lang w:eastAsia="es-MX"/>
                    </w:rPr>
                  </w:pPr>
                  <w:r w:rsidRPr="000238FE">
                    <w:rPr>
                      <w:sz w:val="20"/>
                      <w:szCs w:val="16"/>
                    </w:rPr>
                    <w:t xml:space="preserve">Estacionamiento </w:t>
                  </w:r>
                </w:p>
              </w:tc>
            </w:tr>
            <w:tr w:rsidR="000238FE" w:rsidRPr="000238FE" w14:paraId="5EB6D59F" w14:textId="77777777" w:rsidTr="000238FE">
              <w:trPr>
                <w:trHeight w:val="209"/>
              </w:trPr>
              <w:tc>
                <w:tcPr>
                  <w:tcW w:w="585" w:type="pct"/>
                  <w:vAlign w:val="center"/>
                </w:tcPr>
                <w:p w14:paraId="1D837767" w14:textId="17951AD2" w:rsidR="000238FE" w:rsidRPr="000238FE" w:rsidRDefault="000238FE" w:rsidP="000238FE">
                  <w:pPr>
                    <w:pStyle w:val="Cuerpo-PF"/>
                    <w:rPr>
                      <w:rFonts w:eastAsia="Times New Roman"/>
                      <w:b/>
                      <w:sz w:val="20"/>
                      <w:szCs w:val="16"/>
                      <w:lang w:eastAsia="es-MX"/>
                    </w:rPr>
                  </w:pPr>
                  <w:r w:rsidRPr="000238FE">
                    <w:rPr>
                      <w:sz w:val="20"/>
                      <w:szCs w:val="16"/>
                    </w:rPr>
                    <w:t>switches</w:t>
                  </w:r>
                </w:p>
              </w:tc>
              <w:tc>
                <w:tcPr>
                  <w:tcW w:w="728" w:type="pct"/>
                  <w:vAlign w:val="center"/>
                </w:tcPr>
                <w:p w14:paraId="57885DAB" w14:textId="4E32A7F4" w:rsidR="000238FE" w:rsidRPr="000238FE" w:rsidRDefault="000238FE" w:rsidP="000238FE">
                  <w:pPr>
                    <w:pStyle w:val="Cuerpo-PF"/>
                    <w:rPr>
                      <w:rFonts w:eastAsia="Times New Roman"/>
                      <w:b/>
                      <w:sz w:val="20"/>
                      <w:szCs w:val="16"/>
                      <w:lang w:eastAsia="es-MX"/>
                    </w:rPr>
                  </w:pPr>
                  <w:r w:rsidRPr="000238FE">
                    <w:rPr>
                      <w:sz w:val="20"/>
                      <w:szCs w:val="16"/>
                    </w:rPr>
                    <w:t>4</w:t>
                  </w:r>
                </w:p>
              </w:tc>
              <w:tc>
                <w:tcPr>
                  <w:tcW w:w="534" w:type="pct"/>
                  <w:vAlign w:val="center"/>
                </w:tcPr>
                <w:p w14:paraId="257E4C41" w14:textId="0862284A" w:rsidR="000238FE" w:rsidRPr="000238FE" w:rsidRDefault="000238FE" w:rsidP="000238FE">
                  <w:pPr>
                    <w:pStyle w:val="Cuerpo-PF"/>
                    <w:rPr>
                      <w:rFonts w:eastAsia="Times New Roman"/>
                      <w:b/>
                      <w:sz w:val="20"/>
                      <w:szCs w:val="16"/>
                      <w:lang w:eastAsia="es-MX"/>
                    </w:rPr>
                  </w:pPr>
                  <w:r w:rsidRPr="000238FE">
                    <w:rPr>
                      <w:sz w:val="20"/>
                      <w:szCs w:val="16"/>
                    </w:rPr>
                    <w:t>44</w:t>
                  </w:r>
                </w:p>
              </w:tc>
              <w:tc>
                <w:tcPr>
                  <w:tcW w:w="529" w:type="pct"/>
                  <w:vAlign w:val="center"/>
                </w:tcPr>
                <w:p w14:paraId="79401900" w14:textId="38B060E5" w:rsidR="000238FE" w:rsidRPr="000238FE" w:rsidRDefault="000238FE" w:rsidP="000238FE">
                  <w:pPr>
                    <w:pStyle w:val="Cuerpo-PF"/>
                    <w:rPr>
                      <w:rFonts w:eastAsia="Times New Roman"/>
                      <w:b/>
                      <w:sz w:val="20"/>
                      <w:szCs w:val="16"/>
                      <w:lang w:eastAsia="es-MX"/>
                    </w:rPr>
                  </w:pPr>
                  <w:r w:rsidRPr="000238FE">
                    <w:rPr>
                      <w:sz w:val="20"/>
                      <w:szCs w:val="16"/>
                    </w:rPr>
                    <w:t>4</w:t>
                  </w:r>
                </w:p>
              </w:tc>
              <w:tc>
                <w:tcPr>
                  <w:tcW w:w="789" w:type="pct"/>
                  <w:vAlign w:val="center"/>
                </w:tcPr>
                <w:p w14:paraId="2B0C0877" w14:textId="61820C01" w:rsidR="000238FE" w:rsidRPr="000238FE" w:rsidRDefault="000238FE" w:rsidP="000238FE">
                  <w:pPr>
                    <w:pStyle w:val="Cuerpo-PF"/>
                    <w:rPr>
                      <w:rFonts w:eastAsia="Times New Roman"/>
                      <w:b/>
                      <w:sz w:val="20"/>
                      <w:szCs w:val="16"/>
                      <w:lang w:eastAsia="es-MX"/>
                    </w:rPr>
                  </w:pPr>
                  <w:r w:rsidRPr="000238FE">
                    <w:rPr>
                      <w:sz w:val="20"/>
                      <w:szCs w:val="16"/>
                    </w:rPr>
                    <w:t>4</w:t>
                  </w:r>
                </w:p>
              </w:tc>
              <w:tc>
                <w:tcPr>
                  <w:tcW w:w="478" w:type="pct"/>
                  <w:vAlign w:val="center"/>
                </w:tcPr>
                <w:p w14:paraId="07AD93A0" w14:textId="551361E5" w:rsidR="000238FE" w:rsidRPr="000238FE" w:rsidRDefault="000238FE" w:rsidP="000238FE">
                  <w:pPr>
                    <w:pStyle w:val="Cuerpo-PF"/>
                    <w:rPr>
                      <w:rFonts w:eastAsia="Times New Roman"/>
                      <w:b/>
                      <w:sz w:val="20"/>
                      <w:szCs w:val="16"/>
                      <w:lang w:eastAsia="es-MX"/>
                    </w:rPr>
                  </w:pPr>
                  <w:r w:rsidRPr="000238FE">
                    <w:rPr>
                      <w:sz w:val="20"/>
                      <w:szCs w:val="16"/>
                    </w:rPr>
                    <w:t>4</w:t>
                  </w:r>
                </w:p>
              </w:tc>
              <w:tc>
                <w:tcPr>
                  <w:tcW w:w="534" w:type="pct"/>
                  <w:vAlign w:val="center"/>
                </w:tcPr>
                <w:p w14:paraId="29052529" w14:textId="639F7EBB" w:rsidR="000238FE" w:rsidRPr="000238FE" w:rsidRDefault="000238FE" w:rsidP="000238FE">
                  <w:pPr>
                    <w:pStyle w:val="Cuerpo-PF"/>
                    <w:rPr>
                      <w:rFonts w:eastAsia="Times New Roman"/>
                      <w:b/>
                      <w:sz w:val="20"/>
                      <w:szCs w:val="16"/>
                      <w:lang w:eastAsia="es-MX"/>
                    </w:rPr>
                  </w:pPr>
                  <w:r w:rsidRPr="000238FE">
                    <w:rPr>
                      <w:sz w:val="20"/>
                      <w:szCs w:val="16"/>
                    </w:rPr>
                    <w:t>1</w:t>
                  </w:r>
                </w:p>
              </w:tc>
              <w:tc>
                <w:tcPr>
                  <w:tcW w:w="824" w:type="pct"/>
                  <w:vAlign w:val="center"/>
                </w:tcPr>
                <w:p w14:paraId="456F6D09" w14:textId="78CDC564" w:rsidR="000238FE" w:rsidRPr="000238FE" w:rsidRDefault="000238FE" w:rsidP="000238FE">
                  <w:pPr>
                    <w:pStyle w:val="Cuerpo-PF"/>
                    <w:rPr>
                      <w:rFonts w:eastAsia="Times New Roman"/>
                      <w:b/>
                      <w:sz w:val="20"/>
                      <w:szCs w:val="16"/>
                      <w:lang w:eastAsia="es-MX"/>
                    </w:rPr>
                  </w:pPr>
                  <w:r w:rsidRPr="000238FE">
                    <w:rPr>
                      <w:sz w:val="20"/>
                      <w:szCs w:val="16"/>
                    </w:rPr>
                    <w:t>1</w:t>
                  </w:r>
                </w:p>
              </w:tc>
            </w:tr>
            <w:tr w:rsidR="000238FE" w:rsidRPr="000238FE" w14:paraId="5A1B5EED" w14:textId="77777777" w:rsidTr="000238FE">
              <w:trPr>
                <w:trHeight w:val="209"/>
              </w:trPr>
              <w:tc>
                <w:tcPr>
                  <w:tcW w:w="585" w:type="pct"/>
                  <w:vAlign w:val="center"/>
                </w:tcPr>
                <w:p w14:paraId="272E2F6C" w14:textId="091A7808" w:rsidR="000238FE" w:rsidRPr="000238FE" w:rsidRDefault="000238FE" w:rsidP="000238FE">
                  <w:pPr>
                    <w:pStyle w:val="Cuerpo-PF"/>
                    <w:rPr>
                      <w:rFonts w:eastAsia="Times New Roman"/>
                      <w:b/>
                      <w:sz w:val="20"/>
                      <w:szCs w:val="16"/>
                      <w:lang w:eastAsia="es-MX"/>
                    </w:rPr>
                  </w:pPr>
                  <w:r w:rsidRPr="000238FE">
                    <w:rPr>
                      <w:sz w:val="20"/>
                      <w:szCs w:val="16"/>
                    </w:rPr>
                    <w:t>routers</w:t>
                  </w:r>
                </w:p>
              </w:tc>
              <w:tc>
                <w:tcPr>
                  <w:tcW w:w="728" w:type="pct"/>
                  <w:vAlign w:val="center"/>
                </w:tcPr>
                <w:p w14:paraId="31DE02F9" w14:textId="577B7132" w:rsidR="000238FE" w:rsidRPr="000238FE" w:rsidRDefault="000238FE" w:rsidP="000238FE">
                  <w:pPr>
                    <w:pStyle w:val="Cuerpo-PF"/>
                    <w:rPr>
                      <w:rFonts w:eastAsia="Times New Roman"/>
                      <w:b/>
                      <w:sz w:val="20"/>
                      <w:szCs w:val="16"/>
                      <w:lang w:eastAsia="es-MX"/>
                    </w:rPr>
                  </w:pPr>
                  <w:r w:rsidRPr="000238FE">
                    <w:rPr>
                      <w:sz w:val="20"/>
                      <w:szCs w:val="16"/>
                    </w:rPr>
                    <w:t>1</w:t>
                  </w:r>
                </w:p>
              </w:tc>
              <w:tc>
                <w:tcPr>
                  <w:tcW w:w="534" w:type="pct"/>
                  <w:vAlign w:val="center"/>
                </w:tcPr>
                <w:p w14:paraId="2D24E1E6" w14:textId="35B25E09" w:rsidR="000238FE" w:rsidRPr="000238FE" w:rsidRDefault="000238FE" w:rsidP="000238FE">
                  <w:pPr>
                    <w:pStyle w:val="Cuerpo-PF"/>
                    <w:rPr>
                      <w:rFonts w:eastAsia="Times New Roman"/>
                      <w:b/>
                      <w:sz w:val="20"/>
                      <w:szCs w:val="16"/>
                      <w:lang w:eastAsia="es-MX"/>
                    </w:rPr>
                  </w:pPr>
                  <w:r w:rsidRPr="000238FE">
                    <w:rPr>
                      <w:sz w:val="20"/>
                      <w:szCs w:val="16"/>
                    </w:rPr>
                    <w:t>1</w:t>
                  </w:r>
                </w:p>
              </w:tc>
              <w:tc>
                <w:tcPr>
                  <w:tcW w:w="529" w:type="pct"/>
                  <w:vAlign w:val="center"/>
                </w:tcPr>
                <w:p w14:paraId="7AFB0D6B" w14:textId="16CE5511" w:rsidR="000238FE" w:rsidRPr="000238FE" w:rsidRDefault="000238FE" w:rsidP="000238FE">
                  <w:pPr>
                    <w:pStyle w:val="Cuerpo-PF"/>
                    <w:rPr>
                      <w:rFonts w:eastAsia="Times New Roman"/>
                      <w:b/>
                      <w:sz w:val="20"/>
                      <w:szCs w:val="16"/>
                      <w:lang w:eastAsia="es-MX"/>
                    </w:rPr>
                  </w:pPr>
                  <w:r w:rsidRPr="000238FE">
                    <w:rPr>
                      <w:sz w:val="20"/>
                      <w:szCs w:val="16"/>
                    </w:rPr>
                    <w:t>1</w:t>
                  </w:r>
                </w:p>
              </w:tc>
              <w:tc>
                <w:tcPr>
                  <w:tcW w:w="789" w:type="pct"/>
                  <w:vAlign w:val="center"/>
                </w:tcPr>
                <w:p w14:paraId="0C3EAC0C" w14:textId="04A21FD5" w:rsidR="000238FE" w:rsidRPr="000238FE" w:rsidRDefault="000238FE" w:rsidP="000238FE">
                  <w:pPr>
                    <w:pStyle w:val="Cuerpo-PF"/>
                    <w:rPr>
                      <w:rFonts w:eastAsia="Times New Roman"/>
                      <w:b/>
                      <w:sz w:val="20"/>
                      <w:szCs w:val="16"/>
                      <w:lang w:eastAsia="es-MX"/>
                    </w:rPr>
                  </w:pPr>
                  <w:r w:rsidRPr="000238FE">
                    <w:rPr>
                      <w:sz w:val="20"/>
                      <w:szCs w:val="16"/>
                    </w:rPr>
                    <w:t>1</w:t>
                  </w:r>
                </w:p>
              </w:tc>
              <w:tc>
                <w:tcPr>
                  <w:tcW w:w="478" w:type="pct"/>
                  <w:vAlign w:val="center"/>
                </w:tcPr>
                <w:p w14:paraId="5B5B0AAB" w14:textId="5AABD9C3" w:rsidR="000238FE" w:rsidRPr="000238FE" w:rsidRDefault="000238FE" w:rsidP="000238FE">
                  <w:pPr>
                    <w:pStyle w:val="Cuerpo-PF"/>
                    <w:rPr>
                      <w:rFonts w:eastAsia="Times New Roman"/>
                      <w:b/>
                      <w:sz w:val="20"/>
                      <w:szCs w:val="16"/>
                      <w:lang w:eastAsia="es-MX"/>
                    </w:rPr>
                  </w:pPr>
                  <w:r w:rsidRPr="000238FE">
                    <w:rPr>
                      <w:sz w:val="20"/>
                      <w:szCs w:val="16"/>
                    </w:rPr>
                    <w:t>1</w:t>
                  </w:r>
                </w:p>
              </w:tc>
              <w:tc>
                <w:tcPr>
                  <w:tcW w:w="534" w:type="pct"/>
                  <w:vAlign w:val="center"/>
                </w:tcPr>
                <w:p w14:paraId="4EB538CF" w14:textId="0DCDEE33" w:rsidR="000238FE" w:rsidRPr="000238FE" w:rsidRDefault="000238FE" w:rsidP="000238FE">
                  <w:pPr>
                    <w:pStyle w:val="Cuerpo-PF"/>
                    <w:rPr>
                      <w:rFonts w:eastAsia="Times New Roman"/>
                      <w:b/>
                      <w:sz w:val="20"/>
                      <w:szCs w:val="16"/>
                      <w:lang w:eastAsia="es-MX"/>
                    </w:rPr>
                  </w:pPr>
                  <w:r w:rsidRPr="000238FE">
                    <w:rPr>
                      <w:sz w:val="20"/>
                      <w:szCs w:val="16"/>
                    </w:rPr>
                    <w:t>1</w:t>
                  </w:r>
                </w:p>
              </w:tc>
              <w:tc>
                <w:tcPr>
                  <w:tcW w:w="824" w:type="pct"/>
                  <w:vAlign w:val="center"/>
                </w:tcPr>
                <w:p w14:paraId="19512C40" w14:textId="3037E4A2" w:rsidR="000238FE" w:rsidRPr="000238FE" w:rsidRDefault="000238FE" w:rsidP="000238FE">
                  <w:pPr>
                    <w:pStyle w:val="Cuerpo-PF"/>
                    <w:rPr>
                      <w:rFonts w:eastAsia="Times New Roman"/>
                      <w:b/>
                      <w:sz w:val="20"/>
                      <w:szCs w:val="16"/>
                      <w:lang w:eastAsia="es-MX"/>
                    </w:rPr>
                  </w:pPr>
                  <w:r w:rsidRPr="000238FE">
                    <w:rPr>
                      <w:sz w:val="20"/>
                      <w:szCs w:val="16"/>
                    </w:rPr>
                    <w:t>1</w:t>
                  </w:r>
                </w:p>
              </w:tc>
            </w:tr>
            <w:tr w:rsidR="000238FE" w:rsidRPr="000238FE" w14:paraId="1D3F4B0E" w14:textId="77777777" w:rsidTr="000238FE">
              <w:trPr>
                <w:trHeight w:val="199"/>
              </w:trPr>
              <w:tc>
                <w:tcPr>
                  <w:tcW w:w="585" w:type="pct"/>
                  <w:vAlign w:val="center"/>
                </w:tcPr>
                <w:p w14:paraId="67159578" w14:textId="6B4AE6FA" w:rsidR="000238FE" w:rsidRPr="000238FE" w:rsidRDefault="000238FE" w:rsidP="000238FE">
                  <w:pPr>
                    <w:pStyle w:val="Cuerpo-PF"/>
                    <w:rPr>
                      <w:rFonts w:eastAsia="Times New Roman"/>
                      <w:b/>
                      <w:sz w:val="20"/>
                      <w:szCs w:val="16"/>
                      <w:lang w:eastAsia="es-MX"/>
                    </w:rPr>
                  </w:pPr>
                  <w:r w:rsidRPr="000238FE">
                    <w:rPr>
                      <w:sz w:val="20"/>
                      <w:szCs w:val="16"/>
                    </w:rPr>
                    <w:t>wireless</w:t>
                  </w:r>
                </w:p>
              </w:tc>
              <w:tc>
                <w:tcPr>
                  <w:tcW w:w="728" w:type="pct"/>
                  <w:vAlign w:val="center"/>
                </w:tcPr>
                <w:p w14:paraId="42140199" w14:textId="338BF3A4" w:rsidR="000238FE" w:rsidRPr="000238FE" w:rsidRDefault="000238FE" w:rsidP="000238FE">
                  <w:pPr>
                    <w:pStyle w:val="Cuerpo-PF"/>
                    <w:rPr>
                      <w:rFonts w:eastAsia="Times New Roman"/>
                      <w:b/>
                      <w:sz w:val="20"/>
                      <w:szCs w:val="16"/>
                      <w:lang w:eastAsia="es-MX"/>
                    </w:rPr>
                  </w:pPr>
                  <w:r w:rsidRPr="000238FE">
                    <w:rPr>
                      <w:sz w:val="20"/>
                      <w:szCs w:val="16"/>
                    </w:rPr>
                    <w:t>1</w:t>
                  </w:r>
                </w:p>
              </w:tc>
              <w:tc>
                <w:tcPr>
                  <w:tcW w:w="534" w:type="pct"/>
                  <w:vAlign w:val="center"/>
                </w:tcPr>
                <w:p w14:paraId="148E1EBB" w14:textId="1B0EA6EF" w:rsidR="000238FE" w:rsidRPr="000238FE" w:rsidRDefault="000238FE" w:rsidP="000238FE">
                  <w:pPr>
                    <w:pStyle w:val="Cuerpo-PF"/>
                    <w:rPr>
                      <w:rFonts w:eastAsia="Times New Roman"/>
                      <w:b/>
                      <w:sz w:val="20"/>
                      <w:szCs w:val="16"/>
                      <w:lang w:eastAsia="es-MX"/>
                    </w:rPr>
                  </w:pPr>
                  <w:r w:rsidRPr="000238FE">
                    <w:rPr>
                      <w:sz w:val="20"/>
                      <w:szCs w:val="16"/>
                    </w:rPr>
                    <w:t>33</w:t>
                  </w:r>
                </w:p>
              </w:tc>
              <w:tc>
                <w:tcPr>
                  <w:tcW w:w="529" w:type="pct"/>
                  <w:vAlign w:val="center"/>
                </w:tcPr>
                <w:p w14:paraId="2B3D9EBD" w14:textId="1C26D5D3" w:rsidR="000238FE" w:rsidRPr="000238FE" w:rsidRDefault="000238FE" w:rsidP="000238FE">
                  <w:pPr>
                    <w:pStyle w:val="Cuerpo-PF"/>
                    <w:rPr>
                      <w:rFonts w:eastAsia="Times New Roman"/>
                      <w:b/>
                      <w:sz w:val="20"/>
                      <w:szCs w:val="16"/>
                      <w:lang w:eastAsia="es-MX"/>
                    </w:rPr>
                  </w:pPr>
                  <w:r w:rsidRPr="000238FE">
                    <w:rPr>
                      <w:sz w:val="20"/>
                      <w:szCs w:val="16"/>
                    </w:rPr>
                    <w:t>0</w:t>
                  </w:r>
                </w:p>
              </w:tc>
              <w:tc>
                <w:tcPr>
                  <w:tcW w:w="789" w:type="pct"/>
                  <w:vAlign w:val="center"/>
                </w:tcPr>
                <w:p w14:paraId="75FF71FA" w14:textId="18E5BF92" w:rsidR="000238FE" w:rsidRPr="000238FE" w:rsidRDefault="000238FE" w:rsidP="000238FE">
                  <w:pPr>
                    <w:pStyle w:val="Cuerpo-PF"/>
                    <w:rPr>
                      <w:rFonts w:eastAsia="Times New Roman"/>
                      <w:b/>
                      <w:sz w:val="20"/>
                      <w:szCs w:val="16"/>
                      <w:lang w:eastAsia="es-MX"/>
                    </w:rPr>
                  </w:pPr>
                  <w:r w:rsidRPr="000238FE">
                    <w:rPr>
                      <w:sz w:val="20"/>
                      <w:szCs w:val="16"/>
                    </w:rPr>
                    <w:t>2</w:t>
                  </w:r>
                </w:p>
              </w:tc>
              <w:tc>
                <w:tcPr>
                  <w:tcW w:w="478" w:type="pct"/>
                  <w:vAlign w:val="center"/>
                </w:tcPr>
                <w:p w14:paraId="63C4824C" w14:textId="40F2F531" w:rsidR="000238FE" w:rsidRPr="000238FE" w:rsidRDefault="000238FE" w:rsidP="000238FE">
                  <w:pPr>
                    <w:pStyle w:val="Cuerpo-PF"/>
                    <w:rPr>
                      <w:rFonts w:eastAsia="Times New Roman"/>
                      <w:b/>
                      <w:sz w:val="20"/>
                      <w:szCs w:val="16"/>
                      <w:lang w:eastAsia="es-MX"/>
                    </w:rPr>
                  </w:pPr>
                  <w:r w:rsidRPr="000238FE">
                    <w:rPr>
                      <w:sz w:val="20"/>
                      <w:szCs w:val="16"/>
                    </w:rPr>
                    <w:t>2</w:t>
                  </w:r>
                </w:p>
              </w:tc>
              <w:tc>
                <w:tcPr>
                  <w:tcW w:w="534" w:type="pct"/>
                  <w:vAlign w:val="center"/>
                </w:tcPr>
                <w:p w14:paraId="04C78ED4" w14:textId="43B538A2" w:rsidR="000238FE" w:rsidRPr="000238FE" w:rsidRDefault="000238FE" w:rsidP="000238FE">
                  <w:pPr>
                    <w:pStyle w:val="Cuerpo-PF"/>
                    <w:rPr>
                      <w:rFonts w:eastAsia="Times New Roman"/>
                      <w:b/>
                      <w:sz w:val="20"/>
                      <w:szCs w:val="16"/>
                      <w:lang w:eastAsia="es-MX"/>
                    </w:rPr>
                  </w:pPr>
                  <w:r w:rsidRPr="000238FE">
                    <w:rPr>
                      <w:sz w:val="20"/>
                      <w:szCs w:val="16"/>
                    </w:rPr>
                    <w:t>0</w:t>
                  </w:r>
                </w:p>
              </w:tc>
              <w:tc>
                <w:tcPr>
                  <w:tcW w:w="824" w:type="pct"/>
                  <w:vAlign w:val="center"/>
                </w:tcPr>
                <w:p w14:paraId="76BF2019" w14:textId="1A4A84E8" w:rsidR="000238FE" w:rsidRPr="000238FE" w:rsidRDefault="000238FE" w:rsidP="000238FE">
                  <w:pPr>
                    <w:pStyle w:val="Cuerpo-PF"/>
                    <w:rPr>
                      <w:rFonts w:eastAsia="Times New Roman"/>
                      <w:b/>
                      <w:sz w:val="20"/>
                      <w:szCs w:val="16"/>
                      <w:lang w:eastAsia="es-MX"/>
                    </w:rPr>
                  </w:pPr>
                  <w:r w:rsidRPr="000238FE">
                    <w:rPr>
                      <w:sz w:val="20"/>
                      <w:szCs w:val="16"/>
                    </w:rPr>
                    <w:t>0</w:t>
                  </w:r>
                </w:p>
              </w:tc>
            </w:tr>
          </w:tbl>
          <w:p w14:paraId="4E3A524D" w14:textId="71892F66" w:rsidR="000238FE" w:rsidRPr="000238FE" w:rsidRDefault="000238FE" w:rsidP="000238FE">
            <w:pPr>
              <w:pStyle w:val="Cuerpo-PF"/>
              <w:rPr>
                <w:rFonts w:eastAsia="Times New Roman"/>
                <w:sz w:val="20"/>
                <w:szCs w:val="16"/>
                <w:lang w:eastAsia="es-MX"/>
              </w:rPr>
            </w:pPr>
          </w:p>
        </w:tc>
        <w:tc>
          <w:tcPr>
            <w:tcW w:w="360" w:type="dxa"/>
            <w:tcBorders>
              <w:top w:val="nil"/>
              <w:left w:val="nil"/>
              <w:bottom w:val="nil"/>
              <w:right w:val="nil"/>
            </w:tcBorders>
            <w:shd w:val="clear" w:color="auto" w:fill="auto"/>
            <w:noWrap/>
            <w:vAlign w:val="bottom"/>
          </w:tcPr>
          <w:p w14:paraId="2E7435E8" w14:textId="2CF942EC" w:rsidR="000238FE" w:rsidRPr="000238FE" w:rsidRDefault="000238FE" w:rsidP="000238FE">
            <w:pPr>
              <w:spacing w:line="240" w:lineRule="auto"/>
              <w:rPr>
                <w:rFonts w:ascii="Calibri" w:eastAsia="Times New Roman" w:hAnsi="Calibri" w:cs="Calibri"/>
                <w:b w:val="0"/>
                <w:color w:val="000000"/>
                <w:sz w:val="22"/>
                <w:lang w:val="es-MX" w:eastAsia="es-MX"/>
              </w:rPr>
            </w:pPr>
          </w:p>
        </w:tc>
        <w:tc>
          <w:tcPr>
            <w:tcW w:w="360" w:type="dxa"/>
            <w:tcBorders>
              <w:top w:val="nil"/>
              <w:left w:val="nil"/>
              <w:bottom w:val="nil"/>
              <w:right w:val="nil"/>
            </w:tcBorders>
            <w:shd w:val="clear" w:color="auto" w:fill="auto"/>
            <w:noWrap/>
            <w:vAlign w:val="bottom"/>
          </w:tcPr>
          <w:p w14:paraId="3B44C845" w14:textId="6587FCC7" w:rsidR="000238FE" w:rsidRPr="000238FE" w:rsidRDefault="000238FE" w:rsidP="000238FE">
            <w:pPr>
              <w:spacing w:line="240" w:lineRule="auto"/>
              <w:rPr>
                <w:rFonts w:ascii="Calibri" w:eastAsia="Times New Roman" w:hAnsi="Calibri" w:cs="Calibri"/>
                <w:b w:val="0"/>
                <w:color w:val="000000"/>
                <w:sz w:val="22"/>
                <w:lang w:val="es-MX" w:eastAsia="es-MX"/>
              </w:rPr>
            </w:pPr>
          </w:p>
        </w:tc>
        <w:tc>
          <w:tcPr>
            <w:tcW w:w="360" w:type="dxa"/>
            <w:tcBorders>
              <w:top w:val="nil"/>
              <w:left w:val="nil"/>
              <w:bottom w:val="nil"/>
              <w:right w:val="nil"/>
            </w:tcBorders>
            <w:shd w:val="clear" w:color="auto" w:fill="auto"/>
            <w:noWrap/>
            <w:vAlign w:val="bottom"/>
          </w:tcPr>
          <w:p w14:paraId="58C3C160" w14:textId="5A64BBDD" w:rsidR="000238FE" w:rsidRPr="000238FE" w:rsidRDefault="000238FE" w:rsidP="000238FE">
            <w:pPr>
              <w:spacing w:line="240" w:lineRule="auto"/>
              <w:rPr>
                <w:rFonts w:ascii="Calibri" w:eastAsia="Times New Roman" w:hAnsi="Calibri" w:cs="Calibri"/>
                <w:b w:val="0"/>
                <w:color w:val="000000"/>
                <w:sz w:val="22"/>
                <w:lang w:val="es-MX" w:eastAsia="es-MX"/>
              </w:rPr>
            </w:pPr>
          </w:p>
        </w:tc>
        <w:tc>
          <w:tcPr>
            <w:tcW w:w="360" w:type="dxa"/>
            <w:tcBorders>
              <w:top w:val="nil"/>
              <w:left w:val="nil"/>
              <w:bottom w:val="nil"/>
              <w:right w:val="nil"/>
            </w:tcBorders>
            <w:shd w:val="clear" w:color="auto" w:fill="auto"/>
            <w:noWrap/>
            <w:vAlign w:val="bottom"/>
          </w:tcPr>
          <w:p w14:paraId="68DE768F" w14:textId="41B51148" w:rsidR="000238FE" w:rsidRPr="000238FE" w:rsidRDefault="000238FE" w:rsidP="000238FE">
            <w:pPr>
              <w:spacing w:line="240" w:lineRule="auto"/>
              <w:rPr>
                <w:rFonts w:ascii="Calibri" w:eastAsia="Times New Roman" w:hAnsi="Calibri" w:cs="Calibri"/>
                <w:b w:val="0"/>
                <w:color w:val="000000"/>
                <w:sz w:val="22"/>
                <w:lang w:val="es-MX" w:eastAsia="es-MX"/>
              </w:rPr>
            </w:pPr>
          </w:p>
        </w:tc>
        <w:tc>
          <w:tcPr>
            <w:tcW w:w="360" w:type="dxa"/>
            <w:tcBorders>
              <w:top w:val="nil"/>
              <w:left w:val="nil"/>
              <w:bottom w:val="nil"/>
              <w:right w:val="nil"/>
            </w:tcBorders>
            <w:shd w:val="clear" w:color="auto" w:fill="auto"/>
            <w:noWrap/>
            <w:vAlign w:val="bottom"/>
          </w:tcPr>
          <w:p w14:paraId="3977415D" w14:textId="50D2CAA6" w:rsidR="000238FE" w:rsidRPr="000238FE" w:rsidRDefault="000238FE" w:rsidP="000238FE">
            <w:pPr>
              <w:spacing w:line="240" w:lineRule="auto"/>
              <w:rPr>
                <w:rFonts w:ascii="Calibri" w:eastAsia="Times New Roman" w:hAnsi="Calibri" w:cs="Calibri"/>
                <w:b w:val="0"/>
                <w:color w:val="000000"/>
                <w:sz w:val="22"/>
                <w:lang w:val="es-MX" w:eastAsia="es-MX"/>
              </w:rPr>
            </w:pPr>
          </w:p>
        </w:tc>
        <w:tc>
          <w:tcPr>
            <w:tcW w:w="360" w:type="dxa"/>
            <w:tcBorders>
              <w:top w:val="nil"/>
              <w:left w:val="nil"/>
              <w:bottom w:val="nil"/>
              <w:right w:val="nil"/>
            </w:tcBorders>
            <w:shd w:val="clear" w:color="auto" w:fill="auto"/>
            <w:noWrap/>
            <w:vAlign w:val="bottom"/>
          </w:tcPr>
          <w:p w14:paraId="2F135877" w14:textId="285B4780" w:rsidR="000238FE" w:rsidRPr="000238FE" w:rsidRDefault="000238FE" w:rsidP="000238FE">
            <w:pPr>
              <w:spacing w:line="240" w:lineRule="auto"/>
              <w:rPr>
                <w:rFonts w:ascii="Calibri" w:eastAsia="Times New Roman" w:hAnsi="Calibri" w:cs="Calibri"/>
                <w:b w:val="0"/>
                <w:color w:val="000000"/>
                <w:sz w:val="22"/>
                <w:lang w:val="es-MX" w:eastAsia="es-MX"/>
              </w:rPr>
            </w:pPr>
          </w:p>
        </w:tc>
        <w:tc>
          <w:tcPr>
            <w:tcW w:w="360" w:type="dxa"/>
            <w:tcBorders>
              <w:top w:val="nil"/>
              <w:left w:val="nil"/>
              <w:bottom w:val="nil"/>
              <w:right w:val="nil"/>
            </w:tcBorders>
            <w:shd w:val="clear" w:color="auto" w:fill="auto"/>
            <w:noWrap/>
            <w:vAlign w:val="bottom"/>
          </w:tcPr>
          <w:p w14:paraId="1435923E" w14:textId="7BD1529D" w:rsidR="000238FE" w:rsidRPr="000238FE" w:rsidRDefault="000238FE" w:rsidP="000238FE">
            <w:pPr>
              <w:spacing w:line="240" w:lineRule="auto"/>
              <w:rPr>
                <w:rFonts w:ascii="Calibri" w:eastAsia="Times New Roman" w:hAnsi="Calibri" w:cs="Calibri"/>
                <w:b w:val="0"/>
                <w:color w:val="000000"/>
                <w:sz w:val="22"/>
                <w:lang w:val="es-MX" w:eastAsia="es-MX"/>
              </w:rPr>
            </w:pPr>
          </w:p>
        </w:tc>
      </w:tr>
      <w:tr w:rsidR="000238FE" w:rsidRPr="000238FE" w14:paraId="167A4F75" w14:textId="77777777" w:rsidTr="000238FE">
        <w:trPr>
          <w:trHeight w:val="288"/>
        </w:trPr>
        <w:tc>
          <w:tcPr>
            <w:tcW w:w="7584" w:type="dxa"/>
            <w:tcBorders>
              <w:top w:val="nil"/>
              <w:left w:val="nil"/>
              <w:bottom w:val="nil"/>
              <w:right w:val="nil"/>
            </w:tcBorders>
            <w:shd w:val="clear" w:color="auto" w:fill="auto"/>
            <w:noWrap/>
          </w:tcPr>
          <w:p w14:paraId="10440668" w14:textId="355D85AC" w:rsidR="000238FE" w:rsidRPr="000238FE" w:rsidRDefault="000238FE" w:rsidP="000238FE">
            <w:pPr>
              <w:spacing w:line="240" w:lineRule="auto"/>
              <w:jc w:val="center"/>
              <w:rPr>
                <w:rFonts w:ascii="Calibri" w:eastAsia="Times New Roman" w:hAnsi="Calibri" w:cs="Calibri"/>
                <w:b w:val="0"/>
                <w:color w:val="000000"/>
                <w:sz w:val="22"/>
                <w:lang w:val="es-MX" w:eastAsia="es-MX"/>
              </w:rPr>
            </w:pPr>
          </w:p>
        </w:tc>
        <w:tc>
          <w:tcPr>
            <w:tcW w:w="360" w:type="dxa"/>
            <w:tcBorders>
              <w:top w:val="nil"/>
              <w:left w:val="nil"/>
              <w:bottom w:val="nil"/>
              <w:right w:val="nil"/>
            </w:tcBorders>
            <w:shd w:val="clear" w:color="auto" w:fill="auto"/>
            <w:noWrap/>
          </w:tcPr>
          <w:p w14:paraId="1CB67696" w14:textId="1CA30758" w:rsidR="000238FE" w:rsidRPr="000238FE" w:rsidRDefault="000238FE" w:rsidP="000238FE">
            <w:pPr>
              <w:spacing w:line="240" w:lineRule="auto"/>
              <w:jc w:val="center"/>
              <w:rPr>
                <w:rFonts w:ascii="Calibri" w:eastAsia="Times New Roman" w:hAnsi="Calibri" w:cs="Calibri"/>
                <w:b w:val="0"/>
                <w:color w:val="000000"/>
                <w:sz w:val="22"/>
                <w:lang w:val="es-MX" w:eastAsia="es-MX"/>
              </w:rPr>
            </w:pPr>
          </w:p>
        </w:tc>
        <w:tc>
          <w:tcPr>
            <w:tcW w:w="360" w:type="dxa"/>
            <w:tcBorders>
              <w:top w:val="nil"/>
              <w:left w:val="nil"/>
              <w:bottom w:val="nil"/>
              <w:right w:val="nil"/>
            </w:tcBorders>
            <w:shd w:val="clear" w:color="auto" w:fill="auto"/>
            <w:noWrap/>
          </w:tcPr>
          <w:p w14:paraId="1EF011D1" w14:textId="352662A4" w:rsidR="000238FE" w:rsidRPr="000238FE" w:rsidRDefault="000238FE" w:rsidP="000238FE">
            <w:pPr>
              <w:spacing w:line="240" w:lineRule="auto"/>
              <w:jc w:val="center"/>
              <w:rPr>
                <w:rFonts w:ascii="Calibri" w:eastAsia="Times New Roman" w:hAnsi="Calibri" w:cs="Calibri"/>
                <w:b w:val="0"/>
                <w:color w:val="000000"/>
                <w:sz w:val="22"/>
                <w:lang w:val="es-MX" w:eastAsia="es-MX"/>
              </w:rPr>
            </w:pPr>
          </w:p>
        </w:tc>
        <w:tc>
          <w:tcPr>
            <w:tcW w:w="360" w:type="dxa"/>
            <w:tcBorders>
              <w:top w:val="nil"/>
              <w:left w:val="nil"/>
              <w:bottom w:val="nil"/>
              <w:right w:val="nil"/>
            </w:tcBorders>
            <w:shd w:val="clear" w:color="auto" w:fill="auto"/>
            <w:noWrap/>
          </w:tcPr>
          <w:p w14:paraId="7AE830AD" w14:textId="0E678A04" w:rsidR="000238FE" w:rsidRPr="000238FE" w:rsidRDefault="000238FE" w:rsidP="000238FE">
            <w:pPr>
              <w:spacing w:line="240" w:lineRule="auto"/>
              <w:jc w:val="center"/>
              <w:rPr>
                <w:rFonts w:ascii="Calibri" w:eastAsia="Times New Roman" w:hAnsi="Calibri" w:cs="Calibri"/>
                <w:b w:val="0"/>
                <w:color w:val="000000"/>
                <w:sz w:val="22"/>
                <w:lang w:val="es-MX" w:eastAsia="es-MX"/>
              </w:rPr>
            </w:pPr>
          </w:p>
        </w:tc>
        <w:tc>
          <w:tcPr>
            <w:tcW w:w="360" w:type="dxa"/>
            <w:tcBorders>
              <w:top w:val="nil"/>
              <w:left w:val="nil"/>
              <w:bottom w:val="nil"/>
              <w:right w:val="nil"/>
            </w:tcBorders>
            <w:shd w:val="clear" w:color="auto" w:fill="auto"/>
            <w:noWrap/>
          </w:tcPr>
          <w:p w14:paraId="38A04E11" w14:textId="7635F0E5" w:rsidR="000238FE" w:rsidRPr="000238FE" w:rsidRDefault="000238FE" w:rsidP="000238FE">
            <w:pPr>
              <w:spacing w:line="240" w:lineRule="auto"/>
              <w:jc w:val="center"/>
              <w:rPr>
                <w:rFonts w:ascii="Calibri" w:eastAsia="Times New Roman" w:hAnsi="Calibri" w:cs="Calibri"/>
                <w:b w:val="0"/>
                <w:color w:val="000000"/>
                <w:sz w:val="22"/>
                <w:lang w:val="es-MX" w:eastAsia="es-MX"/>
              </w:rPr>
            </w:pPr>
          </w:p>
        </w:tc>
        <w:tc>
          <w:tcPr>
            <w:tcW w:w="360" w:type="dxa"/>
            <w:tcBorders>
              <w:top w:val="nil"/>
              <w:left w:val="nil"/>
              <w:bottom w:val="nil"/>
              <w:right w:val="nil"/>
            </w:tcBorders>
            <w:shd w:val="clear" w:color="auto" w:fill="auto"/>
            <w:noWrap/>
          </w:tcPr>
          <w:p w14:paraId="78DFA755" w14:textId="1D1CD577" w:rsidR="000238FE" w:rsidRPr="000238FE" w:rsidRDefault="000238FE" w:rsidP="000238FE">
            <w:pPr>
              <w:spacing w:line="240" w:lineRule="auto"/>
              <w:jc w:val="center"/>
              <w:rPr>
                <w:rFonts w:ascii="Calibri" w:eastAsia="Times New Roman" w:hAnsi="Calibri" w:cs="Calibri"/>
                <w:b w:val="0"/>
                <w:color w:val="000000"/>
                <w:sz w:val="22"/>
                <w:lang w:val="es-MX" w:eastAsia="es-MX"/>
              </w:rPr>
            </w:pPr>
          </w:p>
        </w:tc>
        <w:tc>
          <w:tcPr>
            <w:tcW w:w="360" w:type="dxa"/>
            <w:tcBorders>
              <w:top w:val="nil"/>
              <w:left w:val="nil"/>
              <w:bottom w:val="nil"/>
              <w:right w:val="nil"/>
            </w:tcBorders>
            <w:shd w:val="clear" w:color="auto" w:fill="auto"/>
            <w:noWrap/>
            <w:vAlign w:val="bottom"/>
          </w:tcPr>
          <w:p w14:paraId="37235AD2" w14:textId="21D9018A" w:rsidR="000238FE" w:rsidRPr="000238FE" w:rsidRDefault="000238FE" w:rsidP="000238FE">
            <w:pPr>
              <w:spacing w:line="240" w:lineRule="auto"/>
              <w:jc w:val="right"/>
              <w:rPr>
                <w:rFonts w:ascii="Calibri" w:eastAsia="Times New Roman" w:hAnsi="Calibri" w:cs="Calibri"/>
                <w:b w:val="0"/>
                <w:color w:val="000000"/>
                <w:sz w:val="22"/>
                <w:lang w:val="es-MX" w:eastAsia="es-MX"/>
              </w:rPr>
            </w:pPr>
          </w:p>
        </w:tc>
        <w:tc>
          <w:tcPr>
            <w:tcW w:w="360" w:type="dxa"/>
            <w:tcBorders>
              <w:top w:val="nil"/>
              <w:left w:val="nil"/>
              <w:bottom w:val="nil"/>
              <w:right w:val="nil"/>
            </w:tcBorders>
            <w:shd w:val="clear" w:color="auto" w:fill="auto"/>
            <w:noWrap/>
            <w:vAlign w:val="bottom"/>
          </w:tcPr>
          <w:p w14:paraId="625FF657" w14:textId="36EC49D3" w:rsidR="000238FE" w:rsidRPr="000238FE" w:rsidRDefault="000238FE" w:rsidP="000238FE">
            <w:pPr>
              <w:spacing w:line="240" w:lineRule="auto"/>
              <w:jc w:val="right"/>
              <w:rPr>
                <w:rFonts w:ascii="Calibri" w:eastAsia="Times New Roman" w:hAnsi="Calibri" w:cs="Calibri"/>
                <w:b w:val="0"/>
                <w:color w:val="000000"/>
                <w:sz w:val="22"/>
                <w:lang w:val="es-MX" w:eastAsia="es-MX"/>
              </w:rPr>
            </w:pPr>
          </w:p>
        </w:tc>
      </w:tr>
      <w:tr w:rsidR="000238FE" w:rsidRPr="000238FE" w14:paraId="44E4E4DA" w14:textId="77777777" w:rsidTr="00AD64AF">
        <w:trPr>
          <w:trHeight w:val="71"/>
        </w:trPr>
        <w:tc>
          <w:tcPr>
            <w:tcW w:w="7584" w:type="dxa"/>
            <w:tcBorders>
              <w:top w:val="nil"/>
              <w:left w:val="nil"/>
              <w:bottom w:val="nil"/>
              <w:right w:val="nil"/>
            </w:tcBorders>
            <w:shd w:val="clear" w:color="auto" w:fill="auto"/>
            <w:noWrap/>
          </w:tcPr>
          <w:p w14:paraId="6D470BE6" w14:textId="24E09777" w:rsidR="000238FE" w:rsidRPr="00AD64AF" w:rsidRDefault="000238FE" w:rsidP="00AD64AF">
            <w:pPr>
              <w:pStyle w:val="Cuerpo-PF"/>
              <w:jc w:val="both"/>
              <w:rPr>
                <w:sz w:val="24"/>
                <w:szCs w:val="20"/>
                <w:lang w:eastAsia="es-MX"/>
              </w:rPr>
            </w:pPr>
            <w:r w:rsidRPr="00AD64AF">
              <w:rPr>
                <w:sz w:val="24"/>
                <w:szCs w:val="20"/>
                <w:lang w:eastAsia="es-MX"/>
              </w:rPr>
              <w:t xml:space="preserve">Nota: Se hizo el listado de equipamiento ya tomando en cuenta </w:t>
            </w:r>
            <w:r w:rsidR="00AD64AF" w:rsidRPr="00AD64AF">
              <w:rPr>
                <w:sz w:val="24"/>
                <w:szCs w:val="20"/>
                <w:lang w:eastAsia="es-MX"/>
              </w:rPr>
              <w:t>las reservas de la red empresarial</w:t>
            </w:r>
          </w:p>
        </w:tc>
        <w:tc>
          <w:tcPr>
            <w:tcW w:w="360" w:type="dxa"/>
            <w:tcBorders>
              <w:top w:val="nil"/>
              <w:left w:val="nil"/>
              <w:bottom w:val="nil"/>
              <w:right w:val="nil"/>
            </w:tcBorders>
            <w:shd w:val="clear" w:color="auto" w:fill="auto"/>
            <w:noWrap/>
          </w:tcPr>
          <w:p w14:paraId="59A072EF" w14:textId="6FAAD0EB" w:rsidR="000238FE" w:rsidRPr="000238FE" w:rsidRDefault="000238FE" w:rsidP="000238FE">
            <w:pPr>
              <w:spacing w:line="240" w:lineRule="auto"/>
              <w:jc w:val="center"/>
              <w:rPr>
                <w:rFonts w:ascii="Calibri" w:eastAsia="Times New Roman" w:hAnsi="Calibri" w:cs="Calibri"/>
                <w:b w:val="0"/>
                <w:color w:val="000000"/>
                <w:sz w:val="22"/>
                <w:lang w:val="es-MX" w:eastAsia="es-MX"/>
              </w:rPr>
            </w:pPr>
          </w:p>
        </w:tc>
        <w:tc>
          <w:tcPr>
            <w:tcW w:w="360" w:type="dxa"/>
            <w:tcBorders>
              <w:top w:val="nil"/>
              <w:left w:val="nil"/>
              <w:bottom w:val="nil"/>
              <w:right w:val="nil"/>
            </w:tcBorders>
            <w:shd w:val="clear" w:color="auto" w:fill="auto"/>
            <w:noWrap/>
          </w:tcPr>
          <w:p w14:paraId="7B6628BE" w14:textId="100A2143" w:rsidR="000238FE" w:rsidRPr="000238FE" w:rsidRDefault="000238FE" w:rsidP="000238FE">
            <w:pPr>
              <w:spacing w:line="240" w:lineRule="auto"/>
              <w:jc w:val="center"/>
              <w:rPr>
                <w:rFonts w:ascii="Calibri" w:eastAsia="Times New Roman" w:hAnsi="Calibri" w:cs="Calibri"/>
                <w:b w:val="0"/>
                <w:color w:val="000000"/>
                <w:sz w:val="22"/>
                <w:lang w:val="es-MX" w:eastAsia="es-MX"/>
              </w:rPr>
            </w:pPr>
          </w:p>
        </w:tc>
        <w:tc>
          <w:tcPr>
            <w:tcW w:w="360" w:type="dxa"/>
            <w:tcBorders>
              <w:top w:val="nil"/>
              <w:left w:val="nil"/>
              <w:bottom w:val="nil"/>
              <w:right w:val="nil"/>
            </w:tcBorders>
            <w:shd w:val="clear" w:color="auto" w:fill="auto"/>
            <w:noWrap/>
          </w:tcPr>
          <w:p w14:paraId="1935ECC6" w14:textId="1147F18B" w:rsidR="000238FE" w:rsidRPr="000238FE" w:rsidRDefault="000238FE" w:rsidP="000238FE">
            <w:pPr>
              <w:spacing w:line="240" w:lineRule="auto"/>
              <w:jc w:val="center"/>
              <w:rPr>
                <w:rFonts w:ascii="Calibri" w:eastAsia="Times New Roman" w:hAnsi="Calibri" w:cs="Calibri"/>
                <w:b w:val="0"/>
                <w:color w:val="000000"/>
                <w:sz w:val="22"/>
                <w:lang w:val="es-MX" w:eastAsia="es-MX"/>
              </w:rPr>
            </w:pPr>
          </w:p>
        </w:tc>
        <w:tc>
          <w:tcPr>
            <w:tcW w:w="360" w:type="dxa"/>
            <w:tcBorders>
              <w:top w:val="nil"/>
              <w:left w:val="nil"/>
              <w:bottom w:val="nil"/>
              <w:right w:val="nil"/>
            </w:tcBorders>
            <w:shd w:val="clear" w:color="auto" w:fill="auto"/>
            <w:noWrap/>
          </w:tcPr>
          <w:p w14:paraId="44C92333" w14:textId="07102429" w:rsidR="000238FE" w:rsidRPr="000238FE" w:rsidRDefault="000238FE" w:rsidP="000238FE">
            <w:pPr>
              <w:spacing w:line="240" w:lineRule="auto"/>
              <w:jc w:val="center"/>
              <w:rPr>
                <w:rFonts w:ascii="Calibri" w:eastAsia="Times New Roman" w:hAnsi="Calibri" w:cs="Calibri"/>
                <w:b w:val="0"/>
                <w:color w:val="000000"/>
                <w:sz w:val="22"/>
                <w:lang w:val="es-MX" w:eastAsia="es-MX"/>
              </w:rPr>
            </w:pPr>
          </w:p>
        </w:tc>
        <w:tc>
          <w:tcPr>
            <w:tcW w:w="360" w:type="dxa"/>
            <w:tcBorders>
              <w:top w:val="nil"/>
              <w:left w:val="nil"/>
              <w:bottom w:val="nil"/>
              <w:right w:val="nil"/>
            </w:tcBorders>
            <w:shd w:val="clear" w:color="auto" w:fill="auto"/>
            <w:noWrap/>
          </w:tcPr>
          <w:p w14:paraId="73582900" w14:textId="3DA892AF" w:rsidR="000238FE" w:rsidRPr="000238FE" w:rsidRDefault="000238FE" w:rsidP="000238FE">
            <w:pPr>
              <w:spacing w:line="240" w:lineRule="auto"/>
              <w:jc w:val="center"/>
              <w:rPr>
                <w:rFonts w:ascii="Calibri" w:eastAsia="Times New Roman" w:hAnsi="Calibri" w:cs="Calibri"/>
                <w:b w:val="0"/>
                <w:color w:val="000000"/>
                <w:sz w:val="22"/>
                <w:lang w:val="es-MX" w:eastAsia="es-MX"/>
              </w:rPr>
            </w:pPr>
          </w:p>
        </w:tc>
        <w:tc>
          <w:tcPr>
            <w:tcW w:w="360" w:type="dxa"/>
            <w:tcBorders>
              <w:top w:val="nil"/>
              <w:left w:val="nil"/>
              <w:bottom w:val="nil"/>
              <w:right w:val="nil"/>
            </w:tcBorders>
            <w:shd w:val="clear" w:color="auto" w:fill="auto"/>
            <w:noWrap/>
            <w:vAlign w:val="bottom"/>
          </w:tcPr>
          <w:p w14:paraId="1829DE29" w14:textId="610CA87C" w:rsidR="000238FE" w:rsidRPr="000238FE" w:rsidRDefault="000238FE" w:rsidP="000238FE">
            <w:pPr>
              <w:spacing w:line="240" w:lineRule="auto"/>
              <w:jc w:val="right"/>
              <w:rPr>
                <w:rFonts w:ascii="Calibri" w:eastAsia="Times New Roman" w:hAnsi="Calibri" w:cs="Calibri"/>
                <w:b w:val="0"/>
                <w:color w:val="000000"/>
                <w:sz w:val="22"/>
                <w:lang w:val="es-MX" w:eastAsia="es-MX"/>
              </w:rPr>
            </w:pPr>
          </w:p>
        </w:tc>
        <w:tc>
          <w:tcPr>
            <w:tcW w:w="360" w:type="dxa"/>
            <w:tcBorders>
              <w:top w:val="nil"/>
              <w:left w:val="nil"/>
              <w:bottom w:val="nil"/>
              <w:right w:val="nil"/>
            </w:tcBorders>
            <w:shd w:val="clear" w:color="auto" w:fill="auto"/>
            <w:noWrap/>
            <w:vAlign w:val="bottom"/>
          </w:tcPr>
          <w:p w14:paraId="193C99CC" w14:textId="5FDDF4FE" w:rsidR="000238FE" w:rsidRPr="000238FE" w:rsidRDefault="000238FE" w:rsidP="000238FE">
            <w:pPr>
              <w:spacing w:line="240" w:lineRule="auto"/>
              <w:jc w:val="right"/>
              <w:rPr>
                <w:rFonts w:ascii="Calibri" w:eastAsia="Times New Roman" w:hAnsi="Calibri" w:cs="Calibri"/>
                <w:b w:val="0"/>
                <w:color w:val="000000"/>
                <w:sz w:val="22"/>
                <w:lang w:val="es-MX" w:eastAsia="es-MX"/>
              </w:rPr>
            </w:pPr>
          </w:p>
        </w:tc>
      </w:tr>
      <w:tr w:rsidR="000238FE" w:rsidRPr="000238FE" w14:paraId="18DB3FF9" w14:textId="77777777" w:rsidTr="000238FE">
        <w:trPr>
          <w:trHeight w:val="288"/>
        </w:trPr>
        <w:tc>
          <w:tcPr>
            <w:tcW w:w="7584" w:type="dxa"/>
            <w:tcBorders>
              <w:top w:val="nil"/>
              <w:left w:val="nil"/>
              <w:bottom w:val="nil"/>
              <w:right w:val="nil"/>
            </w:tcBorders>
            <w:shd w:val="clear" w:color="auto" w:fill="auto"/>
            <w:noWrap/>
          </w:tcPr>
          <w:p w14:paraId="0018D175" w14:textId="77777777" w:rsidR="000238FE" w:rsidRPr="00AD64AF" w:rsidRDefault="000238FE" w:rsidP="00AD64AF">
            <w:pPr>
              <w:pStyle w:val="Cuerpo-PF"/>
              <w:rPr>
                <w:sz w:val="24"/>
                <w:szCs w:val="20"/>
                <w:lang w:eastAsia="es-MX"/>
              </w:rPr>
            </w:pPr>
          </w:p>
        </w:tc>
        <w:tc>
          <w:tcPr>
            <w:tcW w:w="360" w:type="dxa"/>
            <w:tcBorders>
              <w:top w:val="nil"/>
              <w:left w:val="nil"/>
              <w:bottom w:val="nil"/>
              <w:right w:val="nil"/>
            </w:tcBorders>
            <w:shd w:val="clear" w:color="auto" w:fill="auto"/>
            <w:noWrap/>
          </w:tcPr>
          <w:p w14:paraId="53282ED3" w14:textId="77777777" w:rsidR="000238FE" w:rsidRPr="000238FE" w:rsidRDefault="000238FE" w:rsidP="000238FE">
            <w:pPr>
              <w:spacing w:line="240" w:lineRule="auto"/>
              <w:jc w:val="center"/>
              <w:rPr>
                <w:rFonts w:ascii="Calibri" w:eastAsia="Times New Roman" w:hAnsi="Calibri" w:cs="Calibri"/>
                <w:b w:val="0"/>
                <w:color w:val="000000"/>
                <w:sz w:val="22"/>
                <w:lang w:val="es-MX" w:eastAsia="es-MX"/>
              </w:rPr>
            </w:pPr>
          </w:p>
        </w:tc>
        <w:tc>
          <w:tcPr>
            <w:tcW w:w="360" w:type="dxa"/>
            <w:tcBorders>
              <w:top w:val="nil"/>
              <w:left w:val="nil"/>
              <w:bottom w:val="nil"/>
              <w:right w:val="nil"/>
            </w:tcBorders>
            <w:shd w:val="clear" w:color="auto" w:fill="auto"/>
            <w:noWrap/>
          </w:tcPr>
          <w:p w14:paraId="47992CC5" w14:textId="77777777" w:rsidR="000238FE" w:rsidRPr="000238FE" w:rsidRDefault="000238FE" w:rsidP="000238FE">
            <w:pPr>
              <w:spacing w:line="240" w:lineRule="auto"/>
              <w:jc w:val="center"/>
              <w:rPr>
                <w:rFonts w:ascii="Calibri" w:eastAsia="Times New Roman" w:hAnsi="Calibri" w:cs="Calibri"/>
                <w:b w:val="0"/>
                <w:color w:val="000000"/>
                <w:sz w:val="22"/>
                <w:lang w:val="es-MX" w:eastAsia="es-MX"/>
              </w:rPr>
            </w:pPr>
          </w:p>
        </w:tc>
        <w:tc>
          <w:tcPr>
            <w:tcW w:w="360" w:type="dxa"/>
            <w:tcBorders>
              <w:top w:val="nil"/>
              <w:left w:val="nil"/>
              <w:bottom w:val="nil"/>
              <w:right w:val="nil"/>
            </w:tcBorders>
            <w:shd w:val="clear" w:color="auto" w:fill="auto"/>
            <w:noWrap/>
          </w:tcPr>
          <w:p w14:paraId="5A575A0E" w14:textId="77777777" w:rsidR="000238FE" w:rsidRPr="000238FE" w:rsidRDefault="000238FE" w:rsidP="000238FE">
            <w:pPr>
              <w:spacing w:line="240" w:lineRule="auto"/>
              <w:jc w:val="center"/>
              <w:rPr>
                <w:rFonts w:ascii="Calibri" w:eastAsia="Times New Roman" w:hAnsi="Calibri" w:cs="Calibri"/>
                <w:b w:val="0"/>
                <w:color w:val="000000"/>
                <w:sz w:val="22"/>
                <w:lang w:val="es-MX" w:eastAsia="es-MX"/>
              </w:rPr>
            </w:pPr>
          </w:p>
        </w:tc>
        <w:tc>
          <w:tcPr>
            <w:tcW w:w="360" w:type="dxa"/>
            <w:tcBorders>
              <w:top w:val="nil"/>
              <w:left w:val="nil"/>
              <w:bottom w:val="nil"/>
              <w:right w:val="nil"/>
            </w:tcBorders>
            <w:shd w:val="clear" w:color="auto" w:fill="auto"/>
            <w:noWrap/>
          </w:tcPr>
          <w:p w14:paraId="6426B8C7" w14:textId="77777777" w:rsidR="000238FE" w:rsidRPr="000238FE" w:rsidRDefault="000238FE" w:rsidP="000238FE">
            <w:pPr>
              <w:spacing w:line="240" w:lineRule="auto"/>
              <w:jc w:val="center"/>
              <w:rPr>
                <w:rFonts w:ascii="Calibri" w:eastAsia="Times New Roman" w:hAnsi="Calibri" w:cs="Calibri"/>
                <w:b w:val="0"/>
                <w:color w:val="000000"/>
                <w:sz w:val="22"/>
                <w:lang w:val="es-MX" w:eastAsia="es-MX"/>
              </w:rPr>
            </w:pPr>
          </w:p>
        </w:tc>
        <w:tc>
          <w:tcPr>
            <w:tcW w:w="360" w:type="dxa"/>
            <w:tcBorders>
              <w:top w:val="nil"/>
              <w:left w:val="nil"/>
              <w:bottom w:val="nil"/>
              <w:right w:val="nil"/>
            </w:tcBorders>
            <w:shd w:val="clear" w:color="auto" w:fill="auto"/>
            <w:noWrap/>
          </w:tcPr>
          <w:p w14:paraId="3C8BA780" w14:textId="77777777" w:rsidR="000238FE" w:rsidRPr="000238FE" w:rsidRDefault="000238FE" w:rsidP="000238FE">
            <w:pPr>
              <w:spacing w:line="240" w:lineRule="auto"/>
              <w:jc w:val="center"/>
              <w:rPr>
                <w:rFonts w:ascii="Calibri" w:eastAsia="Times New Roman" w:hAnsi="Calibri" w:cs="Calibri"/>
                <w:b w:val="0"/>
                <w:color w:val="000000"/>
                <w:sz w:val="22"/>
                <w:lang w:val="es-MX" w:eastAsia="es-MX"/>
              </w:rPr>
            </w:pPr>
          </w:p>
        </w:tc>
        <w:tc>
          <w:tcPr>
            <w:tcW w:w="360" w:type="dxa"/>
            <w:tcBorders>
              <w:top w:val="nil"/>
              <w:left w:val="nil"/>
              <w:bottom w:val="nil"/>
              <w:right w:val="nil"/>
            </w:tcBorders>
            <w:shd w:val="clear" w:color="auto" w:fill="auto"/>
            <w:noWrap/>
            <w:vAlign w:val="bottom"/>
          </w:tcPr>
          <w:p w14:paraId="54A5A0FB" w14:textId="77777777" w:rsidR="000238FE" w:rsidRPr="000238FE" w:rsidRDefault="000238FE" w:rsidP="000238FE">
            <w:pPr>
              <w:spacing w:line="240" w:lineRule="auto"/>
              <w:jc w:val="right"/>
              <w:rPr>
                <w:rFonts w:ascii="Calibri" w:eastAsia="Times New Roman" w:hAnsi="Calibri" w:cs="Calibri"/>
                <w:b w:val="0"/>
                <w:color w:val="000000"/>
                <w:sz w:val="22"/>
                <w:lang w:val="es-MX" w:eastAsia="es-MX"/>
              </w:rPr>
            </w:pPr>
          </w:p>
        </w:tc>
        <w:tc>
          <w:tcPr>
            <w:tcW w:w="360" w:type="dxa"/>
            <w:tcBorders>
              <w:top w:val="nil"/>
              <w:left w:val="nil"/>
              <w:bottom w:val="nil"/>
              <w:right w:val="nil"/>
            </w:tcBorders>
            <w:shd w:val="clear" w:color="auto" w:fill="auto"/>
            <w:noWrap/>
            <w:vAlign w:val="bottom"/>
          </w:tcPr>
          <w:p w14:paraId="711DA1F6" w14:textId="77777777" w:rsidR="000238FE" w:rsidRPr="000238FE" w:rsidRDefault="000238FE" w:rsidP="000238FE">
            <w:pPr>
              <w:spacing w:line="240" w:lineRule="auto"/>
              <w:jc w:val="right"/>
              <w:rPr>
                <w:rFonts w:ascii="Calibri" w:eastAsia="Times New Roman" w:hAnsi="Calibri" w:cs="Calibri"/>
                <w:b w:val="0"/>
                <w:color w:val="000000"/>
                <w:sz w:val="22"/>
                <w:lang w:val="es-MX" w:eastAsia="es-MX"/>
              </w:rPr>
            </w:pPr>
          </w:p>
        </w:tc>
      </w:tr>
      <w:tr w:rsidR="000238FE" w:rsidRPr="000238FE" w14:paraId="1F388D0D" w14:textId="77777777" w:rsidTr="000238FE">
        <w:trPr>
          <w:trHeight w:val="288"/>
        </w:trPr>
        <w:tc>
          <w:tcPr>
            <w:tcW w:w="7584" w:type="dxa"/>
            <w:tcBorders>
              <w:top w:val="nil"/>
              <w:left w:val="nil"/>
              <w:bottom w:val="nil"/>
              <w:right w:val="nil"/>
            </w:tcBorders>
            <w:shd w:val="clear" w:color="auto" w:fill="auto"/>
            <w:noWrap/>
          </w:tcPr>
          <w:p w14:paraId="1C2C4C73" w14:textId="641BC943" w:rsidR="000238FE" w:rsidRPr="000238FE" w:rsidRDefault="000238FE" w:rsidP="000238FE">
            <w:pPr>
              <w:spacing w:line="240" w:lineRule="auto"/>
              <w:jc w:val="center"/>
              <w:rPr>
                <w:rFonts w:ascii="Calibri" w:eastAsia="Times New Roman" w:hAnsi="Calibri" w:cs="Calibri"/>
                <w:b w:val="0"/>
                <w:color w:val="000000"/>
                <w:sz w:val="22"/>
                <w:lang w:val="es-MX" w:eastAsia="es-MX"/>
              </w:rPr>
            </w:pPr>
          </w:p>
        </w:tc>
        <w:tc>
          <w:tcPr>
            <w:tcW w:w="360" w:type="dxa"/>
            <w:tcBorders>
              <w:top w:val="nil"/>
              <w:left w:val="nil"/>
              <w:bottom w:val="nil"/>
              <w:right w:val="nil"/>
            </w:tcBorders>
            <w:shd w:val="clear" w:color="auto" w:fill="auto"/>
            <w:noWrap/>
          </w:tcPr>
          <w:p w14:paraId="6A7D95AA" w14:textId="09217896" w:rsidR="000238FE" w:rsidRPr="000238FE" w:rsidRDefault="000238FE" w:rsidP="000238FE">
            <w:pPr>
              <w:spacing w:line="240" w:lineRule="auto"/>
              <w:jc w:val="center"/>
              <w:rPr>
                <w:rFonts w:ascii="Calibri" w:eastAsia="Times New Roman" w:hAnsi="Calibri" w:cs="Calibri"/>
                <w:b w:val="0"/>
                <w:color w:val="000000"/>
                <w:sz w:val="22"/>
                <w:lang w:val="es-MX" w:eastAsia="es-MX"/>
              </w:rPr>
            </w:pPr>
          </w:p>
        </w:tc>
        <w:tc>
          <w:tcPr>
            <w:tcW w:w="360" w:type="dxa"/>
            <w:tcBorders>
              <w:top w:val="nil"/>
              <w:left w:val="nil"/>
              <w:bottom w:val="nil"/>
              <w:right w:val="nil"/>
            </w:tcBorders>
            <w:shd w:val="clear" w:color="auto" w:fill="auto"/>
            <w:noWrap/>
          </w:tcPr>
          <w:p w14:paraId="6EE39C4E" w14:textId="49D4F0AA" w:rsidR="000238FE" w:rsidRPr="000238FE" w:rsidRDefault="000238FE" w:rsidP="000238FE">
            <w:pPr>
              <w:spacing w:line="240" w:lineRule="auto"/>
              <w:jc w:val="center"/>
              <w:rPr>
                <w:rFonts w:ascii="Calibri" w:eastAsia="Times New Roman" w:hAnsi="Calibri" w:cs="Calibri"/>
                <w:b w:val="0"/>
                <w:color w:val="000000"/>
                <w:sz w:val="22"/>
                <w:lang w:val="es-MX" w:eastAsia="es-MX"/>
              </w:rPr>
            </w:pPr>
          </w:p>
        </w:tc>
        <w:tc>
          <w:tcPr>
            <w:tcW w:w="360" w:type="dxa"/>
            <w:tcBorders>
              <w:top w:val="nil"/>
              <w:left w:val="nil"/>
              <w:bottom w:val="nil"/>
              <w:right w:val="nil"/>
            </w:tcBorders>
            <w:shd w:val="clear" w:color="auto" w:fill="auto"/>
            <w:noWrap/>
          </w:tcPr>
          <w:p w14:paraId="2CF05EB6" w14:textId="416B3B76" w:rsidR="000238FE" w:rsidRPr="000238FE" w:rsidRDefault="000238FE" w:rsidP="000238FE">
            <w:pPr>
              <w:spacing w:line="240" w:lineRule="auto"/>
              <w:jc w:val="center"/>
              <w:rPr>
                <w:rFonts w:ascii="Calibri" w:eastAsia="Times New Roman" w:hAnsi="Calibri" w:cs="Calibri"/>
                <w:b w:val="0"/>
                <w:color w:val="000000"/>
                <w:sz w:val="22"/>
                <w:lang w:val="es-MX" w:eastAsia="es-MX"/>
              </w:rPr>
            </w:pPr>
          </w:p>
        </w:tc>
        <w:tc>
          <w:tcPr>
            <w:tcW w:w="360" w:type="dxa"/>
            <w:tcBorders>
              <w:top w:val="nil"/>
              <w:left w:val="nil"/>
              <w:bottom w:val="nil"/>
              <w:right w:val="nil"/>
            </w:tcBorders>
            <w:shd w:val="clear" w:color="auto" w:fill="auto"/>
            <w:noWrap/>
          </w:tcPr>
          <w:p w14:paraId="1C6E480F" w14:textId="1BCDCE2C" w:rsidR="000238FE" w:rsidRPr="000238FE" w:rsidRDefault="000238FE" w:rsidP="000238FE">
            <w:pPr>
              <w:spacing w:line="240" w:lineRule="auto"/>
              <w:jc w:val="center"/>
              <w:rPr>
                <w:rFonts w:ascii="Calibri" w:eastAsia="Times New Roman" w:hAnsi="Calibri" w:cs="Calibri"/>
                <w:b w:val="0"/>
                <w:color w:val="000000"/>
                <w:sz w:val="22"/>
                <w:lang w:val="es-MX" w:eastAsia="es-MX"/>
              </w:rPr>
            </w:pPr>
          </w:p>
        </w:tc>
        <w:tc>
          <w:tcPr>
            <w:tcW w:w="360" w:type="dxa"/>
            <w:tcBorders>
              <w:top w:val="nil"/>
              <w:left w:val="nil"/>
              <w:bottom w:val="nil"/>
              <w:right w:val="nil"/>
            </w:tcBorders>
            <w:shd w:val="clear" w:color="auto" w:fill="auto"/>
            <w:noWrap/>
          </w:tcPr>
          <w:p w14:paraId="4DCF160E" w14:textId="681F8212" w:rsidR="000238FE" w:rsidRPr="000238FE" w:rsidRDefault="000238FE" w:rsidP="000238FE">
            <w:pPr>
              <w:spacing w:line="240" w:lineRule="auto"/>
              <w:jc w:val="center"/>
              <w:rPr>
                <w:rFonts w:ascii="Calibri" w:eastAsia="Times New Roman" w:hAnsi="Calibri" w:cs="Calibri"/>
                <w:b w:val="0"/>
                <w:color w:val="000000"/>
                <w:sz w:val="22"/>
                <w:lang w:val="es-MX" w:eastAsia="es-MX"/>
              </w:rPr>
            </w:pPr>
          </w:p>
        </w:tc>
        <w:tc>
          <w:tcPr>
            <w:tcW w:w="360" w:type="dxa"/>
            <w:tcBorders>
              <w:top w:val="nil"/>
              <w:left w:val="nil"/>
              <w:bottom w:val="nil"/>
              <w:right w:val="nil"/>
            </w:tcBorders>
            <w:shd w:val="clear" w:color="auto" w:fill="auto"/>
            <w:noWrap/>
            <w:vAlign w:val="bottom"/>
          </w:tcPr>
          <w:p w14:paraId="1C8DF02E" w14:textId="79AC755E" w:rsidR="000238FE" w:rsidRPr="000238FE" w:rsidRDefault="000238FE" w:rsidP="000238FE">
            <w:pPr>
              <w:spacing w:line="240" w:lineRule="auto"/>
              <w:jc w:val="right"/>
              <w:rPr>
                <w:rFonts w:ascii="Calibri" w:eastAsia="Times New Roman" w:hAnsi="Calibri" w:cs="Calibri"/>
                <w:b w:val="0"/>
                <w:color w:val="000000"/>
                <w:sz w:val="22"/>
                <w:lang w:val="es-MX" w:eastAsia="es-MX"/>
              </w:rPr>
            </w:pPr>
          </w:p>
        </w:tc>
        <w:tc>
          <w:tcPr>
            <w:tcW w:w="360" w:type="dxa"/>
            <w:tcBorders>
              <w:top w:val="nil"/>
              <w:left w:val="nil"/>
              <w:bottom w:val="nil"/>
              <w:right w:val="nil"/>
            </w:tcBorders>
            <w:shd w:val="clear" w:color="auto" w:fill="auto"/>
            <w:noWrap/>
            <w:vAlign w:val="bottom"/>
          </w:tcPr>
          <w:p w14:paraId="0C43C711" w14:textId="18E08DCB" w:rsidR="000238FE" w:rsidRPr="000238FE" w:rsidRDefault="000238FE" w:rsidP="000238FE">
            <w:pPr>
              <w:spacing w:line="240" w:lineRule="auto"/>
              <w:jc w:val="right"/>
              <w:rPr>
                <w:rFonts w:ascii="Calibri" w:eastAsia="Times New Roman" w:hAnsi="Calibri" w:cs="Calibri"/>
                <w:b w:val="0"/>
                <w:color w:val="000000"/>
                <w:sz w:val="22"/>
                <w:lang w:val="es-MX" w:eastAsia="es-MX"/>
              </w:rPr>
            </w:pPr>
          </w:p>
        </w:tc>
      </w:tr>
    </w:tbl>
    <w:p w14:paraId="455DB84C" w14:textId="617C9552" w:rsidR="007F4BBF" w:rsidRPr="00C974BD" w:rsidRDefault="007F4BBF" w:rsidP="00E5732F">
      <w:pPr>
        <w:pStyle w:val="Ttulo-PF"/>
        <w:rPr>
          <w:lang w:val="es-MX"/>
        </w:rPr>
      </w:pPr>
      <w:bookmarkStart w:id="6" w:name="_Toc43223304"/>
      <w:r w:rsidRPr="00C974BD">
        <w:rPr>
          <w:lang w:val="es-MX"/>
        </w:rPr>
        <w:lastRenderedPageBreak/>
        <w:t>Distribución de áreas y host</w:t>
      </w:r>
      <w:bookmarkEnd w:id="6"/>
    </w:p>
    <w:p w14:paraId="4EFF5E75" w14:textId="77777777" w:rsidR="007F4BBF" w:rsidRPr="00C974BD" w:rsidRDefault="007F4BBF" w:rsidP="007F4BBF">
      <w:pPr>
        <w:pStyle w:val="Cuerpo-PF"/>
        <w:jc w:val="both"/>
      </w:pPr>
      <w:r w:rsidRPr="00C974BD">
        <w:t>Se añaden las distribuciones del centro comercial.</w:t>
      </w:r>
    </w:p>
    <w:p w14:paraId="6E13393D" w14:textId="2A3339B5" w:rsidR="007F4BBF" w:rsidRPr="00C974BD" w:rsidRDefault="007F4BBF" w:rsidP="007F4BBF">
      <w:pPr>
        <w:pStyle w:val="Cuerpo-PF"/>
        <w:jc w:val="both"/>
      </w:pPr>
      <w:r w:rsidRPr="00C974BD">
        <w:rPr>
          <w:b/>
          <w:bCs/>
        </w:rPr>
        <w:t>Nota:</w:t>
      </w:r>
      <w:r w:rsidRPr="00C974BD">
        <w:t xml:space="preserve"> solamente las áreas que contienen * son las que se añaden a la red empresarial. </w:t>
      </w:r>
    </w:p>
    <w:p w14:paraId="0B8C0337" w14:textId="7479FC1F" w:rsidR="00687F3C" w:rsidRPr="00C974BD" w:rsidRDefault="00687F3C" w:rsidP="008F37FC">
      <w:pPr>
        <w:jc w:val="both"/>
        <w:rPr>
          <w:rFonts w:ascii="Arial" w:hAnsi="Arial"/>
          <w:bCs/>
          <w:color w:val="00B0F0"/>
          <w:lang w:val="es-MX"/>
        </w:rPr>
      </w:pPr>
      <w:r w:rsidRPr="00C974BD">
        <w:rPr>
          <w:noProof/>
          <w:lang w:val="es-MX"/>
        </w:rPr>
        <mc:AlternateContent>
          <mc:Choice Requires="wps">
            <w:drawing>
              <wp:anchor distT="0" distB="0" distL="114300" distR="114300" simplePos="0" relativeHeight="251663360" behindDoc="0" locked="0" layoutInCell="1" allowOverlap="1" wp14:anchorId="135CFC59" wp14:editId="3BE15403">
                <wp:simplePos x="0" y="0"/>
                <wp:positionH relativeFrom="margin">
                  <wp:align>center</wp:align>
                </wp:positionH>
                <wp:positionV relativeFrom="paragraph">
                  <wp:posOffset>10795</wp:posOffset>
                </wp:positionV>
                <wp:extent cx="2184400" cy="643467"/>
                <wp:effectExtent l="0" t="0" r="0" b="4445"/>
                <wp:wrapNone/>
                <wp:docPr id="4" name="Cuadro de texto 4"/>
                <wp:cNvGraphicFramePr/>
                <a:graphic xmlns:a="http://schemas.openxmlformats.org/drawingml/2006/main">
                  <a:graphicData uri="http://schemas.microsoft.com/office/word/2010/wordprocessingShape">
                    <wps:wsp>
                      <wps:cNvSpPr txBox="1"/>
                      <wps:spPr>
                        <a:xfrm>
                          <a:off x="0" y="0"/>
                          <a:ext cx="2184400" cy="643467"/>
                        </a:xfrm>
                        <a:prstGeom prst="rect">
                          <a:avLst/>
                        </a:prstGeom>
                        <a:noFill/>
                        <a:ln w="6350">
                          <a:noFill/>
                        </a:ln>
                      </wps:spPr>
                      <wps:txbx>
                        <w:txbxContent>
                          <w:p w14:paraId="4C3548E7" w14:textId="77777777" w:rsidR="001F7656" w:rsidRPr="00197A19" w:rsidRDefault="001F7656" w:rsidP="00687F3C">
                            <w:pPr>
                              <w:jc w:val="center"/>
                              <w:rPr>
                                <w:bCs/>
                                <w:u w:val="single"/>
                                <w:lang w:val="es-MX"/>
                              </w:rPr>
                            </w:pPr>
                            <w:r w:rsidRPr="00197A19">
                              <w:rPr>
                                <w:bCs/>
                                <w:lang w:val="es-MX"/>
                              </w:rPr>
                              <w:t xml:space="preserve">* = </w:t>
                            </w:r>
                            <w:r w:rsidRPr="00197A19">
                              <w:rPr>
                                <w:bCs/>
                                <w:u w:val="single"/>
                                <w:lang w:val="es-MX"/>
                              </w:rPr>
                              <w:t>Acceso a la red</w:t>
                            </w:r>
                          </w:p>
                          <w:p w14:paraId="333AB231" w14:textId="77777777" w:rsidR="001F7656" w:rsidRPr="00197A19" w:rsidRDefault="001F7656" w:rsidP="00687F3C">
                            <w:pPr>
                              <w:jc w:val="center"/>
                              <w:rPr>
                                <w:bCs/>
                                <w:u w:val="single"/>
                                <w:lang w:val="es-MX"/>
                              </w:rPr>
                            </w:pPr>
                            <w:r w:rsidRPr="00197A19">
                              <w:rPr>
                                <w:bCs/>
                                <w:lang w:val="es-MX"/>
                              </w:rPr>
                              <w:t>CP =</w:t>
                            </w:r>
                            <w:r w:rsidRPr="00197A19">
                              <w:rPr>
                                <w:bCs/>
                                <w:u w:val="single"/>
                                <w:lang w:val="es-MX"/>
                              </w:rPr>
                              <w:t xml:space="preserve"> Cantidad de Personas</w:t>
                            </w:r>
                          </w:p>
                          <w:p w14:paraId="6DD2C755" w14:textId="77777777" w:rsidR="001F7656" w:rsidRDefault="001F7656" w:rsidP="00687F3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5CFC59" id="Cuadro de texto 4" o:spid="_x0000_s1028" type="#_x0000_t202" style="position:absolute;left:0;text-align:left;margin-left:0;margin-top:.85pt;width:172pt;height:50.65pt;z-index:2516633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" filled="f" stroked="f" strokeweight=".5pt">
                <v:textbox>
                  <w:txbxContent>
                    <w:p w14:paraId="4C3548E7" w14:textId="77777777" w:rsidR="001F7656" w:rsidRPr="00197A19" w:rsidRDefault="001F7656" w:rsidP="00687F3C">
                      <w:pPr>
                        <w:jc w:val="center"/>
                        <w:rPr>
                          <w:bCs/>
                          <w:u w:val="single"/>
                          <w:lang w:val="es-MX"/>
                        </w:rPr>
                      </w:pPr>
                      <w:r w:rsidRPr="00197A19">
                        <w:rPr>
                          <w:bCs/>
                          <w:lang w:val="es-MX"/>
                        </w:rPr>
                        <w:t xml:space="preserve">* = </w:t>
                      </w:r>
                      <w:r w:rsidRPr="00197A19">
                        <w:rPr>
                          <w:bCs/>
                          <w:u w:val="single"/>
                          <w:lang w:val="es-MX"/>
                        </w:rPr>
                        <w:t>Acceso a la red</w:t>
                      </w:r>
                    </w:p>
                    <w:p w14:paraId="333AB231" w14:textId="77777777" w:rsidR="001F7656" w:rsidRPr="00197A19" w:rsidRDefault="001F7656" w:rsidP="00687F3C">
                      <w:pPr>
                        <w:jc w:val="center"/>
                        <w:rPr>
                          <w:bCs/>
                          <w:u w:val="single"/>
                          <w:lang w:val="es-MX"/>
                        </w:rPr>
                      </w:pPr>
                      <w:r w:rsidRPr="00197A19">
                        <w:rPr>
                          <w:bCs/>
                          <w:lang w:val="es-MX"/>
                        </w:rPr>
                        <w:t>CP =</w:t>
                      </w:r>
                      <w:r w:rsidRPr="00197A19">
                        <w:rPr>
                          <w:bCs/>
                          <w:u w:val="single"/>
                          <w:lang w:val="es-MX"/>
                        </w:rPr>
                        <w:t xml:space="preserve"> Cantidad de Personas</w:t>
                      </w:r>
                    </w:p>
                    <w:p w14:paraId="6DD2C755" w14:textId="77777777" w:rsidR="001F7656" w:rsidRDefault="001F7656" w:rsidP="00687F3C"/>
                  </w:txbxContent>
                </v:textbox>
                <w10:wrap anchorx="margin"/>
              </v:shape>
            </w:pict>
          </mc:Fallback>
        </mc:AlternateContent>
      </w:r>
    </w:p>
    <w:p w14:paraId="03D65AC9" w14:textId="77777777" w:rsidR="003A30C9" w:rsidRDefault="003A30C9" w:rsidP="008F37FC">
      <w:pPr>
        <w:jc w:val="both"/>
        <w:rPr>
          <w:rFonts w:ascii="Arial" w:hAnsi="Arial"/>
          <w:bCs/>
          <w:color w:val="00B0F0"/>
          <w:u w:val="single"/>
          <w:lang w:val="es-MX"/>
        </w:rPr>
      </w:pPr>
    </w:p>
    <w:p w14:paraId="3D81FA5B" w14:textId="77777777" w:rsidR="003A30C9" w:rsidRDefault="003A30C9" w:rsidP="008F37FC">
      <w:pPr>
        <w:jc w:val="both"/>
        <w:rPr>
          <w:rFonts w:ascii="Arial" w:hAnsi="Arial"/>
          <w:bCs/>
          <w:color w:val="00B0F0"/>
          <w:u w:val="single"/>
          <w:lang w:val="es-MX"/>
        </w:rPr>
      </w:pPr>
    </w:p>
    <w:p w14:paraId="256EA66A" w14:textId="77777777" w:rsidR="003A30C9" w:rsidRDefault="003A30C9" w:rsidP="008F37FC">
      <w:pPr>
        <w:jc w:val="both"/>
        <w:rPr>
          <w:rFonts w:ascii="Arial" w:hAnsi="Arial"/>
          <w:bCs/>
          <w:color w:val="00B0F0"/>
          <w:u w:val="single"/>
          <w:lang w:val="es-MX"/>
        </w:rPr>
      </w:pPr>
    </w:p>
    <w:p w14:paraId="6F157670" w14:textId="3E6E3832" w:rsidR="008F37FC" w:rsidRPr="00C974BD" w:rsidRDefault="008F37FC" w:rsidP="008F37FC">
      <w:pPr>
        <w:jc w:val="both"/>
        <w:rPr>
          <w:rFonts w:ascii="Arial" w:hAnsi="Arial"/>
          <w:bCs/>
          <w:color w:val="00B0F0"/>
          <w:u w:val="single"/>
          <w:lang w:val="es-MX"/>
        </w:rPr>
      </w:pPr>
      <w:r w:rsidRPr="00C974BD">
        <w:rPr>
          <w:rFonts w:ascii="Arial" w:hAnsi="Arial"/>
          <w:bCs/>
          <w:color w:val="00B0F0"/>
          <w:u w:val="single"/>
          <w:lang w:val="es-MX"/>
        </w:rPr>
        <w:t>Zona Administrativa</w:t>
      </w:r>
    </w:p>
    <w:p w14:paraId="256D9A3B" w14:textId="77777777" w:rsidR="008F37FC" w:rsidRPr="00C974BD" w:rsidRDefault="008F37FC" w:rsidP="008F37FC">
      <w:pPr>
        <w:jc w:val="both"/>
        <w:rPr>
          <w:rFonts w:ascii="Arial" w:hAnsi="Arial"/>
          <w:bCs/>
          <w:lang w:val="es-MX"/>
        </w:rPr>
      </w:pPr>
      <w:r w:rsidRPr="00C974BD">
        <w:rPr>
          <w:rFonts w:ascii="Arial" w:hAnsi="Arial"/>
          <w:bCs/>
          <w:highlight w:val="lightGray"/>
          <w:lang w:val="es-MX"/>
        </w:rPr>
        <w:t>1° Área administrativa</w:t>
      </w:r>
    </w:p>
    <w:p w14:paraId="78C28081" w14:textId="77777777" w:rsidR="008F37FC" w:rsidRPr="00C974BD" w:rsidRDefault="008F37FC" w:rsidP="008F37FC">
      <w:pPr>
        <w:jc w:val="both"/>
        <w:rPr>
          <w:rFonts w:ascii="Arial" w:hAnsi="Arial"/>
          <w:b w:val="0"/>
          <w:lang w:val="es-MX"/>
        </w:rPr>
      </w:pPr>
      <w:r w:rsidRPr="00C974BD">
        <w:rPr>
          <w:rFonts w:ascii="Arial" w:hAnsi="Arial"/>
          <w:b w:val="0"/>
          <w:lang w:val="es-MX"/>
        </w:rPr>
        <w:t>Oficina de Gerencia * 3CP</w:t>
      </w:r>
    </w:p>
    <w:p w14:paraId="58C8C21C" w14:textId="77777777" w:rsidR="008F37FC" w:rsidRPr="00C974BD" w:rsidRDefault="008F37FC" w:rsidP="008F37FC">
      <w:pPr>
        <w:jc w:val="both"/>
        <w:rPr>
          <w:rFonts w:ascii="Arial" w:hAnsi="Arial"/>
          <w:b w:val="0"/>
          <w:lang w:val="es-MX"/>
        </w:rPr>
      </w:pPr>
      <w:r w:rsidRPr="00C974BD">
        <w:rPr>
          <w:rFonts w:ascii="Arial" w:hAnsi="Arial"/>
          <w:b w:val="0"/>
          <w:lang w:val="es-MX"/>
        </w:rPr>
        <w:t>Contabilidad * 3CP</w:t>
      </w:r>
    </w:p>
    <w:p w14:paraId="28CB7FB8" w14:textId="77777777" w:rsidR="008F37FC" w:rsidRPr="00C974BD" w:rsidRDefault="008F37FC" w:rsidP="008F37FC">
      <w:pPr>
        <w:jc w:val="both"/>
        <w:rPr>
          <w:rFonts w:ascii="Arial" w:hAnsi="Arial"/>
          <w:b w:val="0"/>
          <w:lang w:val="es-MX"/>
        </w:rPr>
      </w:pPr>
      <w:r w:rsidRPr="00C974BD">
        <w:rPr>
          <w:rFonts w:ascii="Arial" w:hAnsi="Arial"/>
          <w:b w:val="0"/>
          <w:lang w:val="es-MX"/>
        </w:rPr>
        <w:t>Marketing * 3CP</w:t>
      </w:r>
    </w:p>
    <w:p w14:paraId="21EF7DA1" w14:textId="0E0032AE" w:rsidR="008F37FC" w:rsidRPr="00C974BD" w:rsidRDefault="008F37FC" w:rsidP="008F37FC">
      <w:pPr>
        <w:jc w:val="both"/>
        <w:rPr>
          <w:rFonts w:ascii="Arial" w:hAnsi="Arial"/>
          <w:b w:val="0"/>
          <w:lang w:val="es-MX"/>
        </w:rPr>
      </w:pPr>
      <w:r w:rsidRPr="00C974BD">
        <w:rPr>
          <w:rFonts w:ascii="Arial" w:hAnsi="Arial"/>
          <w:b w:val="0"/>
          <w:lang w:val="es-MX"/>
        </w:rPr>
        <w:t>Secretar</w:t>
      </w:r>
      <w:r w:rsidR="00C974BD">
        <w:rPr>
          <w:rFonts w:ascii="Arial" w:hAnsi="Arial"/>
          <w:b w:val="0"/>
          <w:lang w:val="es-MX"/>
        </w:rPr>
        <w:t>i</w:t>
      </w:r>
      <w:r w:rsidRPr="00C974BD">
        <w:rPr>
          <w:rFonts w:ascii="Arial" w:hAnsi="Arial"/>
          <w:b w:val="0"/>
          <w:lang w:val="es-MX"/>
        </w:rPr>
        <w:t>a (atender al público) * 6CP</w:t>
      </w:r>
    </w:p>
    <w:p w14:paraId="7BB33D69" w14:textId="77777777" w:rsidR="008F37FC" w:rsidRPr="00C974BD" w:rsidRDefault="008F37FC" w:rsidP="008F37FC">
      <w:pPr>
        <w:jc w:val="both"/>
        <w:rPr>
          <w:rFonts w:ascii="Arial" w:hAnsi="Arial"/>
          <w:b w:val="0"/>
          <w:lang w:val="es-MX"/>
        </w:rPr>
      </w:pPr>
      <w:r w:rsidRPr="00C974BD">
        <w:rPr>
          <w:rFonts w:ascii="Arial" w:hAnsi="Arial"/>
          <w:b w:val="0"/>
          <w:lang w:val="es-MX"/>
        </w:rPr>
        <w:t>Sala de juntas * 8CP</w:t>
      </w:r>
    </w:p>
    <w:p w14:paraId="2647E0A1" w14:textId="77777777" w:rsidR="008F37FC" w:rsidRPr="00C974BD" w:rsidRDefault="008F37FC" w:rsidP="008F37FC">
      <w:pPr>
        <w:jc w:val="both"/>
        <w:rPr>
          <w:rFonts w:ascii="Arial" w:hAnsi="Arial"/>
          <w:b w:val="0"/>
          <w:lang w:val="es-MX"/>
        </w:rPr>
      </w:pPr>
      <w:r w:rsidRPr="00C974BD">
        <w:rPr>
          <w:rFonts w:ascii="Arial" w:hAnsi="Arial"/>
          <w:b w:val="0"/>
          <w:lang w:val="es-MX"/>
        </w:rPr>
        <w:t>Estar espera (espera para atención al público) * 4CP</w:t>
      </w:r>
    </w:p>
    <w:p w14:paraId="2E814127" w14:textId="77777777" w:rsidR="008F37FC" w:rsidRPr="00C974BD" w:rsidRDefault="008F37FC" w:rsidP="008F37FC">
      <w:pPr>
        <w:jc w:val="both"/>
        <w:rPr>
          <w:rFonts w:ascii="Arial" w:hAnsi="Arial"/>
          <w:b w:val="0"/>
          <w:lang w:val="es-MX"/>
        </w:rPr>
      </w:pPr>
      <w:r w:rsidRPr="00C974BD">
        <w:rPr>
          <w:rFonts w:ascii="Arial" w:hAnsi="Arial"/>
          <w:b w:val="0"/>
          <w:lang w:val="es-MX"/>
        </w:rPr>
        <w:t>Cuarto de limpieza 1CP</w:t>
      </w:r>
    </w:p>
    <w:p w14:paraId="2FAD45A4" w14:textId="77777777" w:rsidR="008F37FC" w:rsidRPr="00C974BD" w:rsidRDefault="008F37FC" w:rsidP="008F37FC">
      <w:pPr>
        <w:jc w:val="both"/>
        <w:rPr>
          <w:rFonts w:ascii="Arial" w:hAnsi="Arial"/>
          <w:b w:val="0"/>
          <w:lang w:val="es-MX"/>
        </w:rPr>
      </w:pPr>
      <w:r w:rsidRPr="00C974BD">
        <w:rPr>
          <w:rFonts w:ascii="Arial" w:hAnsi="Arial"/>
          <w:b w:val="0"/>
          <w:lang w:val="es-MX"/>
        </w:rPr>
        <w:t>SS. HH de personal hombre 2CP</w:t>
      </w:r>
    </w:p>
    <w:p w14:paraId="25558191" w14:textId="77777777" w:rsidR="008F37FC" w:rsidRPr="00C974BD" w:rsidRDefault="008F37FC" w:rsidP="008F37FC">
      <w:pPr>
        <w:jc w:val="both"/>
        <w:rPr>
          <w:rFonts w:ascii="Arial" w:hAnsi="Arial"/>
          <w:b w:val="0"/>
          <w:lang w:val="es-MX"/>
        </w:rPr>
      </w:pPr>
      <w:r w:rsidRPr="00C974BD">
        <w:rPr>
          <w:rFonts w:ascii="Arial" w:hAnsi="Arial"/>
          <w:b w:val="0"/>
          <w:lang w:val="es-MX"/>
        </w:rPr>
        <w:t>SS. HH de personal mujeres 2CP</w:t>
      </w:r>
    </w:p>
    <w:p w14:paraId="5C585B1C" w14:textId="77777777" w:rsidR="008F37FC" w:rsidRPr="00C974BD" w:rsidRDefault="008F37FC" w:rsidP="008F37FC">
      <w:pPr>
        <w:jc w:val="both"/>
        <w:rPr>
          <w:rFonts w:ascii="Arial" w:hAnsi="Arial"/>
          <w:b w:val="0"/>
          <w:lang w:val="es-MX"/>
        </w:rPr>
      </w:pPr>
      <w:r w:rsidRPr="00C974BD">
        <w:rPr>
          <w:rFonts w:ascii="Arial" w:hAnsi="Arial"/>
          <w:b w:val="0"/>
          <w:lang w:val="es-MX"/>
        </w:rPr>
        <w:t>Cuarto de seguridad y monitoreo * 3CP</w:t>
      </w:r>
    </w:p>
    <w:p w14:paraId="44AC2D4B" w14:textId="77777777" w:rsidR="008F37FC" w:rsidRPr="00C974BD" w:rsidRDefault="008F37FC" w:rsidP="00433A78">
      <w:pPr>
        <w:jc w:val="right"/>
        <w:rPr>
          <w:rFonts w:ascii="Arial" w:hAnsi="Arial"/>
          <w:b w:val="0"/>
          <w:i/>
          <w:iCs/>
          <w:u w:val="single"/>
          <w:lang w:val="es-MX"/>
        </w:rPr>
      </w:pPr>
      <w:r w:rsidRPr="00C974BD">
        <w:rPr>
          <w:rFonts w:ascii="Arial" w:hAnsi="Arial"/>
          <w:b w:val="0"/>
          <w:i/>
          <w:iCs/>
          <w:u w:val="single"/>
          <w:lang w:val="es-MX"/>
        </w:rPr>
        <w:t>CP con * por área = 30</w:t>
      </w:r>
    </w:p>
    <w:p w14:paraId="1C527435" w14:textId="77777777" w:rsidR="008F37FC" w:rsidRPr="00C974BD" w:rsidRDefault="008F37FC" w:rsidP="008F37FC">
      <w:pPr>
        <w:jc w:val="both"/>
        <w:rPr>
          <w:rFonts w:ascii="Arial" w:hAnsi="Arial"/>
          <w:b w:val="0"/>
          <w:lang w:val="es-MX"/>
        </w:rPr>
      </w:pPr>
    </w:p>
    <w:p w14:paraId="2240E68E" w14:textId="77777777" w:rsidR="008F37FC" w:rsidRPr="00C974BD" w:rsidRDefault="008F37FC" w:rsidP="008F37FC">
      <w:pPr>
        <w:jc w:val="both"/>
        <w:rPr>
          <w:rFonts w:ascii="Arial" w:hAnsi="Arial"/>
          <w:bCs/>
          <w:lang w:val="es-MX"/>
        </w:rPr>
      </w:pPr>
      <w:r w:rsidRPr="00C974BD">
        <w:rPr>
          <w:rFonts w:ascii="Arial" w:hAnsi="Arial"/>
          <w:bCs/>
          <w:highlight w:val="lightGray"/>
          <w:lang w:val="es-MX"/>
        </w:rPr>
        <w:t>Departamentos de infraestructura</w:t>
      </w:r>
    </w:p>
    <w:p w14:paraId="2ED98C23" w14:textId="77777777" w:rsidR="008F37FC" w:rsidRPr="00C974BD" w:rsidRDefault="008F37FC" w:rsidP="008F37FC">
      <w:pPr>
        <w:jc w:val="both"/>
        <w:rPr>
          <w:rFonts w:ascii="Arial" w:hAnsi="Arial"/>
          <w:b w:val="0"/>
          <w:lang w:val="es-MX"/>
        </w:rPr>
      </w:pPr>
      <w:r w:rsidRPr="00C974BD">
        <w:rPr>
          <w:rFonts w:ascii="Arial" w:hAnsi="Arial"/>
          <w:b w:val="0"/>
          <w:lang w:val="es-MX"/>
        </w:rPr>
        <w:t>Departamento de Redes * 4CP</w:t>
      </w:r>
    </w:p>
    <w:p w14:paraId="6AE1D72E" w14:textId="77777777" w:rsidR="008F37FC" w:rsidRPr="00C974BD" w:rsidRDefault="008F37FC" w:rsidP="008F37FC">
      <w:pPr>
        <w:jc w:val="both"/>
        <w:rPr>
          <w:rFonts w:ascii="Arial" w:hAnsi="Arial"/>
          <w:b w:val="0"/>
          <w:lang w:val="es-MX"/>
        </w:rPr>
      </w:pPr>
      <w:r w:rsidRPr="00C974BD">
        <w:rPr>
          <w:rFonts w:ascii="Arial" w:hAnsi="Arial"/>
          <w:b w:val="0"/>
          <w:lang w:val="es-MX"/>
        </w:rPr>
        <w:t>Departamento de Servidores * 4C</w:t>
      </w:r>
      <w:r w:rsidRPr="00C974BD">
        <w:rPr>
          <w:rFonts w:ascii="Arial" w:hAnsi="Arial"/>
          <w:b w:val="0"/>
          <w:lang w:val="es-MX"/>
        </w:rPr>
        <w:tab/>
      </w:r>
    </w:p>
    <w:p w14:paraId="7508EFF3" w14:textId="77777777" w:rsidR="008F37FC" w:rsidRPr="00C974BD" w:rsidRDefault="008F37FC" w:rsidP="008F37FC">
      <w:pPr>
        <w:jc w:val="both"/>
        <w:rPr>
          <w:rFonts w:ascii="Arial" w:hAnsi="Arial"/>
          <w:b w:val="0"/>
          <w:lang w:val="es-MX"/>
        </w:rPr>
      </w:pPr>
      <w:r w:rsidRPr="00C974BD">
        <w:rPr>
          <w:rFonts w:ascii="Arial" w:hAnsi="Arial"/>
          <w:b w:val="0"/>
          <w:lang w:val="es-MX"/>
        </w:rPr>
        <w:t>Servers * 3CP</w:t>
      </w:r>
      <w:r w:rsidRPr="00C974BD">
        <w:rPr>
          <w:rFonts w:ascii="Arial" w:hAnsi="Arial"/>
          <w:b w:val="0"/>
          <w:lang w:val="es-MX"/>
        </w:rPr>
        <w:tab/>
        <w:t xml:space="preserve"> </w:t>
      </w:r>
    </w:p>
    <w:p w14:paraId="72EA4160" w14:textId="77777777" w:rsidR="008F37FC" w:rsidRPr="00C974BD" w:rsidRDefault="008F37FC" w:rsidP="00433A78">
      <w:pPr>
        <w:jc w:val="right"/>
        <w:rPr>
          <w:rFonts w:ascii="Arial" w:hAnsi="Arial"/>
          <w:b w:val="0"/>
          <w:i/>
          <w:iCs/>
          <w:u w:val="single"/>
          <w:lang w:val="es-MX"/>
        </w:rPr>
      </w:pPr>
      <w:r w:rsidRPr="00C974BD">
        <w:rPr>
          <w:rFonts w:ascii="Arial" w:hAnsi="Arial"/>
          <w:b w:val="0"/>
          <w:i/>
          <w:iCs/>
          <w:u w:val="single"/>
          <w:lang w:val="es-MX"/>
        </w:rPr>
        <w:t>CP con * por área = 11</w:t>
      </w:r>
    </w:p>
    <w:p w14:paraId="1FDAE2B5" w14:textId="77777777" w:rsidR="008F37FC" w:rsidRPr="00C974BD" w:rsidRDefault="008F37FC" w:rsidP="00433A78">
      <w:pPr>
        <w:jc w:val="right"/>
        <w:rPr>
          <w:rFonts w:ascii="Arial" w:hAnsi="Arial"/>
          <w:b w:val="0"/>
          <w:i/>
          <w:iCs/>
          <w:u w:val="single"/>
          <w:lang w:val="es-MX"/>
        </w:rPr>
      </w:pPr>
      <w:r w:rsidRPr="00C974BD">
        <w:rPr>
          <w:rFonts w:ascii="Arial" w:hAnsi="Arial"/>
          <w:b w:val="0"/>
          <w:i/>
          <w:iCs/>
          <w:u w:val="single"/>
          <w:lang w:val="es-MX"/>
        </w:rPr>
        <w:t>CP con * de Zona Administrativa = 41</w:t>
      </w:r>
    </w:p>
    <w:p w14:paraId="4DAFE9CF" w14:textId="77777777" w:rsidR="008F37FC" w:rsidRPr="00C974BD" w:rsidRDefault="008F37FC" w:rsidP="008F37FC">
      <w:pPr>
        <w:jc w:val="both"/>
        <w:rPr>
          <w:rFonts w:ascii="Arial" w:hAnsi="Arial"/>
          <w:bCs/>
          <w:color w:val="34ABA2" w:themeColor="accent6"/>
          <w:lang w:val="es-MX"/>
        </w:rPr>
      </w:pPr>
    </w:p>
    <w:p w14:paraId="70A9920C" w14:textId="77777777" w:rsidR="008F37FC" w:rsidRPr="00C974BD" w:rsidRDefault="008F37FC" w:rsidP="008F37FC">
      <w:pPr>
        <w:jc w:val="both"/>
        <w:rPr>
          <w:rFonts w:ascii="Arial" w:hAnsi="Arial"/>
          <w:bCs/>
          <w:color w:val="34ABA2" w:themeColor="accent6"/>
          <w:u w:val="single"/>
          <w:lang w:val="es-MX"/>
        </w:rPr>
      </w:pPr>
      <w:r w:rsidRPr="00C974BD">
        <w:rPr>
          <w:rFonts w:ascii="Arial" w:hAnsi="Arial"/>
          <w:bCs/>
          <w:color w:val="34ABA2" w:themeColor="accent6"/>
          <w:u w:val="single"/>
          <w:lang w:val="es-MX"/>
        </w:rPr>
        <w:t>Zona Comercial</w:t>
      </w:r>
    </w:p>
    <w:p w14:paraId="3454CD1F" w14:textId="77777777" w:rsidR="008F37FC" w:rsidRPr="00C974BD" w:rsidRDefault="008F37FC" w:rsidP="008F37FC">
      <w:pPr>
        <w:jc w:val="both"/>
        <w:rPr>
          <w:rFonts w:ascii="Arial" w:hAnsi="Arial"/>
          <w:bCs/>
          <w:lang w:val="es-MX"/>
        </w:rPr>
      </w:pPr>
      <w:r w:rsidRPr="00C974BD">
        <w:rPr>
          <w:rFonts w:ascii="Arial" w:hAnsi="Arial"/>
          <w:bCs/>
          <w:highlight w:val="lightGray"/>
          <w:lang w:val="es-MX"/>
        </w:rPr>
        <w:t>Tiendas Anclas (tiendas de marcas más reconocidas)</w:t>
      </w:r>
    </w:p>
    <w:p w14:paraId="344DF45B" w14:textId="77777777" w:rsidR="008F37FC" w:rsidRPr="00C974BD" w:rsidRDefault="008F37FC" w:rsidP="008F37FC">
      <w:pPr>
        <w:jc w:val="both"/>
        <w:rPr>
          <w:rFonts w:ascii="Arial" w:hAnsi="Arial"/>
          <w:b w:val="0"/>
          <w:lang w:val="es-MX"/>
        </w:rPr>
      </w:pPr>
      <w:r w:rsidRPr="00C974BD">
        <w:rPr>
          <w:rFonts w:ascii="Arial" w:hAnsi="Arial"/>
          <w:b w:val="0"/>
          <w:lang w:val="es-MX"/>
        </w:rPr>
        <w:t>Sala de exhibición y ventas (vitrinas, stands) * 800CP</w:t>
      </w:r>
    </w:p>
    <w:p w14:paraId="2DA41596" w14:textId="77777777" w:rsidR="008F37FC" w:rsidRPr="00C974BD" w:rsidRDefault="008F37FC" w:rsidP="008F37FC">
      <w:pPr>
        <w:jc w:val="both"/>
        <w:rPr>
          <w:rFonts w:ascii="Arial" w:hAnsi="Arial"/>
          <w:b w:val="0"/>
          <w:lang w:val="es-MX"/>
        </w:rPr>
      </w:pPr>
      <w:r w:rsidRPr="00C974BD">
        <w:rPr>
          <w:rFonts w:ascii="Arial" w:hAnsi="Arial"/>
          <w:b w:val="0"/>
          <w:lang w:val="es-MX"/>
        </w:rPr>
        <w:t>Cajas * 2CP</w:t>
      </w:r>
    </w:p>
    <w:p w14:paraId="0ADCDCC2" w14:textId="77777777" w:rsidR="008F37FC" w:rsidRPr="00C974BD" w:rsidRDefault="008F37FC" w:rsidP="008F37FC">
      <w:pPr>
        <w:jc w:val="both"/>
        <w:rPr>
          <w:rFonts w:ascii="Arial" w:hAnsi="Arial"/>
          <w:b w:val="0"/>
          <w:lang w:val="es-MX"/>
        </w:rPr>
      </w:pPr>
      <w:r w:rsidRPr="00C974BD">
        <w:rPr>
          <w:rFonts w:ascii="Arial" w:hAnsi="Arial"/>
          <w:b w:val="0"/>
          <w:lang w:val="es-MX"/>
        </w:rPr>
        <w:t>SS. HH de mujeres 6CP</w:t>
      </w:r>
    </w:p>
    <w:p w14:paraId="560DB9F8" w14:textId="77777777" w:rsidR="008F37FC" w:rsidRPr="00C974BD" w:rsidRDefault="008F37FC" w:rsidP="008F37FC">
      <w:pPr>
        <w:jc w:val="both"/>
        <w:rPr>
          <w:rFonts w:ascii="Arial" w:hAnsi="Arial"/>
          <w:b w:val="0"/>
          <w:lang w:val="es-MX"/>
        </w:rPr>
      </w:pPr>
      <w:r w:rsidRPr="00C974BD">
        <w:rPr>
          <w:rFonts w:ascii="Arial" w:hAnsi="Arial"/>
          <w:b w:val="0"/>
          <w:lang w:val="es-MX"/>
        </w:rPr>
        <w:t>SS. HH de hombres 6CP</w:t>
      </w:r>
    </w:p>
    <w:p w14:paraId="67A44179" w14:textId="77777777" w:rsidR="008F37FC" w:rsidRPr="00C974BD" w:rsidRDefault="008F37FC" w:rsidP="00433A78">
      <w:pPr>
        <w:jc w:val="right"/>
        <w:rPr>
          <w:rFonts w:ascii="Arial" w:hAnsi="Arial"/>
          <w:b w:val="0"/>
          <w:i/>
          <w:iCs/>
          <w:u w:val="single"/>
          <w:lang w:val="es-MX"/>
        </w:rPr>
      </w:pPr>
      <w:r w:rsidRPr="00C974BD">
        <w:rPr>
          <w:rFonts w:ascii="Arial" w:hAnsi="Arial"/>
          <w:b w:val="0"/>
          <w:i/>
          <w:iCs/>
          <w:u w:val="single"/>
          <w:lang w:val="es-MX"/>
        </w:rPr>
        <w:t>CP con * por área = 802</w:t>
      </w:r>
    </w:p>
    <w:p w14:paraId="2370ABC1" w14:textId="77777777" w:rsidR="008F37FC" w:rsidRPr="00C974BD" w:rsidRDefault="008F37FC" w:rsidP="008F37FC">
      <w:pPr>
        <w:jc w:val="both"/>
        <w:rPr>
          <w:rFonts w:ascii="Arial" w:hAnsi="Arial"/>
          <w:b w:val="0"/>
          <w:lang w:val="es-MX"/>
        </w:rPr>
      </w:pPr>
    </w:p>
    <w:p w14:paraId="3479DB10" w14:textId="77777777" w:rsidR="008F37FC" w:rsidRPr="00C974BD" w:rsidRDefault="008F37FC" w:rsidP="008F37FC">
      <w:pPr>
        <w:jc w:val="both"/>
        <w:rPr>
          <w:rFonts w:ascii="Arial" w:hAnsi="Arial"/>
          <w:bCs/>
          <w:lang w:val="es-MX"/>
        </w:rPr>
      </w:pPr>
      <w:r w:rsidRPr="00C974BD">
        <w:rPr>
          <w:rFonts w:ascii="Arial" w:hAnsi="Arial"/>
          <w:bCs/>
          <w:highlight w:val="lightGray"/>
          <w:lang w:val="es-MX"/>
        </w:rPr>
        <w:lastRenderedPageBreak/>
        <w:t>2° Área administrativa</w:t>
      </w:r>
    </w:p>
    <w:p w14:paraId="41D5C762" w14:textId="77777777" w:rsidR="008F37FC" w:rsidRPr="00C974BD" w:rsidRDefault="008F37FC" w:rsidP="008F37FC">
      <w:pPr>
        <w:jc w:val="both"/>
        <w:rPr>
          <w:rFonts w:ascii="Arial" w:hAnsi="Arial"/>
          <w:b w:val="0"/>
          <w:lang w:val="es-MX"/>
        </w:rPr>
      </w:pPr>
      <w:r w:rsidRPr="00C974BD">
        <w:rPr>
          <w:rFonts w:ascii="Arial" w:hAnsi="Arial"/>
          <w:b w:val="0"/>
          <w:lang w:val="es-MX"/>
        </w:rPr>
        <w:t>Administración + SS. HH * 3CP</w:t>
      </w:r>
    </w:p>
    <w:p w14:paraId="414EDAE2" w14:textId="0D99E958" w:rsidR="008F37FC" w:rsidRPr="00C974BD" w:rsidRDefault="008F37FC" w:rsidP="008F37FC">
      <w:pPr>
        <w:jc w:val="both"/>
        <w:rPr>
          <w:rFonts w:ascii="Arial" w:hAnsi="Arial"/>
          <w:b w:val="0"/>
          <w:lang w:val="es-MX"/>
        </w:rPr>
      </w:pPr>
      <w:r w:rsidRPr="00C974BD">
        <w:rPr>
          <w:rFonts w:ascii="Arial" w:hAnsi="Arial"/>
          <w:b w:val="0"/>
          <w:lang w:val="es-MX"/>
        </w:rPr>
        <w:t>Secretar</w:t>
      </w:r>
      <w:r w:rsidR="00C974BD">
        <w:rPr>
          <w:rFonts w:ascii="Arial" w:hAnsi="Arial"/>
          <w:b w:val="0"/>
          <w:lang w:val="es-MX"/>
        </w:rPr>
        <w:t>i</w:t>
      </w:r>
      <w:r w:rsidRPr="00C974BD">
        <w:rPr>
          <w:rFonts w:ascii="Arial" w:hAnsi="Arial"/>
          <w:b w:val="0"/>
          <w:lang w:val="es-MX"/>
        </w:rPr>
        <w:t>a + archivo * 3CP</w:t>
      </w:r>
    </w:p>
    <w:p w14:paraId="092FF99B" w14:textId="77777777" w:rsidR="008F37FC" w:rsidRPr="00C974BD" w:rsidRDefault="008F37FC" w:rsidP="008F37FC">
      <w:pPr>
        <w:jc w:val="both"/>
        <w:rPr>
          <w:rFonts w:ascii="Arial" w:hAnsi="Arial"/>
          <w:b w:val="0"/>
          <w:lang w:val="es-MX"/>
        </w:rPr>
      </w:pPr>
      <w:r w:rsidRPr="00C974BD">
        <w:rPr>
          <w:rFonts w:ascii="Arial" w:hAnsi="Arial"/>
          <w:b w:val="0"/>
          <w:lang w:val="es-MX"/>
        </w:rPr>
        <w:t>Oficina de contabilidad * 3CP</w:t>
      </w:r>
    </w:p>
    <w:p w14:paraId="10875932" w14:textId="77777777" w:rsidR="008F37FC" w:rsidRPr="00C974BD" w:rsidRDefault="008F37FC" w:rsidP="008F37FC">
      <w:pPr>
        <w:jc w:val="both"/>
        <w:rPr>
          <w:rFonts w:ascii="Arial" w:hAnsi="Arial"/>
          <w:b w:val="0"/>
          <w:lang w:val="es-MX"/>
        </w:rPr>
      </w:pPr>
      <w:r w:rsidRPr="00C974BD">
        <w:rPr>
          <w:rFonts w:ascii="Arial" w:hAnsi="Arial"/>
          <w:b w:val="0"/>
          <w:lang w:val="es-MX"/>
        </w:rPr>
        <w:t>Oficina de jefe de ventas * 3CP</w:t>
      </w:r>
    </w:p>
    <w:p w14:paraId="33759B3F" w14:textId="77777777" w:rsidR="008F37FC" w:rsidRPr="00C974BD" w:rsidRDefault="008F37FC" w:rsidP="008F37FC">
      <w:pPr>
        <w:jc w:val="both"/>
        <w:rPr>
          <w:rFonts w:ascii="Arial" w:hAnsi="Arial"/>
          <w:b w:val="0"/>
          <w:lang w:val="es-MX"/>
        </w:rPr>
      </w:pPr>
      <w:r w:rsidRPr="00C974BD">
        <w:rPr>
          <w:rFonts w:ascii="Arial" w:hAnsi="Arial"/>
          <w:b w:val="0"/>
          <w:lang w:val="es-MX"/>
        </w:rPr>
        <w:t>Oficina de personal * 2CP</w:t>
      </w:r>
    </w:p>
    <w:p w14:paraId="41D18FB0" w14:textId="77777777" w:rsidR="008F37FC" w:rsidRPr="00C974BD" w:rsidRDefault="008F37FC" w:rsidP="008F37FC">
      <w:pPr>
        <w:jc w:val="both"/>
        <w:rPr>
          <w:rFonts w:ascii="Arial" w:hAnsi="Arial"/>
          <w:b w:val="0"/>
          <w:lang w:val="es-MX"/>
        </w:rPr>
      </w:pPr>
      <w:r w:rsidRPr="00C974BD">
        <w:rPr>
          <w:rFonts w:ascii="Arial" w:hAnsi="Arial"/>
          <w:b w:val="0"/>
          <w:lang w:val="es-MX"/>
        </w:rPr>
        <w:t>Sala de reuniones * 6CP</w:t>
      </w:r>
    </w:p>
    <w:p w14:paraId="1F821793" w14:textId="77777777" w:rsidR="008F37FC" w:rsidRPr="00C974BD" w:rsidRDefault="008F37FC" w:rsidP="00433A78">
      <w:pPr>
        <w:jc w:val="right"/>
        <w:rPr>
          <w:rFonts w:ascii="Arial" w:hAnsi="Arial"/>
          <w:b w:val="0"/>
          <w:i/>
          <w:iCs/>
          <w:u w:val="single"/>
          <w:lang w:val="es-MX"/>
        </w:rPr>
      </w:pPr>
      <w:r w:rsidRPr="00C974BD">
        <w:rPr>
          <w:rFonts w:ascii="Arial" w:hAnsi="Arial"/>
          <w:b w:val="0"/>
          <w:i/>
          <w:iCs/>
          <w:u w:val="single"/>
          <w:lang w:val="es-MX"/>
        </w:rPr>
        <w:t>CP con * por área = 20</w:t>
      </w:r>
    </w:p>
    <w:p w14:paraId="5CCF2490" w14:textId="77777777" w:rsidR="008F37FC" w:rsidRPr="00C974BD" w:rsidRDefault="008F37FC" w:rsidP="008F37FC">
      <w:pPr>
        <w:jc w:val="both"/>
        <w:rPr>
          <w:rFonts w:ascii="Arial" w:hAnsi="Arial"/>
          <w:b w:val="0"/>
          <w:lang w:val="es-MX"/>
        </w:rPr>
      </w:pPr>
    </w:p>
    <w:p w14:paraId="11BA9111" w14:textId="77777777" w:rsidR="008F37FC" w:rsidRPr="00C974BD" w:rsidRDefault="008F37FC" w:rsidP="008F37FC">
      <w:pPr>
        <w:jc w:val="both"/>
        <w:rPr>
          <w:rFonts w:ascii="Arial" w:hAnsi="Arial"/>
          <w:bCs/>
          <w:lang w:val="es-MX"/>
        </w:rPr>
      </w:pPr>
      <w:r w:rsidRPr="00C974BD">
        <w:rPr>
          <w:rFonts w:ascii="Arial" w:hAnsi="Arial"/>
          <w:bCs/>
          <w:highlight w:val="lightGray"/>
          <w:lang w:val="es-MX"/>
        </w:rPr>
        <w:t>Área de Servicio</w:t>
      </w:r>
    </w:p>
    <w:p w14:paraId="3D5BEA1B" w14:textId="77777777" w:rsidR="008F37FC" w:rsidRPr="00C974BD" w:rsidRDefault="008F37FC" w:rsidP="008F37FC">
      <w:pPr>
        <w:jc w:val="both"/>
        <w:rPr>
          <w:rFonts w:ascii="Arial" w:hAnsi="Arial"/>
          <w:b w:val="0"/>
          <w:lang w:val="es-MX"/>
        </w:rPr>
      </w:pPr>
      <w:r w:rsidRPr="00C974BD">
        <w:rPr>
          <w:rFonts w:ascii="Arial" w:hAnsi="Arial"/>
          <w:b w:val="0"/>
          <w:lang w:val="es-MX"/>
        </w:rPr>
        <w:t>Vestidores + SS. HH Hombres 3CP</w:t>
      </w:r>
    </w:p>
    <w:p w14:paraId="0A30D8BE" w14:textId="77777777" w:rsidR="008F37FC" w:rsidRPr="00C974BD" w:rsidRDefault="008F37FC" w:rsidP="008F37FC">
      <w:pPr>
        <w:jc w:val="both"/>
        <w:rPr>
          <w:rFonts w:ascii="Arial" w:hAnsi="Arial"/>
          <w:b w:val="0"/>
          <w:lang w:val="es-MX"/>
        </w:rPr>
      </w:pPr>
      <w:r w:rsidRPr="00C974BD">
        <w:rPr>
          <w:rFonts w:ascii="Arial" w:hAnsi="Arial"/>
          <w:b w:val="0"/>
          <w:lang w:val="es-MX"/>
        </w:rPr>
        <w:t>Vestidores + SS. HH Mujeres 3CP</w:t>
      </w:r>
    </w:p>
    <w:p w14:paraId="0EF796B7" w14:textId="77777777" w:rsidR="008F37FC" w:rsidRPr="00C974BD" w:rsidRDefault="008F37FC" w:rsidP="008F37FC">
      <w:pPr>
        <w:jc w:val="both"/>
        <w:rPr>
          <w:rFonts w:ascii="Arial" w:hAnsi="Arial"/>
          <w:b w:val="0"/>
          <w:lang w:val="es-MX"/>
        </w:rPr>
      </w:pPr>
      <w:r w:rsidRPr="00C974BD">
        <w:rPr>
          <w:rFonts w:ascii="Arial" w:hAnsi="Arial"/>
          <w:b w:val="0"/>
          <w:lang w:val="es-MX"/>
        </w:rPr>
        <w:t>Área de descarga 3CP</w:t>
      </w:r>
    </w:p>
    <w:p w14:paraId="4B5DABF8" w14:textId="77777777" w:rsidR="008F37FC" w:rsidRPr="00C974BD" w:rsidRDefault="008F37FC" w:rsidP="008F37FC">
      <w:pPr>
        <w:jc w:val="both"/>
        <w:rPr>
          <w:rFonts w:ascii="Arial" w:hAnsi="Arial"/>
          <w:b w:val="0"/>
          <w:lang w:val="es-MX"/>
        </w:rPr>
      </w:pPr>
      <w:r w:rsidRPr="00C974BD">
        <w:rPr>
          <w:rFonts w:ascii="Arial" w:hAnsi="Arial"/>
          <w:b w:val="0"/>
          <w:lang w:val="es-MX"/>
        </w:rPr>
        <w:t>Control de Mercadería (control y supervisión de productos) 2CP</w:t>
      </w:r>
    </w:p>
    <w:p w14:paraId="639B197D" w14:textId="77777777" w:rsidR="008F37FC" w:rsidRPr="00C974BD" w:rsidRDefault="008F37FC" w:rsidP="008F37FC">
      <w:pPr>
        <w:jc w:val="both"/>
        <w:rPr>
          <w:rFonts w:ascii="Arial" w:hAnsi="Arial"/>
          <w:b w:val="0"/>
          <w:lang w:val="es-MX"/>
        </w:rPr>
      </w:pPr>
      <w:r w:rsidRPr="00C974BD">
        <w:rPr>
          <w:rFonts w:ascii="Arial" w:hAnsi="Arial"/>
          <w:b w:val="0"/>
          <w:lang w:val="es-MX"/>
        </w:rPr>
        <w:t>Cuarto de limpieza y mantenimiento 2CP</w:t>
      </w:r>
    </w:p>
    <w:p w14:paraId="502DCCCA" w14:textId="77777777" w:rsidR="008F37FC" w:rsidRPr="00C974BD" w:rsidRDefault="008F37FC" w:rsidP="008F37FC">
      <w:pPr>
        <w:jc w:val="both"/>
        <w:rPr>
          <w:rFonts w:ascii="Arial" w:hAnsi="Arial"/>
          <w:b w:val="0"/>
          <w:lang w:val="es-MX"/>
        </w:rPr>
      </w:pPr>
      <w:r w:rsidRPr="00C974BD">
        <w:rPr>
          <w:rFonts w:ascii="Arial" w:hAnsi="Arial"/>
          <w:b w:val="0"/>
          <w:lang w:val="es-MX"/>
        </w:rPr>
        <w:t>Cuarto de basura 1CP</w:t>
      </w:r>
    </w:p>
    <w:p w14:paraId="08164F4E" w14:textId="77777777" w:rsidR="008F37FC" w:rsidRPr="00C974BD" w:rsidRDefault="008F37FC" w:rsidP="008F37FC">
      <w:pPr>
        <w:jc w:val="both"/>
        <w:rPr>
          <w:rFonts w:ascii="Arial" w:hAnsi="Arial"/>
          <w:b w:val="0"/>
          <w:lang w:val="es-MX"/>
        </w:rPr>
      </w:pPr>
      <w:r w:rsidRPr="00C974BD">
        <w:rPr>
          <w:rFonts w:ascii="Arial" w:hAnsi="Arial"/>
          <w:b w:val="0"/>
          <w:lang w:val="es-MX"/>
        </w:rPr>
        <w:t>Cuarto de máquinas y tableros 1CP</w:t>
      </w:r>
    </w:p>
    <w:p w14:paraId="5AED28B8" w14:textId="77777777" w:rsidR="008F37FC" w:rsidRPr="00C974BD" w:rsidRDefault="008F37FC" w:rsidP="008F37FC">
      <w:pPr>
        <w:jc w:val="both"/>
        <w:rPr>
          <w:rFonts w:ascii="Arial" w:hAnsi="Arial"/>
          <w:b w:val="0"/>
          <w:lang w:val="es-MX"/>
        </w:rPr>
      </w:pPr>
      <w:r w:rsidRPr="00C974BD">
        <w:rPr>
          <w:rFonts w:ascii="Arial" w:hAnsi="Arial"/>
          <w:b w:val="0"/>
          <w:lang w:val="es-MX"/>
        </w:rPr>
        <w:t>Cuarto de control TV * 2CP</w:t>
      </w:r>
    </w:p>
    <w:p w14:paraId="573FFC53" w14:textId="77777777" w:rsidR="008F37FC" w:rsidRPr="00C974BD" w:rsidRDefault="008F37FC" w:rsidP="00433A78">
      <w:pPr>
        <w:jc w:val="right"/>
        <w:rPr>
          <w:rFonts w:ascii="Arial" w:hAnsi="Arial"/>
          <w:b w:val="0"/>
          <w:i/>
          <w:iCs/>
          <w:u w:val="single"/>
          <w:lang w:val="es-MX"/>
        </w:rPr>
      </w:pPr>
      <w:r w:rsidRPr="00C974BD">
        <w:rPr>
          <w:rFonts w:ascii="Arial" w:hAnsi="Arial"/>
          <w:b w:val="0"/>
          <w:i/>
          <w:iCs/>
          <w:u w:val="single"/>
          <w:lang w:val="es-MX"/>
        </w:rPr>
        <w:t>CP con * por área = 2</w:t>
      </w:r>
    </w:p>
    <w:p w14:paraId="4CBFE20E" w14:textId="77777777" w:rsidR="008F37FC" w:rsidRPr="00C974BD" w:rsidRDefault="008F37FC" w:rsidP="008F37FC">
      <w:pPr>
        <w:jc w:val="both"/>
        <w:rPr>
          <w:rFonts w:ascii="Arial" w:hAnsi="Arial"/>
          <w:bCs/>
          <w:lang w:val="es-MX"/>
        </w:rPr>
      </w:pPr>
      <w:r w:rsidRPr="00C974BD">
        <w:rPr>
          <w:rFonts w:ascii="Arial" w:hAnsi="Arial"/>
          <w:bCs/>
          <w:highlight w:val="lightGray"/>
          <w:lang w:val="es-MX"/>
        </w:rPr>
        <w:t>Restaurante</w:t>
      </w:r>
    </w:p>
    <w:p w14:paraId="78500E1F" w14:textId="77777777" w:rsidR="008F37FC" w:rsidRPr="00C974BD" w:rsidRDefault="008F37FC" w:rsidP="008F37FC">
      <w:pPr>
        <w:jc w:val="both"/>
        <w:rPr>
          <w:rFonts w:ascii="Arial" w:hAnsi="Arial"/>
          <w:b w:val="0"/>
          <w:lang w:val="es-MX"/>
        </w:rPr>
      </w:pPr>
      <w:r w:rsidRPr="00C974BD">
        <w:rPr>
          <w:rFonts w:ascii="Arial" w:hAnsi="Arial"/>
          <w:b w:val="0"/>
          <w:lang w:val="es-MX"/>
        </w:rPr>
        <w:t>Caja * 1CP</w:t>
      </w:r>
    </w:p>
    <w:p w14:paraId="323AAFB4" w14:textId="77777777" w:rsidR="008F37FC" w:rsidRPr="00C974BD" w:rsidRDefault="008F37FC" w:rsidP="008F37FC">
      <w:pPr>
        <w:jc w:val="both"/>
        <w:rPr>
          <w:rFonts w:ascii="Arial" w:hAnsi="Arial"/>
          <w:b w:val="0"/>
          <w:lang w:val="es-MX"/>
        </w:rPr>
      </w:pPr>
      <w:r w:rsidRPr="00C974BD">
        <w:rPr>
          <w:rFonts w:ascii="Arial" w:hAnsi="Arial"/>
          <w:b w:val="0"/>
          <w:lang w:val="es-MX"/>
        </w:rPr>
        <w:t>Barra 2CP</w:t>
      </w:r>
    </w:p>
    <w:p w14:paraId="10734A5C" w14:textId="77777777" w:rsidR="008F37FC" w:rsidRPr="00C974BD" w:rsidRDefault="008F37FC" w:rsidP="008F37FC">
      <w:pPr>
        <w:jc w:val="both"/>
        <w:rPr>
          <w:rFonts w:ascii="Arial" w:hAnsi="Arial"/>
          <w:b w:val="0"/>
          <w:lang w:val="es-MX"/>
        </w:rPr>
      </w:pPr>
      <w:r w:rsidRPr="00C974BD">
        <w:rPr>
          <w:rFonts w:ascii="Arial" w:hAnsi="Arial"/>
          <w:b w:val="0"/>
          <w:lang w:val="es-MX"/>
        </w:rPr>
        <w:t>Área de mesas 120CP</w:t>
      </w:r>
    </w:p>
    <w:p w14:paraId="31F86737" w14:textId="77777777" w:rsidR="008F37FC" w:rsidRPr="00C974BD" w:rsidRDefault="008F37FC" w:rsidP="008F37FC">
      <w:pPr>
        <w:jc w:val="both"/>
        <w:rPr>
          <w:rFonts w:ascii="Arial" w:hAnsi="Arial"/>
          <w:b w:val="0"/>
          <w:lang w:val="es-MX"/>
        </w:rPr>
      </w:pPr>
      <w:r w:rsidRPr="00C974BD">
        <w:rPr>
          <w:rFonts w:ascii="Arial" w:hAnsi="Arial"/>
          <w:b w:val="0"/>
          <w:lang w:val="es-MX"/>
        </w:rPr>
        <w:t>Cocina 6CPDespensa (guardar productos comestibles de la cocina)</w:t>
      </w:r>
    </w:p>
    <w:p w14:paraId="219C80E0" w14:textId="77777777" w:rsidR="008F37FC" w:rsidRPr="00C974BD" w:rsidRDefault="008F37FC" w:rsidP="008F37FC">
      <w:pPr>
        <w:jc w:val="both"/>
        <w:rPr>
          <w:rFonts w:ascii="Arial" w:hAnsi="Arial"/>
          <w:b w:val="0"/>
          <w:lang w:val="es-MX"/>
        </w:rPr>
      </w:pPr>
      <w:r w:rsidRPr="00C974BD">
        <w:rPr>
          <w:rFonts w:ascii="Arial" w:hAnsi="Arial"/>
          <w:b w:val="0"/>
          <w:lang w:val="es-MX"/>
        </w:rPr>
        <w:t>SS. HH personal Hombres 6CP</w:t>
      </w:r>
    </w:p>
    <w:p w14:paraId="0C08C754" w14:textId="77777777" w:rsidR="008F37FC" w:rsidRPr="00C974BD" w:rsidRDefault="008F37FC" w:rsidP="008F37FC">
      <w:pPr>
        <w:jc w:val="both"/>
        <w:rPr>
          <w:rFonts w:ascii="Arial" w:hAnsi="Arial"/>
          <w:b w:val="0"/>
          <w:lang w:val="es-MX"/>
        </w:rPr>
      </w:pPr>
      <w:r w:rsidRPr="00C974BD">
        <w:rPr>
          <w:rFonts w:ascii="Arial" w:hAnsi="Arial"/>
          <w:b w:val="0"/>
          <w:lang w:val="es-MX"/>
        </w:rPr>
        <w:t>SS. HH personal Mujeres 6CP</w:t>
      </w:r>
    </w:p>
    <w:p w14:paraId="47D38C99" w14:textId="77777777" w:rsidR="008F37FC" w:rsidRPr="00C974BD" w:rsidRDefault="008F37FC" w:rsidP="008F37FC">
      <w:pPr>
        <w:jc w:val="both"/>
        <w:rPr>
          <w:rFonts w:ascii="Arial" w:hAnsi="Arial"/>
          <w:b w:val="0"/>
          <w:lang w:val="es-MX"/>
        </w:rPr>
      </w:pPr>
      <w:r w:rsidRPr="00C974BD">
        <w:rPr>
          <w:rFonts w:ascii="Arial" w:hAnsi="Arial"/>
          <w:b w:val="0"/>
          <w:lang w:val="es-MX"/>
        </w:rPr>
        <w:t>Área administrativa * 3CP</w:t>
      </w:r>
    </w:p>
    <w:p w14:paraId="19C5B46F" w14:textId="77777777" w:rsidR="008F37FC" w:rsidRPr="00C974BD" w:rsidRDefault="008F37FC" w:rsidP="00433A78">
      <w:pPr>
        <w:jc w:val="right"/>
        <w:rPr>
          <w:rFonts w:ascii="Arial" w:hAnsi="Arial"/>
          <w:b w:val="0"/>
          <w:i/>
          <w:iCs/>
          <w:u w:val="single"/>
          <w:lang w:val="es-MX"/>
        </w:rPr>
      </w:pPr>
      <w:r w:rsidRPr="00C974BD">
        <w:rPr>
          <w:rFonts w:ascii="Arial" w:hAnsi="Arial"/>
          <w:b w:val="0"/>
          <w:i/>
          <w:iCs/>
          <w:u w:val="single"/>
          <w:lang w:val="es-MX"/>
        </w:rPr>
        <w:t>CP con * por área = 4</w:t>
      </w:r>
    </w:p>
    <w:p w14:paraId="50A7BA8C" w14:textId="77777777" w:rsidR="008F37FC" w:rsidRPr="00C974BD" w:rsidRDefault="008F37FC" w:rsidP="008F37FC">
      <w:pPr>
        <w:jc w:val="both"/>
        <w:rPr>
          <w:rFonts w:ascii="Arial" w:hAnsi="Arial"/>
          <w:b w:val="0"/>
          <w:lang w:val="es-MX"/>
        </w:rPr>
      </w:pPr>
    </w:p>
    <w:p w14:paraId="4DAC7DDA" w14:textId="77777777" w:rsidR="008F37FC" w:rsidRPr="00C974BD" w:rsidRDefault="008F37FC" w:rsidP="008F37FC">
      <w:pPr>
        <w:jc w:val="both"/>
        <w:rPr>
          <w:rFonts w:ascii="Arial" w:hAnsi="Arial"/>
          <w:bCs/>
          <w:lang w:val="es-MX"/>
        </w:rPr>
      </w:pPr>
      <w:r w:rsidRPr="00C974BD">
        <w:rPr>
          <w:rFonts w:ascii="Arial" w:hAnsi="Arial"/>
          <w:bCs/>
          <w:highlight w:val="lightGray"/>
          <w:lang w:val="es-MX"/>
        </w:rPr>
        <w:t>Galerías Comercial</w:t>
      </w:r>
    </w:p>
    <w:p w14:paraId="6D64EABC" w14:textId="77777777" w:rsidR="008F37FC" w:rsidRPr="00C974BD" w:rsidRDefault="008F37FC" w:rsidP="008F37FC">
      <w:pPr>
        <w:jc w:val="both"/>
        <w:rPr>
          <w:rFonts w:ascii="Arial" w:hAnsi="Arial"/>
          <w:b w:val="0"/>
          <w:lang w:val="es-MX"/>
        </w:rPr>
      </w:pPr>
      <w:r w:rsidRPr="00C974BD">
        <w:rPr>
          <w:rFonts w:ascii="Arial" w:hAnsi="Arial"/>
          <w:b w:val="0"/>
          <w:lang w:val="es-MX"/>
        </w:rPr>
        <w:t>5 tiendas – Zapatos* 200CP</w:t>
      </w:r>
    </w:p>
    <w:p w14:paraId="538E26A1" w14:textId="77777777" w:rsidR="008F37FC" w:rsidRPr="00C974BD" w:rsidRDefault="008F37FC" w:rsidP="008F37FC">
      <w:pPr>
        <w:jc w:val="both"/>
        <w:rPr>
          <w:rFonts w:ascii="Arial" w:hAnsi="Arial"/>
          <w:b w:val="0"/>
          <w:lang w:val="es-MX"/>
        </w:rPr>
      </w:pPr>
      <w:r w:rsidRPr="00C974BD">
        <w:rPr>
          <w:rFonts w:ascii="Arial" w:hAnsi="Arial"/>
          <w:b w:val="0"/>
          <w:lang w:val="es-MX"/>
        </w:rPr>
        <w:t>10 tiendas – Ropa * 400CP</w:t>
      </w:r>
    </w:p>
    <w:p w14:paraId="0F6CE3E7" w14:textId="77777777" w:rsidR="008F37FC" w:rsidRPr="00C974BD" w:rsidRDefault="008F37FC" w:rsidP="008F37FC">
      <w:pPr>
        <w:jc w:val="both"/>
        <w:rPr>
          <w:rFonts w:ascii="Arial" w:hAnsi="Arial"/>
          <w:b w:val="0"/>
          <w:lang w:val="es-MX"/>
        </w:rPr>
      </w:pPr>
      <w:r w:rsidRPr="00C974BD">
        <w:rPr>
          <w:rFonts w:ascii="Arial" w:hAnsi="Arial"/>
          <w:b w:val="0"/>
          <w:lang w:val="es-MX"/>
        </w:rPr>
        <w:t>10 tiendas – Generales * 400CP</w:t>
      </w:r>
    </w:p>
    <w:p w14:paraId="5F6FE098" w14:textId="77777777" w:rsidR="008F37FC" w:rsidRPr="00C974BD" w:rsidRDefault="008F37FC" w:rsidP="008F37FC">
      <w:pPr>
        <w:jc w:val="both"/>
        <w:rPr>
          <w:rFonts w:ascii="Arial" w:hAnsi="Arial"/>
          <w:b w:val="0"/>
          <w:lang w:val="es-MX"/>
        </w:rPr>
      </w:pPr>
      <w:r w:rsidRPr="00C974BD">
        <w:rPr>
          <w:rFonts w:ascii="Arial" w:hAnsi="Arial"/>
          <w:b w:val="0"/>
          <w:lang w:val="es-MX"/>
        </w:rPr>
        <w:t>6 casetas de ventas * 10CP</w:t>
      </w:r>
    </w:p>
    <w:p w14:paraId="62081297" w14:textId="77777777" w:rsidR="008F37FC" w:rsidRPr="00C974BD" w:rsidRDefault="008F37FC" w:rsidP="008F37FC">
      <w:pPr>
        <w:jc w:val="both"/>
        <w:rPr>
          <w:rFonts w:ascii="Arial" w:hAnsi="Arial"/>
          <w:b w:val="0"/>
          <w:lang w:val="es-MX"/>
        </w:rPr>
      </w:pPr>
      <w:r w:rsidRPr="00C974BD">
        <w:rPr>
          <w:rFonts w:ascii="Arial" w:hAnsi="Arial"/>
          <w:b w:val="0"/>
          <w:lang w:val="es-MX"/>
        </w:rPr>
        <w:t>Servicios higiénicos (SS. HH) + discapacitados hombres 8CP</w:t>
      </w:r>
    </w:p>
    <w:p w14:paraId="6ABE0FDB" w14:textId="77777777" w:rsidR="008F37FC" w:rsidRPr="00C974BD" w:rsidRDefault="008F37FC" w:rsidP="008F37FC">
      <w:pPr>
        <w:jc w:val="both"/>
        <w:rPr>
          <w:rFonts w:ascii="Arial" w:hAnsi="Arial"/>
          <w:b w:val="0"/>
          <w:lang w:val="es-MX"/>
        </w:rPr>
      </w:pPr>
      <w:r w:rsidRPr="00C974BD">
        <w:rPr>
          <w:rFonts w:ascii="Arial" w:hAnsi="Arial"/>
          <w:b w:val="0"/>
          <w:lang w:val="es-MX"/>
        </w:rPr>
        <w:t>Servicios higiénicos (SS. HH) + discapacitados mujeres 8CP</w:t>
      </w:r>
    </w:p>
    <w:p w14:paraId="18733F12" w14:textId="77777777" w:rsidR="008F37FC" w:rsidRPr="00C974BD" w:rsidRDefault="008F37FC" w:rsidP="00433A78">
      <w:pPr>
        <w:jc w:val="right"/>
        <w:rPr>
          <w:rFonts w:ascii="Arial" w:hAnsi="Arial"/>
          <w:b w:val="0"/>
          <w:i/>
          <w:iCs/>
          <w:u w:val="single"/>
          <w:lang w:val="es-MX"/>
        </w:rPr>
      </w:pPr>
      <w:r w:rsidRPr="00C974BD">
        <w:rPr>
          <w:rFonts w:ascii="Arial" w:hAnsi="Arial"/>
          <w:b w:val="0"/>
          <w:i/>
          <w:iCs/>
          <w:u w:val="single"/>
          <w:lang w:val="es-MX"/>
        </w:rPr>
        <w:t>CP con * por área = 1010</w:t>
      </w:r>
    </w:p>
    <w:p w14:paraId="01AF114B" w14:textId="16E271BB" w:rsidR="008F37FC" w:rsidRPr="00C974BD" w:rsidRDefault="008F37FC" w:rsidP="00BF4432">
      <w:pPr>
        <w:jc w:val="right"/>
        <w:rPr>
          <w:rFonts w:ascii="Arial" w:hAnsi="Arial"/>
          <w:b w:val="0"/>
          <w:i/>
          <w:iCs/>
          <w:u w:val="single"/>
          <w:lang w:val="es-MX"/>
        </w:rPr>
      </w:pPr>
      <w:r w:rsidRPr="00C974BD">
        <w:rPr>
          <w:rFonts w:ascii="Arial" w:hAnsi="Arial"/>
          <w:b w:val="0"/>
          <w:i/>
          <w:iCs/>
          <w:u w:val="single"/>
          <w:lang w:val="es-MX"/>
        </w:rPr>
        <w:t>CP con * de Zona Comercial = 1838</w:t>
      </w:r>
    </w:p>
    <w:p w14:paraId="34371C00" w14:textId="77777777" w:rsidR="008F37FC" w:rsidRPr="00C974BD" w:rsidRDefault="008F37FC" w:rsidP="008F37FC">
      <w:pPr>
        <w:jc w:val="both"/>
        <w:rPr>
          <w:rFonts w:ascii="Arial" w:hAnsi="Arial"/>
          <w:bCs/>
          <w:color w:val="767171" w:themeColor="background2" w:themeShade="80"/>
          <w:u w:val="single"/>
          <w:lang w:val="es-MX"/>
        </w:rPr>
      </w:pPr>
      <w:r w:rsidRPr="00C974BD">
        <w:rPr>
          <w:rFonts w:ascii="Arial" w:hAnsi="Arial"/>
          <w:bCs/>
          <w:color w:val="767171" w:themeColor="background2" w:themeShade="80"/>
          <w:u w:val="single"/>
          <w:lang w:val="es-MX"/>
        </w:rPr>
        <w:lastRenderedPageBreak/>
        <w:t>Zona de Agencias Bancarias</w:t>
      </w:r>
    </w:p>
    <w:p w14:paraId="4139F6DB" w14:textId="77777777" w:rsidR="008F37FC" w:rsidRPr="00C974BD" w:rsidRDefault="008F37FC" w:rsidP="008F37FC">
      <w:pPr>
        <w:jc w:val="both"/>
        <w:rPr>
          <w:rFonts w:ascii="Arial" w:hAnsi="Arial"/>
          <w:bCs/>
          <w:lang w:val="es-MX"/>
        </w:rPr>
      </w:pPr>
      <w:r w:rsidRPr="00C974BD">
        <w:rPr>
          <w:rFonts w:ascii="Arial" w:hAnsi="Arial"/>
          <w:bCs/>
          <w:highlight w:val="lightGray"/>
          <w:lang w:val="es-MX"/>
        </w:rPr>
        <w:t>Agencias Bancarias</w:t>
      </w:r>
    </w:p>
    <w:p w14:paraId="67C00BA5" w14:textId="77777777" w:rsidR="008F37FC" w:rsidRPr="00C974BD" w:rsidRDefault="008F37FC" w:rsidP="008F37FC">
      <w:pPr>
        <w:jc w:val="both"/>
        <w:rPr>
          <w:rFonts w:ascii="Arial" w:hAnsi="Arial"/>
          <w:b w:val="0"/>
          <w:lang w:val="es-MX"/>
        </w:rPr>
      </w:pPr>
      <w:r w:rsidRPr="00C974BD">
        <w:rPr>
          <w:rFonts w:ascii="Arial" w:hAnsi="Arial"/>
          <w:b w:val="0"/>
          <w:lang w:val="es-MX"/>
        </w:rPr>
        <w:t>3 agencias bancarias (transacciones de dinero) * 30CP</w:t>
      </w:r>
    </w:p>
    <w:p w14:paraId="4D8B9BD9" w14:textId="77777777" w:rsidR="008F37FC" w:rsidRPr="00C974BD" w:rsidRDefault="008F37FC" w:rsidP="008F37FC">
      <w:pPr>
        <w:jc w:val="both"/>
        <w:rPr>
          <w:rFonts w:ascii="Arial" w:hAnsi="Arial"/>
          <w:b w:val="0"/>
          <w:lang w:val="es-MX"/>
        </w:rPr>
      </w:pPr>
      <w:r w:rsidRPr="00C974BD">
        <w:rPr>
          <w:rFonts w:ascii="Arial" w:hAnsi="Arial"/>
          <w:b w:val="0"/>
          <w:lang w:val="es-MX"/>
        </w:rPr>
        <w:t>Gerencia * 3CP</w:t>
      </w:r>
    </w:p>
    <w:p w14:paraId="7FE6A4AD" w14:textId="297ECF73" w:rsidR="008F37FC" w:rsidRPr="00C974BD" w:rsidRDefault="008F37FC" w:rsidP="008F37FC">
      <w:pPr>
        <w:jc w:val="both"/>
        <w:rPr>
          <w:rFonts w:ascii="Arial" w:hAnsi="Arial"/>
          <w:b w:val="0"/>
          <w:lang w:val="es-MX"/>
        </w:rPr>
      </w:pPr>
      <w:r w:rsidRPr="00C974BD">
        <w:rPr>
          <w:rFonts w:ascii="Arial" w:hAnsi="Arial"/>
          <w:b w:val="0"/>
          <w:lang w:val="es-MX"/>
        </w:rPr>
        <w:t>Secretar</w:t>
      </w:r>
      <w:r w:rsidR="00C974BD">
        <w:rPr>
          <w:rFonts w:ascii="Arial" w:hAnsi="Arial"/>
          <w:b w:val="0"/>
          <w:lang w:val="es-MX"/>
        </w:rPr>
        <w:t>i</w:t>
      </w:r>
      <w:r w:rsidRPr="00C974BD">
        <w:rPr>
          <w:rFonts w:ascii="Arial" w:hAnsi="Arial"/>
          <w:b w:val="0"/>
          <w:lang w:val="es-MX"/>
        </w:rPr>
        <w:t>a * 3CP</w:t>
      </w:r>
    </w:p>
    <w:p w14:paraId="4E4880AD" w14:textId="77777777" w:rsidR="008F37FC" w:rsidRPr="00C974BD" w:rsidRDefault="008F37FC" w:rsidP="008F37FC">
      <w:pPr>
        <w:jc w:val="both"/>
        <w:rPr>
          <w:rFonts w:ascii="Arial" w:hAnsi="Arial"/>
          <w:b w:val="0"/>
          <w:lang w:val="es-MX"/>
        </w:rPr>
      </w:pPr>
      <w:r w:rsidRPr="00C974BD">
        <w:rPr>
          <w:rFonts w:ascii="Arial" w:hAnsi="Arial"/>
          <w:b w:val="0"/>
          <w:lang w:val="es-MX"/>
        </w:rPr>
        <w:t>4 ventanillas * 8CP</w:t>
      </w:r>
    </w:p>
    <w:p w14:paraId="4E7D4231" w14:textId="77777777" w:rsidR="008F37FC" w:rsidRPr="00C974BD" w:rsidRDefault="008F37FC" w:rsidP="008F37FC">
      <w:pPr>
        <w:jc w:val="both"/>
        <w:rPr>
          <w:rFonts w:ascii="Arial" w:hAnsi="Arial"/>
          <w:b w:val="0"/>
          <w:lang w:val="es-MX"/>
        </w:rPr>
      </w:pPr>
      <w:r w:rsidRPr="00C974BD">
        <w:rPr>
          <w:rFonts w:ascii="Arial" w:hAnsi="Arial"/>
          <w:b w:val="0"/>
          <w:lang w:val="es-MX"/>
        </w:rPr>
        <w:t>Bóveda y ante bóveda * 1CP</w:t>
      </w:r>
    </w:p>
    <w:p w14:paraId="3661275F" w14:textId="77777777" w:rsidR="008F37FC" w:rsidRPr="00C974BD" w:rsidRDefault="008F37FC" w:rsidP="008F37FC">
      <w:pPr>
        <w:jc w:val="both"/>
        <w:rPr>
          <w:rFonts w:ascii="Arial" w:hAnsi="Arial"/>
          <w:b w:val="0"/>
          <w:lang w:val="es-MX"/>
        </w:rPr>
      </w:pPr>
      <w:r w:rsidRPr="00C974BD">
        <w:rPr>
          <w:rFonts w:ascii="Arial" w:hAnsi="Arial"/>
          <w:b w:val="0"/>
          <w:lang w:val="es-MX"/>
        </w:rPr>
        <w:t>SS. HH para oficinas hombres 1CP</w:t>
      </w:r>
    </w:p>
    <w:p w14:paraId="48302B9F" w14:textId="77777777" w:rsidR="008F37FC" w:rsidRPr="00C974BD" w:rsidRDefault="008F37FC" w:rsidP="008F37FC">
      <w:pPr>
        <w:jc w:val="both"/>
        <w:rPr>
          <w:rFonts w:ascii="Arial" w:hAnsi="Arial"/>
          <w:b w:val="0"/>
          <w:lang w:val="es-MX"/>
        </w:rPr>
      </w:pPr>
      <w:r w:rsidRPr="00C974BD">
        <w:rPr>
          <w:rFonts w:ascii="Arial" w:hAnsi="Arial"/>
          <w:b w:val="0"/>
          <w:lang w:val="es-MX"/>
        </w:rPr>
        <w:t>SS. HH para oficinas mujeres 1CP</w:t>
      </w:r>
    </w:p>
    <w:p w14:paraId="7B0650DE" w14:textId="77777777" w:rsidR="008F37FC" w:rsidRPr="00C974BD" w:rsidRDefault="008F37FC" w:rsidP="008F37FC">
      <w:pPr>
        <w:jc w:val="both"/>
        <w:rPr>
          <w:rFonts w:ascii="Arial" w:hAnsi="Arial"/>
          <w:b w:val="0"/>
          <w:lang w:val="es-MX"/>
        </w:rPr>
      </w:pPr>
      <w:r w:rsidRPr="00C974BD">
        <w:rPr>
          <w:rFonts w:ascii="Arial" w:hAnsi="Arial"/>
          <w:b w:val="0"/>
          <w:lang w:val="es-MX"/>
        </w:rPr>
        <w:t>3 cajeros automáticos * 3CP</w:t>
      </w:r>
    </w:p>
    <w:p w14:paraId="3C595A3F" w14:textId="77777777" w:rsidR="008F37FC" w:rsidRPr="00C974BD" w:rsidRDefault="008F37FC" w:rsidP="008F37FC">
      <w:pPr>
        <w:jc w:val="both"/>
        <w:rPr>
          <w:rFonts w:ascii="Arial" w:hAnsi="Arial"/>
          <w:b w:val="0"/>
          <w:lang w:val="es-MX"/>
        </w:rPr>
      </w:pPr>
      <w:r w:rsidRPr="00C974BD">
        <w:rPr>
          <w:rFonts w:ascii="Arial" w:hAnsi="Arial"/>
          <w:b w:val="0"/>
          <w:lang w:val="es-MX"/>
        </w:rPr>
        <w:t>CP con * por área = 48</w:t>
      </w:r>
    </w:p>
    <w:p w14:paraId="4AE7F7A1" w14:textId="77777777" w:rsidR="008F37FC" w:rsidRPr="00C974BD" w:rsidRDefault="008F37FC" w:rsidP="00433A78">
      <w:pPr>
        <w:jc w:val="right"/>
        <w:rPr>
          <w:rFonts w:ascii="Arial" w:hAnsi="Arial"/>
          <w:b w:val="0"/>
          <w:i/>
          <w:iCs/>
          <w:u w:val="single"/>
          <w:lang w:val="es-MX"/>
        </w:rPr>
      </w:pPr>
      <w:r w:rsidRPr="00C974BD">
        <w:rPr>
          <w:rFonts w:ascii="Arial" w:hAnsi="Arial"/>
          <w:b w:val="0"/>
          <w:i/>
          <w:iCs/>
          <w:u w:val="single"/>
          <w:lang w:val="es-MX"/>
        </w:rPr>
        <w:t>CP con * de Zona de Agencias Bancarias = 48</w:t>
      </w:r>
    </w:p>
    <w:p w14:paraId="4013C609" w14:textId="77777777" w:rsidR="008F37FC" w:rsidRPr="00C974BD" w:rsidRDefault="008F37FC" w:rsidP="008F37FC">
      <w:pPr>
        <w:jc w:val="both"/>
        <w:rPr>
          <w:rFonts w:ascii="Arial" w:hAnsi="Arial"/>
          <w:b w:val="0"/>
          <w:lang w:val="es-MX"/>
        </w:rPr>
      </w:pPr>
    </w:p>
    <w:p w14:paraId="51A12C59" w14:textId="77777777" w:rsidR="008F37FC" w:rsidRPr="00C974BD" w:rsidRDefault="008F37FC" w:rsidP="008F37FC">
      <w:pPr>
        <w:jc w:val="both"/>
        <w:rPr>
          <w:rFonts w:ascii="Arial" w:hAnsi="Arial"/>
          <w:bCs/>
          <w:color w:val="7030A0"/>
          <w:u w:val="single"/>
          <w:lang w:val="es-MX"/>
        </w:rPr>
      </w:pPr>
      <w:r w:rsidRPr="00C974BD">
        <w:rPr>
          <w:rFonts w:ascii="Arial" w:hAnsi="Arial"/>
          <w:bCs/>
          <w:color w:val="7030A0"/>
          <w:u w:val="single"/>
          <w:lang w:val="es-MX"/>
        </w:rPr>
        <w:t>Zona Entretenimiento</w:t>
      </w:r>
    </w:p>
    <w:p w14:paraId="2F2F2D72" w14:textId="77777777" w:rsidR="008F37FC" w:rsidRPr="00C974BD" w:rsidRDefault="008F37FC" w:rsidP="008F37FC">
      <w:pPr>
        <w:jc w:val="both"/>
        <w:rPr>
          <w:rFonts w:ascii="Arial" w:hAnsi="Arial"/>
          <w:bCs/>
          <w:lang w:val="es-MX"/>
        </w:rPr>
      </w:pPr>
      <w:r w:rsidRPr="00C974BD">
        <w:rPr>
          <w:rFonts w:ascii="Arial" w:hAnsi="Arial"/>
          <w:bCs/>
          <w:highlight w:val="lightGray"/>
          <w:lang w:val="es-MX"/>
        </w:rPr>
        <w:t>Cine</w:t>
      </w:r>
    </w:p>
    <w:p w14:paraId="3FEF4375" w14:textId="77777777" w:rsidR="008F37FC" w:rsidRPr="00C974BD" w:rsidRDefault="008F37FC" w:rsidP="008F37FC">
      <w:pPr>
        <w:jc w:val="both"/>
        <w:rPr>
          <w:rFonts w:ascii="Arial" w:hAnsi="Arial"/>
          <w:b w:val="0"/>
          <w:lang w:val="es-MX"/>
        </w:rPr>
      </w:pPr>
      <w:r w:rsidRPr="00C974BD">
        <w:rPr>
          <w:rFonts w:ascii="Arial" w:hAnsi="Arial"/>
          <w:b w:val="0"/>
          <w:lang w:val="es-MX"/>
        </w:rPr>
        <w:t>3 salas de 135 personas 135CP</w:t>
      </w:r>
    </w:p>
    <w:p w14:paraId="58FBBF90" w14:textId="77777777" w:rsidR="008F37FC" w:rsidRPr="00C974BD" w:rsidRDefault="008F37FC" w:rsidP="008F37FC">
      <w:pPr>
        <w:jc w:val="both"/>
        <w:rPr>
          <w:rFonts w:ascii="Arial" w:hAnsi="Arial"/>
          <w:b w:val="0"/>
          <w:lang w:val="es-MX"/>
        </w:rPr>
      </w:pPr>
      <w:r w:rsidRPr="00C974BD">
        <w:rPr>
          <w:rFonts w:ascii="Arial" w:hAnsi="Arial"/>
          <w:b w:val="0"/>
          <w:lang w:val="es-MX"/>
        </w:rPr>
        <w:t>3 salas de 176 personas 176CP</w:t>
      </w:r>
    </w:p>
    <w:p w14:paraId="4CF0CBE8" w14:textId="77777777" w:rsidR="008F37FC" w:rsidRPr="00C974BD" w:rsidRDefault="008F37FC" w:rsidP="008F37FC">
      <w:pPr>
        <w:jc w:val="both"/>
        <w:rPr>
          <w:rFonts w:ascii="Arial" w:hAnsi="Arial"/>
          <w:b w:val="0"/>
          <w:lang w:val="es-MX"/>
        </w:rPr>
      </w:pPr>
      <w:r w:rsidRPr="00C974BD">
        <w:rPr>
          <w:rFonts w:ascii="Arial" w:hAnsi="Arial"/>
          <w:b w:val="0"/>
          <w:lang w:val="es-MX"/>
        </w:rPr>
        <w:t>6 cabinas * 12CP</w:t>
      </w:r>
    </w:p>
    <w:p w14:paraId="4CCB5FE4" w14:textId="77777777" w:rsidR="008F37FC" w:rsidRPr="00C974BD" w:rsidRDefault="008F37FC" w:rsidP="008F37FC">
      <w:pPr>
        <w:jc w:val="both"/>
        <w:rPr>
          <w:rFonts w:ascii="Arial" w:hAnsi="Arial"/>
          <w:b w:val="0"/>
          <w:lang w:val="es-MX"/>
        </w:rPr>
      </w:pPr>
      <w:r w:rsidRPr="00C974BD">
        <w:rPr>
          <w:rFonts w:ascii="Arial" w:hAnsi="Arial"/>
          <w:b w:val="0"/>
          <w:lang w:val="es-MX"/>
        </w:rPr>
        <w:t>Confitería 20CP</w:t>
      </w:r>
    </w:p>
    <w:p w14:paraId="312A9B26" w14:textId="77777777" w:rsidR="008F37FC" w:rsidRPr="00C974BD" w:rsidRDefault="008F37FC" w:rsidP="008F37FC">
      <w:pPr>
        <w:jc w:val="both"/>
        <w:rPr>
          <w:rFonts w:ascii="Arial" w:hAnsi="Arial"/>
          <w:b w:val="0"/>
          <w:lang w:val="es-MX"/>
        </w:rPr>
      </w:pPr>
      <w:r w:rsidRPr="00C974BD">
        <w:rPr>
          <w:rFonts w:ascii="Arial" w:hAnsi="Arial"/>
          <w:b w:val="0"/>
          <w:lang w:val="es-MX"/>
        </w:rPr>
        <w:t>Boletería * 1CP</w:t>
      </w:r>
    </w:p>
    <w:p w14:paraId="4A8EDB2B" w14:textId="77777777" w:rsidR="008F37FC" w:rsidRPr="00C974BD" w:rsidRDefault="008F37FC" w:rsidP="008F37FC">
      <w:pPr>
        <w:jc w:val="both"/>
        <w:rPr>
          <w:rFonts w:ascii="Arial" w:hAnsi="Arial"/>
          <w:b w:val="0"/>
          <w:lang w:val="es-MX"/>
        </w:rPr>
      </w:pPr>
      <w:r w:rsidRPr="00C974BD">
        <w:rPr>
          <w:rFonts w:ascii="Arial" w:hAnsi="Arial"/>
          <w:b w:val="0"/>
          <w:lang w:val="es-MX"/>
        </w:rPr>
        <w:t>Administración * 3CP</w:t>
      </w:r>
    </w:p>
    <w:p w14:paraId="657ADCB5" w14:textId="77777777" w:rsidR="008F37FC" w:rsidRPr="00C974BD" w:rsidRDefault="008F37FC" w:rsidP="008F37FC">
      <w:pPr>
        <w:jc w:val="both"/>
        <w:rPr>
          <w:rFonts w:ascii="Arial" w:hAnsi="Arial"/>
          <w:b w:val="0"/>
          <w:lang w:val="es-MX"/>
        </w:rPr>
      </w:pPr>
      <w:r w:rsidRPr="00C974BD">
        <w:rPr>
          <w:rFonts w:ascii="Arial" w:hAnsi="Arial"/>
          <w:b w:val="0"/>
          <w:lang w:val="es-MX"/>
        </w:rPr>
        <w:t>Espera + Secretaría * 5CP</w:t>
      </w:r>
    </w:p>
    <w:p w14:paraId="3571EEA9" w14:textId="77777777" w:rsidR="008F37FC" w:rsidRPr="00C974BD" w:rsidRDefault="008F37FC" w:rsidP="008F37FC">
      <w:pPr>
        <w:jc w:val="both"/>
        <w:rPr>
          <w:rFonts w:ascii="Arial" w:hAnsi="Arial"/>
          <w:b w:val="0"/>
          <w:lang w:val="es-MX"/>
        </w:rPr>
      </w:pPr>
      <w:r w:rsidRPr="00C974BD">
        <w:rPr>
          <w:rFonts w:ascii="Arial" w:hAnsi="Arial"/>
          <w:b w:val="0"/>
          <w:lang w:val="es-MX"/>
        </w:rPr>
        <w:t>SS. HH hombres 4CP</w:t>
      </w:r>
    </w:p>
    <w:p w14:paraId="6EDD9A3D" w14:textId="77777777" w:rsidR="008F37FC" w:rsidRPr="00C974BD" w:rsidRDefault="008F37FC" w:rsidP="008F37FC">
      <w:pPr>
        <w:jc w:val="both"/>
        <w:rPr>
          <w:rFonts w:ascii="Arial" w:hAnsi="Arial"/>
          <w:b w:val="0"/>
          <w:lang w:val="es-MX"/>
        </w:rPr>
      </w:pPr>
      <w:r w:rsidRPr="00C974BD">
        <w:rPr>
          <w:rFonts w:ascii="Arial" w:hAnsi="Arial"/>
          <w:b w:val="0"/>
          <w:lang w:val="es-MX"/>
        </w:rPr>
        <w:t>SS. HH mujeres 4CP</w:t>
      </w:r>
    </w:p>
    <w:p w14:paraId="467315FD" w14:textId="77777777" w:rsidR="008F37FC" w:rsidRPr="00C974BD" w:rsidRDefault="008F37FC" w:rsidP="008F37FC">
      <w:pPr>
        <w:jc w:val="both"/>
        <w:rPr>
          <w:rFonts w:ascii="Arial" w:hAnsi="Arial"/>
          <w:b w:val="0"/>
          <w:lang w:val="es-MX"/>
        </w:rPr>
      </w:pPr>
      <w:r w:rsidRPr="00C974BD">
        <w:rPr>
          <w:rFonts w:ascii="Arial" w:hAnsi="Arial"/>
          <w:b w:val="0"/>
          <w:lang w:val="es-MX"/>
        </w:rPr>
        <w:t>Depósito (almacén de utensilios) 1CP</w:t>
      </w:r>
    </w:p>
    <w:p w14:paraId="481F6041" w14:textId="77777777" w:rsidR="008F37FC" w:rsidRPr="00C974BD" w:rsidRDefault="008F37FC" w:rsidP="008F37FC">
      <w:pPr>
        <w:jc w:val="both"/>
        <w:rPr>
          <w:rFonts w:ascii="Arial" w:hAnsi="Arial"/>
          <w:b w:val="0"/>
          <w:lang w:val="es-MX"/>
        </w:rPr>
      </w:pPr>
      <w:r w:rsidRPr="00C974BD">
        <w:rPr>
          <w:rFonts w:ascii="Arial" w:hAnsi="Arial"/>
          <w:b w:val="0"/>
          <w:lang w:val="es-MX"/>
        </w:rPr>
        <w:t>Cuarto de aire acondicionado 1CP</w:t>
      </w:r>
    </w:p>
    <w:p w14:paraId="76BC732E" w14:textId="77777777" w:rsidR="008F37FC" w:rsidRPr="00C974BD" w:rsidRDefault="008F37FC" w:rsidP="00433A78">
      <w:pPr>
        <w:jc w:val="right"/>
        <w:rPr>
          <w:rFonts w:ascii="Arial" w:hAnsi="Arial"/>
          <w:b w:val="0"/>
          <w:i/>
          <w:iCs/>
          <w:u w:val="single"/>
          <w:lang w:val="es-MX"/>
        </w:rPr>
      </w:pPr>
      <w:r w:rsidRPr="00C974BD">
        <w:rPr>
          <w:rFonts w:ascii="Arial" w:hAnsi="Arial"/>
          <w:b w:val="0"/>
          <w:i/>
          <w:iCs/>
          <w:u w:val="single"/>
          <w:lang w:val="es-MX"/>
        </w:rPr>
        <w:t>CP con * por área = 21</w:t>
      </w:r>
    </w:p>
    <w:p w14:paraId="369B962F" w14:textId="77777777" w:rsidR="008F37FC" w:rsidRPr="00C974BD" w:rsidRDefault="008F37FC" w:rsidP="008F37FC">
      <w:pPr>
        <w:jc w:val="both"/>
        <w:rPr>
          <w:rFonts w:ascii="Arial" w:hAnsi="Arial"/>
          <w:b w:val="0"/>
          <w:lang w:val="es-MX"/>
        </w:rPr>
      </w:pPr>
    </w:p>
    <w:p w14:paraId="09DD6743" w14:textId="77777777" w:rsidR="008F37FC" w:rsidRPr="00C974BD" w:rsidRDefault="008F37FC" w:rsidP="008F37FC">
      <w:pPr>
        <w:jc w:val="both"/>
        <w:rPr>
          <w:rFonts w:ascii="Arial" w:hAnsi="Arial"/>
          <w:bCs/>
          <w:lang w:val="es-MX"/>
        </w:rPr>
      </w:pPr>
      <w:r w:rsidRPr="00C974BD">
        <w:rPr>
          <w:rFonts w:ascii="Arial" w:hAnsi="Arial"/>
          <w:bCs/>
          <w:highlight w:val="lightGray"/>
          <w:lang w:val="es-MX"/>
        </w:rPr>
        <w:t>Gimnasio</w:t>
      </w:r>
    </w:p>
    <w:p w14:paraId="0DCF352F" w14:textId="77777777" w:rsidR="008F37FC" w:rsidRPr="00C974BD" w:rsidRDefault="008F37FC" w:rsidP="008F37FC">
      <w:pPr>
        <w:jc w:val="both"/>
        <w:rPr>
          <w:rFonts w:ascii="Arial" w:hAnsi="Arial"/>
          <w:b w:val="0"/>
          <w:lang w:val="es-MX"/>
        </w:rPr>
      </w:pPr>
      <w:r w:rsidRPr="00C974BD">
        <w:rPr>
          <w:rFonts w:ascii="Arial" w:hAnsi="Arial"/>
          <w:b w:val="0"/>
          <w:lang w:val="es-MX"/>
        </w:rPr>
        <w:t>Sala de máquinas 30CP</w:t>
      </w:r>
    </w:p>
    <w:p w14:paraId="6137F642" w14:textId="77777777" w:rsidR="008F37FC" w:rsidRPr="00C974BD" w:rsidRDefault="008F37FC" w:rsidP="008F37FC">
      <w:pPr>
        <w:jc w:val="both"/>
        <w:rPr>
          <w:rFonts w:ascii="Arial" w:hAnsi="Arial"/>
          <w:b w:val="0"/>
          <w:lang w:val="es-MX"/>
        </w:rPr>
      </w:pPr>
      <w:r w:rsidRPr="00C974BD">
        <w:rPr>
          <w:rFonts w:ascii="Arial" w:hAnsi="Arial"/>
          <w:b w:val="0"/>
          <w:lang w:val="es-MX"/>
        </w:rPr>
        <w:t>Sala de aeróbics 30CP</w:t>
      </w:r>
    </w:p>
    <w:p w14:paraId="3AEF25EE" w14:textId="77777777" w:rsidR="008F37FC" w:rsidRPr="00C974BD" w:rsidRDefault="008F37FC" w:rsidP="008F37FC">
      <w:pPr>
        <w:jc w:val="both"/>
        <w:rPr>
          <w:rFonts w:ascii="Arial" w:hAnsi="Arial"/>
          <w:b w:val="0"/>
          <w:lang w:val="es-MX"/>
        </w:rPr>
      </w:pPr>
      <w:r w:rsidRPr="00C974BD">
        <w:rPr>
          <w:rFonts w:ascii="Arial" w:hAnsi="Arial"/>
          <w:b w:val="0"/>
          <w:lang w:val="es-MX"/>
        </w:rPr>
        <w:t>SS. HH hombres + vestidores 6CP</w:t>
      </w:r>
    </w:p>
    <w:p w14:paraId="038F0125" w14:textId="77777777" w:rsidR="008F37FC" w:rsidRPr="00C974BD" w:rsidRDefault="008F37FC" w:rsidP="008F37FC">
      <w:pPr>
        <w:jc w:val="both"/>
        <w:rPr>
          <w:rFonts w:ascii="Arial" w:hAnsi="Arial"/>
          <w:b w:val="0"/>
          <w:lang w:val="es-MX"/>
        </w:rPr>
      </w:pPr>
      <w:r w:rsidRPr="00C974BD">
        <w:rPr>
          <w:rFonts w:ascii="Arial" w:hAnsi="Arial"/>
          <w:b w:val="0"/>
          <w:lang w:val="es-MX"/>
        </w:rPr>
        <w:t>SS. HH hombres + mujeres 6CP</w:t>
      </w:r>
    </w:p>
    <w:p w14:paraId="202B8837" w14:textId="77777777" w:rsidR="008F37FC" w:rsidRPr="00C974BD" w:rsidRDefault="008F37FC" w:rsidP="008F37FC">
      <w:pPr>
        <w:jc w:val="both"/>
        <w:rPr>
          <w:rFonts w:ascii="Arial" w:hAnsi="Arial"/>
          <w:b w:val="0"/>
          <w:lang w:val="es-MX"/>
        </w:rPr>
      </w:pPr>
      <w:r w:rsidRPr="00C974BD">
        <w:rPr>
          <w:rFonts w:ascii="Arial" w:hAnsi="Arial"/>
          <w:b w:val="0"/>
          <w:lang w:val="es-MX"/>
        </w:rPr>
        <w:t>Administración * 3CP</w:t>
      </w:r>
    </w:p>
    <w:p w14:paraId="41155A0E" w14:textId="77777777" w:rsidR="008F37FC" w:rsidRPr="00C974BD" w:rsidRDefault="008F37FC" w:rsidP="008F37FC">
      <w:pPr>
        <w:jc w:val="both"/>
        <w:rPr>
          <w:rFonts w:ascii="Arial" w:hAnsi="Arial"/>
          <w:b w:val="0"/>
          <w:lang w:val="es-MX"/>
        </w:rPr>
      </w:pPr>
      <w:r w:rsidRPr="00C974BD">
        <w:rPr>
          <w:rFonts w:ascii="Arial" w:hAnsi="Arial"/>
          <w:b w:val="0"/>
          <w:lang w:val="es-MX"/>
        </w:rPr>
        <w:t>Cuarto de limpieza 1CP</w:t>
      </w:r>
    </w:p>
    <w:p w14:paraId="6B2CAE24" w14:textId="77777777" w:rsidR="008F37FC" w:rsidRPr="00C974BD" w:rsidRDefault="008F37FC" w:rsidP="008F37FC">
      <w:pPr>
        <w:jc w:val="both"/>
        <w:rPr>
          <w:rFonts w:ascii="Arial" w:hAnsi="Arial"/>
          <w:b w:val="0"/>
          <w:lang w:val="es-MX"/>
        </w:rPr>
      </w:pPr>
      <w:r w:rsidRPr="00C974BD">
        <w:rPr>
          <w:rFonts w:ascii="Arial" w:hAnsi="Arial"/>
          <w:b w:val="0"/>
          <w:lang w:val="es-MX"/>
        </w:rPr>
        <w:t>Estar (área de reposo) * 1CP</w:t>
      </w:r>
    </w:p>
    <w:p w14:paraId="2C2179DD" w14:textId="77777777" w:rsidR="008F37FC" w:rsidRPr="00C974BD" w:rsidRDefault="008F37FC" w:rsidP="00D7088E">
      <w:pPr>
        <w:jc w:val="right"/>
        <w:rPr>
          <w:rFonts w:ascii="Arial" w:hAnsi="Arial"/>
          <w:b w:val="0"/>
          <w:i/>
          <w:iCs/>
          <w:u w:val="single"/>
          <w:lang w:val="es-MX"/>
        </w:rPr>
      </w:pPr>
      <w:r w:rsidRPr="00C974BD">
        <w:rPr>
          <w:rFonts w:ascii="Arial" w:hAnsi="Arial"/>
          <w:b w:val="0"/>
          <w:i/>
          <w:iCs/>
          <w:u w:val="single"/>
          <w:lang w:val="es-MX"/>
        </w:rPr>
        <w:t>CP con * por área = 4</w:t>
      </w:r>
    </w:p>
    <w:p w14:paraId="1B4CE496" w14:textId="77777777" w:rsidR="008F37FC" w:rsidRPr="00C974BD" w:rsidRDefault="008F37FC" w:rsidP="008F37FC">
      <w:pPr>
        <w:jc w:val="both"/>
        <w:rPr>
          <w:rFonts w:ascii="Arial" w:hAnsi="Arial"/>
          <w:b w:val="0"/>
          <w:lang w:val="es-MX"/>
        </w:rPr>
      </w:pPr>
    </w:p>
    <w:p w14:paraId="6FEA050A" w14:textId="77777777" w:rsidR="008F37FC" w:rsidRPr="00C974BD" w:rsidRDefault="008F37FC" w:rsidP="008F37FC">
      <w:pPr>
        <w:jc w:val="both"/>
        <w:rPr>
          <w:rFonts w:ascii="Arial" w:hAnsi="Arial"/>
          <w:bCs/>
          <w:lang w:val="es-MX"/>
        </w:rPr>
      </w:pPr>
      <w:r w:rsidRPr="00C974BD">
        <w:rPr>
          <w:rFonts w:ascii="Arial" w:hAnsi="Arial"/>
          <w:bCs/>
          <w:highlight w:val="lightGray"/>
          <w:lang w:val="es-MX"/>
        </w:rPr>
        <w:lastRenderedPageBreak/>
        <w:t>Discoteca bar</w:t>
      </w:r>
    </w:p>
    <w:p w14:paraId="7FD03376" w14:textId="77777777" w:rsidR="008F37FC" w:rsidRPr="00C974BD" w:rsidRDefault="008F37FC" w:rsidP="008F37FC">
      <w:pPr>
        <w:jc w:val="both"/>
        <w:rPr>
          <w:rFonts w:ascii="Arial" w:hAnsi="Arial"/>
          <w:b w:val="0"/>
          <w:lang w:val="es-MX"/>
        </w:rPr>
      </w:pPr>
      <w:r w:rsidRPr="00C974BD">
        <w:rPr>
          <w:rFonts w:ascii="Arial" w:hAnsi="Arial"/>
          <w:b w:val="0"/>
          <w:lang w:val="es-MX"/>
        </w:rPr>
        <w:t>Barra 1CP</w:t>
      </w:r>
    </w:p>
    <w:p w14:paraId="7153262F" w14:textId="77777777" w:rsidR="008F37FC" w:rsidRPr="00C974BD" w:rsidRDefault="008F37FC" w:rsidP="008F37FC">
      <w:pPr>
        <w:jc w:val="both"/>
        <w:rPr>
          <w:rFonts w:ascii="Arial" w:hAnsi="Arial"/>
          <w:b w:val="0"/>
          <w:lang w:val="es-MX"/>
        </w:rPr>
      </w:pPr>
      <w:r w:rsidRPr="00C974BD">
        <w:rPr>
          <w:rFonts w:ascii="Arial" w:hAnsi="Arial"/>
          <w:b w:val="0"/>
          <w:lang w:val="es-MX"/>
        </w:rPr>
        <w:t>Área de mesas * 100CP</w:t>
      </w:r>
    </w:p>
    <w:p w14:paraId="1DECBDB5" w14:textId="77777777" w:rsidR="008F37FC" w:rsidRPr="00C974BD" w:rsidRDefault="008F37FC" w:rsidP="008F37FC">
      <w:pPr>
        <w:jc w:val="both"/>
        <w:rPr>
          <w:rFonts w:ascii="Arial" w:hAnsi="Arial"/>
          <w:b w:val="0"/>
          <w:lang w:val="es-MX"/>
        </w:rPr>
      </w:pPr>
      <w:r w:rsidRPr="00C974BD">
        <w:rPr>
          <w:rFonts w:ascii="Arial" w:hAnsi="Arial"/>
          <w:b w:val="0"/>
          <w:lang w:val="es-MX"/>
        </w:rPr>
        <w:t>SS. HH hombres 4CP</w:t>
      </w:r>
    </w:p>
    <w:p w14:paraId="1E367A22" w14:textId="77777777" w:rsidR="008F37FC" w:rsidRPr="00C974BD" w:rsidRDefault="008F37FC" w:rsidP="008F37FC">
      <w:pPr>
        <w:jc w:val="both"/>
        <w:rPr>
          <w:rFonts w:ascii="Arial" w:hAnsi="Arial"/>
          <w:b w:val="0"/>
          <w:lang w:val="es-MX"/>
        </w:rPr>
      </w:pPr>
      <w:r w:rsidRPr="00C974BD">
        <w:rPr>
          <w:rFonts w:ascii="Arial" w:hAnsi="Arial"/>
          <w:b w:val="0"/>
          <w:lang w:val="es-MX"/>
        </w:rPr>
        <w:t>SS. HH mujeres 4CP</w:t>
      </w:r>
    </w:p>
    <w:p w14:paraId="2AF838BA" w14:textId="77777777" w:rsidR="008F37FC" w:rsidRPr="00C974BD" w:rsidRDefault="008F37FC" w:rsidP="008F37FC">
      <w:pPr>
        <w:jc w:val="both"/>
        <w:rPr>
          <w:rFonts w:ascii="Arial" w:hAnsi="Arial"/>
          <w:b w:val="0"/>
          <w:lang w:val="es-MX"/>
        </w:rPr>
      </w:pPr>
      <w:r w:rsidRPr="00C974BD">
        <w:rPr>
          <w:rFonts w:ascii="Arial" w:hAnsi="Arial"/>
          <w:b w:val="0"/>
          <w:lang w:val="es-MX"/>
        </w:rPr>
        <w:t>Cuarto de limpieza 1CP</w:t>
      </w:r>
    </w:p>
    <w:p w14:paraId="0FA51143" w14:textId="77777777" w:rsidR="008F37FC" w:rsidRPr="00C974BD" w:rsidRDefault="008F37FC" w:rsidP="008F37FC">
      <w:pPr>
        <w:jc w:val="both"/>
        <w:rPr>
          <w:rFonts w:ascii="Arial" w:hAnsi="Arial"/>
          <w:b w:val="0"/>
          <w:lang w:val="es-MX"/>
        </w:rPr>
      </w:pPr>
      <w:r w:rsidRPr="00C974BD">
        <w:rPr>
          <w:rFonts w:ascii="Arial" w:hAnsi="Arial"/>
          <w:b w:val="0"/>
          <w:lang w:val="es-MX"/>
        </w:rPr>
        <w:t>Depósito (almacén de utensilios) 1CP</w:t>
      </w:r>
    </w:p>
    <w:p w14:paraId="4A93FB13" w14:textId="77777777" w:rsidR="008F37FC" w:rsidRPr="00C974BD" w:rsidRDefault="008F37FC" w:rsidP="00D7088E">
      <w:pPr>
        <w:jc w:val="right"/>
        <w:rPr>
          <w:rFonts w:ascii="Arial" w:hAnsi="Arial"/>
          <w:b w:val="0"/>
          <w:i/>
          <w:iCs/>
          <w:u w:val="single"/>
          <w:lang w:val="es-MX"/>
        </w:rPr>
      </w:pPr>
      <w:r w:rsidRPr="00C974BD">
        <w:rPr>
          <w:rFonts w:ascii="Arial" w:hAnsi="Arial"/>
          <w:b w:val="0"/>
          <w:i/>
          <w:iCs/>
          <w:u w:val="single"/>
          <w:lang w:val="es-MX"/>
        </w:rPr>
        <w:t>CP con * por área = 100</w:t>
      </w:r>
    </w:p>
    <w:p w14:paraId="2A13E989" w14:textId="77777777" w:rsidR="008F37FC" w:rsidRPr="00C974BD" w:rsidRDefault="008F37FC" w:rsidP="008F37FC">
      <w:pPr>
        <w:jc w:val="both"/>
        <w:rPr>
          <w:rFonts w:ascii="Arial" w:hAnsi="Arial"/>
          <w:b w:val="0"/>
          <w:lang w:val="es-MX"/>
        </w:rPr>
      </w:pPr>
    </w:p>
    <w:p w14:paraId="58F2FA3F" w14:textId="77777777" w:rsidR="008F37FC" w:rsidRPr="00C974BD" w:rsidRDefault="008F37FC" w:rsidP="008F37FC">
      <w:pPr>
        <w:jc w:val="both"/>
        <w:rPr>
          <w:rFonts w:ascii="Arial" w:hAnsi="Arial"/>
          <w:bCs/>
          <w:lang w:val="es-MX"/>
        </w:rPr>
      </w:pPr>
      <w:r w:rsidRPr="00C974BD">
        <w:rPr>
          <w:rFonts w:ascii="Arial" w:hAnsi="Arial"/>
          <w:bCs/>
          <w:highlight w:val="lightGray"/>
          <w:lang w:val="es-MX"/>
        </w:rPr>
        <w:t>Área de juegos</w:t>
      </w:r>
    </w:p>
    <w:p w14:paraId="7C7715AE" w14:textId="77777777" w:rsidR="008F37FC" w:rsidRPr="00C974BD" w:rsidRDefault="008F37FC" w:rsidP="008F37FC">
      <w:pPr>
        <w:jc w:val="both"/>
        <w:rPr>
          <w:rFonts w:ascii="Arial" w:hAnsi="Arial"/>
          <w:b w:val="0"/>
          <w:lang w:val="es-MX"/>
        </w:rPr>
      </w:pPr>
      <w:r w:rsidRPr="00C974BD">
        <w:rPr>
          <w:rFonts w:ascii="Arial" w:hAnsi="Arial"/>
          <w:b w:val="0"/>
          <w:lang w:val="es-MX"/>
        </w:rPr>
        <w:t>Barra de atención * 1CP</w:t>
      </w:r>
    </w:p>
    <w:p w14:paraId="7F87A965" w14:textId="77777777" w:rsidR="008F37FC" w:rsidRPr="00C974BD" w:rsidRDefault="008F37FC" w:rsidP="008F37FC">
      <w:pPr>
        <w:jc w:val="both"/>
        <w:rPr>
          <w:rFonts w:ascii="Arial" w:hAnsi="Arial"/>
          <w:b w:val="0"/>
          <w:lang w:val="es-MX"/>
        </w:rPr>
      </w:pPr>
      <w:r w:rsidRPr="00C974BD">
        <w:rPr>
          <w:rFonts w:ascii="Arial" w:hAnsi="Arial"/>
          <w:b w:val="0"/>
          <w:lang w:val="es-MX"/>
        </w:rPr>
        <w:t>1 pista de carros chocones 10CP</w:t>
      </w:r>
    </w:p>
    <w:p w14:paraId="127A8B32" w14:textId="77777777" w:rsidR="008F37FC" w:rsidRPr="00C974BD" w:rsidRDefault="008F37FC" w:rsidP="008F37FC">
      <w:pPr>
        <w:jc w:val="both"/>
        <w:rPr>
          <w:rFonts w:ascii="Arial" w:hAnsi="Arial"/>
          <w:b w:val="0"/>
          <w:lang w:val="es-MX"/>
        </w:rPr>
      </w:pPr>
      <w:r w:rsidRPr="00C974BD">
        <w:rPr>
          <w:rFonts w:ascii="Arial" w:hAnsi="Arial"/>
          <w:b w:val="0"/>
          <w:lang w:val="es-MX"/>
        </w:rPr>
        <w:t>Área de juegos 120CP</w:t>
      </w:r>
    </w:p>
    <w:p w14:paraId="023AA840" w14:textId="77777777" w:rsidR="008F37FC" w:rsidRPr="00C974BD" w:rsidRDefault="008F37FC" w:rsidP="008F37FC">
      <w:pPr>
        <w:jc w:val="both"/>
        <w:rPr>
          <w:rFonts w:ascii="Arial" w:hAnsi="Arial"/>
          <w:b w:val="0"/>
          <w:lang w:val="es-MX"/>
        </w:rPr>
      </w:pPr>
      <w:r w:rsidRPr="00C974BD">
        <w:rPr>
          <w:rFonts w:ascii="Arial" w:hAnsi="Arial"/>
          <w:b w:val="0"/>
          <w:lang w:val="es-MX"/>
        </w:rPr>
        <w:t>Administración * 3CP</w:t>
      </w:r>
    </w:p>
    <w:p w14:paraId="1F5563BD" w14:textId="77777777" w:rsidR="008F37FC" w:rsidRPr="00C974BD" w:rsidRDefault="008F37FC" w:rsidP="008F37FC">
      <w:pPr>
        <w:jc w:val="both"/>
        <w:rPr>
          <w:rFonts w:ascii="Arial" w:hAnsi="Arial"/>
          <w:b w:val="0"/>
          <w:lang w:val="es-MX"/>
        </w:rPr>
      </w:pPr>
      <w:r w:rsidRPr="00C974BD">
        <w:rPr>
          <w:rFonts w:ascii="Arial" w:hAnsi="Arial"/>
          <w:b w:val="0"/>
          <w:lang w:val="es-MX"/>
        </w:rPr>
        <w:t>Cuarto de limpieza 1CP</w:t>
      </w:r>
    </w:p>
    <w:p w14:paraId="29DFFDE4" w14:textId="77777777" w:rsidR="008F37FC" w:rsidRPr="00C974BD" w:rsidRDefault="008F37FC" w:rsidP="008F37FC">
      <w:pPr>
        <w:jc w:val="both"/>
        <w:rPr>
          <w:rFonts w:ascii="Arial" w:hAnsi="Arial"/>
          <w:b w:val="0"/>
          <w:lang w:val="es-MX"/>
        </w:rPr>
      </w:pPr>
      <w:r w:rsidRPr="00C974BD">
        <w:rPr>
          <w:rFonts w:ascii="Arial" w:hAnsi="Arial"/>
          <w:b w:val="0"/>
          <w:lang w:val="es-MX"/>
        </w:rPr>
        <w:t>Depósito 1CP</w:t>
      </w:r>
    </w:p>
    <w:p w14:paraId="111BCF19" w14:textId="77777777" w:rsidR="008F37FC" w:rsidRPr="00C974BD" w:rsidRDefault="008F37FC" w:rsidP="00D7088E">
      <w:pPr>
        <w:jc w:val="right"/>
        <w:rPr>
          <w:rFonts w:ascii="Arial" w:hAnsi="Arial"/>
          <w:b w:val="0"/>
          <w:i/>
          <w:iCs/>
          <w:u w:val="single"/>
          <w:lang w:val="es-MX"/>
        </w:rPr>
      </w:pPr>
      <w:r w:rsidRPr="00C974BD">
        <w:rPr>
          <w:rFonts w:ascii="Arial" w:hAnsi="Arial"/>
          <w:b w:val="0"/>
          <w:i/>
          <w:iCs/>
          <w:u w:val="single"/>
          <w:lang w:val="es-MX"/>
        </w:rPr>
        <w:t>CP con * por área = 4</w:t>
      </w:r>
    </w:p>
    <w:p w14:paraId="72E4BF8E" w14:textId="77777777" w:rsidR="008F37FC" w:rsidRPr="00C974BD" w:rsidRDefault="008F37FC" w:rsidP="00D7088E">
      <w:pPr>
        <w:jc w:val="right"/>
        <w:rPr>
          <w:rFonts w:ascii="Arial" w:hAnsi="Arial"/>
          <w:b w:val="0"/>
          <w:i/>
          <w:iCs/>
          <w:u w:val="single"/>
          <w:lang w:val="es-MX"/>
        </w:rPr>
      </w:pPr>
      <w:r w:rsidRPr="00C974BD">
        <w:rPr>
          <w:rFonts w:ascii="Arial" w:hAnsi="Arial"/>
          <w:b w:val="0"/>
          <w:i/>
          <w:iCs/>
          <w:u w:val="single"/>
          <w:lang w:val="es-MX"/>
        </w:rPr>
        <w:t>CP con * de Zona Entretenimiento = 129</w:t>
      </w:r>
    </w:p>
    <w:p w14:paraId="23B7A54A" w14:textId="77777777" w:rsidR="008F37FC" w:rsidRPr="00C974BD" w:rsidRDefault="008F37FC" w:rsidP="008F37FC">
      <w:pPr>
        <w:jc w:val="both"/>
        <w:rPr>
          <w:rFonts w:ascii="Arial" w:hAnsi="Arial"/>
          <w:b w:val="0"/>
          <w:lang w:val="es-MX"/>
        </w:rPr>
      </w:pPr>
    </w:p>
    <w:p w14:paraId="574CC59F" w14:textId="77777777" w:rsidR="008F37FC" w:rsidRPr="00C974BD" w:rsidRDefault="008F37FC" w:rsidP="008F37FC">
      <w:pPr>
        <w:jc w:val="both"/>
        <w:rPr>
          <w:rFonts w:ascii="Arial" w:hAnsi="Arial"/>
          <w:bCs/>
          <w:color w:val="92D050"/>
          <w:u w:val="single"/>
          <w:lang w:val="es-MX"/>
        </w:rPr>
      </w:pPr>
      <w:r w:rsidRPr="00C974BD">
        <w:rPr>
          <w:rFonts w:ascii="Arial" w:hAnsi="Arial"/>
          <w:bCs/>
          <w:color w:val="92D050"/>
          <w:u w:val="single"/>
          <w:lang w:val="es-MX"/>
        </w:rPr>
        <w:t>Zona de Comidas</w:t>
      </w:r>
    </w:p>
    <w:p w14:paraId="37465860" w14:textId="77777777" w:rsidR="008F37FC" w:rsidRPr="00C974BD" w:rsidRDefault="008F37FC" w:rsidP="008F37FC">
      <w:pPr>
        <w:jc w:val="both"/>
        <w:rPr>
          <w:rFonts w:ascii="Arial" w:hAnsi="Arial"/>
          <w:b w:val="0"/>
          <w:lang w:val="es-MX"/>
        </w:rPr>
      </w:pPr>
      <w:r w:rsidRPr="00C974BD">
        <w:rPr>
          <w:rFonts w:ascii="Arial" w:hAnsi="Arial"/>
          <w:b w:val="0"/>
          <w:lang w:val="es-MX"/>
        </w:rPr>
        <w:t>10 establecimientos de comida rápida * 40CP</w:t>
      </w:r>
    </w:p>
    <w:p w14:paraId="20B93F22" w14:textId="77777777" w:rsidR="008F37FC" w:rsidRPr="00C974BD" w:rsidRDefault="008F37FC" w:rsidP="008F37FC">
      <w:pPr>
        <w:jc w:val="both"/>
        <w:rPr>
          <w:rFonts w:ascii="Arial" w:hAnsi="Arial"/>
          <w:b w:val="0"/>
          <w:lang w:val="es-MX"/>
        </w:rPr>
      </w:pPr>
      <w:r w:rsidRPr="00C974BD">
        <w:rPr>
          <w:rFonts w:ascii="Arial" w:hAnsi="Arial"/>
          <w:b w:val="0"/>
          <w:lang w:val="es-MX"/>
        </w:rPr>
        <w:t>Patio de comidas (lugar en donde come la gente) * 300CP</w:t>
      </w:r>
    </w:p>
    <w:p w14:paraId="7DB7B02C" w14:textId="77777777" w:rsidR="008F37FC" w:rsidRPr="00C974BD" w:rsidRDefault="008F37FC" w:rsidP="008F37FC">
      <w:pPr>
        <w:jc w:val="both"/>
        <w:rPr>
          <w:rFonts w:ascii="Arial" w:hAnsi="Arial"/>
          <w:b w:val="0"/>
          <w:lang w:val="es-MX"/>
        </w:rPr>
      </w:pPr>
      <w:r w:rsidRPr="00C974BD">
        <w:rPr>
          <w:rFonts w:ascii="Arial" w:hAnsi="Arial"/>
          <w:b w:val="0"/>
          <w:lang w:val="es-MX"/>
        </w:rPr>
        <w:t>SS. HH hombres 4CP</w:t>
      </w:r>
    </w:p>
    <w:p w14:paraId="0AEE8A5D" w14:textId="77777777" w:rsidR="008F37FC" w:rsidRPr="00C974BD" w:rsidRDefault="008F37FC" w:rsidP="008F37FC">
      <w:pPr>
        <w:jc w:val="both"/>
        <w:rPr>
          <w:rFonts w:ascii="Arial" w:hAnsi="Arial"/>
          <w:b w:val="0"/>
          <w:lang w:val="es-MX"/>
        </w:rPr>
      </w:pPr>
      <w:r w:rsidRPr="00C974BD">
        <w:rPr>
          <w:rFonts w:ascii="Arial" w:hAnsi="Arial"/>
          <w:b w:val="0"/>
          <w:lang w:val="es-MX"/>
        </w:rPr>
        <w:t>SS. HH mujeres 4CP</w:t>
      </w:r>
    </w:p>
    <w:p w14:paraId="7C3EC75B" w14:textId="77777777" w:rsidR="008F37FC" w:rsidRPr="00C974BD" w:rsidRDefault="008F37FC" w:rsidP="008F37FC">
      <w:pPr>
        <w:jc w:val="both"/>
        <w:rPr>
          <w:rFonts w:ascii="Arial" w:hAnsi="Arial"/>
          <w:b w:val="0"/>
          <w:lang w:val="es-MX"/>
        </w:rPr>
      </w:pPr>
      <w:r w:rsidRPr="00C974BD">
        <w:rPr>
          <w:rFonts w:ascii="Arial" w:hAnsi="Arial"/>
          <w:b w:val="0"/>
          <w:lang w:val="es-MX"/>
        </w:rPr>
        <w:t>SS. HH con personas con discapacidad 1CP</w:t>
      </w:r>
    </w:p>
    <w:p w14:paraId="0F72E965" w14:textId="77777777" w:rsidR="008F37FC" w:rsidRPr="00C974BD" w:rsidRDefault="008F37FC" w:rsidP="00D7088E">
      <w:pPr>
        <w:jc w:val="right"/>
        <w:rPr>
          <w:rFonts w:ascii="Arial" w:hAnsi="Arial"/>
          <w:b w:val="0"/>
          <w:i/>
          <w:iCs/>
          <w:u w:val="single"/>
          <w:lang w:val="es-MX"/>
        </w:rPr>
      </w:pPr>
      <w:r w:rsidRPr="00C974BD">
        <w:rPr>
          <w:rFonts w:ascii="Arial" w:hAnsi="Arial"/>
          <w:b w:val="0"/>
          <w:i/>
          <w:iCs/>
          <w:u w:val="single"/>
          <w:lang w:val="es-MX"/>
        </w:rPr>
        <w:t>CP con * por área = 340</w:t>
      </w:r>
    </w:p>
    <w:p w14:paraId="46707A91" w14:textId="77777777" w:rsidR="008F37FC" w:rsidRPr="00C974BD" w:rsidRDefault="008F37FC" w:rsidP="00D7088E">
      <w:pPr>
        <w:jc w:val="right"/>
        <w:rPr>
          <w:rFonts w:ascii="Arial" w:hAnsi="Arial"/>
          <w:b w:val="0"/>
          <w:i/>
          <w:iCs/>
          <w:u w:val="single"/>
          <w:lang w:val="es-MX"/>
        </w:rPr>
      </w:pPr>
      <w:r w:rsidRPr="00C974BD">
        <w:rPr>
          <w:rFonts w:ascii="Arial" w:hAnsi="Arial"/>
          <w:b w:val="0"/>
          <w:i/>
          <w:iCs/>
          <w:u w:val="single"/>
          <w:lang w:val="es-MX"/>
        </w:rPr>
        <w:t>CP con * de Zona de Comidas = 340</w:t>
      </w:r>
    </w:p>
    <w:p w14:paraId="78F5B182" w14:textId="77777777" w:rsidR="008F37FC" w:rsidRPr="00C974BD" w:rsidRDefault="008F37FC" w:rsidP="008F37FC">
      <w:pPr>
        <w:jc w:val="both"/>
        <w:rPr>
          <w:rFonts w:ascii="Arial" w:hAnsi="Arial"/>
          <w:b w:val="0"/>
          <w:lang w:val="es-MX"/>
        </w:rPr>
      </w:pPr>
    </w:p>
    <w:p w14:paraId="04A7B9D2" w14:textId="77777777" w:rsidR="008F37FC" w:rsidRPr="00C974BD" w:rsidRDefault="008F37FC" w:rsidP="008F37FC">
      <w:pPr>
        <w:jc w:val="both"/>
        <w:rPr>
          <w:rFonts w:ascii="Arial" w:hAnsi="Arial"/>
          <w:bCs/>
          <w:color w:val="C00000"/>
          <w:u w:val="single"/>
          <w:lang w:val="es-MX"/>
        </w:rPr>
      </w:pPr>
      <w:r w:rsidRPr="00C974BD">
        <w:rPr>
          <w:rFonts w:ascii="Arial" w:hAnsi="Arial"/>
          <w:bCs/>
          <w:color w:val="C00000"/>
          <w:u w:val="single"/>
          <w:lang w:val="es-MX"/>
        </w:rPr>
        <w:t>Servicios Generales</w:t>
      </w:r>
    </w:p>
    <w:p w14:paraId="31906EDA" w14:textId="77777777" w:rsidR="008F37FC" w:rsidRPr="00C974BD" w:rsidRDefault="008F37FC" w:rsidP="008F37FC">
      <w:pPr>
        <w:jc w:val="both"/>
        <w:rPr>
          <w:rFonts w:ascii="Arial" w:hAnsi="Arial"/>
          <w:b w:val="0"/>
          <w:lang w:val="es-MX"/>
        </w:rPr>
      </w:pPr>
      <w:r w:rsidRPr="00C974BD">
        <w:rPr>
          <w:rFonts w:ascii="Arial" w:hAnsi="Arial"/>
          <w:b w:val="0"/>
          <w:lang w:val="es-MX"/>
        </w:rPr>
        <w:t>Cuarto de control de energía eléctrica 1CP</w:t>
      </w:r>
    </w:p>
    <w:p w14:paraId="0CF97891" w14:textId="77777777" w:rsidR="008F37FC" w:rsidRPr="00C974BD" w:rsidRDefault="008F37FC" w:rsidP="008F37FC">
      <w:pPr>
        <w:jc w:val="both"/>
        <w:rPr>
          <w:rFonts w:ascii="Arial" w:hAnsi="Arial"/>
          <w:b w:val="0"/>
          <w:lang w:val="es-MX"/>
        </w:rPr>
      </w:pPr>
      <w:r w:rsidRPr="00C974BD">
        <w:rPr>
          <w:rFonts w:ascii="Arial" w:hAnsi="Arial"/>
          <w:b w:val="0"/>
          <w:lang w:val="es-MX"/>
        </w:rPr>
        <w:t>--- Sala de máquinas y equipos * 1CP</w:t>
      </w:r>
    </w:p>
    <w:p w14:paraId="5992FE35" w14:textId="77777777" w:rsidR="008F37FC" w:rsidRPr="00C974BD" w:rsidRDefault="008F37FC" w:rsidP="008F37FC">
      <w:pPr>
        <w:jc w:val="both"/>
        <w:rPr>
          <w:rFonts w:ascii="Arial" w:hAnsi="Arial"/>
          <w:b w:val="0"/>
          <w:lang w:val="es-MX"/>
        </w:rPr>
      </w:pPr>
      <w:r w:rsidRPr="00C974BD">
        <w:rPr>
          <w:rFonts w:ascii="Arial" w:hAnsi="Arial"/>
          <w:b w:val="0"/>
          <w:lang w:val="es-MX"/>
        </w:rPr>
        <w:t>Cuarto de bombeo y cisterna 1CP</w:t>
      </w:r>
    </w:p>
    <w:p w14:paraId="772F258C" w14:textId="77777777" w:rsidR="008F37FC" w:rsidRPr="00C974BD" w:rsidRDefault="008F37FC" w:rsidP="008F37FC">
      <w:pPr>
        <w:jc w:val="both"/>
        <w:rPr>
          <w:rFonts w:ascii="Arial" w:hAnsi="Arial"/>
          <w:b w:val="0"/>
          <w:lang w:val="es-MX"/>
        </w:rPr>
      </w:pPr>
      <w:r w:rsidRPr="00C974BD">
        <w:rPr>
          <w:rFonts w:ascii="Arial" w:hAnsi="Arial"/>
          <w:b w:val="0"/>
          <w:lang w:val="es-MX"/>
        </w:rPr>
        <w:t>Cuarto de limpieza 1CP</w:t>
      </w:r>
    </w:p>
    <w:p w14:paraId="66C05415" w14:textId="77777777" w:rsidR="008F37FC" w:rsidRPr="00C974BD" w:rsidRDefault="008F37FC" w:rsidP="00D7088E">
      <w:pPr>
        <w:jc w:val="right"/>
        <w:rPr>
          <w:rFonts w:ascii="Arial" w:hAnsi="Arial"/>
          <w:b w:val="0"/>
          <w:i/>
          <w:iCs/>
          <w:u w:val="single"/>
          <w:lang w:val="es-MX"/>
        </w:rPr>
      </w:pPr>
      <w:r w:rsidRPr="00C974BD">
        <w:rPr>
          <w:rFonts w:ascii="Arial" w:hAnsi="Arial"/>
          <w:b w:val="0"/>
          <w:i/>
          <w:iCs/>
          <w:u w:val="single"/>
          <w:lang w:val="es-MX"/>
        </w:rPr>
        <w:t>CP con * por área = 1</w:t>
      </w:r>
    </w:p>
    <w:p w14:paraId="7B669CF1" w14:textId="77777777" w:rsidR="008F37FC" w:rsidRPr="00C974BD" w:rsidRDefault="008F37FC" w:rsidP="00D7088E">
      <w:pPr>
        <w:jc w:val="right"/>
        <w:rPr>
          <w:rFonts w:ascii="Arial" w:hAnsi="Arial"/>
          <w:b w:val="0"/>
          <w:i/>
          <w:iCs/>
          <w:u w:val="single"/>
          <w:lang w:val="es-MX"/>
        </w:rPr>
      </w:pPr>
      <w:r w:rsidRPr="00C974BD">
        <w:rPr>
          <w:rFonts w:ascii="Arial" w:hAnsi="Arial"/>
          <w:b w:val="0"/>
          <w:i/>
          <w:iCs/>
          <w:u w:val="single"/>
          <w:lang w:val="es-MX"/>
        </w:rPr>
        <w:t>CP con * de Servicios Generales= 1</w:t>
      </w:r>
    </w:p>
    <w:p w14:paraId="4FA4BC3B" w14:textId="77777777" w:rsidR="00E43FE6" w:rsidRPr="00C974BD" w:rsidRDefault="00E43FE6" w:rsidP="008F37FC">
      <w:pPr>
        <w:jc w:val="both"/>
        <w:rPr>
          <w:rFonts w:ascii="Arial" w:hAnsi="Arial"/>
          <w:bCs/>
          <w:color w:val="AD6625"/>
          <w:u w:val="single"/>
          <w:lang w:val="es-MX"/>
        </w:rPr>
      </w:pPr>
    </w:p>
    <w:p w14:paraId="3315C8E8" w14:textId="269C2784" w:rsidR="008F37FC" w:rsidRPr="00C974BD" w:rsidRDefault="008F37FC" w:rsidP="008F37FC">
      <w:pPr>
        <w:jc w:val="both"/>
        <w:rPr>
          <w:rFonts w:ascii="Arial" w:hAnsi="Arial"/>
          <w:bCs/>
          <w:color w:val="AD6625"/>
          <w:u w:val="single"/>
          <w:lang w:val="es-MX"/>
        </w:rPr>
      </w:pPr>
      <w:r w:rsidRPr="00C974BD">
        <w:rPr>
          <w:rFonts w:ascii="Arial" w:hAnsi="Arial"/>
          <w:bCs/>
          <w:color w:val="AD6625"/>
          <w:u w:val="single"/>
          <w:lang w:val="es-MX"/>
        </w:rPr>
        <w:t>Estacionamiento</w:t>
      </w:r>
    </w:p>
    <w:p w14:paraId="65C947B1" w14:textId="77777777" w:rsidR="008F37FC" w:rsidRPr="00C974BD" w:rsidRDefault="008F37FC" w:rsidP="008F37FC">
      <w:pPr>
        <w:jc w:val="both"/>
        <w:rPr>
          <w:rFonts w:ascii="Arial" w:hAnsi="Arial"/>
          <w:b w:val="0"/>
          <w:lang w:val="es-MX"/>
        </w:rPr>
      </w:pPr>
      <w:r w:rsidRPr="00C974BD">
        <w:rPr>
          <w:rFonts w:ascii="Arial" w:hAnsi="Arial"/>
          <w:b w:val="0"/>
          <w:lang w:val="es-MX"/>
        </w:rPr>
        <w:t>Estacionamiento de 100 carros 220CP</w:t>
      </w:r>
    </w:p>
    <w:p w14:paraId="75D04237" w14:textId="77777777" w:rsidR="008F37FC" w:rsidRPr="00C974BD" w:rsidRDefault="008F37FC" w:rsidP="008F37FC">
      <w:pPr>
        <w:jc w:val="both"/>
        <w:rPr>
          <w:rFonts w:ascii="Arial" w:hAnsi="Arial"/>
          <w:b w:val="0"/>
          <w:lang w:val="es-MX"/>
        </w:rPr>
      </w:pPr>
      <w:r w:rsidRPr="00C974BD">
        <w:rPr>
          <w:rFonts w:ascii="Arial" w:hAnsi="Arial"/>
          <w:b w:val="0"/>
          <w:lang w:val="es-MX"/>
        </w:rPr>
        <w:lastRenderedPageBreak/>
        <w:t>Patio de maniobras 220CP</w:t>
      </w:r>
    </w:p>
    <w:p w14:paraId="51892DEB" w14:textId="77777777" w:rsidR="008F37FC" w:rsidRPr="00C974BD" w:rsidRDefault="008F37FC" w:rsidP="008F37FC">
      <w:pPr>
        <w:jc w:val="both"/>
        <w:rPr>
          <w:rFonts w:ascii="Arial" w:hAnsi="Arial"/>
          <w:b w:val="0"/>
          <w:lang w:val="es-MX"/>
        </w:rPr>
      </w:pPr>
      <w:r w:rsidRPr="00C974BD">
        <w:rPr>
          <w:rFonts w:ascii="Arial" w:hAnsi="Arial"/>
          <w:b w:val="0"/>
          <w:lang w:val="es-MX"/>
        </w:rPr>
        <w:t>Estacionamiento 3 camiones 3CP</w:t>
      </w:r>
    </w:p>
    <w:p w14:paraId="16B3669E" w14:textId="77777777" w:rsidR="008F37FC" w:rsidRPr="00C974BD" w:rsidRDefault="008F37FC" w:rsidP="008F37FC">
      <w:pPr>
        <w:jc w:val="both"/>
        <w:rPr>
          <w:rFonts w:ascii="Arial" w:hAnsi="Arial"/>
          <w:b w:val="0"/>
          <w:lang w:val="es-MX"/>
        </w:rPr>
      </w:pPr>
      <w:r w:rsidRPr="00C974BD">
        <w:rPr>
          <w:rFonts w:ascii="Arial" w:hAnsi="Arial"/>
          <w:b w:val="0"/>
          <w:lang w:val="es-MX"/>
        </w:rPr>
        <w:t>Estacionamiento de 2 montacargas 2CP</w:t>
      </w:r>
    </w:p>
    <w:p w14:paraId="7B74717E" w14:textId="77777777" w:rsidR="008F37FC" w:rsidRPr="00C974BD" w:rsidRDefault="008F37FC" w:rsidP="008F37FC">
      <w:pPr>
        <w:jc w:val="both"/>
        <w:rPr>
          <w:rFonts w:ascii="Arial" w:hAnsi="Arial"/>
          <w:b w:val="0"/>
          <w:lang w:val="es-MX"/>
        </w:rPr>
      </w:pPr>
      <w:r w:rsidRPr="00C974BD">
        <w:rPr>
          <w:rFonts w:ascii="Arial" w:hAnsi="Arial"/>
          <w:b w:val="0"/>
          <w:lang w:val="es-MX"/>
        </w:rPr>
        <w:t>Caseta de control * 1CP</w:t>
      </w:r>
    </w:p>
    <w:p w14:paraId="3D32F485" w14:textId="77777777" w:rsidR="008F37FC" w:rsidRPr="00C974BD" w:rsidRDefault="008F37FC" w:rsidP="008F37FC">
      <w:pPr>
        <w:jc w:val="both"/>
        <w:rPr>
          <w:rFonts w:ascii="Arial" w:hAnsi="Arial"/>
          <w:b w:val="0"/>
          <w:lang w:val="es-MX"/>
        </w:rPr>
      </w:pPr>
      <w:r w:rsidRPr="00C974BD">
        <w:rPr>
          <w:rFonts w:ascii="Arial" w:hAnsi="Arial"/>
          <w:b w:val="0"/>
          <w:lang w:val="es-MX"/>
        </w:rPr>
        <w:t>Área de abastecimiento (llegada de productos) 5CP</w:t>
      </w:r>
    </w:p>
    <w:p w14:paraId="66DB74FF" w14:textId="77777777" w:rsidR="008F37FC" w:rsidRPr="00C974BD" w:rsidRDefault="008F37FC" w:rsidP="00D7088E">
      <w:pPr>
        <w:jc w:val="right"/>
        <w:rPr>
          <w:rFonts w:ascii="Arial" w:hAnsi="Arial"/>
          <w:b w:val="0"/>
          <w:i/>
          <w:iCs/>
          <w:u w:val="single"/>
          <w:lang w:val="es-MX"/>
        </w:rPr>
      </w:pPr>
      <w:r w:rsidRPr="00C974BD">
        <w:rPr>
          <w:rFonts w:ascii="Arial" w:hAnsi="Arial"/>
          <w:b w:val="0"/>
          <w:i/>
          <w:iCs/>
          <w:u w:val="single"/>
          <w:lang w:val="es-MX"/>
        </w:rPr>
        <w:t>CP con * por área = 1</w:t>
      </w:r>
    </w:p>
    <w:p w14:paraId="0C243CF2" w14:textId="77777777" w:rsidR="008F37FC" w:rsidRPr="00C974BD" w:rsidRDefault="008F37FC" w:rsidP="00D7088E">
      <w:pPr>
        <w:jc w:val="right"/>
        <w:rPr>
          <w:rFonts w:ascii="Arial" w:hAnsi="Arial"/>
          <w:b w:val="0"/>
          <w:i/>
          <w:iCs/>
          <w:u w:val="single"/>
          <w:lang w:val="es-MX"/>
        </w:rPr>
      </w:pPr>
      <w:r w:rsidRPr="00C974BD">
        <w:rPr>
          <w:rFonts w:ascii="Arial" w:hAnsi="Arial"/>
          <w:b w:val="0"/>
          <w:i/>
          <w:iCs/>
          <w:u w:val="single"/>
          <w:lang w:val="es-MX"/>
        </w:rPr>
        <w:t>CP con * de Estacionamiento = 1</w:t>
      </w:r>
    </w:p>
    <w:p w14:paraId="4ED526E2" w14:textId="62419C44" w:rsidR="00B21343" w:rsidRPr="00C974BD" w:rsidRDefault="00B21343" w:rsidP="008F37FC">
      <w:pPr>
        <w:pStyle w:val="Contenido2COL"/>
        <w:rPr>
          <w:lang w:val="es-MX"/>
        </w:rPr>
      </w:pPr>
    </w:p>
    <w:p w14:paraId="09C37F8D" w14:textId="16528635" w:rsidR="00805C94" w:rsidRPr="00C974BD" w:rsidRDefault="00805C94" w:rsidP="00805C94">
      <w:pPr>
        <w:pStyle w:val="Cuerpo-PF"/>
        <w:jc w:val="both"/>
        <w:rPr>
          <w:u w:val="single"/>
        </w:rPr>
      </w:pPr>
      <w:r w:rsidRPr="00C974BD">
        <w:rPr>
          <w:u w:val="single"/>
        </w:rPr>
        <w:t>Total, de CP de todo el centro comercial:</w:t>
      </w:r>
    </w:p>
    <w:p w14:paraId="2C00F5E7" w14:textId="77777777" w:rsidR="00805C94" w:rsidRPr="00C974BD" w:rsidRDefault="00805C94" w:rsidP="00805C94">
      <w:pPr>
        <w:pStyle w:val="Cuerpo-PF"/>
        <w:jc w:val="both"/>
        <w:rPr>
          <w:u w:val="single"/>
        </w:rPr>
      </w:pPr>
      <w:r w:rsidRPr="00C974BD">
        <w:rPr>
          <w:u w:val="single"/>
        </w:rPr>
        <w:t>CP con * = 2398</w:t>
      </w:r>
    </w:p>
    <w:p w14:paraId="3D7C85EF" w14:textId="77777777" w:rsidR="00805C94" w:rsidRPr="00C974BD" w:rsidRDefault="00805C94" w:rsidP="00805C94">
      <w:pPr>
        <w:pStyle w:val="Cuerpo-PF"/>
        <w:jc w:val="both"/>
        <w:rPr>
          <w:u w:val="single"/>
        </w:rPr>
      </w:pPr>
      <w:r w:rsidRPr="00C974BD">
        <w:rPr>
          <w:u w:val="single"/>
        </w:rPr>
        <w:t>CP sin * = 1209</w:t>
      </w:r>
    </w:p>
    <w:p w14:paraId="1069420B" w14:textId="0B39A506" w:rsidR="00805C94" w:rsidRPr="00C974BD" w:rsidRDefault="00805C94" w:rsidP="00805C94">
      <w:pPr>
        <w:pStyle w:val="Cuerpo-PF"/>
        <w:jc w:val="both"/>
        <w:rPr>
          <w:u w:val="single"/>
        </w:rPr>
      </w:pPr>
      <w:r w:rsidRPr="00C974BD">
        <w:rPr>
          <w:u w:val="single"/>
        </w:rPr>
        <w:t>Total = 3607</w:t>
      </w:r>
    </w:p>
    <w:p w14:paraId="0B0EA9F0" w14:textId="77777777" w:rsidR="00ED33DD" w:rsidRPr="00C974BD" w:rsidRDefault="00ED33DD" w:rsidP="007F4BBF">
      <w:pPr>
        <w:pStyle w:val="Cuerpo-PF"/>
        <w:jc w:val="both"/>
      </w:pPr>
    </w:p>
    <w:p w14:paraId="10DA3F2D" w14:textId="7270E93E" w:rsidR="00E5732F" w:rsidRPr="00C974BD" w:rsidRDefault="00E5732F" w:rsidP="00714E04">
      <w:pPr>
        <w:pStyle w:val="Ttulo-PF"/>
        <w:ind w:left="0" w:firstLine="720"/>
        <w:rPr>
          <w:lang w:val="es-MX"/>
        </w:rPr>
      </w:pPr>
      <w:bookmarkStart w:id="7" w:name="_Toc43223305"/>
      <w:r w:rsidRPr="00C974BD">
        <w:rPr>
          <w:lang w:val="es-MX"/>
        </w:rPr>
        <w:t>Segmentación y direccionamiento</w:t>
      </w:r>
      <w:bookmarkEnd w:id="7"/>
    </w:p>
    <w:p w14:paraId="7C535F5D" w14:textId="77777777" w:rsidR="007A6FD0" w:rsidRPr="00C974BD" w:rsidRDefault="007A6FD0" w:rsidP="007A6FD0">
      <w:pPr>
        <w:jc w:val="both"/>
        <w:rPr>
          <w:rFonts w:ascii="Arial" w:hAnsi="Arial"/>
          <w:bCs/>
          <w:color w:val="00B0F0"/>
          <w:u w:val="single"/>
          <w:lang w:val="es-MX"/>
        </w:rPr>
      </w:pPr>
      <w:r w:rsidRPr="00C974BD">
        <w:rPr>
          <w:rFonts w:ascii="Arial" w:hAnsi="Arial"/>
          <w:bCs/>
          <w:color w:val="00B0F0"/>
          <w:u w:val="single"/>
          <w:lang w:val="es-MX"/>
        </w:rPr>
        <w:t>Zona Administrativa</w:t>
      </w:r>
    </w:p>
    <w:p w14:paraId="12883CF5" w14:textId="42E56F10" w:rsidR="00E5732F" w:rsidRPr="00C974BD" w:rsidRDefault="00E5732F" w:rsidP="00B3203B">
      <w:pPr>
        <w:pStyle w:val="Cuerpo-PF"/>
      </w:pPr>
    </w:p>
    <w:p w14:paraId="0E06DD18" w14:textId="77777777" w:rsidR="007A6FD0" w:rsidRPr="00C974BD" w:rsidRDefault="007A6FD0" w:rsidP="007A6FD0">
      <w:pPr>
        <w:pStyle w:val="Cuerpo-PF"/>
        <w:jc w:val="both"/>
      </w:pPr>
      <w:r w:rsidRPr="00C974BD">
        <w:t>Bloque de direcciones de red</w:t>
      </w:r>
      <w:r w:rsidRPr="00C974BD">
        <w:tab/>
      </w:r>
    </w:p>
    <w:p w14:paraId="385C8AEE" w14:textId="77777777" w:rsidR="007A6FD0" w:rsidRPr="00C974BD" w:rsidRDefault="007A6FD0" w:rsidP="007A6FD0">
      <w:pPr>
        <w:pStyle w:val="Cuerpo-PF"/>
        <w:jc w:val="both"/>
      </w:pPr>
      <w:r w:rsidRPr="00C974BD">
        <w:t>192.168.0.0/25</w:t>
      </w:r>
    </w:p>
    <w:p w14:paraId="514AA28E" w14:textId="77777777" w:rsidR="007A6FD0" w:rsidRPr="00C974BD" w:rsidRDefault="007A6FD0" w:rsidP="007A6FD0">
      <w:pPr>
        <w:pStyle w:val="Cuerpo-PF"/>
        <w:jc w:val="both"/>
      </w:pPr>
      <w:r w:rsidRPr="00C974BD">
        <w:t>Mascara de subred</w:t>
      </w:r>
      <w:r w:rsidRPr="00C974BD">
        <w:tab/>
      </w:r>
    </w:p>
    <w:p w14:paraId="374AF01D" w14:textId="77777777" w:rsidR="007A6FD0" w:rsidRPr="00C974BD" w:rsidRDefault="007A6FD0" w:rsidP="007A6FD0">
      <w:pPr>
        <w:pStyle w:val="Cuerpo-PF"/>
        <w:jc w:val="both"/>
      </w:pPr>
      <w:r w:rsidRPr="00C974BD">
        <w:t>255.255.255.248/29</w:t>
      </w:r>
    </w:p>
    <w:p w14:paraId="50EA49CC" w14:textId="77777777" w:rsidR="007A6FD0" w:rsidRPr="00C974BD" w:rsidRDefault="007A6FD0" w:rsidP="007A6FD0">
      <w:pPr>
        <w:pStyle w:val="Cuerpo-PF"/>
        <w:jc w:val="both"/>
      </w:pPr>
      <w:r w:rsidRPr="00C974BD">
        <w:t>Número de hosts/subredes</w:t>
      </w:r>
      <w:r w:rsidRPr="00C974BD">
        <w:tab/>
      </w:r>
    </w:p>
    <w:p w14:paraId="471DF8F7" w14:textId="77777777" w:rsidR="007A6FD0" w:rsidRPr="00C974BD" w:rsidRDefault="007A6FD0" w:rsidP="007A6FD0">
      <w:pPr>
        <w:pStyle w:val="Cuerpo-PF"/>
        <w:jc w:val="both"/>
      </w:pPr>
      <w:r w:rsidRPr="00C974BD">
        <w:t>8</w:t>
      </w:r>
    </w:p>
    <w:p w14:paraId="63E4FE1C" w14:textId="77777777" w:rsidR="007A6FD0" w:rsidRPr="00C974BD" w:rsidRDefault="007A6FD0" w:rsidP="007A6FD0">
      <w:pPr>
        <w:pStyle w:val="Cuerpo-PF"/>
        <w:jc w:val="both"/>
      </w:pPr>
      <w:r w:rsidRPr="00C974BD">
        <w:t>Número de subredes</w:t>
      </w:r>
      <w:r w:rsidRPr="00C974BD">
        <w:tab/>
      </w:r>
    </w:p>
    <w:p w14:paraId="62F564F7" w14:textId="77777777" w:rsidR="007A6FD0" w:rsidRPr="00C974BD" w:rsidRDefault="007A6FD0" w:rsidP="007A6FD0">
      <w:pPr>
        <w:pStyle w:val="Cuerpo-PF"/>
        <w:jc w:val="both"/>
      </w:pPr>
      <w:r w:rsidRPr="00C974BD">
        <w:t>16</w:t>
      </w:r>
    </w:p>
    <w:p w14:paraId="7B2F4E0A" w14:textId="77777777" w:rsidR="007A6FD0" w:rsidRPr="00C974BD" w:rsidRDefault="007A6FD0" w:rsidP="007A6FD0">
      <w:pPr>
        <w:pStyle w:val="Cuerpo-PF"/>
        <w:jc w:val="both"/>
      </w:pPr>
    </w:p>
    <w:p w14:paraId="3576103F" w14:textId="0DF6E011" w:rsidR="007A6FD0" w:rsidRPr="00C974BD" w:rsidRDefault="007A6FD0" w:rsidP="007A6FD0">
      <w:pPr>
        <w:pStyle w:val="Cuerpo-PF"/>
        <w:jc w:val="both"/>
      </w:pPr>
      <w:r w:rsidRPr="00C974BD">
        <w:t>***</w:t>
      </w:r>
      <w:r w:rsidR="00C974BD" w:rsidRPr="00C974BD">
        <w:t>Áreas</w:t>
      </w:r>
      <w:r w:rsidRPr="00C974BD">
        <w:t xml:space="preserve"> que requieren acceso a internet</w:t>
      </w:r>
    </w:p>
    <w:p w14:paraId="1EBFF4C9" w14:textId="77777777" w:rsidR="007A6FD0" w:rsidRPr="00C974BD" w:rsidRDefault="007A6FD0" w:rsidP="00B3203B">
      <w:pPr>
        <w:pStyle w:val="Cuerpo-PF"/>
      </w:pPr>
    </w:p>
    <w:tbl>
      <w:tblPr>
        <w:tblStyle w:val="Tablaconcuadrcula"/>
        <w:tblW w:w="0" w:type="auto"/>
        <w:tblLayout w:type="fixed"/>
        <w:tblLook w:val="04A0" w:firstRow="1" w:lastRow="0" w:firstColumn="1" w:lastColumn="0" w:noHBand="0" w:noVBand="1"/>
      </w:tblPr>
      <w:tblGrid>
        <w:gridCol w:w="1271"/>
        <w:gridCol w:w="2268"/>
        <w:gridCol w:w="1985"/>
        <w:gridCol w:w="2126"/>
        <w:gridCol w:w="2374"/>
      </w:tblGrid>
      <w:tr w:rsidR="007A6FD0" w:rsidRPr="00C974BD" w14:paraId="25806939" w14:textId="77777777" w:rsidTr="0002190D">
        <w:trPr>
          <w:trHeight w:val="331"/>
        </w:trPr>
        <w:tc>
          <w:tcPr>
            <w:tcW w:w="10024" w:type="dxa"/>
            <w:gridSpan w:val="5"/>
          </w:tcPr>
          <w:p w14:paraId="6A42F365" w14:textId="14E403F2" w:rsidR="007A6FD0" w:rsidRPr="00C974BD" w:rsidRDefault="007A6FD0" w:rsidP="00B3203B">
            <w:pPr>
              <w:pStyle w:val="Cuerpo-PF"/>
              <w:rPr>
                <w:sz w:val="24"/>
                <w:szCs w:val="24"/>
              </w:rPr>
            </w:pPr>
            <w:r w:rsidRPr="00C974BD">
              <w:rPr>
                <w:sz w:val="24"/>
                <w:szCs w:val="24"/>
              </w:rPr>
              <w:t>Detalles de subred</w:t>
            </w:r>
          </w:p>
        </w:tc>
      </w:tr>
      <w:tr w:rsidR="007A6FD0" w:rsidRPr="00C974BD" w14:paraId="0A1973E3" w14:textId="77777777" w:rsidTr="0002190D">
        <w:trPr>
          <w:trHeight w:val="350"/>
        </w:trPr>
        <w:tc>
          <w:tcPr>
            <w:tcW w:w="1271" w:type="dxa"/>
          </w:tcPr>
          <w:p w14:paraId="4A516907" w14:textId="2A8236A8" w:rsidR="007A6FD0" w:rsidRPr="00C974BD" w:rsidRDefault="007A6FD0" w:rsidP="0002190D">
            <w:pPr>
              <w:pStyle w:val="Cuerpo-PF"/>
              <w:jc w:val="center"/>
              <w:rPr>
                <w:sz w:val="24"/>
                <w:szCs w:val="24"/>
              </w:rPr>
            </w:pPr>
            <w:r w:rsidRPr="00C974BD">
              <w:rPr>
                <w:sz w:val="24"/>
                <w:szCs w:val="24"/>
              </w:rPr>
              <w:t>SubnetID</w:t>
            </w:r>
          </w:p>
        </w:tc>
        <w:tc>
          <w:tcPr>
            <w:tcW w:w="2268" w:type="dxa"/>
          </w:tcPr>
          <w:p w14:paraId="303709A9" w14:textId="607789BF" w:rsidR="007A6FD0" w:rsidRPr="00C974BD" w:rsidRDefault="007A6FD0" w:rsidP="0002190D">
            <w:pPr>
              <w:pStyle w:val="Cuerpo-PF"/>
              <w:jc w:val="center"/>
              <w:rPr>
                <w:sz w:val="24"/>
                <w:szCs w:val="24"/>
              </w:rPr>
            </w:pPr>
            <w:r w:rsidRPr="00C974BD">
              <w:rPr>
                <w:sz w:val="24"/>
                <w:szCs w:val="24"/>
              </w:rPr>
              <w:t>SubnetAddress</w:t>
            </w:r>
          </w:p>
        </w:tc>
        <w:tc>
          <w:tcPr>
            <w:tcW w:w="1985" w:type="dxa"/>
          </w:tcPr>
          <w:p w14:paraId="4A7A633F" w14:textId="64EC3F7F" w:rsidR="007A6FD0" w:rsidRPr="00C974BD" w:rsidRDefault="007A6FD0" w:rsidP="0002190D">
            <w:pPr>
              <w:pStyle w:val="Cuerpo-PF"/>
              <w:jc w:val="center"/>
              <w:rPr>
                <w:sz w:val="24"/>
                <w:szCs w:val="24"/>
              </w:rPr>
            </w:pPr>
            <w:r w:rsidRPr="00C974BD">
              <w:rPr>
                <w:sz w:val="24"/>
                <w:szCs w:val="24"/>
              </w:rPr>
              <w:t>HostAddressRange</w:t>
            </w:r>
          </w:p>
        </w:tc>
        <w:tc>
          <w:tcPr>
            <w:tcW w:w="2126" w:type="dxa"/>
          </w:tcPr>
          <w:p w14:paraId="543E5355" w14:textId="31F6FE89" w:rsidR="007A6FD0" w:rsidRPr="00C974BD" w:rsidRDefault="007A6FD0" w:rsidP="0002190D">
            <w:pPr>
              <w:pStyle w:val="Cuerpo-PF"/>
              <w:jc w:val="center"/>
              <w:rPr>
                <w:sz w:val="24"/>
                <w:szCs w:val="24"/>
              </w:rPr>
            </w:pPr>
            <w:r w:rsidRPr="00C974BD">
              <w:rPr>
                <w:sz w:val="24"/>
                <w:szCs w:val="24"/>
              </w:rPr>
              <w:t>BroadcastAddress</w:t>
            </w:r>
          </w:p>
        </w:tc>
        <w:tc>
          <w:tcPr>
            <w:tcW w:w="2374" w:type="dxa"/>
          </w:tcPr>
          <w:p w14:paraId="57A5AE38" w14:textId="5E01BB14" w:rsidR="007A6FD0" w:rsidRPr="00C974BD" w:rsidRDefault="007A6FD0" w:rsidP="0002190D">
            <w:pPr>
              <w:pStyle w:val="Cuerpo-PF"/>
              <w:jc w:val="center"/>
              <w:rPr>
                <w:sz w:val="24"/>
                <w:szCs w:val="24"/>
              </w:rPr>
            </w:pPr>
            <w:r w:rsidRPr="00C974BD">
              <w:rPr>
                <w:sz w:val="24"/>
                <w:szCs w:val="24"/>
              </w:rPr>
              <w:t>submask</w:t>
            </w:r>
          </w:p>
        </w:tc>
      </w:tr>
      <w:tr w:rsidR="007A6FD0" w:rsidRPr="00C974BD" w14:paraId="4AABC3D0" w14:textId="77777777" w:rsidTr="0002190D">
        <w:trPr>
          <w:trHeight w:val="350"/>
        </w:trPr>
        <w:tc>
          <w:tcPr>
            <w:tcW w:w="10024" w:type="dxa"/>
            <w:gridSpan w:val="5"/>
          </w:tcPr>
          <w:p w14:paraId="74FDE0F3" w14:textId="1702F0F9" w:rsidR="007A6FD0" w:rsidRPr="00C974BD" w:rsidRDefault="007A6FD0" w:rsidP="007A6FD0">
            <w:pPr>
              <w:pStyle w:val="Cuerpo-PF"/>
              <w:jc w:val="both"/>
              <w:rPr>
                <w:b/>
                <w:bCs/>
                <w:sz w:val="24"/>
                <w:szCs w:val="24"/>
              </w:rPr>
            </w:pPr>
            <w:r w:rsidRPr="00C974BD">
              <w:rPr>
                <w:b/>
                <w:bCs/>
                <w:sz w:val="24"/>
                <w:szCs w:val="24"/>
              </w:rPr>
              <w:t>Oficina de Gerencia 3 hosts</w:t>
            </w:r>
          </w:p>
        </w:tc>
      </w:tr>
      <w:tr w:rsidR="007A6FD0" w:rsidRPr="00C974BD" w14:paraId="75E0E037" w14:textId="77777777" w:rsidTr="0002190D">
        <w:trPr>
          <w:trHeight w:val="350"/>
        </w:trPr>
        <w:tc>
          <w:tcPr>
            <w:tcW w:w="1271" w:type="dxa"/>
          </w:tcPr>
          <w:p w14:paraId="3A83CE04" w14:textId="610A69D2" w:rsidR="007A6FD0" w:rsidRPr="00C974BD" w:rsidRDefault="007A6FD0" w:rsidP="007A6FD0">
            <w:pPr>
              <w:pStyle w:val="Cuerpo-PF"/>
              <w:rPr>
                <w:sz w:val="24"/>
                <w:szCs w:val="24"/>
              </w:rPr>
            </w:pPr>
            <w:r w:rsidRPr="00C974BD">
              <w:rPr>
                <w:sz w:val="24"/>
                <w:szCs w:val="24"/>
              </w:rPr>
              <w:t>1(6 hosts)</w:t>
            </w:r>
          </w:p>
        </w:tc>
        <w:tc>
          <w:tcPr>
            <w:tcW w:w="2268" w:type="dxa"/>
          </w:tcPr>
          <w:p w14:paraId="6D8345EB" w14:textId="678A977F" w:rsidR="007A6FD0" w:rsidRPr="00C974BD" w:rsidRDefault="007A6FD0" w:rsidP="007A6FD0">
            <w:pPr>
              <w:pStyle w:val="Cuerpo-PF"/>
              <w:rPr>
                <w:sz w:val="24"/>
                <w:szCs w:val="24"/>
              </w:rPr>
            </w:pPr>
            <w:r w:rsidRPr="00C974BD">
              <w:rPr>
                <w:sz w:val="24"/>
                <w:szCs w:val="24"/>
              </w:rPr>
              <w:t>192.168.0.0</w:t>
            </w:r>
          </w:p>
        </w:tc>
        <w:tc>
          <w:tcPr>
            <w:tcW w:w="1985" w:type="dxa"/>
          </w:tcPr>
          <w:p w14:paraId="601E39BC" w14:textId="4AE2C6CA" w:rsidR="007A6FD0" w:rsidRPr="00C974BD" w:rsidRDefault="007A6FD0" w:rsidP="007A6FD0">
            <w:pPr>
              <w:pStyle w:val="Cuerpo-PF"/>
              <w:rPr>
                <w:sz w:val="24"/>
                <w:szCs w:val="24"/>
              </w:rPr>
            </w:pPr>
            <w:r w:rsidRPr="00C974BD">
              <w:rPr>
                <w:sz w:val="24"/>
                <w:szCs w:val="24"/>
              </w:rPr>
              <w:t>192.168.0.1 - 192.168.0.6</w:t>
            </w:r>
          </w:p>
        </w:tc>
        <w:tc>
          <w:tcPr>
            <w:tcW w:w="2126" w:type="dxa"/>
          </w:tcPr>
          <w:p w14:paraId="0299DAC2" w14:textId="78F1238C" w:rsidR="007A6FD0" w:rsidRPr="00C974BD" w:rsidRDefault="007A6FD0" w:rsidP="007A6FD0">
            <w:pPr>
              <w:pStyle w:val="Cuerpo-PF"/>
              <w:rPr>
                <w:sz w:val="24"/>
                <w:szCs w:val="24"/>
              </w:rPr>
            </w:pPr>
            <w:r w:rsidRPr="00C974BD">
              <w:rPr>
                <w:sz w:val="24"/>
                <w:szCs w:val="24"/>
              </w:rPr>
              <w:t>192.168.0.7</w:t>
            </w:r>
          </w:p>
        </w:tc>
        <w:tc>
          <w:tcPr>
            <w:tcW w:w="2374" w:type="dxa"/>
          </w:tcPr>
          <w:p w14:paraId="636A08CF" w14:textId="34D08F0F" w:rsidR="007A6FD0" w:rsidRPr="00C974BD" w:rsidRDefault="007A6FD0" w:rsidP="007A6FD0">
            <w:pPr>
              <w:pStyle w:val="Cuerpo-PF"/>
              <w:rPr>
                <w:sz w:val="24"/>
                <w:szCs w:val="24"/>
              </w:rPr>
            </w:pPr>
            <w:r w:rsidRPr="00C974BD">
              <w:rPr>
                <w:sz w:val="24"/>
                <w:szCs w:val="24"/>
              </w:rPr>
              <w:t>255.255.255.248/29</w:t>
            </w:r>
          </w:p>
        </w:tc>
      </w:tr>
      <w:tr w:rsidR="007A6FD0" w:rsidRPr="00C974BD" w14:paraId="157EF9C3" w14:textId="77777777" w:rsidTr="0002190D">
        <w:trPr>
          <w:trHeight w:val="350"/>
        </w:trPr>
        <w:tc>
          <w:tcPr>
            <w:tcW w:w="10024" w:type="dxa"/>
            <w:gridSpan w:val="5"/>
          </w:tcPr>
          <w:p w14:paraId="730B59BF" w14:textId="0C1D5816" w:rsidR="007A6FD0" w:rsidRPr="00C974BD" w:rsidRDefault="007A6FD0" w:rsidP="007A6FD0">
            <w:pPr>
              <w:pStyle w:val="Cuerpo-PF"/>
              <w:rPr>
                <w:b/>
                <w:bCs/>
                <w:sz w:val="24"/>
                <w:szCs w:val="24"/>
              </w:rPr>
            </w:pPr>
            <w:r w:rsidRPr="00C974BD">
              <w:rPr>
                <w:b/>
                <w:bCs/>
                <w:sz w:val="24"/>
                <w:szCs w:val="24"/>
              </w:rPr>
              <w:t>*Contabilidad 3 hosts</w:t>
            </w:r>
          </w:p>
        </w:tc>
      </w:tr>
      <w:tr w:rsidR="007A6FD0" w:rsidRPr="00C974BD" w14:paraId="7EFE7126" w14:textId="77777777" w:rsidTr="0002190D">
        <w:trPr>
          <w:trHeight w:val="350"/>
        </w:trPr>
        <w:tc>
          <w:tcPr>
            <w:tcW w:w="1271" w:type="dxa"/>
          </w:tcPr>
          <w:p w14:paraId="43406D9B" w14:textId="4F9B98A6" w:rsidR="007A6FD0" w:rsidRPr="00C974BD" w:rsidRDefault="007A6FD0" w:rsidP="007A6FD0">
            <w:pPr>
              <w:pStyle w:val="Cuerpo-PF"/>
              <w:rPr>
                <w:sz w:val="24"/>
                <w:szCs w:val="24"/>
              </w:rPr>
            </w:pPr>
            <w:r w:rsidRPr="00C974BD">
              <w:rPr>
                <w:sz w:val="24"/>
                <w:szCs w:val="24"/>
              </w:rPr>
              <w:t>2(6 hosts)</w:t>
            </w:r>
          </w:p>
        </w:tc>
        <w:tc>
          <w:tcPr>
            <w:tcW w:w="2268" w:type="dxa"/>
          </w:tcPr>
          <w:p w14:paraId="19B99CE4" w14:textId="1F3BF96A" w:rsidR="007A6FD0" w:rsidRPr="00C974BD" w:rsidRDefault="007A6FD0" w:rsidP="007A6FD0">
            <w:pPr>
              <w:pStyle w:val="Cuerpo-PF"/>
              <w:rPr>
                <w:sz w:val="24"/>
                <w:szCs w:val="24"/>
              </w:rPr>
            </w:pPr>
            <w:r w:rsidRPr="00C974BD">
              <w:rPr>
                <w:sz w:val="24"/>
                <w:szCs w:val="24"/>
              </w:rPr>
              <w:t>192.168.0.8</w:t>
            </w:r>
          </w:p>
        </w:tc>
        <w:tc>
          <w:tcPr>
            <w:tcW w:w="1985" w:type="dxa"/>
          </w:tcPr>
          <w:p w14:paraId="00C4988B" w14:textId="5ADC1A91" w:rsidR="007A6FD0" w:rsidRPr="00C974BD" w:rsidRDefault="007A6FD0" w:rsidP="007A6FD0">
            <w:pPr>
              <w:pStyle w:val="Cuerpo-PF"/>
              <w:rPr>
                <w:sz w:val="24"/>
                <w:szCs w:val="24"/>
              </w:rPr>
            </w:pPr>
            <w:r w:rsidRPr="00C974BD">
              <w:rPr>
                <w:sz w:val="24"/>
                <w:szCs w:val="24"/>
              </w:rPr>
              <w:t>192.168.0.9 - 192.168.0.14</w:t>
            </w:r>
          </w:p>
        </w:tc>
        <w:tc>
          <w:tcPr>
            <w:tcW w:w="2126" w:type="dxa"/>
          </w:tcPr>
          <w:p w14:paraId="111CCB70" w14:textId="48F41C52" w:rsidR="007A6FD0" w:rsidRPr="00C974BD" w:rsidRDefault="007A6FD0" w:rsidP="007A6FD0">
            <w:pPr>
              <w:pStyle w:val="Cuerpo-PF"/>
              <w:rPr>
                <w:sz w:val="24"/>
                <w:szCs w:val="24"/>
              </w:rPr>
            </w:pPr>
            <w:r w:rsidRPr="00C974BD">
              <w:rPr>
                <w:sz w:val="24"/>
                <w:szCs w:val="24"/>
              </w:rPr>
              <w:t>192.168.0.15</w:t>
            </w:r>
          </w:p>
        </w:tc>
        <w:tc>
          <w:tcPr>
            <w:tcW w:w="2374" w:type="dxa"/>
          </w:tcPr>
          <w:p w14:paraId="18B55159" w14:textId="10C37CB3" w:rsidR="007A6FD0" w:rsidRPr="00C974BD" w:rsidRDefault="007A6FD0" w:rsidP="007A6FD0">
            <w:pPr>
              <w:pStyle w:val="Cuerpo-PF"/>
              <w:rPr>
                <w:sz w:val="24"/>
                <w:szCs w:val="24"/>
              </w:rPr>
            </w:pPr>
            <w:r w:rsidRPr="00C974BD">
              <w:rPr>
                <w:sz w:val="24"/>
                <w:szCs w:val="24"/>
              </w:rPr>
              <w:t>255.255.255.248/29</w:t>
            </w:r>
          </w:p>
        </w:tc>
      </w:tr>
      <w:tr w:rsidR="007A6FD0" w:rsidRPr="00C974BD" w14:paraId="7B228291" w14:textId="77777777" w:rsidTr="0002190D">
        <w:trPr>
          <w:trHeight w:val="331"/>
        </w:trPr>
        <w:tc>
          <w:tcPr>
            <w:tcW w:w="10024" w:type="dxa"/>
            <w:gridSpan w:val="5"/>
          </w:tcPr>
          <w:p w14:paraId="3ACD9038" w14:textId="0CE4E2FC" w:rsidR="007A6FD0" w:rsidRPr="00C974BD" w:rsidRDefault="007A6FD0" w:rsidP="007A6FD0">
            <w:pPr>
              <w:pStyle w:val="Cuerpo-PF"/>
              <w:rPr>
                <w:b/>
                <w:bCs/>
                <w:sz w:val="24"/>
                <w:szCs w:val="24"/>
              </w:rPr>
            </w:pPr>
            <w:r w:rsidRPr="00C974BD">
              <w:rPr>
                <w:b/>
                <w:bCs/>
                <w:sz w:val="24"/>
                <w:szCs w:val="24"/>
              </w:rPr>
              <w:t>*Marketing 3 hosts</w:t>
            </w:r>
          </w:p>
        </w:tc>
      </w:tr>
      <w:tr w:rsidR="007A6FD0" w:rsidRPr="00C974BD" w14:paraId="18AFBF75" w14:textId="77777777" w:rsidTr="0002190D">
        <w:trPr>
          <w:trHeight w:val="350"/>
        </w:trPr>
        <w:tc>
          <w:tcPr>
            <w:tcW w:w="1271" w:type="dxa"/>
          </w:tcPr>
          <w:p w14:paraId="75F7E6CA" w14:textId="7498DD43" w:rsidR="007A6FD0" w:rsidRPr="00C974BD" w:rsidRDefault="007A6FD0" w:rsidP="007A6FD0">
            <w:pPr>
              <w:pStyle w:val="Cuerpo-PF"/>
              <w:rPr>
                <w:sz w:val="24"/>
                <w:szCs w:val="24"/>
              </w:rPr>
            </w:pPr>
            <w:r w:rsidRPr="00C974BD">
              <w:rPr>
                <w:sz w:val="24"/>
                <w:szCs w:val="24"/>
              </w:rPr>
              <w:t>3(6 hosts)</w:t>
            </w:r>
          </w:p>
        </w:tc>
        <w:tc>
          <w:tcPr>
            <w:tcW w:w="2268" w:type="dxa"/>
          </w:tcPr>
          <w:p w14:paraId="425DC5CC" w14:textId="276D3A25" w:rsidR="007A6FD0" w:rsidRPr="00C974BD" w:rsidRDefault="007A6FD0" w:rsidP="007A6FD0">
            <w:pPr>
              <w:pStyle w:val="Cuerpo-PF"/>
              <w:rPr>
                <w:sz w:val="24"/>
                <w:szCs w:val="24"/>
              </w:rPr>
            </w:pPr>
            <w:r w:rsidRPr="00C974BD">
              <w:rPr>
                <w:sz w:val="24"/>
                <w:szCs w:val="24"/>
              </w:rPr>
              <w:t>192.168.0.16</w:t>
            </w:r>
          </w:p>
        </w:tc>
        <w:tc>
          <w:tcPr>
            <w:tcW w:w="1985" w:type="dxa"/>
          </w:tcPr>
          <w:p w14:paraId="227A0B09" w14:textId="245C5903" w:rsidR="007A6FD0" w:rsidRPr="00C974BD" w:rsidRDefault="007A6FD0" w:rsidP="007A6FD0">
            <w:pPr>
              <w:pStyle w:val="Cuerpo-PF"/>
              <w:rPr>
                <w:sz w:val="24"/>
                <w:szCs w:val="24"/>
              </w:rPr>
            </w:pPr>
            <w:r w:rsidRPr="00C974BD">
              <w:rPr>
                <w:sz w:val="24"/>
                <w:szCs w:val="24"/>
              </w:rPr>
              <w:t>192.168.0.17 - 192.168.0.22</w:t>
            </w:r>
          </w:p>
        </w:tc>
        <w:tc>
          <w:tcPr>
            <w:tcW w:w="2126" w:type="dxa"/>
          </w:tcPr>
          <w:p w14:paraId="3F062FA3" w14:textId="05CF8B14" w:rsidR="007A6FD0" w:rsidRPr="00C974BD" w:rsidRDefault="007A6FD0" w:rsidP="007A6FD0">
            <w:pPr>
              <w:pStyle w:val="Cuerpo-PF"/>
              <w:rPr>
                <w:sz w:val="24"/>
                <w:szCs w:val="24"/>
              </w:rPr>
            </w:pPr>
            <w:r w:rsidRPr="00C974BD">
              <w:rPr>
                <w:sz w:val="24"/>
                <w:szCs w:val="24"/>
              </w:rPr>
              <w:t>192.168.0.23</w:t>
            </w:r>
          </w:p>
        </w:tc>
        <w:tc>
          <w:tcPr>
            <w:tcW w:w="2374" w:type="dxa"/>
          </w:tcPr>
          <w:p w14:paraId="1C80EA78" w14:textId="45153E17" w:rsidR="007A6FD0" w:rsidRPr="00C974BD" w:rsidRDefault="007A6FD0" w:rsidP="007A6FD0">
            <w:pPr>
              <w:pStyle w:val="Cuerpo-PF"/>
              <w:rPr>
                <w:sz w:val="24"/>
                <w:szCs w:val="24"/>
              </w:rPr>
            </w:pPr>
            <w:r w:rsidRPr="00C974BD">
              <w:rPr>
                <w:sz w:val="24"/>
                <w:szCs w:val="24"/>
              </w:rPr>
              <w:t>255.255.255.248/29</w:t>
            </w:r>
          </w:p>
        </w:tc>
      </w:tr>
      <w:tr w:rsidR="007A6FD0" w:rsidRPr="00C974BD" w14:paraId="4EBFF331" w14:textId="77777777" w:rsidTr="0002190D">
        <w:trPr>
          <w:trHeight w:val="331"/>
        </w:trPr>
        <w:tc>
          <w:tcPr>
            <w:tcW w:w="10024" w:type="dxa"/>
            <w:gridSpan w:val="5"/>
          </w:tcPr>
          <w:p w14:paraId="7AC410A8" w14:textId="3170997C" w:rsidR="007A6FD0" w:rsidRPr="00C974BD" w:rsidRDefault="007A6FD0" w:rsidP="007A6FD0">
            <w:pPr>
              <w:pStyle w:val="Cuerpo-PF"/>
              <w:jc w:val="both"/>
              <w:rPr>
                <w:b/>
                <w:bCs/>
                <w:sz w:val="24"/>
                <w:szCs w:val="24"/>
              </w:rPr>
            </w:pPr>
            <w:r w:rsidRPr="00C974BD">
              <w:rPr>
                <w:b/>
                <w:bCs/>
                <w:sz w:val="24"/>
                <w:szCs w:val="24"/>
              </w:rPr>
              <w:t>*Secretaria</w:t>
            </w:r>
            <w:r w:rsidRPr="00C974BD">
              <w:rPr>
                <w:b/>
                <w:bCs/>
                <w:sz w:val="24"/>
                <w:szCs w:val="24"/>
              </w:rPr>
              <w:tab/>
              <w:t>6 hosts</w:t>
            </w:r>
          </w:p>
        </w:tc>
      </w:tr>
      <w:tr w:rsidR="007A6FD0" w:rsidRPr="00C974BD" w14:paraId="79B5B3C8" w14:textId="77777777" w:rsidTr="00F8564C">
        <w:trPr>
          <w:trHeight w:val="674"/>
        </w:trPr>
        <w:tc>
          <w:tcPr>
            <w:tcW w:w="1271" w:type="dxa"/>
          </w:tcPr>
          <w:p w14:paraId="34E189E0" w14:textId="0B6E32B8" w:rsidR="007A6FD0" w:rsidRPr="00C974BD" w:rsidRDefault="007A6FD0" w:rsidP="007A6FD0">
            <w:pPr>
              <w:pStyle w:val="Cuerpo-PF"/>
              <w:rPr>
                <w:sz w:val="24"/>
                <w:szCs w:val="24"/>
              </w:rPr>
            </w:pPr>
            <w:r w:rsidRPr="00C974BD">
              <w:rPr>
                <w:sz w:val="24"/>
                <w:szCs w:val="24"/>
              </w:rPr>
              <w:lastRenderedPageBreak/>
              <w:t>4(6 hosts)</w:t>
            </w:r>
          </w:p>
        </w:tc>
        <w:tc>
          <w:tcPr>
            <w:tcW w:w="2268" w:type="dxa"/>
          </w:tcPr>
          <w:p w14:paraId="4B731F81" w14:textId="1D9C7A23" w:rsidR="007A6FD0" w:rsidRPr="00C974BD" w:rsidRDefault="007A6FD0" w:rsidP="007A6FD0">
            <w:pPr>
              <w:pStyle w:val="Cuerpo-PF"/>
              <w:rPr>
                <w:sz w:val="24"/>
                <w:szCs w:val="24"/>
              </w:rPr>
            </w:pPr>
            <w:r w:rsidRPr="00C974BD">
              <w:rPr>
                <w:sz w:val="24"/>
                <w:szCs w:val="24"/>
              </w:rPr>
              <w:t>192.168.0.24</w:t>
            </w:r>
          </w:p>
        </w:tc>
        <w:tc>
          <w:tcPr>
            <w:tcW w:w="1985" w:type="dxa"/>
          </w:tcPr>
          <w:p w14:paraId="1A8C7C7F" w14:textId="17065A86" w:rsidR="007A6FD0" w:rsidRPr="00C974BD" w:rsidRDefault="007A6FD0" w:rsidP="007A6FD0">
            <w:pPr>
              <w:pStyle w:val="Cuerpo-PF"/>
              <w:rPr>
                <w:sz w:val="24"/>
                <w:szCs w:val="24"/>
              </w:rPr>
            </w:pPr>
            <w:r w:rsidRPr="00C974BD">
              <w:rPr>
                <w:sz w:val="24"/>
                <w:szCs w:val="24"/>
              </w:rPr>
              <w:t>192.168.0.25 - 192.168.0.30</w:t>
            </w:r>
          </w:p>
        </w:tc>
        <w:tc>
          <w:tcPr>
            <w:tcW w:w="2126" w:type="dxa"/>
          </w:tcPr>
          <w:p w14:paraId="1A90C571" w14:textId="69CB76EE" w:rsidR="007A6FD0" w:rsidRPr="00C974BD" w:rsidRDefault="007A6FD0" w:rsidP="007A6FD0">
            <w:pPr>
              <w:pStyle w:val="Cuerpo-PF"/>
              <w:rPr>
                <w:sz w:val="24"/>
                <w:szCs w:val="24"/>
              </w:rPr>
            </w:pPr>
            <w:r w:rsidRPr="00C974BD">
              <w:rPr>
                <w:sz w:val="24"/>
                <w:szCs w:val="24"/>
              </w:rPr>
              <w:t>192.168.0.31</w:t>
            </w:r>
          </w:p>
        </w:tc>
        <w:tc>
          <w:tcPr>
            <w:tcW w:w="2374" w:type="dxa"/>
          </w:tcPr>
          <w:p w14:paraId="16093151" w14:textId="3D9E87C4" w:rsidR="007A6FD0" w:rsidRPr="00C974BD" w:rsidRDefault="007A6FD0" w:rsidP="007A6FD0">
            <w:pPr>
              <w:pStyle w:val="Cuerpo-PF"/>
              <w:rPr>
                <w:sz w:val="24"/>
                <w:szCs w:val="24"/>
              </w:rPr>
            </w:pPr>
            <w:r w:rsidRPr="00C974BD">
              <w:rPr>
                <w:sz w:val="24"/>
                <w:szCs w:val="24"/>
              </w:rPr>
              <w:t>255.255.255.248/29</w:t>
            </w:r>
          </w:p>
        </w:tc>
      </w:tr>
      <w:tr w:rsidR="0078620D" w:rsidRPr="00C974BD" w14:paraId="42169523" w14:textId="77777777" w:rsidTr="00CF5646">
        <w:trPr>
          <w:trHeight w:val="331"/>
        </w:trPr>
        <w:tc>
          <w:tcPr>
            <w:tcW w:w="10024" w:type="dxa"/>
            <w:gridSpan w:val="5"/>
          </w:tcPr>
          <w:p w14:paraId="22CE6170" w14:textId="77777777" w:rsidR="0078620D" w:rsidRPr="00C974BD" w:rsidRDefault="0078620D" w:rsidP="0078620D">
            <w:pPr>
              <w:pStyle w:val="Cuerpo-PF"/>
              <w:rPr>
                <w:b/>
                <w:bCs/>
                <w:sz w:val="24"/>
                <w:szCs w:val="24"/>
              </w:rPr>
            </w:pPr>
            <w:r w:rsidRPr="00C974BD">
              <w:rPr>
                <w:b/>
                <w:bCs/>
                <w:sz w:val="24"/>
                <w:szCs w:val="24"/>
              </w:rPr>
              <w:t xml:space="preserve">*Sala de juntas 8 hosts </w:t>
            </w:r>
          </w:p>
          <w:p w14:paraId="7D79BB62" w14:textId="627CCE84" w:rsidR="0078620D" w:rsidRPr="00C974BD" w:rsidRDefault="0078620D" w:rsidP="0078620D">
            <w:pPr>
              <w:pStyle w:val="Cuerpo-PF"/>
              <w:rPr>
                <w:sz w:val="24"/>
                <w:szCs w:val="24"/>
              </w:rPr>
            </w:pPr>
            <w:r w:rsidRPr="00C974BD">
              <w:rPr>
                <w:b/>
                <w:bCs/>
                <w:sz w:val="24"/>
                <w:szCs w:val="24"/>
              </w:rPr>
              <w:t>wifi</w:t>
            </w:r>
          </w:p>
        </w:tc>
      </w:tr>
      <w:tr w:rsidR="0078620D" w:rsidRPr="00C974BD" w14:paraId="3C063CBB" w14:textId="77777777" w:rsidTr="00CF5646">
        <w:trPr>
          <w:trHeight w:val="350"/>
        </w:trPr>
        <w:tc>
          <w:tcPr>
            <w:tcW w:w="1271" w:type="dxa"/>
          </w:tcPr>
          <w:p w14:paraId="77644756" w14:textId="3D56F2F0" w:rsidR="0078620D" w:rsidRPr="00C974BD" w:rsidRDefault="0078620D" w:rsidP="0078620D">
            <w:pPr>
              <w:pStyle w:val="Cuerpo-PF"/>
              <w:jc w:val="both"/>
              <w:rPr>
                <w:sz w:val="24"/>
                <w:szCs w:val="24"/>
              </w:rPr>
            </w:pPr>
            <w:r w:rsidRPr="00C974BD">
              <w:rPr>
                <w:sz w:val="24"/>
                <w:szCs w:val="24"/>
              </w:rPr>
              <w:t>5(6 hosts)</w:t>
            </w:r>
          </w:p>
        </w:tc>
        <w:tc>
          <w:tcPr>
            <w:tcW w:w="2268" w:type="dxa"/>
          </w:tcPr>
          <w:p w14:paraId="5D11B676" w14:textId="23D7808B" w:rsidR="0078620D" w:rsidRPr="00C974BD" w:rsidRDefault="0078620D" w:rsidP="0078620D">
            <w:pPr>
              <w:pStyle w:val="Cuerpo-PF"/>
              <w:jc w:val="both"/>
              <w:rPr>
                <w:sz w:val="24"/>
                <w:szCs w:val="24"/>
              </w:rPr>
            </w:pPr>
            <w:r w:rsidRPr="00C974BD">
              <w:rPr>
                <w:sz w:val="24"/>
                <w:szCs w:val="24"/>
              </w:rPr>
              <w:t>192.168.0.32</w:t>
            </w:r>
          </w:p>
        </w:tc>
        <w:tc>
          <w:tcPr>
            <w:tcW w:w="1985" w:type="dxa"/>
          </w:tcPr>
          <w:p w14:paraId="0B91AF67" w14:textId="30C40E9C" w:rsidR="0078620D" w:rsidRPr="00C974BD" w:rsidRDefault="0078620D" w:rsidP="0078620D">
            <w:pPr>
              <w:pStyle w:val="Cuerpo-PF"/>
              <w:jc w:val="both"/>
              <w:rPr>
                <w:sz w:val="24"/>
                <w:szCs w:val="24"/>
              </w:rPr>
            </w:pPr>
            <w:r w:rsidRPr="00C974BD">
              <w:rPr>
                <w:sz w:val="24"/>
                <w:szCs w:val="24"/>
              </w:rPr>
              <w:t>192.168.0.33 - 192.168.0.38</w:t>
            </w:r>
          </w:p>
        </w:tc>
        <w:tc>
          <w:tcPr>
            <w:tcW w:w="2126" w:type="dxa"/>
          </w:tcPr>
          <w:p w14:paraId="6F02B06C" w14:textId="5013DB51" w:rsidR="0078620D" w:rsidRPr="00C974BD" w:rsidRDefault="0078620D" w:rsidP="0078620D">
            <w:pPr>
              <w:pStyle w:val="Cuerpo-PF"/>
              <w:jc w:val="both"/>
              <w:rPr>
                <w:sz w:val="24"/>
                <w:szCs w:val="24"/>
              </w:rPr>
            </w:pPr>
            <w:r w:rsidRPr="00C974BD">
              <w:rPr>
                <w:sz w:val="24"/>
                <w:szCs w:val="24"/>
              </w:rPr>
              <w:t>192.168.0.39</w:t>
            </w:r>
          </w:p>
        </w:tc>
        <w:tc>
          <w:tcPr>
            <w:tcW w:w="2374" w:type="dxa"/>
          </w:tcPr>
          <w:p w14:paraId="55370D4E" w14:textId="6A309174" w:rsidR="0078620D" w:rsidRPr="00C974BD" w:rsidRDefault="0078620D" w:rsidP="0078620D">
            <w:pPr>
              <w:pStyle w:val="Cuerpo-PF"/>
              <w:jc w:val="both"/>
              <w:rPr>
                <w:sz w:val="24"/>
                <w:szCs w:val="24"/>
              </w:rPr>
            </w:pPr>
            <w:r w:rsidRPr="00C974BD">
              <w:rPr>
                <w:sz w:val="24"/>
                <w:szCs w:val="24"/>
              </w:rPr>
              <w:t>255.255.255.248/29</w:t>
            </w:r>
          </w:p>
        </w:tc>
      </w:tr>
      <w:tr w:rsidR="0078620D" w:rsidRPr="00C974BD" w14:paraId="0A42F19D" w14:textId="77777777" w:rsidTr="00CF5646">
        <w:trPr>
          <w:trHeight w:val="350"/>
        </w:trPr>
        <w:tc>
          <w:tcPr>
            <w:tcW w:w="10024" w:type="dxa"/>
            <w:gridSpan w:val="5"/>
          </w:tcPr>
          <w:p w14:paraId="5654B224" w14:textId="6D06C3D1" w:rsidR="0078620D" w:rsidRPr="00C974BD" w:rsidRDefault="0078620D" w:rsidP="00CF5646">
            <w:pPr>
              <w:pStyle w:val="Cuerpo-PF"/>
              <w:jc w:val="both"/>
              <w:rPr>
                <w:b/>
                <w:bCs/>
                <w:sz w:val="24"/>
                <w:szCs w:val="24"/>
              </w:rPr>
            </w:pPr>
            <w:r w:rsidRPr="00C974BD">
              <w:rPr>
                <w:b/>
                <w:bCs/>
                <w:sz w:val="24"/>
                <w:szCs w:val="24"/>
              </w:rPr>
              <w:t>ethernet</w:t>
            </w:r>
          </w:p>
        </w:tc>
      </w:tr>
      <w:tr w:rsidR="0078620D" w:rsidRPr="00C974BD" w14:paraId="1518C91D" w14:textId="77777777" w:rsidTr="00CF5646">
        <w:trPr>
          <w:trHeight w:val="350"/>
        </w:trPr>
        <w:tc>
          <w:tcPr>
            <w:tcW w:w="1271" w:type="dxa"/>
          </w:tcPr>
          <w:p w14:paraId="453BC20B" w14:textId="0B166B9C" w:rsidR="0078620D" w:rsidRPr="00C974BD" w:rsidRDefault="0078620D" w:rsidP="0078620D">
            <w:pPr>
              <w:pStyle w:val="Cuerpo-PF"/>
              <w:rPr>
                <w:sz w:val="24"/>
                <w:szCs w:val="24"/>
              </w:rPr>
            </w:pPr>
            <w:r w:rsidRPr="00C974BD">
              <w:rPr>
                <w:sz w:val="24"/>
                <w:szCs w:val="24"/>
              </w:rPr>
              <w:t>6(6 hosts)</w:t>
            </w:r>
          </w:p>
        </w:tc>
        <w:tc>
          <w:tcPr>
            <w:tcW w:w="2268" w:type="dxa"/>
          </w:tcPr>
          <w:p w14:paraId="208FE7B4" w14:textId="6A095B9A" w:rsidR="0078620D" w:rsidRPr="00C974BD" w:rsidRDefault="0078620D" w:rsidP="0078620D">
            <w:pPr>
              <w:pStyle w:val="Cuerpo-PF"/>
              <w:rPr>
                <w:sz w:val="24"/>
                <w:szCs w:val="24"/>
              </w:rPr>
            </w:pPr>
            <w:r w:rsidRPr="00C974BD">
              <w:rPr>
                <w:sz w:val="24"/>
                <w:szCs w:val="24"/>
              </w:rPr>
              <w:t>192.168.0.40</w:t>
            </w:r>
          </w:p>
        </w:tc>
        <w:tc>
          <w:tcPr>
            <w:tcW w:w="1985" w:type="dxa"/>
          </w:tcPr>
          <w:p w14:paraId="4BB8B7B6" w14:textId="5E969288" w:rsidR="0078620D" w:rsidRPr="00C974BD" w:rsidRDefault="0078620D" w:rsidP="0078620D">
            <w:pPr>
              <w:pStyle w:val="Cuerpo-PF"/>
              <w:rPr>
                <w:sz w:val="24"/>
                <w:szCs w:val="24"/>
              </w:rPr>
            </w:pPr>
            <w:r w:rsidRPr="00C974BD">
              <w:rPr>
                <w:sz w:val="24"/>
                <w:szCs w:val="24"/>
              </w:rPr>
              <w:t>192.168.0.41 - 192.168.0.46</w:t>
            </w:r>
          </w:p>
        </w:tc>
        <w:tc>
          <w:tcPr>
            <w:tcW w:w="2126" w:type="dxa"/>
          </w:tcPr>
          <w:p w14:paraId="086C9A5C" w14:textId="40BF55A1" w:rsidR="0078620D" w:rsidRPr="00C974BD" w:rsidRDefault="0078620D" w:rsidP="0078620D">
            <w:pPr>
              <w:pStyle w:val="Cuerpo-PF"/>
              <w:rPr>
                <w:sz w:val="24"/>
                <w:szCs w:val="24"/>
              </w:rPr>
            </w:pPr>
            <w:r w:rsidRPr="00C974BD">
              <w:rPr>
                <w:sz w:val="24"/>
                <w:szCs w:val="24"/>
              </w:rPr>
              <w:t>192.168.0.47</w:t>
            </w:r>
          </w:p>
        </w:tc>
        <w:tc>
          <w:tcPr>
            <w:tcW w:w="2374" w:type="dxa"/>
          </w:tcPr>
          <w:p w14:paraId="496A7BB6" w14:textId="0D6425E7" w:rsidR="0078620D" w:rsidRPr="00C974BD" w:rsidRDefault="0078620D" w:rsidP="0078620D">
            <w:pPr>
              <w:pStyle w:val="Cuerpo-PF"/>
              <w:rPr>
                <w:sz w:val="24"/>
                <w:szCs w:val="24"/>
              </w:rPr>
            </w:pPr>
            <w:r w:rsidRPr="00C974BD">
              <w:rPr>
                <w:sz w:val="24"/>
                <w:szCs w:val="24"/>
              </w:rPr>
              <w:t xml:space="preserve">255.255.255.248/29  </w:t>
            </w:r>
          </w:p>
        </w:tc>
      </w:tr>
      <w:tr w:rsidR="0078620D" w:rsidRPr="00C974BD" w14:paraId="4F70A8C4" w14:textId="77777777" w:rsidTr="00CF5646">
        <w:trPr>
          <w:trHeight w:val="350"/>
        </w:trPr>
        <w:tc>
          <w:tcPr>
            <w:tcW w:w="10024" w:type="dxa"/>
            <w:gridSpan w:val="5"/>
          </w:tcPr>
          <w:p w14:paraId="72E828C3" w14:textId="4683DE50" w:rsidR="0078620D" w:rsidRPr="00C974BD" w:rsidRDefault="0078620D" w:rsidP="00CF5646">
            <w:pPr>
              <w:pStyle w:val="Cuerpo-PF"/>
              <w:rPr>
                <w:b/>
                <w:bCs/>
                <w:i/>
                <w:iCs/>
                <w:sz w:val="24"/>
                <w:szCs w:val="24"/>
                <w:u w:val="single"/>
              </w:rPr>
            </w:pPr>
            <w:r w:rsidRPr="00C974BD">
              <w:rPr>
                <w:b/>
                <w:bCs/>
                <w:i/>
                <w:iCs/>
                <w:sz w:val="24"/>
                <w:szCs w:val="24"/>
                <w:u w:val="single"/>
              </w:rPr>
              <w:t>uni</w:t>
            </w:r>
            <w:r w:rsidR="00F24522" w:rsidRPr="00C974BD">
              <w:rPr>
                <w:b/>
                <w:bCs/>
                <w:i/>
                <w:iCs/>
                <w:sz w:val="24"/>
                <w:szCs w:val="24"/>
                <w:u w:val="single"/>
              </w:rPr>
              <w:t>ó</w:t>
            </w:r>
            <w:r w:rsidRPr="00C974BD">
              <w:rPr>
                <w:b/>
                <w:bCs/>
                <w:i/>
                <w:iCs/>
                <w:sz w:val="24"/>
                <w:szCs w:val="24"/>
                <w:u w:val="single"/>
              </w:rPr>
              <w:t>n 5-6:</w:t>
            </w:r>
          </w:p>
        </w:tc>
      </w:tr>
      <w:tr w:rsidR="0078620D" w:rsidRPr="00C974BD" w14:paraId="1B88E32F" w14:textId="77777777" w:rsidTr="00CF5646">
        <w:trPr>
          <w:trHeight w:val="350"/>
        </w:trPr>
        <w:tc>
          <w:tcPr>
            <w:tcW w:w="1271" w:type="dxa"/>
          </w:tcPr>
          <w:p w14:paraId="30073EA5" w14:textId="2F1A0467" w:rsidR="0078620D" w:rsidRPr="00C974BD" w:rsidRDefault="0078620D" w:rsidP="0078620D">
            <w:pPr>
              <w:pStyle w:val="Cuerpo-PF"/>
              <w:rPr>
                <w:sz w:val="24"/>
                <w:szCs w:val="24"/>
              </w:rPr>
            </w:pPr>
            <w:r w:rsidRPr="00C974BD">
              <w:rPr>
                <w:sz w:val="24"/>
                <w:szCs w:val="24"/>
              </w:rPr>
              <w:t xml:space="preserve">5-6 (14 hosts) </w:t>
            </w:r>
          </w:p>
        </w:tc>
        <w:tc>
          <w:tcPr>
            <w:tcW w:w="2268" w:type="dxa"/>
          </w:tcPr>
          <w:p w14:paraId="20FB18CF" w14:textId="14279D31" w:rsidR="0078620D" w:rsidRPr="00C974BD" w:rsidRDefault="0078620D" w:rsidP="0078620D">
            <w:pPr>
              <w:pStyle w:val="Cuerpo-PF"/>
              <w:rPr>
                <w:sz w:val="24"/>
                <w:szCs w:val="24"/>
              </w:rPr>
            </w:pPr>
            <w:r w:rsidRPr="00C974BD">
              <w:rPr>
                <w:sz w:val="24"/>
                <w:szCs w:val="24"/>
              </w:rPr>
              <w:t>192.168.0.32</w:t>
            </w:r>
          </w:p>
        </w:tc>
        <w:tc>
          <w:tcPr>
            <w:tcW w:w="1985" w:type="dxa"/>
          </w:tcPr>
          <w:p w14:paraId="5BF38102" w14:textId="2287A48F" w:rsidR="0078620D" w:rsidRPr="00C974BD" w:rsidRDefault="0078620D" w:rsidP="0078620D">
            <w:pPr>
              <w:pStyle w:val="Cuerpo-PF"/>
              <w:rPr>
                <w:sz w:val="24"/>
                <w:szCs w:val="24"/>
              </w:rPr>
            </w:pPr>
            <w:r w:rsidRPr="00C974BD">
              <w:rPr>
                <w:sz w:val="24"/>
                <w:szCs w:val="24"/>
              </w:rPr>
              <w:t>192.168.0.33 - 192.168.0.46</w:t>
            </w:r>
          </w:p>
        </w:tc>
        <w:tc>
          <w:tcPr>
            <w:tcW w:w="2126" w:type="dxa"/>
          </w:tcPr>
          <w:p w14:paraId="27A91254" w14:textId="0674F572" w:rsidR="0078620D" w:rsidRPr="00C974BD" w:rsidRDefault="0078620D" w:rsidP="0078620D">
            <w:pPr>
              <w:pStyle w:val="Cuerpo-PF"/>
              <w:rPr>
                <w:sz w:val="24"/>
                <w:szCs w:val="24"/>
              </w:rPr>
            </w:pPr>
            <w:r w:rsidRPr="00C974BD">
              <w:rPr>
                <w:sz w:val="24"/>
                <w:szCs w:val="24"/>
              </w:rPr>
              <w:t>192.168.0.47</w:t>
            </w:r>
          </w:p>
        </w:tc>
        <w:tc>
          <w:tcPr>
            <w:tcW w:w="2374" w:type="dxa"/>
          </w:tcPr>
          <w:p w14:paraId="1C30E9DF" w14:textId="49A2B753" w:rsidR="0078620D" w:rsidRPr="00C974BD" w:rsidRDefault="0078620D" w:rsidP="0078620D">
            <w:pPr>
              <w:pStyle w:val="Cuerpo-PF"/>
              <w:rPr>
                <w:sz w:val="24"/>
                <w:szCs w:val="24"/>
              </w:rPr>
            </w:pPr>
            <w:r w:rsidRPr="00C974BD">
              <w:rPr>
                <w:sz w:val="24"/>
                <w:szCs w:val="24"/>
              </w:rPr>
              <w:t>255.255.255.240/28</w:t>
            </w:r>
          </w:p>
        </w:tc>
      </w:tr>
      <w:tr w:rsidR="0078620D" w:rsidRPr="00C974BD" w14:paraId="6E254AC4" w14:textId="77777777" w:rsidTr="00CF5646">
        <w:trPr>
          <w:trHeight w:val="331"/>
        </w:trPr>
        <w:tc>
          <w:tcPr>
            <w:tcW w:w="10024" w:type="dxa"/>
            <w:gridSpan w:val="5"/>
          </w:tcPr>
          <w:p w14:paraId="6D804D60" w14:textId="69E85E9D" w:rsidR="0078620D" w:rsidRPr="00C974BD" w:rsidRDefault="0078620D" w:rsidP="00CF5646">
            <w:pPr>
              <w:pStyle w:val="Cuerpo-PF"/>
              <w:rPr>
                <w:b/>
                <w:bCs/>
                <w:sz w:val="24"/>
                <w:szCs w:val="24"/>
              </w:rPr>
            </w:pPr>
            <w:r w:rsidRPr="00C974BD">
              <w:rPr>
                <w:b/>
                <w:bCs/>
                <w:sz w:val="24"/>
                <w:szCs w:val="24"/>
              </w:rPr>
              <w:t>*Sala de espera 4 hosts</w:t>
            </w:r>
          </w:p>
        </w:tc>
      </w:tr>
      <w:tr w:rsidR="0078620D" w:rsidRPr="00C974BD" w14:paraId="62218DD1" w14:textId="77777777" w:rsidTr="00CF5646">
        <w:trPr>
          <w:trHeight w:val="350"/>
        </w:trPr>
        <w:tc>
          <w:tcPr>
            <w:tcW w:w="1271" w:type="dxa"/>
          </w:tcPr>
          <w:p w14:paraId="27B23AD0" w14:textId="10D699C8" w:rsidR="0078620D" w:rsidRPr="00C974BD" w:rsidRDefault="0078620D" w:rsidP="0078620D">
            <w:pPr>
              <w:pStyle w:val="Cuerpo-PF"/>
              <w:rPr>
                <w:sz w:val="24"/>
                <w:szCs w:val="24"/>
              </w:rPr>
            </w:pPr>
            <w:r w:rsidRPr="00C974BD">
              <w:rPr>
                <w:sz w:val="24"/>
                <w:szCs w:val="24"/>
              </w:rPr>
              <w:t>7(6 hosts)</w:t>
            </w:r>
          </w:p>
        </w:tc>
        <w:tc>
          <w:tcPr>
            <w:tcW w:w="2268" w:type="dxa"/>
          </w:tcPr>
          <w:p w14:paraId="7B870FE8" w14:textId="1EF1F6FD" w:rsidR="0078620D" w:rsidRPr="00C974BD" w:rsidRDefault="0078620D" w:rsidP="0078620D">
            <w:pPr>
              <w:pStyle w:val="Cuerpo-PF"/>
              <w:rPr>
                <w:sz w:val="24"/>
                <w:szCs w:val="24"/>
              </w:rPr>
            </w:pPr>
            <w:r w:rsidRPr="00C974BD">
              <w:rPr>
                <w:sz w:val="24"/>
                <w:szCs w:val="24"/>
              </w:rPr>
              <w:t>192.168.0.48</w:t>
            </w:r>
          </w:p>
        </w:tc>
        <w:tc>
          <w:tcPr>
            <w:tcW w:w="1985" w:type="dxa"/>
          </w:tcPr>
          <w:p w14:paraId="077A2907" w14:textId="7C3BEA67" w:rsidR="0078620D" w:rsidRPr="00C974BD" w:rsidRDefault="0078620D" w:rsidP="0078620D">
            <w:pPr>
              <w:pStyle w:val="Cuerpo-PF"/>
              <w:rPr>
                <w:sz w:val="24"/>
                <w:szCs w:val="24"/>
              </w:rPr>
            </w:pPr>
            <w:r w:rsidRPr="00C974BD">
              <w:rPr>
                <w:sz w:val="24"/>
                <w:szCs w:val="24"/>
              </w:rPr>
              <w:t>192.168.0.49 - 192.168.0.54</w:t>
            </w:r>
          </w:p>
        </w:tc>
        <w:tc>
          <w:tcPr>
            <w:tcW w:w="2126" w:type="dxa"/>
          </w:tcPr>
          <w:p w14:paraId="74849AD3" w14:textId="0B2FA1F5" w:rsidR="0078620D" w:rsidRPr="00C974BD" w:rsidRDefault="0078620D" w:rsidP="0078620D">
            <w:pPr>
              <w:pStyle w:val="Cuerpo-PF"/>
              <w:rPr>
                <w:sz w:val="24"/>
                <w:szCs w:val="24"/>
              </w:rPr>
            </w:pPr>
            <w:r w:rsidRPr="00C974BD">
              <w:rPr>
                <w:sz w:val="24"/>
                <w:szCs w:val="24"/>
              </w:rPr>
              <w:t>192.168.0.55</w:t>
            </w:r>
          </w:p>
        </w:tc>
        <w:tc>
          <w:tcPr>
            <w:tcW w:w="2374" w:type="dxa"/>
          </w:tcPr>
          <w:p w14:paraId="1E349414" w14:textId="31763499" w:rsidR="0078620D" w:rsidRPr="00C974BD" w:rsidRDefault="0078620D" w:rsidP="0078620D">
            <w:pPr>
              <w:pStyle w:val="Cuerpo-PF"/>
              <w:rPr>
                <w:sz w:val="24"/>
                <w:szCs w:val="24"/>
              </w:rPr>
            </w:pPr>
            <w:r w:rsidRPr="00C974BD">
              <w:rPr>
                <w:sz w:val="24"/>
                <w:szCs w:val="24"/>
              </w:rPr>
              <w:t>255.255.255.248/29</w:t>
            </w:r>
          </w:p>
        </w:tc>
      </w:tr>
      <w:tr w:rsidR="0078620D" w:rsidRPr="00C974BD" w14:paraId="113E7462" w14:textId="77777777" w:rsidTr="00CF5646">
        <w:trPr>
          <w:trHeight w:val="331"/>
        </w:trPr>
        <w:tc>
          <w:tcPr>
            <w:tcW w:w="10024" w:type="dxa"/>
            <w:gridSpan w:val="5"/>
          </w:tcPr>
          <w:p w14:paraId="3C4A80DD" w14:textId="7A7997C7" w:rsidR="0078620D" w:rsidRPr="00C974BD" w:rsidRDefault="0078620D" w:rsidP="00CF5646">
            <w:pPr>
              <w:pStyle w:val="Cuerpo-PF"/>
              <w:jc w:val="both"/>
              <w:rPr>
                <w:b/>
                <w:bCs/>
                <w:sz w:val="24"/>
                <w:szCs w:val="24"/>
              </w:rPr>
            </w:pPr>
            <w:r w:rsidRPr="00C974BD">
              <w:rPr>
                <w:b/>
                <w:bCs/>
                <w:sz w:val="24"/>
                <w:szCs w:val="24"/>
              </w:rPr>
              <w:t>*Cuarto de seguridad y monitoreo</w:t>
            </w:r>
            <w:r w:rsidRPr="00C974BD">
              <w:rPr>
                <w:b/>
                <w:bCs/>
                <w:sz w:val="24"/>
                <w:szCs w:val="24"/>
              </w:rPr>
              <w:tab/>
              <w:t>3 hosts</w:t>
            </w:r>
          </w:p>
        </w:tc>
      </w:tr>
      <w:tr w:rsidR="0078620D" w:rsidRPr="00C974BD" w14:paraId="7B193BA5" w14:textId="77777777" w:rsidTr="00F8564C">
        <w:trPr>
          <w:trHeight w:val="587"/>
        </w:trPr>
        <w:tc>
          <w:tcPr>
            <w:tcW w:w="1271" w:type="dxa"/>
          </w:tcPr>
          <w:p w14:paraId="24037BC4" w14:textId="435053E9" w:rsidR="0078620D" w:rsidRPr="00C974BD" w:rsidRDefault="0078620D" w:rsidP="0078620D">
            <w:pPr>
              <w:pStyle w:val="Cuerpo-PF"/>
              <w:rPr>
                <w:sz w:val="24"/>
                <w:szCs w:val="24"/>
              </w:rPr>
            </w:pPr>
            <w:r w:rsidRPr="00C974BD">
              <w:rPr>
                <w:sz w:val="24"/>
                <w:szCs w:val="24"/>
              </w:rPr>
              <w:t>8(6 hosts)</w:t>
            </w:r>
          </w:p>
        </w:tc>
        <w:tc>
          <w:tcPr>
            <w:tcW w:w="2268" w:type="dxa"/>
          </w:tcPr>
          <w:p w14:paraId="34AFCF77" w14:textId="245A6335" w:rsidR="0078620D" w:rsidRPr="00C974BD" w:rsidRDefault="0078620D" w:rsidP="0078620D">
            <w:pPr>
              <w:pStyle w:val="Cuerpo-PF"/>
              <w:rPr>
                <w:sz w:val="24"/>
                <w:szCs w:val="24"/>
              </w:rPr>
            </w:pPr>
            <w:r w:rsidRPr="00C974BD">
              <w:rPr>
                <w:sz w:val="24"/>
                <w:szCs w:val="24"/>
              </w:rPr>
              <w:t>192.168.0.56</w:t>
            </w:r>
          </w:p>
        </w:tc>
        <w:tc>
          <w:tcPr>
            <w:tcW w:w="1985" w:type="dxa"/>
          </w:tcPr>
          <w:p w14:paraId="57B6EA16" w14:textId="27D80689" w:rsidR="0078620D" w:rsidRPr="00C974BD" w:rsidRDefault="0078620D" w:rsidP="0078620D">
            <w:pPr>
              <w:pStyle w:val="Cuerpo-PF"/>
              <w:rPr>
                <w:sz w:val="24"/>
                <w:szCs w:val="24"/>
              </w:rPr>
            </w:pPr>
            <w:r w:rsidRPr="00C974BD">
              <w:rPr>
                <w:sz w:val="24"/>
                <w:szCs w:val="24"/>
              </w:rPr>
              <w:t>192.168.0.57 - 192.168.0.62</w:t>
            </w:r>
          </w:p>
        </w:tc>
        <w:tc>
          <w:tcPr>
            <w:tcW w:w="2126" w:type="dxa"/>
          </w:tcPr>
          <w:p w14:paraId="1F3F3060" w14:textId="25F5108A" w:rsidR="0078620D" w:rsidRPr="00C974BD" w:rsidRDefault="0078620D" w:rsidP="0078620D">
            <w:pPr>
              <w:pStyle w:val="Cuerpo-PF"/>
              <w:rPr>
                <w:sz w:val="24"/>
                <w:szCs w:val="24"/>
              </w:rPr>
            </w:pPr>
            <w:r w:rsidRPr="00C974BD">
              <w:rPr>
                <w:sz w:val="24"/>
                <w:szCs w:val="24"/>
              </w:rPr>
              <w:t>192.168.0.63</w:t>
            </w:r>
          </w:p>
        </w:tc>
        <w:tc>
          <w:tcPr>
            <w:tcW w:w="2374" w:type="dxa"/>
          </w:tcPr>
          <w:p w14:paraId="562F994E" w14:textId="04872DAE" w:rsidR="0078620D" w:rsidRPr="00C974BD" w:rsidRDefault="0078620D" w:rsidP="0078620D">
            <w:pPr>
              <w:pStyle w:val="Cuerpo-PF"/>
              <w:rPr>
                <w:sz w:val="24"/>
                <w:szCs w:val="24"/>
              </w:rPr>
            </w:pPr>
            <w:r w:rsidRPr="00C974BD">
              <w:rPr>
                <w:sz w:val="24"/>
                <w:szCs w:val="24"/>
              </w:rPr>
              <w:t>255.255.255.248/29</w:t>
            </w:r>
          </w:p>
        </w:tc>
      </w:tr>
      <w:tr w:rsidR="00F8564C" w:rsidRPr="00C974BD" w14:paraId="7C9B1A68" w14:textId="77777777" w:rsidTr="00CF5646">
        <w:trPr>
          <w:trHeight w:val="331"/>
        </w:trPr>
        <w:tc>
          <w:tcPr>
            <w:tcW w:w="10024" w:type="dxa"/>
            <w:gridSpan w:val="5"/>
          </w:tcPr>
          <w:p w14:paraId="2AB1A887" w14:textId="224CED52" w:rsidR="00F8564C" w:rsidRPr="00C974BD" w:rsidRDefault="00F8564C" w:rsidP="00CF5646">
            <w:pPr>
              <w:pStyle w:val="Cuerpo-PF"/>
              <w:rPr>
                <w:b/>
                <w:bCs/>
                <w:sz w:val="24"/>
                <w:szCs w:val="24"/>
              </w:rPr>
            </w:pPr>
            <w:r w:rsidRPr="00C974BD">
              <w:rPr>
                <w:b/>
                <w:bCs/>
                <w:sz w:val="24"/>
                <w:szCs w:val="24"/>
              </w:rPr>
              <w:t>*Departamento de redes</w:t>
            </w:r>
            <w:r w:rsidRPr="00C974BD">
              <w:rPr>
                <w:b/>
                <w:bCs/>
                <w:sz w:val="24"/>
                <w:szCs w:val="24"/>
              </w:rPr>
              <w:tab/>
              <w:t>4 hosts</w:t>
            </w:r>
          </w:p>
        </w:tc>
      </w:tr>
      <w:tr w:rsidR="00F8564C" w:rsidRPr="00C974BD" w14:paraId="20D16C76" w14:textId="77777777" w:rsidTr="00CF5646">
        <w:trPr>
          <w:trHeight w:val="350"/>
        </w:trPr>
        <w:tc>
          <w:tcPr>
            <w:tcW w:w="1271" w:type="dxa"/>
          </w:tcPr>
          <w:p w14:paraId="6551000A" w14:textId="59D7E7DD" w:rsidR="00F8564C" w:rsidRPr="00C974BD" w:rsidRDefault="00F8564C" w:rsidP="00F8564C">
            <w:pPr>
              <w:pStyle w:val="Cuerpo-PF"/>
              <w:jc w:val="center"/>
              <w:rPr>
                <w:sz w:val="24"/>
                <w:szCs w:val="24"/>
              </w:rPr>
            </w:pPr>
            <w:r w:rsidRPr="00C974BD">
              <w:rPr>
                <w:sz w:val="24"/>
                <w:szCs w:val="24"/>
              </w:rPr>
              <w:t>9(6 hosts)</w:t>
            </w:r>
          </w:p>
        </w:tc>
        <w:tc>
          <w:tcPr>
            <w:tcW w:w="2268" w:type="dxa"/>
          </w:tcPr>
          <w:p w14:paraId="6F7B6E00" w14:textId="183C41EF" w:rsidR="00F8564C" w:rsidRPr="00C974BD" w:rsidRDefault="00F8564C" w:rsidP="00F8564C">
            <w:pPr>
              <w:pStyle w:val="Cuerpo-PF"/>
              <w:jc w:val="center"/>
              <w:rPr>
                <w:sz w:val="24"/>
                <w:szCs w:val="24"/>
              </w:rPr>
            </w:pPr>
            <w:r w:rsidRPr="00C974BD">
              <w:rPr>
                <w:sz w:val="24"/>
                <w:szCs w:val="24"/>
              </w:rPr>
              <w:t>192.168.0.64</w:t>
            </w:r>
          </w:p>
        </w:tc>
        <w:tc>
          <w:tcPr>
            <w:tcW w:w="1985" w:type="dxa"/>
          </w:tcPr>
          <w:p w14:paraId="6D37E531" w14:textId="35D52805" w:rsidR="00F8564C" w:rsidRPr="00C974BD" w:rsidRDefault="00F8564C" w:rsidP="00F8564C">
            <w:pPr>
              <w:pStyle w:val="Cuerpo-PF"/>
              <w:jc w:val="center"/>
              <w:rPr>
                <w:sz w:val="24"/>
                <w:szCs w:val="24"/>
              </w:rPr>
            </w:pPr>
            <w:r w:rsidRPr="00C974BD">
              <w:rPr>
                <w:sz w:val="24"/>
                <w:szCs w:val="24"/>
              </w:rPr>
              <w:t>192.168.0.65 - 192.168.0.70</w:t>
            </w:r>
          </w:p>
        </w:tc>
        <w:tc>
          <w:tcPr>
            <w:tcW w:w="2126" w:type="dxa"/>
          </w:tcPr>
          <w:p w14:paraId="146077EC" w14:textId="6C60D658" w:rsidR="00F8564C" w:rsidRPr="00C974BD" w:rsidRDefault="00F8564C" w:rsidP="00F8564C">
            <w:pPr>
              <w:pStyle w:val="Cuerpo-PF"/>
              <w:jc w:val="center"/>
              <w:rPr>
                <w:sz w:val="24"/>
                <w:szCs w:val="24"/>
              </w:rPr>
            </w:pPr>
            <w:r w:rsidRPr="00C974BD">
              <w:rPr>
                <w:sz w:val="24"/>
                <w:szCs w:val="24"/>
              </w:rPr>
              <w:t>192.168.0.71</w:t>
            </w:r>
          </w:p>
        </w:tc>
        <w:tc>
          <w:tcPr>
            <w:tcW w:w="2374" w:type="dxa"/>
          </w:tcPr>
          <w:p w14:paraId="53E55A98" w14:textId="644810B3" w:rsidR="00F8564C" w:rsidRPr="00C974BD" w:rsidRDefault="00F8564C" w:rsidP="00F8564C">
            <w:pPr>
              <w:pStyle w:val="Cuerpo-PF"/>
              <w:jc w:val="center"/>
              <w:rPr>
                <w:sz w:val="24"/>
                <w:szCs w:val="24"/>
              </w:rPr>
            </w:pPr>
            <w:r w:rsidRPr="00C974BD">
              <w:rPr>
                <w:sz w:val="24"/>
                <w:szCs w:val="24"/>
              </w:rPr>
              <w:t>255.255.255.248/29</w:t>
            </w:r>
          </w:p>
        </w:tc>
      </w:tr>
      <w:tr w:rsidR="00F8564C" w:rsidRPr="00C974BD" w14:paraId="6EF00F95" w14:textId="77777777" w:rsidTr="00CF5646">
        <w:trPr>
          <w:trHeight w:val="350"/>
        </w:trPr>
        <w:tc>
          <w:tcPr>
            <w:tcW w:w="10024" w:type="dxa"/>
            <w:gridSpan w:val="5"/>
          </w:tcPr>
          <w:p w14:paraId="1D3AAC48" w14:textId="00D1B9EE" w:rsidR="00F8564C" w:rsidRPr="00C974BD" w:rsidRDefault="00F8564C" w:rsidP="00CF5646">
            <w:pPr>
              <w:pStyle w:val="Cuerpo-PF"/>
              <w:jc w:val="both"/>
              <w:rPr>
                <w:b/>
                <w:bCs/>
                <w:sz w:val="24"/>
                <w:szCs w:val="24"/>
              </w:rPr>
            </w:pPr>
            <w:r w:rsidRPr="00C974BD">
              <w:rPr>
                <w:b/>
                <w:bCs/>
                <w:sz w:val="24"/>
                <w:szCs w:val="24"/>
              </w:rPr>
              <w:t>*Departamento de servidores</w:t>
            </w:r>
            <w:r w:rsidRPr="00C974BD">
              <w:rPr>
                <w:b/>
                <w:bCs/>
                <w:sz w:val="24"/>
                <w:szCs w:val="24"/>
              </w:rPr>
              <w:tab/>
              <w:t>4 hosts</w:t>
            </w:r>
          </w:p>
        </w:tc>
      </w:tr>
      <w:tr w:rsidR="00F8564C" w:rsidRPr="00C974BD" w14:paraId="2AA0CDB1" w14:textId="77777777" w:rsidTr="00CF5646">
        <w:trPr>
          <w:trHeight w:val="350"/>
        </w:trPr>
        <w:tc>
          <w:tcPr>
            <w:tcW w:w="1271" w:type="dxa"/>
          </w:tcPr>
          <w:p w14:paraId="0A92C7A2" w14:textId="4A846AEB" w:rsidR="00F8564C" w:rsidRPr="00C974BD" w:rsidRDefault="00F8564C" w:rsidP="00F8564C">
            <w:pPr>
              <w:pStyle w:val="Cuerpo-PF"/>
              <w:rPr>
                <w:sz w:val="24"/>
                <w:szCs w:val="24"/>
              </w:rPr>
            </w:pPr>
            <w:r w:rsidRPr="00C974BD">
              <w:rPr>
                <w:sz w:val="24"/>
                <w:szCs w:val="24"/>
              </w:rPr>
              <w:t>10(6 hosts)</w:t>
            </w:r>
          </w:p>
        </w:tc>
        <w:tc>
          <w:tcPr>
            <w:tcW w:w="2268" w:type="dxa"/>
          </w:tcPr>
          <w:p w14:paraId="3C01591C" w14:textId="797DE273" w:rsidR="00F8564C" w:rsidRPr="00C974BD" w:rsidRDefault="00F8564C" w:rsidP="00F8564C">
            <w:pPr>
              <w:pStyle w:val="Cuerpo-PF"/>
              <w:rPr>
                <w:sz w:val="24"/>
                <w:szCs w:val="24"/>
              </w:rPr>
            </w:pPr>
            <w:r w:rsidRPr="00C974BD">
              <w:rPr>
                <w:sz w:val="24"/>
                <w:szCs w:val="24"/>
              </w:rPr>
              <w:t>192.168.0.72</w:t>
            </w:r>
          </w:p>
        </w:tc>
        <w:tc>
          <w:tcPr>
            <w:tcW w:w="1985" w:type="dxa"/>
          </w:tcPr>
          <w:p w14:paraId="1AC4570C" w14:textId="60B7D159" w:rsidR="00F8564C" w:rsidRPr="00C974BD" w:rsidRDefault="00F8564C" w:rsidP="00F8564C">
            <w:pPr>
              <w:pStyle w:val="Cuerpo-PF"/>
              <w:rPr>
                <w:sz w:val="24"/>
                <w:szCs w:val="24"/>
              </w:rPr>
            </w:pPr>
            <w:r w:rsidRPr="00C974BD">
              <w:rPr>
                <w:sz w:val="24"/>
                <w:szCs w:val="24"/>
              </w:rPr>
              <w:t>192.168.0.73 - 192.168.0.78</w:t>
            </w:r>
          </w:p>
        </w:tc>
        <w:tc>
          <w:tcPr>
            <w:tcW w:w="2126" w:type="dxa"/>
          </w:tcPr>
          <w:p w14:paraId="794C32F5" w14:textId="7002BCDB" w:rsidR="00F8564C" w:rsidRPr="00C974BD" w:rsidRDefault="00F8564C" w:rsidP="00F8564C">
            <w:pPr>
              <w:pStyle w:val="Cuerpo-PF"/>
              <w:rPr>
                <w:sz w:val="24"/>
                <w:szCs w:val="24"/>
              </w:rPr>
            </w:pPr>
            <w:r w:rsidRPr="00C974BD">
              <w:rPr>
                <w:sz w:val="24"/>
                <w:szCs w:val="24"/>
              </w:rPr>
              <w:t>192.168.0.79</w:t>
            </w:r>
          </w:p>
        </w:tc>
        <w:tc>
          <w:tcPr>
            <w:tcW w:w="2374" w:type="dxa"/>
          </w:tcPr>
          <w:p w14:paraId="7B4BEBC5" w14:textId="341402F0" w:rsidR="00F8564C" w:rsidRPr="00C974BD" w:rsidRDefault="00F8564C" w:rsidP="00F8564C">
            <w:pPr>
              <w:pStyle w:val="Cuerpo-PF"/>
              <w:rPr>
                <w:sz w:val="24"/>
                <w:szCs w:val="24"/>
              </w:rPr>
            </w:pPr>
          </w:p>
        </w:tc>
      </w:tr>
      <w:tr w:rsidR="00F8564C" w:rsidRPr="00C974BD" w14:paraId="72541618" w14:textId="77777777" w:rsidTr="00CF5646">
        <w:trPr>
          <w:trHeight w:val="350"/>
        </w:trPr>
        <w:tc>
          <w:tcPr>
            <w:tcW w:w="10024" w:type="dxa"/>
            <w:gridSpan w:val="5"/>
          </w:tcPr>
          <w:p w14:paraId="75FFD324" w14:textId="42FE0BCA" w:rsidR="00F8564C" w:rsidRPr="00C974BD" w:rsidRDefault="00F8564C" w:rsidP="00CF5646">
            <w:pPr>
              <w:pStyle w:val="Cuerpo-PF"/>
              <w:rPr>
                <w:b/>
                <w:bCs/>
                <w:sz w:val="24"/>
                <w:szCs w:val="24"/>
              </w:rPr>
            </w:pPr>
            <w:r w:rsidRPr="00C974BD">
              <w:rPr>
                <w:b/>
                <w:bCs/>
                <w:sz w:val="24"/>
                <w:szCs w:val="24"/>
              </w:rPr>
              <w:t xml:space="preserve">*servers (3 requeridos </w:t>
            </w:r>
            <w:r w:rsidR="00C974BD" w:rsidRPr="00C974BD">
              <w:rPr>
                <w:b/>
                <w:bCs/>
                <w:sz w:val="24"/>
                <w:szCs w:val="24"/>
              </w:rPr>
              <w:t>dns, http</w:t>
            </w:r>
            <w:r w:rsidRPr="00C974BD">
              <w:rPr>
                <w:b/>
                <w:bCs/>
                <w:sz w:val="24"/>
                <w:szCs w:val="24"/>
              </w:rPr>
              <w:t>,</w:t>
            </w:r>
            <w:r w:rsidR="00C974BD">
              <w:rPr>
                <w:b/>
                <w:bCs/>
                <w:sz w:val="24"/>
                <w:szCs w:val="24"/>
              </w:rPr>
              <w:t xml:space="preserve"> </w:t>
            </w:r>
            <w:r w:rsidRPr="00C974BD">
              <w:rPr>
                <w:b/>
                <w:bCs/>
                <w:sz w:val="24"/>
                <w:szCs w:val="24"/>
              </w:rPr>
              <w:t>https)</w:t>
            </w:r>
          </w:p>
        </w:tc>
      </w:tr>
      <w:tr w:rsidR="00F8564C" w:rsidRPr="00C974BD" w14:paraId="74766CB1" w14:textId="77777777" w:rsidTr="00CF5646">
        <w:trPr>
          <w:trHeight w:val="350"/>
        </w:trPr>
        <w:tc>
          <w:tcPr>
            <w:tcW w:w="1271" w:type="dxa"/>
          </w:tcPr>
          <w:p w14:paraId="1EE0870A" w14:textId="69625F8B" w:rsidR="00F8564C" w:rsidRPr="00C974BD" w:rsidRDefault="00F8564C" w:rsidP="00F8564C">
            <w:pPr>
              <w:pStyle w:val="Cuerpo-PF"/>
              <w:rPr>
                <w:sz w:val="24"/>
                <w:szCs w:val="24"/>
              </w:rPr>
            </w:pPr>
            <w:r w:rsidRPr="00C974BD">
              <w:rPr>
                <w:sz w:val="24"/>
                <w:szCs w:val="24"/>
              </w:rPr>
              <w:t>11(6 hosts)</w:t>
            </w:r>
          </w:p>
        </w:tc>
        <w:tc>
          <w:tcPr>
            <w:tcW w:w="2268" w:type="dxa"/>
          </w:tcPr>
          <w:p w14:paraId="26A948E6" w14:textId="3A26ECC3" w:rsidR="00F8564C" w:rsidRPr="00C974BD" w:rsidRDefault="00F8564C" w:rsidP="00F8564C">
            <w:pPr>
              <w:pStyle w:val="Cuerpo-PF"/>
              <w:rPr>
                <w:sz w:val="24"/>
                <w:szCs w:val="24"/>
              </w:rPr>
            </w:pPr>
            <w:r w:rsidRPr="00C974BD">
              <w:rPr>
                <w:sz w:val="24"/>
                <w:szCs w:val="24"/>
              </w:rPr>
              <w:t>192.168.0.80</w:t>
            </w:r>
          </w:p>
        </w:tc>
        <w:tc>
          <w:tcPr>
            <w:tcW w:w="1985" w:type="dxa"/>
          </w:tcPr>
          <w:p w14:paraId="475E7738" w14:textId="2FFB057D" w:rsidR="00F8564C" w:rsidRPr="00C974BD" w:rsidRDefault="00F8564C" w:rsidP="00F8564C">
            <w:pPr>
              <w:pStyle w:val="Cuerpo-PF"/>
              <w:rPr>
                <w:sz w:val="24"/>
                <w:szCs w:val="24"/>
              </w:rPr>
            </w:pPr>
            <w:r w:rsidRPr="00C974BD">
              <w:rPr>
                <w:sz w:val="24"/>
                <w:szCs w:val="24"/>
              </w:rPr>
              <w:t>192.168.0.81 - 192.168.0.86</w:t>
            </w:r>
          </w:p>
        </w:tc>
        <w:tc>
          <w:tcPr>
            <w:tcW w:w="2126" w:type="dxa"/>
          </w:tcPr>
          <w:p w14:paraId="0E108D1E" w14:textId="5E4A9B60" w:rsidR="00F8564C" w:rsidRPr="00C974BD" w:rsidRDefault="00F8564C" w:rsidP="00F8564C">
            <w:pPr>
              <w:pStyle w:val="Cuerpo-PF"/>
              <w:rPr>
                <w:sz w:val="24"/>
                <w:szCs w:val="24"/>
              </w:rPr>
            </w:pPr>
            <w:r w:rsidRPr="00C974BD">
              <w:rPr>
                <w:sz w:val="24"/>
                <w:szCs w:val="24"/>
              </w:rPr>
              <w:t>192.168.0.87</w:t>
            </w:r>
          </w:p>
        </w:tc>
        <w:tc>
          <w:tcPr>
            <w:tcW w:w="2374" w:type="dxa"/>
          </w:tcPr>
          <w:p w14:paraId="2C026F59" w14:textId="22A19624" w:rsidR="00F8564C" w:rsidRPr="00C974BD" w:rsidRDefault="00F8564C" w:rsidP="00F8564C">
            <w:pPr>
              <w:pStyle w:val="Cuerpo-PF"/>
              <w:jc w:val="center"/>
              <w:rPr>
                <w:sz w:val="24"/>
                <w:szCs w:val="24"/>
              </w:rPr>
            </w:pPr>
            <w:r w:rsidRPr="00C974BD">
              <w:rPr>
                <w:sz w:val="24"/>
                <w:szCs w:val="24"/>
              </w:rPr>
              <w:t>255.255.255.248/29</w:t>
            </w:r>
          </w:p>
        </w:tc>
      </w:tr>
      <w:tr w:rsidR="00F8564C" w:rsidRPr="00C974BD" w14:paraId="4508EF5F" w14:textId="77777777" w:rsidTr="00CF5646">
        <w:trPr>
          <w:trHeight w:val="331"/>
        </w:trPr>
        <w:tc>
          <w:tcPr>
            <w:tcW w:w="10024" w:type="dxa"/>
            <w:gridSpan w:val="5"/>
          </w:tcPr>
          <w:p w14:paraId="7E34A773" w14:textId="626FB864" w:rsidR="00F8564C" w:rsidRPr="00C974BD" w:rsidRDefault="00F8564C" w:rsidP="00CF5646">
            <w:pPr>
              <w:pStyle w:val="Cuerpo-PF"/>
              <w:rPr>
                <w:b/>
                <w:bCs/>
                <w:i/>
                <w:iCs/>
                <w:sz w:val="24"/>
                <w:szCs w:val="24"/>
                <w:u w:val="single"/>
              </w:rPr>
            </w:pPr>
            <w:r w:rsidRPr="00C974BD">
              <w:rPr>
                <w:b/>
                <w:bCs/>
                <w:i/>
                <w:iCs/>
                <w:sz w:val="24"/>
                <w:szCs w:val="24"/>
                <w:u w:val="single"/>
              </w:rPr>
              <w:t xml:space="preserve">***Subredes para nuevas </w:t>
            </w:r>
            <w:r w:rsidR="001777D2" w:rsidRPr="00C974BD">
              <w:rPr>
                <w:b/>
                <w:bCs/>
                <w:i/>
                <w:iCs/>
                <w:sz w:val="24"/>
                <w:szCs w:val="24"/>
                <w:u w:val="single"/>
              </w:rPr>
              <w:t>á</w:t>
            </w:r>
            <w:r w:rsidRPr="00C974BD">
              <w:rPr>
                <w:b/>
                <w:bCs/>
                <w:i/>
                <w:iCs/>
                <w:sz w:val="24"/>
                <w:szCs w:val="24"/>
                <w:u w:val="single"/>
              </w:rPr>
              <w:t>reas</w:t>
            </w:r>
          </w:p>
        </w:tc>
      </w:tr>
      <w:tr w:rsidR="00F8564C" w:rsidRPr="00C974BD" w14:paraId="09AFD766" w14:textId="77777777" w:rsidTr="00CF5646">
        <w:trPr>
          <w:trHeight w:val="350"/>
        </w:trPr>
        <w:tc>
          <w:tcPr>
            <w:tcW w:w="1271" w:type="dxa"/>
          </w:tcPr>
          <w:p w14:paraId="02D3EE73" w14:textId="35EC73EA" w:rsidR="00F8564C" w:rsidRPr="00C974BD" w:rsidRDefault="00F8564C" w:rsidP="00F8564C">
            <w:pPr>
              <w:pStyle w:val="Cuerpo-PF"/>
              <w:rPr>
                <w:sz w:val="24"/>
                <w:szCs w:val="24"/>
              </w:rPr>
            </w:pPr>
            <w:r w:rsidRPr="00C974BD">
              <w:rPr>
                <w:sz w:val="24"/>
                <w:szCs w:val="24"/>
              </w:rPr>
              <w:t>12</w:t>
            </w:r>
          </w:p>
        </w:tc>
        <w:tc>
          <w:tcPr>
            <w:tcW w:w="2268" w:type="dxa"/>
          </w:tcPr>
          <w:p w14:paraId="176F6A93" w14:textId="1BE0D952" w:rsidR="00F8564C" w:rsidRPr="00C974BD" w:rsidRDefault="00F8564C" w:rsidP="00F8564C">
            <w:pPr>
              <w:pStyle w:val="Cuerpo-PF"/>
              <w:rPr>
                <w:sz w:val="24"/>
                <w:szCs w:val="24"/>
              </w:rPr>
            </w:pPr>
            <w:r w:rsidRPr="00C974BD">
              <w:rPr>
                <w:sz w:val="24"/>
                <w:szCs w:val="24"/>
              </w:rPr>
              <w:t>192.168.0.88</w:t>
            </w:r>
          </w:p>
        </w:tc>
        <w:tc>
          <w:tcPr>
            <w:tcW w:w="1985" w:type="dxa"/>
          </w:tcPr>
          <w:p w14:paraId="2858571B" w14:textId="23FE8CEF" w:rsidR="00F8564C" w:rsidRPr="00C974BD" w:rsidRDefault="00F8564C" w:rsidP="00F8564C">
            <w:pPr>
              <w:pStyle w:val="Cuerpo-PF"/>
              <w:rPr>
                <w:sz w:val="24"/>
                <w:szCs w:val="24"/>
              </w:rPr>
            </w:pPr>
            <w:r w:rsidRPr="00C974BD">
              <w:rPr>
                <w:sz w:val="24"/>
                <w:szCs w:val="24"/>
              </w:rPr>
              <w:t>192.168.0.89 - 192.168.0.94</w:t>
            </w:r>
          </w:p>
        </w:tc>
        <w:tc>
          <w:tcPr>
            <w:tcW w:w="2126" w:type="dxa"/>
          </w:tcPr>
          <w:p w14:paraId="60127F26" w14:textId="61F0E591" w:rsidR="00F8564C" w:rsidRPr="00C974BD" w:rsidRDefault="00F8564C" w:rsidP="00F8564C">
            <w:pPr>
              <w:pStyle w:val="Cuerpo-PF"/>
              <w:rPr>
                <w:sz w:val="24"/>
                <w:szCs w:val="24"/>
              </w:rPr>
            </w:pPr>
            <w:r w:rsidRPr="00C974BD">
              <w:rPr>
                <w:sz w:val="24"/>
                <w:szCs w:val="24"/>
              </w:rPr>
              <w:t>192.168.0.95</w:t>
            </w:r>
          </w:p>
        </w:tc>
        <w:tc>
          <w:tcPr>
            <w:tcW w:w="2374" w:type="dxa"/>
          </w:tcPr>
          <w:p w14:paraId="40A4B490" w14:textId="28684C3D" w:rsidR="00F8564C" w:rsidRPr="00C974BD" w:rsidRDefault="00F8564C" w:rsidP="00F8564C">
            <w:pPr>
              <w:pStyle w:val="Cuerpo-PF"/>
              <w:rPr>
                <w:sz w:val="24"/>
                <w:szCs w:val="24"/>
              </w:rPr>
            </w:pPr>
            <w:r w:rsidRPr="00C974BD">
              <w:rPr>
                <w:sz w:val="24"/>
                <w:szCs w:val="24"/>
              </w:rPr>
              <w:t>255.255.255.248/29</w:t>
            </w:r>
          </w:p>
        </w:tc>
      </w:tr>
      <w:tr w:rsidR="00F8564C" w:rsidRPr="00C974BD" w14:paraId="5E293B68" w14:textId="77777777" w:rsidTr="00F8564C">
        <w:trPr>
          <w:trHeight w:val="539"/>
        </w:trPr>
        <w:tc>
          <w:tcPr>
            <w:tcW w:w="1271" w:type="dxa"/>
          </w:tcPr>
          <w:p w14:paraId="53CDBC8E" w14:textId="4439EABC" w:rsidR="00F8564C" w:rsidRPr="00C974BD" w:rsidRDefault="00F8564C" w:rsidP="00F8564C">
            <w:pPr>
              <w:pStyle w:val="Cuerpo-PF"/>
              <w:rPr>
                <w:sz w:val="24"/>
                <w:szCs w:val="24"/>
              </w:rPr>
            </w:pPr>
            <w:r w:rsidRPr="00C974BD">
              <w:rPr>
                <w:sz w:val="24"/>
                <w:szCs w:val="24"/>
              </w:rPr>
              <w:t>13</w:t>
            </w:r>
          </w:p>
        </w:tc>
        <w:tc>
          <w:tcPr>
            <w:tcW w:w="2268" w:type="dxa"/>
          </w:tcPr>
          <w:p w14:paraId="16C77585" w14:textId="49B51C67" w:rsidR="00F8564C" w:rsidRPr="00C974BD" w:rsidRDefault="00F8564C" w:rsidP="00F8564C">
            <w:pPr>
              <w:pStyle w:val="Cuerpo-PF"/>
              <w:rPr>
                <w:sz w:val="24"/>
                <w:szCs w:val="24"/>
              </w:rPr>
            </w:pPr>
            <w:r w:rsidRPr="00C974BD">
              <w:rPr>
                <w:sz w:val="24"/>
                <w:szCs w:val="24"/>
              </w:rPr>
              <w:t>192.168.0.96</w:t>
            </w:r>
          </w:p>
        </w:tc>
        <w:tc>
          <w:tcPr>
            <w:tcW w:w="1985" w:type="dxa"/>
          </w:tcPr>
          <w:p w14:paraId="7CF4324D" w14:textId="51C9C22A" w:rsidR="00F8564C" w:rsidRPr="00C974BD" w:rsidRDefault="00F8564C" w:rsidP="00F8564C">
            <w:pPr>
              <w:pStyle w:val="Cuerpo-PF"/>
              <w:rPr>
                <w:sz w:val="24"/>
                <w:szCs w:val="24"/>
              </w:rPr>
            </w:pPr>
            <w:r w:rsidRPr="00C974BD">
              <w:rPr>
                <w:sz w:val="24"/>
                <w:szCs w:val="24"/>
              </w:rPr>
              <w:t>192.168.0.97 - 192.168.0.102</w:t>
            </w:r>
          </w:p>
        </w:tc>
        <w:tc>
          <w:tcPr>
            <w:tcW w:w="2126" w:type="dxa"/>
          </w:tcPr>
          <w:p w14:paraId="3F3A9CA6" w14:textId="496F08D1" w:rsidR="00F8564C" w:rsidRPr="00C974BD" w:rsidRDefault="00F8564C" w:rsidP="00F8564C">
            <w:pPr>
              <w:pStyle w:val="Cuerpo-PF"/>
              <w:rPr>
                <w:sz w:val="24"/>
                <w:szCs w:val="24"/>
              </w:rPr>
            </w:pPr>
            <w:r w:rsidRPr="00C974BD">
              <w:rPr>
                <w:sz w:val="24"/>
                <w:szCs w:val="24"/>
              </w:rPr>
              <w:t>192.168.0.103</w:t>
            </w:r>
          </w:p>
        </w:tc>
        <w:tc>
          <w:tcPr>
            <w:tcW w:w="2374" w:type="dxa"/>
          </w:tcPr>
          <w:p w14:paraId="46985CB4" w14:textId="4D5A1D08" w:rsidR="00F8564C" w:rsidRPr="00C974BD" w:rsidRDefault="00F8564C" w:rsidP="00F8564C">
            <w:pPr>
              <w:pStyle w:val="Cuerpo-PF"/>
              <w:rPr>
                <w:sz w:val="24"/>
                <w:szCs w:val="24"/>
              </w:rPr>
            </w:pPr>
            <w:r w:rsidRPr="00C974BD">
              <w:rPr>
                <w:sz w:val="24"/>
                <w:szCs w:val="24"/>
              </w:rPr>
              <w:t>255.255.255.248/29</w:t>
            </w:r>
          </w:p>
        </w:tc>
      </w:tr>
      <w:tr w:rsidR="00F8564C" w:rsidRPr="00C974BD" w14:paraId="3DF600B3" w14:textId="77777777" w:rsidTr="00CF5646">
        <w:trPr>
          <w:trHeight w:val="350"/>
        </w:trPr>
        <w:tc>
          <w:tcPr>
            <w:tcW w:w="1271" w:type="dxa"/>
          </w:tcPr>
          <w:p w14:paraId="534C82CA" w14:textId="16FBFF03" w:rsidR="00F8564C" w:rsidRPr="00C974BD" w:rsidRDefault="00F8564C" w:rsidP="00F8564C">
            <w:pPr>
              <w:pStyle w:val="Cuerpo-PF"/>
              <w:jc w:val="both"/>
              <w:rPr>
                <w:sz w:val="24"/>
                <w:szCs w:val="24"/>
              </w:rPr>
            </w:pPr>
            <w:r w:rsidRPr="00C974BD">
              <w:rPr>
                <w:sz w:val="24"/>
                <w:szCs w:val="24"/>
              </w:rPr>
              <w:t>14</w:t>
            </w:r>
          </w:p>
        </w:tc>
        <w:tc>
          <w:tcPr>
            <w:tcW w:w="2268" w:type="dxa"/>
          </w:tcPr>
          <w:p w14:paraId="3942522E" w14:textId="654267D9" w:rsidR="00F8564C" w:rsidRPr="00C974BD" w:rsidRDefault="00F8564C" w:rsidP="00F8564C">
            <w:pPr>
              <w:pStyle w:val="Cuerpo-PF"/>
              <w:jc w:val="both"/>
              <w:rPr>
                <w:sz w:val="24"/>
                <w:szCs w:val="24"/>
              </w:rPr>
            </w:pPr>
            <w:r w:rsidRPr="00C974BD">
              <w:rPr>
                <w:sz w:val="24"/>
                <w:szCs w:val="24"/>
              </w:rPr>
              <w:t>192.168.0.104</w:t>
            </w:r>
          </w:p>
        </w:tc>
        <w:tc>
          <w:tcPr>
            <w:tcW w:w="1985" w:type="dxa"/>
          </w:tcPr>
          <w:p w14:paraId="40577D89" w14:textId="3943F955" w:rsidR="00F8564C" w:rsidRPr="00C974BD" w:rsidRDefault="00F8564C" w:rsidP="00F8564C">
            <w:pPr>
              <w:pStyle w:val="Cuerpo-PF"/>
              <w:jc w:val="both"/>
              <w:rPr>
                <w:sz w:val="24"/>
                <w:szCs w:val="24"/>
              </w:rPr>
            </w:pPr>
            <w:r w:rsidRPr="00C974BD">
              <w:rPr>
                <w:sz w:val="24"/>
                <w:szCs w:val="24"/>
              </w:rPr>
              <w:t>192.168.0.105 - 192.168.0.110</w:t>
            </w:r>
          </w:p>
        </w:tc>
        <w:tc>
          <w:tcPr>
            <w:tcW w:w="2126" w:type="dxa"/>
          </w:tcPr>
          <w:p w14:paraId="7777CDE7" w14:textId="6E9C024E" w:rsidR="00F8564C" w:rsidRPr="00C974BD" w:rsidRDefault="00F8564C" w:rsidP="00F8564C">
            <w:pPr>
              <w:pStyle w:val="Cuerpo-PF"/>
              <w:jc w:val="both"/>
              <w:rPr>
                <w:sz w:val="24"/>
                <w:szCs w:val="24"/>
              </w:rPr>
            </w:pPr>
            <w:r w:rsidRPr="00C974BD">
              <w:rPr>
                <w:sz w:val="24"/>
                <w:szCs w:val="24"/>
              </w:rPr>
              <w:t>192.168.0.111</w:t>
            </w:r>
            <w:r w:rsidRPr="00C974BD">
              <w:rPr>
                <w:sz w:val="24"/>
                <w:szCs w:val="24"/>
              </w:rPr>
              <w:tab/>
            </w:r>
            <w:r w:rsidRPr="00C974BD">
              <w:rPr>
                <w:sz w:val="24"/>
                <w:szCs w:val="24"/>
              </w:rPr>
              <w:tab/>
            </w:r>
          </w:p>
        </w:tc>
        <w:tc>
          <w:tcPr>
            <w:tcW w:w="2374" w:type="dxa"/>
          </w:tcPr>
          <w:p w14:paraId="4A230EA7" w14:textId="77777777" w:rsidR="00F8564C" w:rsidRPr="00C974BD" w:rsidRDefault="00F8564C" w:rsidP="00F8564C">
            <w:pPr>
              <w:pStyle w:val="Cuerpo-PF"/>
              <w:jc w:val="both"/>
              <w:rPr>
                <w:sz w:val="24"/>
                <w:szCs w:val="24"/>
              </w:rPr>
            </w:pPr>
            <w:r w:rsidRPr="00C974BD">
              <w:rPr>
                <w:sz w:val="24"/>
                <w:szCs w:val="24"/>
              </w:rPr>
              <w:t>255.255.255.248/29</w:t>
            </w:r>
          </w:p>
        </w:tc>
      </w:tr>
      <w:tr w:rsidR="00F8564C" w:rsidRPr="00C974BD" w14:paraId="2CD16478" w14:textId="77777777" w:rsidTr="00CF5646">
        <w:trPr>
          <w:trHeight w:val="350"/>
        </w:trPr>
        <w:tc>
          <w:tcPr>
            <w:tcW w:w="1271" w:type="dxa"/>
          </w:tcPr>
          <w:p w14:paraId="3A4137B7" w14:textId="7A32F6A1" w:rsidR="00F8564C" w:rsidRPr="00C974BD" w:rsidRDefault="00F8564C" w:rsidP="00F8564C">
            <w:pPr>
              <w:pStyle w:val="Cuerpo-PF"/>
              <w:rPr>
                <w:sz w:val="24"/>
                <w:szCs w:val="24"/>
              </w:rPr>
            </w:pPr>
            <w:r w:rsidRPr="00C974BD">
              <w:rPr>
                <w:sz w:val="24"/>
                <w:szCs w:val="24"/>
              </w:rPr>
              <w:t>15</w:t>
            </w:r>
          </w:p>
        </w:tc>
        <w:tc>
          <w:tcPr>
            <w:tcW w:w="2268" w:type="dxa"/>
          </w:tcPr>
          <w:p w14:paraId="73034703" w14:textId="494F4744" w:rsidR="00F8564C" w:rsidRPr="00C974BD" w:rsidRDefault="00F8564C" w:rsidP="00F8564C">
            <w:pPr>
              <w:pStyle w:val="Cuerpo-PF"/>
              <w:rPr>
                <w:sz w:val="24"/>
                <w:szCs w:val="24"/>
              </w:rPr>
            </w:pPr>
            <w:r w:rsidRPr="00C974BD">
              <w:rPr>
                <w:sz w:val="24"/>
                <w:szCs w:val="24"/>
              </w:rPr>
              <w:t>192.168.0.112</w:t>
            </w:r>
          </w:p>
        </w:tc>
        <w:tc>
          <w:tcPr>
            <w:tcW w:w="1985" w:type="dxa"/>
          </w:tcPr>
          <w:p w14:paraId="5FC82EA1" w14:textId="5AAE81FE" w:rsidR="00F8564C" w:rsidRPr="00C974BD" w:rsidRDefault="00F8564C" w:rsidP="00F8564C">
            <w:pPr>
              <w:pStyle w:val="Cuerpo-PF"/>
              <w:rPr>
                <w:sz w:val="24"/>
                <w:szCs w:val="24"/>
              </w:rPr>
            </w:pPr>
            <w:r w:rsidRPr="00C974BD">
              <w:rPr>
                <w:sz w:val="24"/>
                <w:szCs w:val="24"/>
              </w:rPr>
              <w:t>192.168.0.113 - 192.168.0.118</w:t>
            </w:r>
          </w:p>
        </w:tc>
        <w:tc>
          <w:tcPr>
            <w:tcW w:w="2126" w:type="dxa"/>
          </w:tcPr>
          <w:p w14:paraId="1DB1D019" w14:textId="1BD966B3" w:rsidR="00F8564C" w:rsidRPr="00C974BD" w:rsidRDefault="00F8564C" w:rsidP="00F8564C">
            <w:pPr>
              <w:pStyle w:val="Cuerpo-PF"/>
              <w:rPr>
                <w:sz w:val="24"/>
                <w:szCs w:val="24"/>
              </w:rPr>
            </w:pPr>
            <w:r w:rsidRPr="00C974BD">
              <w:rPr>
                <w:sz w:val="24"/>
                <w:szCs w:val="24"/>
              </w:rPr>
              <w:t>192.168.0.119</w:t>
            </w:r>
          </w:p>
        </w:tc>
        <w:tc>
          <w:tcPr>
            <w:tcW w:w="2374" w:type="dxa"/>
          </w:tcPr>
          <w:p w14:paraId="4989215A" w14:textId="6EFA8049" w:rsidR="00F8564C" w:rsidRPr="00C974BD" w:rsidRDefault="00F8564C" w:rsidP="00F8564C">
            <w:pPr>
              <w:pStyle w:val="Cuerpo-PF"/>
              <w:rPr>
                <w:sz w:val="24"/>
                <w:szCs w:val="24"/>
              </w:rPr>
            </w:pPr>
            <w:r w:rsidRPr="00C974BD">
              <w:rPr>
                <w:sz w:val="24"/>
                <w:szCs w:val="24"/>
              </w:rPr>
              <w:t>255.255.255.248/29</w:t>
            </w:r>
          </w:p>
        </w:tc>
      </w:tr>
      <w:tr w:rsidR="00F8564C" w:rsidRPr="00C974BD" w14:paraId="3228EE1D" w14:textId="77777777" w:rsidTr="00CF5646">
        <w:trPr>
          <w:trHeight w:val="350"/>
        </w:trPr>
        <w:tc>
          <w:tcPr>
            <w:tcW w:w="1271" w:type="dxa"/>
          </w:tcPr>
          <w:p w14:paraId="6ED0B32C" w14:textId="72E7EFFE" w:rsidR="00F8564C" w:rsidRPr="00C974BD" w:rsidRDefault="00F8564C" w:rsidP="00F8564C">
            <w:pPr>
              <w:pStyle w:val="Cuerpo-PF"/>
              <w:rPr>
                <w:sz w:val="24"/>
                <w:szCs w:val="24"/>
              </w:rPr>
            </w:pPr>
            <w:r w:rsidRPr="00C974BD">
              <w:rPr>
                <w:sz w:val="24"/>
                <w:szCs w:val="24"/>
              </w:rPr>
              <w:t>16</w:t>
            </w:r>
          </w:p>
        </w:tc>
        <w:tc>
          <w:tcPr>
            <w:tcW w:w="2268" w:type="dxa"/>
          </w:tcPr>
          <w:p w14:paraId="5776A1E2" w14:textId="265FB460" w:rsidR="00F8564C" w:rsidRPr="00C974BD" w:rsidRDefault="00F8564C" w:rsidP="00F8564C">
            <w:pPr>
              <w:pStyle w:val="Cuerpo-PF"/>
              <w:rPr>
                <w:sz w:val="24"/>
                <w:szCs w:val="24"/>
              </w:rPr>
            </w:pPr>
            <w:r w:rsidRPr="00C974BD">
              <w:rPr>
                <w:sz w:val="24"/>
                <w:szCs w:val="24"/>
              </w:rPr>
              <w:t>192.168.0.120</w:t>
            </w:r>
          </w:p>
        </w:tc>
        <w:tc>
          <w:tcPr>
            <w:tcW w:w="1985" w:type="dxa"/>
          </w:tcPr>
          <w:p w14:paraId="7D2D4186" w14:textId="74B439A0" w:rsidR="00F8564C" w:rsidRPr="00C974BD" w:rsidRDefault="00F8564C" w:rsidP="00F8564C">
            <w:pPr>
              <w:pStyle w:val="Cuerpo-PF"/>
              <w:rPr>
                <w:sz w:val="24"/>
                <w:szCs w:val="24"/>
              </w:rPr>
            </w:pPr>
            <w:r w:rsidRPr="00C974BD">
              <w:rPr>
                <w:sz w:val="24"/>
                <w:szCs w:val="24"/>
              </w:rPr>
              <w:t>192.168.0.121 - 192.168.0.126</w:t>
            </w:r>
          </w:p>
        </w:tc>
        <w:tc>
          <w:tcPr>
            <w:tcW w:w="2126" w:type="dxa"/>
          </w:tcPr>
          <w:p w14:paraId="4C37BD7F" w14:textId="6EB35640" w:rsidR="00F8564C" w:rsidRPr="00C974BD" w:rsidRDefault="00F8564C" w:rsidP="00F8564C">
            <w:pPr>
              <w:pStyle w:val="Cuerpo-PF"/>
              <w:rPr>
                <w:sz w:val="24"/>
                <w:szCs w:val="24"/>
              </w:rPr>
            </w:pPr>
            <w:r w:rsidRPr="00C974BD">
              <w:rPr>
                <w:sz w:val="24"/>
                <w:szCs w:val="24"/>
              </w:rPr>
              <w:t>192.168.0.127</w:t>
            </w:r>
            <w:r w:rsidRPr="00C974BD">
              <w:rPr>
                <w:sz w:val="24"/>
                <w:szCs w:val="24"/>
              </w:rPr>
              <w:tab/>
            </w:r>
          </w:p>
        </w:tc>
        <w:tc>
          <w:tcPr>
            <w:tcW w:w="2374" w:type="dxa"/>
          </w:tcPr>
          <w:p w14:paraId="116D88E2" w14:textId="087D8828" w:rsidR="00F8564C" w:rsidRPr="00C974BD" w:rsidRDefault="00F8564C" w:rsidP="00F8564C">
            <w:pPr>
              <w:pStyle w:val="Cuerpo-PF"/>
              <w:rPr>
                <w:sz w:val="24"/>
                <w:szCs w:val="24"/>
              </w:rPr>
            </w:pPr>
            <w:r w:rsidRPr="00C974BD">
              <w:rPr>
                <w:sz w:val="24"/>
                <w:szCs w:val="24"/>
              </w:rPr>
              <w:t>255.255.255.248/29</w:t>
            </w:r>
          </w:p>
        </w:tc>
      </w:tr>
    </w:tbl>
    <w:p w14:paraId="7B1EE273" w14:textId="621B1D46" w:rsidR="007A6FD0" w:rsidRPr="00C974BD" w:rsidRDefault="007A6FD0" w:rsidP="00B3203B">
      <w:pPr>
        <w:pStyle w:val="Cuerpo-PF"/>
      </w:pPr>
    </w:p>
    <w:p w14:paraId="254A7374" w14:textId="77777777" w:rsidR="00CF5646" w:rsidRPr="00C974BD" w:rsidRDefault="00CF5646" w:rsidP="00CF5646">
      <w:pPr>
        <w:jc w:val="both"/>
        <w:rPr>
          <w:rFonts w:ascii="Arial" w:hAnsi="Arial"/>
          <w:bCs/>
          <w:color w:val="34ABA2" w:themeColor="accent6"/>
          <w:u w:val="single"/>
          <w:lang w:val="es-MX"/>
        </w:rPr>
      </w:pPr>
      <w:r w:rsidRPr="00C974BD">
        <w:rPr>
          <w:rFonts w:ascii="Arial" w:hAnsi="Arial"/>
          <w:bCs/>
          <w:color w:val="34ABA2" w:themeColor="accent6"/>
          <w:u w:val="single"/>
          <w:lang w:val="es-MX"/>
        </w:rPr>
        <w:t>Zona Comercial</w:t>
      </w:r>
    </w:p>
    <w:p w14:paraId="453EEA16" w14:textId="59B1494C" w:rsidR="007A6FD0" w:rsidRPr="00C974BD" w:rsidRDefault="007A6FD0" w:rsidP="00B3203B">
      <w:pPr>
        <w:pStyle w:val="Cuerpo-PF"/>
      </w:pPr>
    </w:p>
    <w:p w14:paraId="2807D55E" w14:textId="77777777" w:rsidR="00CF5646" w:rsidRPr="00C974BD" w:rsidRDefault="00CF5646" w:rsidP="00CF5646">
      <w:pPr>
        <w:pStyle w:val="Cuerpo-PF"/>
      </w:pPr>
      <w:r w:rsidRPr="00C974BD">
        <w:t>Bloque de direcciones de red</w:t>
      </w:r>
    </w:p>
    <w:p w14:paraId="4F9139AF" w14:textId="77777777" w:rsidR="00CF5646" w:rsidRPr="00C974BD" w:rsidRDefault="00CF5646" w:rsidP="00CF5646">
      <w:pPr>
        <w:pStyle w:val="Cuerpo-PF"/>
      </w:pPr>
      <w:r w:rsidRPr="00C974BD">
        <w:t>182.168.0.0/20</w:t>
      </w:r>
    </w:p>
    <w:p w14:paraId="115ED3CE" w14:textId="77777777" w:rsidR="00CF5646" w:rsidRPr="00C974BD" w:rsidRDefault="00CF5646" w:rsidP="00CF5646">
      <w:pPr>
        <w:pStyle w:val="Cuerpo-PF"/>
      </w:pPr>
      <w:r w:rsidRPr="00C974BD">
        <w:t>Mascara de subred</w:t>
      </w:r>
      <w:r w:rsidRPr="00C974BD">
        <w:tab/>
      </w:r>
    </w:p>
    <w:p w14:paraId="7DF04885" w14:textId="77777777" w:rsidR="00CF5646" w:rsidRPr="00C974BD" w:rsidRDefault="00CF5646" w:rsidP="00CF5646">
      <w:pPr>
        <w:pStyle w:val="Cuerpo-PF"/>
      </w:pPr>
      <w:r w:rsidRPr="00C974BD">
        <w:t>255.255.255.192/26</w:t>
      </w:r>
    </w:p>
    <w:p w14:paraId="061B097C" w14:textId="77777777" w:rsidR="00CF5646" w:rsidRPr="00C974BD" w:rsidRDefault="00CF5646" w:rsidP="00CF5646">
      <w:pPr>
        <w:pStyle w:val="Cuerpo-PF"/>
      </w:pPr>
      <w:r w:rsidRPr="00C974BD">
        <w:lastRenderedPageBreak/>
        <w:t>Número de hosts/subredes</w:t>
      </w:r>
      <w:r w:rsidRPr="00C974BD">
        <w:tab/>
      </w:r>
    </w:p>
    <w:p w14:paraId="56479491" w14:textId="77777777" w:rsidR="00CF5646" w:rsidRPr="00C974BD" w:rsidRDefault="00CF5646" w:rsidP="00CF5646">
      <w:pPr>
        <w:pStyle w:val="Cuerpo-PF"/>
      </w:pPr>
      <w:r w:rsidRPr="00C974BD">
        <w:t>64</w:t>
      </w:r>
    </w:p>
    <w:p w14:paraId="131B5333" w14:textId="77777777" w:rsidR="00CF5646" w:rsidRPr="00C974BD" w:rsidRDefault="00CF5646" w:rsidP="00CF5646">
      <w:pPr>
        <w:pStyle w:val="Cuerpo-PF"/>
      </w:pPr>
      <w:r w:rsidRPr="00C974BD">
        <w:t>Número de subredes</w:t>
      </w:r>
    </w:p>
    <w:p w14:paraId="0155D7E2" w14:textId="3C0948DA" w:rsidR="00CF5646" w:rsidRPr="00C974BD" w:rsidRDefault="00CF5646" w:rsidP="00CF5646">
      <w:pPr>
        <w:pStyle w:val="Cuerpo-PF"/>
      </w:pPr>
      <w:r w:rsidRPr="00C974BD">
        <w:t>64</w:t>
      </w:r>
    </w:p>
    <w:p w14:paraId="4B3CA22B" w14:textId="702636B1" w:rsidR="00CF5646" w:rsidRPr="00C974BD" w:rsidRDefault="00CF5646" w:rsidP="00CF5646">
      <w:pPr>
        <w:pStyle w:val="Cuerpo-PF"/>
      </w:pPr>
    </w:p>
    <w:p w14:paraId="050D13CC" w14:textId="161E3E39" w:rsidR="00CF5646" w:rsidRPr="00C974BD" w:rsidRDefault="00CF5646" w:rsidP="00CF5646">
      <w:pPr>
        <w:pStyle w:val="Cuerpo-PF"/>
      </w:pPr>
      <w:r w:rsidRPr="00C974BD">
        <w:t>***</w:t>
      </w:r>
      <w:r w:rsidR="00C974BD" w:rsidRPr="00C974BD">
        <w:t>Áreas</w:t>
      </w:r>
      <w:r w:rsidRPr="00C974BD">
        <w:t xml:space="preserve"> que requieren acceso a internet</w:t>
      </w:r>
    </w:p>
    <w:p w14:paraId="11D5F5B5" w14:textId="583FEADB" w:rsidR="00CF5646" w:rsidRPr="00C974BD" w:rsidRDefault="00CF5646" w:rsidP="00CF5646">
      <w:pPr>
        <w:pStyle w:val="Cuerpo-PF"/>
      </w:pPr>
    </w:p>
    <w:tbl>
      <w:tblPr>
        <w:tblStyle w:val="Tablaconcuadrcula"/>
        <w:tblW w:w="0" w:type="auto"/>
        <w:tblLayout w:type="fixed"/>
        <w:tblLook w:val="04A0" w:firstRow="1" w:lastRow="0" w:firstColumn="1" w:lastColumn="0" w:noHBand="0" w:noVBand="1"/>
      </w:tblPr>
      <w:tblGrid>
        <w:gridCol w:w="1271"/>
        <w:gridCol w:w="2268"/>
        <w:gridCol w:w="1985"/>
        <w:gridCol w:w="2126"/>
        <w:gridCol w:w="2374"/>
      </w:tblGrid>
      <w:tr w:rsidR="00CF5646" w:rsidRPr="00C974BD" w14:paraId="140BB160" w14:textId="77777777" w:rsidTr="00CF5646">
        <w:trPr>
          <w:trHeight w:val="331"/>
        </w:trPr>
        <w:tc>
          <w:tcPr>
            <w:tcW w:w="10024" w:type="dxa"/>
            <w:gridSpan w:val="5"/>
          </w:tcPr>
          <w:p w14:paraId="5972614D" w14:textId="77777777" w:rsidR="00CF5646" w:rsidRPr="00C974BD" w:rsidRDefault="00CF5646" w:rsidP="00CF5646">
            <w:pPr>
              <w:pStyle w:val="Cuerpo-PF"/>
              <w:rPr>
                <w:sz w:val="24"/>
                <w:szCs w:val="24"/>
              </w:rPr>
            </w:pPr>
            <w:r w:rsidRPr="00C974BD">
              <w:rPr>
                <w:sz w:val="24"/>
                <w:szCs w:val="24"/>
              </w:rPr>
              <w:t>Detalles de subred</w:t>
            </w:r>
          </w:p>
        </w:tc>
      </w:tr>
      <w:tr w:rsidR="00CF5646" w:rsidRPr="00C974BD" w14:paraId="733ADAF8" w14:textId="77777777" w:rsidTr="00CF5646">
        <w:trPr>
          <w:trHeight w:val="350"/>
        </w:trPr>
        <w:tc>
          <w:tcPr>
            <w:tcW w:w="1271" w:type="dxa"/>
          </w:tcPr>
          <w:p w14:paraId="1FA077A9" w14:textId="77777777" w:rsidR="00CF5646" w:rsidRPr="00C974BD" w:rsidRDefault="00CF5646" w:rsidP="00CF5646">
            <w:pPr>
              <w:pStyle w:val="Cuerpo-PF"/>
              <w:jc w:val="center"/>
              <w:rPr>
                <w:sz w:val="24"/>
                <w:szCs w:val="24"/>
              </w:rPr>
            </w:pPr>
            <w:r w:rsidRPr="00C974BD">
              <w:rPr>
                <w:sz w:val="24"/>
                <w:szCs w:val="24"/>
              </w:rPr>
              <w:t>SubnetID</w:t>
            </w:r>
          </w:p>
        </w:tc>
        <w:tc>
          <w:tcPr>
            <w:tcW w:w="2268" w:type="dxa"/>
          </w:tcPr>
          <w:p w14:paraId="6A1B4251" w14:textId="77777777" w:rsidR="00CF5646" w:rsidRPr="00C974BD" w:rsidRDefault="00CF5646" w:rsidP="00CF5646">
            <w:pPr>
              <w:pStyle w:val="Cuerpo-PF"/>
              <w:jc w:val="center"/>
              <w:rPr>
                <w:sz w:val="24"/>
                <w:szCs w:val="24"/>
              </w:rPr>
            </w:pPr>
            <w:r w:rsidRPr="00C974BD">
              <w:rPr>
                <w:sz w:val="24"/>
                <w:szCs w:val="24"/>
              </w:rPr>
              <w:t>SubnetAddress</w:t>
            </w:r>
          </w:p>
        </w:tc>
        <w:tc>
          <w:tcPr>
            <w:tcW w:w="1985" w:type="dxa"/>
          </w:tcPr>
          <w:p w14:paraId="32CC18E9" w14:textId="77777777" w:rsidR="00CF5646" w:rsidRPr="00C974BD" w:rsidRDefault="00CF5646" w:rsidP="00CF5646">
            <w:pPr>
              <w:pStyle w:val="Cuerpo-PF"/>
              <w:jc w:val="center"/>
              <w:rPr>
                <w:sz w:val="24"/>
                <w:szCs w:val="24"/>
              </w:rPr>
            </w:pPr>
            <w:r w:rsidRPr="00C974BD">
              <w:rPr>
                <w:sz w:val="24"/>
                <w:szCs w:val="24"/>
              </w:rPr>
              <w:t>HostAddressRange</w:t>
            </w:r>
          </w:p>
        </w:tc>
        <w:tc>
          <w:tcPr>
            <w:tcW w:w="2126" w:type="dxa"/>
          </w:tcPr>
          <w:p w14:paraId="5AE4634E" w14:textId="77777777" w:rsidR="00CF5646" w:rsidRPr="00C974BD" w:rsidRDefault="00CF5646" w:rsidP="00CF5646">
            <w:pPr>
              <w:pStyle w:val="Cuerpo-PF"/>
              <w:jc w:val="center"/>
              <w:rPr>
                <w:sz w:val="24"/>
                <w:szCs w:val="24"/>
              </w:rPr>
            </w:pPr>
            <w:r w:rsidRPr="00C974BD">
              <w:rPr>
                <w:sz w:val="24"/>
                <w:szCs w:val="24"/>
              </w:rPr>
              <w:t>BroadcastAddress</w:t>
            </w:r>
          </w:p>
        </w:tc>
        <w:tc>
          <w:tcPr>
            <w:tcW w:w="2374" w:type="dxa"/>
          </w:tcPr>
          <w:p w14:paraId="06C29E2D" w14:textId="77777777" w:rsidR="00CF5646" w:rsidRPr="00C974BD" w:rsidRDefault="00CF5646" w:rsidP="00CF5646">
            <w:pPr>
              <w:pStyle w:val="Cuerpo-PF"/>
              <w:jc w:val="center"/>
              <w:rPr>
                <w:sz w:val="24"/>
                <w:szCs w:val="24"/>
              </w:rPr>
            </w:pPr>
            <w:r w:rsidRPr="00C974BD">
              <w:rPr>
                <w:sz w:val="24"/>
                <w:szCs w:val="24"/>
              </w:rPr>
              <w:t>submask</w:t>
            </w:r>
          </w:p>
        </w:tc>
      </w:tr>
      <w:tr w:rsidR="00CF5646" w:rsidRPr="00C974BD" w14:paraId="7D5927F2" w14:textId="77777777" w:rsidTr="00CF5646">
        <w:trPr>
          <w:trHeight w:val="350"/>
        </w:trPr>
        <w:tc>
          <w:tcPr>
            <w:tcW w:w="10024" w:type="dxa"/>
            <w:gridSpan w:val="5"/>
          </w:tcPr>
          <w:p w14:paraId="2A9D6481" w14:textId="649999E7" w:rsidR="00CF5646" w:rsidRPr="00C974BD" w:rsidRDefault="00CF5646" w:rsidP="00CF5646">
            <w:pPr>
              <w:pStyle w:val="Cuerpo-PF"/>
              <w:jc w:val="both"/>
              <w:rPr>
                <w:b/>
                <w:bCs/>
                <w:sz w:val="24"/>
                <w:szCs w:val="24"/>
              </w:rPr>
            </w:pPr>
            <w:r w:rsidRPr="00C974BD">
              <w:rPr>
                <w:b/>
                <w:bCs/>
                <w:sz w:val="24"/>
                <w:szCs w:val="24"/>
              </w:rPr>
              <w:t xml:space="preserve">*Sala de </w:t>
            </w:r>
            <w:r w:rsidR="00C974BD" w:rsidRPr="00C974BD">
              <w:rPr>
                <w:b/>
                <w:bCs/>
                <w:sz w:val="24"/>
                <w:szCs w:val="24"/>
              </w:rPr>
              <w:t>exhibición</w:t>
            </w:r>
            <w:r w:rsidRPr="00C974BD">
              <w:rPr>
                <w:b/>
                <w:bCs/>
                <w:sz w:val="24"/>
                <w:szCs w:val="24"/>
              </w:rPr>
              <w:t xml:space="preserve"> y ventas</w:t>
            </w:r>
            <w:r w:rsidR="00C974BD">
              <w:rPr>
                <w:b/>
                <w:bCs/>
                <w:sz w:val="24"/>
                <w:szCs w:val="24"/>
              </w:rPr>
              <w:t xml:space="preserve"> </w:t>
            </w:r>
            <w:r w:rsidRPr="00C974BD">
              <w:rPr>
                <w:b/>
                <w:bCs/>
                <w:sz w:val="24"/>
                <w:szCs w:val="24"/>
              </w:rPr>
              <w:t xml:space="preserve">(vitrinas, </w:t>
            </w:r>
            <w:r w:rsidR="00C974BD" w:rsidRPr="00C974BD">
              <w:rPr>
                <w:b/>
                <w:bCs/>
                <w:sz w:val="24"/>
                <w:szCs w:val="24"/>
              </w:rPr>
              <w:t>stands</w:t>
            </w:r>
            <w:r w:rsidRPr="00C974BD">
              <w:rPr>
                <w:b/>
                <w:bCs/>
                <w:sz w:val="24"/>
                <w:szCs w:val="24"/>
              </w:rPr>
              <w:t>)</w:t>
            </w:r>
            <w:r w:rsidRPr="00C974BD">
              <w:rPr>
                <w:b/>
                <w:bCs/>
                <w:sz w:val="24"/>
                <w:szCs w:val="24"/>
              </w:rPr>
              <w:tab/>
              <w:t>800 hosts</w:t>
            </w:r>
          </w:p>
          <w:p w14:paraId="33EF45E5" w14:textId="5D15400F" w:rsidR="00CF5646" w:rsidRPr="00C974BD" w:rsidRDefault="00CF5646" w:rsidP="00CF5646">
            <w:pPr>
              <w:pStyle w:val="Cuerpo-PF"/>
              <w:jc w:val="both"/>
              <w:rPr>
                <w:b/>
                <w:bCs/>
                <w:sz w:val="24"/>
                <w:szCs w:val="24"/>
              </w:rPr>
            </w:pPr>
            <w:r w:rsidRPr="00C974BD">
              <w:rPr>
                <w:b/>
                <w:bCs/>
                <w:sz w:val="24"/>
                <w:szCs w:val="24"/>
              </w:rPr>
              <w:t>zona wifi 1</w:t>
            </w:r>
          </w:p>
        </w:tc>
      </w:tr>
      <w:tr w:rsidR="00CF5646" w:rsidRPr="00C974BD" w14:paraId="2E00EA5F" w14:textId="77777777" w:rsidTr="00CF5646">
        <w:trPr>
          <w:trHeight w:val="350"/>
        </w:trPr>
        <w:tc>
          <w:tcPr>
            <w:tcW w:w="1271" w:type="dxa"/>
          </w:tcPr>
          <w:p w14:paraId="605E733C" w14:textId="4283D2FC" w:rsidR="00CF5646" w:rsidRPr="00C974BD" w:rsidRDefault="00CF5646" w:rsidP="00CF5646">
            <w:pPr>
              <w:pStyle w:val="Cuerpo-PF"/>
              <w:rPr>
                <w:sz w:val="24"/>
                <w:szCs w:val="24"/>
              </w:rPr>
            </w:pPr>
            <w:r w:rsidRPr="00C974BD">
              <w:rPr>
                <w:sz w:val="24"/>
                <w:szCs w:val="24"/>
              </w:rPr>
              <w:t>1</w:t>
            </w:r>
          </w:p>
        </w:tc>
        <w:tc>
          <w:tcPr>
            <w:tcW w:w="2268" w:type="dxa"/>
          </w:tcPr>
          <w:p w14:paraId="2277BC9C" w14:textId="609DB7F0" w:rsidR="00CF5646" w:rsidRPr="00C974BD" w:rsidRDefault="00CF5646" w:rsidP="00CF5646">
            <w:pPr>
              <w:pStyle w:val="Cuerpo-PF"/>
              <w:rPr>
                <w:sz w:val="24"/>
                <w:szCs w:val="24"/>
              </w:rPr>
            </w:pPr>
            <w:r w:rsidRPr="00C974BD">
              <w:rPr>
                <w:sz w:val="24"/>
                <w:szCs w:val="24"/>
              </w:rPr>
              <w:t>182.168.0.0</w:t>
            </w:r>
          </w:p>
        </w:tc>
        <w:tc>
          <w:tcPr>
            <w:tcW w:w="1985" w:type="dxa"/>
          </w:tcPr>
          <w:p w14:paraId="668B7128" w14:textId="11BCA5FE" w:rsidR="00CF5646" w:rsidRPr="00C974BD" w:rsidRDefault="00CF5646" w:rsidP="00CF5646">
            <w:pPr>
              <w:pStyle w:val="Cuerpo-PF"/>
              <w:rPr>
                <w:sz w:val="24"/>
                <w:szCs w:val="24"/>
              </w:rPr>
            </w:pPr>
            <w:r w:rsidRPr="00C974BD">
              <w:rPr>
                <w:sz w:val="24"/>
                <w:szCs w:val="24"/>
              </w:rPr>
              <w:t>182.168.0.1 - 182.168.0.62</w:t>
            </w:r>
          </w:p>
        </w:tc>
        <w:tc>
          <w:tcPr>
            <w:tcW w:w="2126" w:type="dxa"/>
          </w:tcPr>
          <w:p w14:paraId="0E80E61F" w14:textId="342830B8" w:rsidR="00CF5646" w:rsidRPr="00C974BD" w:rsidRDefault="00CF5646" w:rsidP="00CF5646">
            <w:pPr>
              <w:pStyle w:val="Cuerpo-PF"/>
              <w:rPr>
                <w:sz w:val="24"/>
                <w:szCs w:val="24"/>
              </w:rPr>
            </w:pPr>
            <w:r w:rsidRPr="00C974BD">
              <w:rPr>
                <w:sz w:val="24"/>
                <w:szCs w:val="24"/>
              </w:rPr>
              <w:t>182.168.0.63</w:t>
            </w:r>
          </w:p>
        </w:tc>
        <w:tc>
          <w:tcPr>
            <w:tcW w:w="2374" w:type="dxa"/>
          </w:tcPr>
          <w:p w14:paraId="0208FDE5" w14:textId="475D25D7" w:rsidR="00CF5646" w:rsidRPr="00C974BD" w:rsidRDefault="00CF5646" w:rsidP="00CF5646">
            <w:pPr>
              <w:pStyle w:val="Cuerpo-PF"/>
              <w:rPr>
                <w:sz w:val="24"/>
                <w:szCs w:val="24"/>
              </w:rPr>
            </w:pPr>
            <w:r w:rsidRPr="00C974BD">
              <w:rPr>
                <w:sz w:val="24"/>
                <w:szCs w:val="24"/>
              </w:rPr>
              <w:t>255.255.255.192/26</w:t>
            </w:r>
          </w:p>
        </w:tc>
      </w:tr>
      <w:tr w:rsidR="00CF5646" w:rsidRPr="00C974BD" w14:paraId="6486755B" w14:textId="77777777" w:rsidTr="00CF5646">
        <w:trPr>
          <w:trHeight w:val="350"/>
        </w:trPr>
        <w:tc>
          <w:tcPr>
            <w:tcW w:w="1271" w:type="dxa"/>
          </w:tcPr>
          <w:p w14:paraId="50252751" w14:textId="07EB7E92" w:rsidR="00CF5646" w:rsidRPr="00C974BD" w:rsidRDefault="00CF5646" w:rsidP="00CF5646">
            <w:pPr>
              <w:pStyle w:val="Cuerpo-PF"/>
              <w:rPr>
                <w:sz w:val="24"/>
                <w:szCs w:val="24"/>
              </w:rPr>
            </w:pPr>
            <w:r w:rsidRPr="00C974BD">
              <w:rPr>
                <w:sz w:val="24"/>
                <w:szCs w:val="24"/>
              </w:rPr>
              <w:t>2</w:t>
            </w:r>
          </w:p>
        </w:tc>
        <w:tc>
          <w:tcPr>
            <w:tcW w:w="2268" w:type="dxa"/>
          </w:tcPr>
          <w:p w14:paraId="3C621C80" w14:textId="724AAFAF" w:rsidR="00CF5646" w:rsidRPr="00C974BD" w:rsidRDefault="00CF5646" w:rsidP="00CF5646">
            <w:pPr>
              <w:pStyle w:val="Cuerpo-PF"/>
              <w:rPr>
                <w:sz w:val="24"/>
                <w:szCs w:val="24"/>
              </w:rPr>
            </w:pPr>
            <w:r w:rsidRPr="00C974BD">
              <w:rPr>
                <w:sz w:val="24"/>
                <w:szCs w:val="24"/>
              </w:rPr>
              <w:t>182.168.0.64</w:t>
            </w:r>
          </w:p>
        </w:tc>
        <w:tc>
          <w:tcPr>
            <w:tcW w:w="1985" w:type="dxa"/>
          </w:tcPr>
          <w:p w14:paraId="1AEC3EAF" w14:textId="31F2CC13" w:rsidR="00CF5646" w:rsidRPr="00C974BD" w:rsidRDefault="00CF5646" w:rsidP="00CF5646">
            <w:pPr>
              <w:pStyle w:val="Cuerpo-PF"/>
              <w:rPr>
                <w:sz w:val="24"/>
                <w:szCs w:val="24"/>
              </w:rPr>
            </w:pPr>
            <w:r w:rsidRPr="00C974BD">
              <w:rPr>
                <w:sz w:val="24"/>
                <w:szCs w:val="24"/>
              </w:rPr>
              <w:t>182.168.0.65 - 182.168.0.126</w:t>
            </w:r>
          </w:p>
        </w:tc>
        <w:tc>
          <w:tcPr>
            <w:tcW w:w="2126" w:type="dxa"/>
          </w:tcPr>
          <w:p w14:paraId="742D6D6D" w14:textId="71EEAB65" w:rsidR="00CF5646" w:rsidRPr="00C974BD" w:rsidRDefault="00CF5646" w:rsidP="00CF5646">
            <w:pPr>
              <w:pStyle w:val="Cuerpo-PF"/>
              <w:rPr>
                <w:sz w:val="24"/>
                <w:szCs w:val="24"/>
              </w:rPr>
            </w:pPr>
            <w:r w:rsidRPr="00C974BD">
              <w:rPr>
                <w:sz w:val="24"/>
                <w:szCs w:val="24"/>
              </w:rPr>
              <w:t>182.168.0.127</w:t>
            </w:r>
          </w:p>
        </w:tc>
        <w:tc>
          <w:tcPr>
            <w:tcW w:w="2374" w:type="dxa"/>
          </w:tcPr>
          <w:p w14:paraId="0DCBF519" w14:textId="1CB2F02E" w:rsidR="00CF5646" w:rsidRPr="00C974BD" w:rsidRDefault="00CF5646" w:rsidP="00CF5646">
            <w:pPr>
              <w:pStyle w:val="Cuerpo-PF"/>
              <w:rPr>
                <w:sz w:val="24"/>
                <w:szCs w:val="24"/>
              </w:rPr>
            </w:pPr>
            <w:r w:rsidRPr="00C974BD">
              <w:rPr>
                <w:sz w:val="24"/>
                <w:szCs w:val="24"/>
              </w:rPr>
              <w:t>255.255.255.192/26</w:t>
            </w:r>
          </w:p>
        </w:tc>
      </w:tr>
      <w:tr w:rsidR="00CF5646" w:rsidRPr="00C974BD" w14:paraId="6000C887" w14:textId="77777777" w:rsidTr="00CF5646">
        <w:trPr>
          <w:trHeight w:val="331"/>
        </w:trPr>
        <w:tc>
          <w:tcPr>
            <w:tcW w:w="10024" w:type="dxa"/>
            <w:gridSpan w:val="5"/>
          </w:tcPr>
          <w:p w14:paraId="15510385" w14:textId="377B58A3" w:rsidR="00CF5646" w:rsidRPr="00C974BD" w:rsidRDefault="00CF5646" w:rsidP="00CF5646">
            <w:pPr>
              <w:pStyle w:val="Cuerpo-PF"/>
              <w:rPr>
                <w:b/>
                <w:bCs/>
                <w:i/>
                <w:iCs/>
                <w:sz w:val="24"/>
                <w:szCs w:val="24"/>
                <w:u w:val="single"/>
              </w:rPr>
            </w:pPr>
            <w:r w:rsidRPr="00C974BD">
              <w:rPr>
                <w:b/>
                <w:bCs/>
                <w:i/>
                <w:iCs/>
                <w:sz w:val="24"/>
                <w:szCs w:val="24"/>
                <w:u w:val="single"/>
              </w:rPr>
              <w:t>uni</w:t>
            </w:r>
            <w:r w:rsidR="00F24522" w:rsidRPr="00C974BD">
              <w:rPr>
                <w:b/>
                <w:bCs/>
                <w:i/>
                <w:iCs/>
                <w:sz w:val="24"/>
                <w:szCs w:val="24"/>
                <w:u w:val="single"/>
              </w:rPr>
              <w:t>ó</w:t>
            </w:r>
            <w:r w:rsidRPr="00C974BD">
              <w:rPr>
                <w:b/>
                <w:bCs/>
                <w:i/>
                <w:iCs/>
                <w:sz w:val="24"/>
                <w:szCs w:val="24"/>
                <w:u w:val="single"/>
              </w:rPr>
              <w:t>n 1-2:</w:t>
            </w:r>
          </w:p>
        </w:tc>
      </w:tr>
      <w:tr w:rsidR="00CF5646" w:rsidRPr="00C974BD" w14:paraId="5E86A481" w14:textId="77777777" w:rsidTr="00CF5646">
        <w:trPr>
          <w:trHeight w:val="350"/>
        </w:trPr>
        <w:tc>
          <w:tcPr>
            <w:tcW w:w="1271" w:type="dxa"/>
          </w:tcPr>
          <w:p w14:paraId="1919BA43" w14:textId="040C2A4C" w:rsidR="00CF5646" w:rsidRPr="00C974BD" w:rsidRDefault="00CF5646" w:rsidP="00CF5646">
            <w:pPr>
              <w:pStyle w:val="Cuerpo-PF"/>
              <w:rPr>
                <w:sz w:val="24"/>
                <w:szCs w:val="24"/>
              </w:rPr>
            </w:pPr>
            <w:r w:rsidRPr="00C974BD">
              <w:rPr>
                <w:sz w:val="24"/>
                <w:szCs w:val="24"/>
              </w:rPr>
              <w:t xml:space="preserve">1-2 (126 hosts) </w:t>
            </w:r>
          </w:p>
        </w:tc>
        <w:tc>
          <w:tcPr>
            <w:tcW w:w="2268" w:type="dxa"/>
          </w:tcPr>
          <w:p w14:paraId="0B0B604E" w14:textId="779DBA75" w:rsidR="00CF5646" w:rsidRPr="00C974BD" w:rsidRDefault="00CF5646" w:rsidP="00CF5646">
            <w:pPr>
              <w:pStyle w:val="Cuerpo-PF"/>
              <w:rPr>
                <w:sz w:val="24"/>
                <w:szCs w:val="24"/>
              </w:rPr>
            </w:pPr>
            <w:r w:rsidRPr="00C974BD">
              <w:rPr>
                <w:sz w:val="24"/>
                <w:szCs w:val="24"/>
              </w:rPr>
              <w:t>182.168.0.0</w:t>
            </w:r>
            <w:r w:rsidRPr="00C974BD">
              <w:rPr>
                <w:sz w:val="24"/>
                <w:szCs w:val="24"/>
              </w:rPr>
              <w:tab/>
            </w:r>
          </w:p>
        </w:tc>
        <w:tc>
          <w:tcPr>
            <w:tcW w:w="1985" w:type="dxa"/>
          </w:tcPr>
          <w:p w14:paraId="4E7A3A25" w14:textId="5DCBF096" w:rsidR="00CF5646" w:rsidRPr="00C974BD" w:rsidRDefault="00CF5646" w:rsidP="00CF5646">
            <w:pPr>
              <w:pStyle w:val="Cuerpo-PF"/>
              <w:rPr>
                <w:sz w:val="24"/>
                <w:szCs w:val="24"/>
              </w:rPr>
            </w:pPr>
            <w:r w:rsidRPr="00C974BD">
              <w:rPr>
                <w:sz w:val="24"/>
                <w:szCs w:val="24"/>
              </w:rPr>
              <w:t>182.168.0.1 - 182.168.0.126</w:t>
            </w:r>
          </w:p>
        </w:tc>
        <w:tc>
          <w:tcPr>
            <w:tcW w:w="2126" w:type="dxa"/>
          </w:tcPr>
          <w:p w14:paraId="421584EB" w14:textId="3A1BD7C9" w:rsidR="00CF5646" w:rsidRPr="00C974BD" w:rsidRDefault="00CF5646" w:rsidP="00CF5646">
            <w:pPr>
              <w:pStyle w:val="Cuerpo-PF"/>
              <w:rPr>
                <w:sz w:val="24"/>
                <w:szCs w:val="24"/>
              </w:rPr>
            </w:pPr>
            <w:r w:rsidRPr="00C974BD">
              <w:rPr>
                <w:sz w:val="24"/>
                <w:szCs w:val="24"/>
              </w:rPr>
              <w:t>182.168.0.127</w:t>
            </w:r>
          </w:p>
        </w:tc>
        <w:tc>
          <w:tcPr>
            <w:tcW w:w="2374" w:type="dxa"/>
          </w:tcPr>
          <w:p w14:paraId="4E98FF4A" w14:textId="7A2B4DF9" w:rsidR="00CF5646" w:rsidRPr="00C974BD" w:rsidRDefault="00CF5646" w:rsidP="00CF5646">
            <w:pPr>
              <w:pStyle w:val="Cuerpo-PF"/>
              <w:rPr>
                <w:sz w:val="24"/>
                <w:szCs w:val="24"/>
              </w:rPr>
            </w:pPr>
            <w:r w:rsidRPr="00C974BD">
              <w:rPr>
                <w:sz w:val="24"/>
                <w:szCs w:val="24"/>
              </w:rPr>
              <w:t>255.255.255.128/25</w:t>
            </w:r>
          </w:p>
        </w:tc>
      </w:tr>
      <w:tr w:rsidR="00CF5646" w:rsidRPr="00C974BD" w14:paraId="3A31C5A3" w14:textId="77777777" w:rsidTr="00CF5646">
        <w:trPr>
          <w:trHeight w:val="331"/>
        </w:trPr>
        <w:tc>
          <w:tcPr>
            <w:tcW w:w="10024" w:type="dxa"/>
            <w:gridSpan w:val="5"/>
          </w:tcPr>
          <w:p w14:paraId="6E61D4E8" w14:textId="6B1D080A" w:rsidR="00CF5646" w:rsidRPr="00C974BD" w:rsidRDefault="00CF5646" w:rsidP="00CF5646">
            <w:pPr>
              <w:pStyle w:val="Cuerpo-PF"/>
              <w:jc w:val="both"/>
              <w:rPr>
                <w:b/>
                <w:bCs/>
                <w:sz w:val="24"/>
                <w:szCs w:val="24"/>
              </w:rPr>
            </w:pPr>
            <w:r w:rsidRPr="00C974BD">
              <w:rPr>
                <w:b/>
                <w:bCs/>
                <w:sz w:val="24"/>
                <w:szCs w:val="24"/>
              </w:rPr>
              <w:t>zona wifi 2</w:t>
            </w:r>
          </w:p>
        </w:tc>
      </w:tr>
      <w:tr w:rsidR="00CF5646" w:rsidRPr="00C974BD" w14:paraId="49521964" w14:textId="77777777" w:rsidTr="00CF5646">
        <w:trPr>
          <w:trHeight w:val="674"/>
        </w:trPr>
        <w:tc>
          <w:tcPr>
            <w:tcW w:w="1271" w:type="dxa"/>
          </w:tcPr>
          <w:p w14:paraId="2277D3B6" w14:textId="5387E8CF" w:rsidR="00CF5646" w:rsidRPr="00C974BD" w:rsidRDefault="00CF5646" w:rsidP="00CF5646">
            <w:pPr>
              <w:pStyle w:val="Cuerpo-PF"/>
              <w:rPr>
                <w:sz w:val="24"/>
                <w:szCs w:val="24"/>
              </w:rPr>
            </w:pPr>
            <w:r w:rsidRPr="00C974BD">
              <w:rPr>
                <w:sz w:val="24"/>
                <w:szCs w:val="24"/>
              </w:rPr>
              <w:t>3</w:t>
            </w:r>
          </w:p>
        </w:tc>
        <w:tc>
          <w:tcPr>
            <w:tcW w:w="2268" w:type="dxa"/>
          </w:tcPr>
          <w:p w14:paraId="6A01AA42" w14:textId="6A718B79" w:rsidR="00CF5646" w:rsidRPr="00C974BD" w:rsidRDefault="00CF5646" w:rsidP="00CF5646">
            <w:pPr>
              <w:pStyle w:val="Cuerpo-PF"/>
              <w:rPr>
                <w:sz w:val="24"/>
                <w:szCs w:val="24"/>
              </w:rPr>
            </w:pPr>
            <w:r w:rsidRPr="00C974BD">
              <w:rPr>
                <w:sz w:val="24"/>
                <w:szCs w:val="24"/>
              </w:rPr>
              <w:t>182.168.0.128</w:t>
            </w:r>
          </w:p>
        </w:tc>
        <w:tc>
          <w:tcPr>
            <w:tcW w:w="1985" w:type="dxa"/>
          </w:tcPr>
          <w:p w14:paraId="5CED8835" w14:textId="2100A0B6" w:rsidR="00CF5646" w:rsidRPr="00C974BD" w:rsidRDefault="00CF5646" w:rsidP="00CF5646">
            <w:pPr>
              <w:pStyle w:val="Cuerpo-PF"/>
              <w:rPr>
                <w:sz w:val="24"/>
                <w:szCs w:val="24"/>
              </w:rPr>
            </w:pPr>
            <w:r w:rsidRPr="00C974BD">
              <w:rPr>
                <w:sz w:val="24"/>
                <w:szCs w:val="24"/>
              </w:rPr>
              <w:t>182.168.0.129 - 182.168.0.190</w:t>
            </w:r>
          </w:p>
        </w:tc>
        <w:tc>
          <w:tcPr>
            <w:tcW w:w="2126" w:type="dxa"/>
          </w:tcPr>
          <w:p w14:paraId="1F8F381E" w14:textId="30223458" w:rsidR="00CF5646" w:rsidRPr="00C974BD" w:rsidRDefault="00CF5646" w:rsidP="00CF5646">
            <w:pPr>
              <w:pStyle w:val="Cuerpo-PF"/>
              <w:rPr>
                <w:sz w:val="24"/>
                <w:szCs w:val="24"/>
              </w:rPr>
            </w:pPr>
            <w:r w:rsidRPr="00C974BD">
              <w:rPr>
                <w:sz w:val="24"/>
                <w:szCs w:val="24"/>
              </w:rPr>
              <w:t>182.168.0.191</w:t>
            </w:r>
          </w:p>
        </w:tc>
        <w:tc>
          <w:tcPr>
            <w:tcW w:w="2374" w:type="dxa"/>
          </w:tcPr>
          <w:p w14:paraId="546888BA" w14:textId="3C8A53F5" w:rsidR="00CF5646" w:rsidRPr="00C974BD" w:rsidRDefault="00CF5646" w:rsidP="00CF5646">
            <w:pPr>
              <w:pStyle w:val="Cuerpo-PF"/>
              <w:rPr>
                <w:sz w:val="24"/>
                <w:szCs w:val="24"/>
              </w:rPr>
            </w:pPr>
            <w:r w:rsidRPr="00C974BD">
              <w:rPr>
                <w:sz w:val="24"/>
                <w:szCs w:val="24"/>
              </w:rPr>
              <w:t>255.255.255.192/26</w:t>
            </w:r>
          </w:p>
        </w:tc>
      </w:tr>
      <w:tr w:rsidR="00CF5646" w:rsidRPr="00C974BD" w14:paraId="448D64D7" w14:textId="77777777" w:rsidTr="00CF5646">
        <w:trPr>
          <w:trHeight w:val="674"/>
        </w:trPr>
        <w:tc>
          <w:tcPr>
            <w:tcW w:w="1271" w:type="dxa"/>
          </w:tcPr>
          <w:p w14:paraId="6F900D65" w14:textId="561BF226" w:rsidR="00CF5646" w:rsidRPr="00C974BD" w:rsidRDefault="00CF5646" w:rsidP="00CF5646">
            <w:pPr>
              <w:pStyle w:val="Cuerpo-PF"/>
              <w:rPr>
                <w:sz w:val="24"/>
                <w:szCs w:val="24"/>
              </w:rPr>
            </w:pPr>
            <w:r w:rsidRPr="00C974BD">
              <w:rPr>
                <w:sz w:val="24"/>
                <w:szCs w:val="24"/>
              </w:rPr>
              <w:t>4</w:t>
            </w:r>
          </w:p>
        </w:tc>
        <w:tc>
          <w:tcPr>
            <w:tcW w:w="2268" w:type="dxa"/>
          </w:tcPr>
          <w:p w14:paraId="045ED1C8" w14:textId="1A3A867E" w:rsidR="00CF5646" w:rsidRPr="00C974BD" w:rsidRDefault="00CF5646" w:rsidP="00CF5646">
            <w:pPr>
              <w:pStyle w:val="Cuerpo-PF"/>
              <w:rPr>
                <w:sz w:val="24"/>
                <w:szCs w:val="24"/>
              </w:rPr>
            </w:pPr>
            <w:r w:rsidRPr="00C974BD">
              <w:rPr>
                <w:sz w:val="24"/>
                <w:szCs w:val="24"/>
              </w:rPr>
              <w:t>182.168.0.192</w:t>
            </w:r>
          </w:p>
        </w:tc>
        <w:tc>
          <w:tcPr>
            <w:tcW w:w="1985" w:type="dxa"/>
          </w:tcPr>
          <w:p w14:paraId="44A2A353" w14:textId="524662CB" w:rsidR="00CF5646" w:rsidRPr="00C974BD" w:rsidRDefault="00CF5646" w:rsidP="00CF5646">
            <w:pPr>
              <w:pStyle w:val="Cuerpo-PF"/>
              <w:rPr>
                <w:sz w:val="24"/>
                <w:szCs w:val="24"/>
              </w:rPr>
            </w:pPr>
            <w:r w:rsidRPr="00C974BD">
              <w:rPr>
                <w:sz w:val="24"/>
                <w:szCs w:val="24"/>
              </w:rPr>
              <w:t>182.168.0.193 - 182.168.0.254</w:t>
            </w:r>
          </w:p>
        </w:tc>
        <w:tc>
          <w:tcPr>
            <w:tcW w:w="2126" w:type="dxa"/>
          </w:tcPr>
          <w:p w14:paraId="2E606D70" w14:textId="7148F4F9" w:rsidR="00CF5646" w:rsidRPr="00C974BD" w:rsidRDefault="00CF5646" w:rsidP="00CF5646">
            <w:pPr>
              <w:pStyle w:val="Cuerpo-PF"/>
              <w:rPr>
                <w:sz w:val="24"/>
                <w:szCs w:val="24"/>
              </w:rPr>
            </w:pPr>
            <w:r w:rsidRPr="00C974BD">
              <w:rPr>
                <w:sz w:val="24"/>
                <w:szCs w:val="24"/>
              </w:rPr>
              <w:t>182.168.0.255</w:t>
            </w:r>
          </w:p>
        </w:tc>
        <w:tc>
          <w:tcPr>
            <w:tcW w:w="2374" w:type="dxa"/>
          </w:tcPr>
          <w:p w14:paraId="4F905F84" w14:textId="17EDC4D4" w:rsidR="00CF5646" w:rsidRPr="00C974BD" w:rsidRDefault="00CF5646" w:rsidP="00CF5646">
            <w:pPr>
              <w:pStyle w:val="Cuerpo-PF"/>
              <w:rPr>
                <w:sz w:val="24"/>
                <w:szCs w:val="24"/>
              </w:rPr>
            </w:pPr>
            <w:r w:rsidRPr="00C974BD">
              <w:rPr>
                <w:sz w:val="24"/>
                <w:szCs w:val="24"/>
              </w:rPr>
              <w:t>255.255.255.192/26</w:t>
            </w:r>
          </w:p>
          <w:p w14:paraId="445323B3" w14:textId="16EAFA48" w:rsidR="00CF5646" w:rsidRPr="00C974BD" w:rsidRDefault="00CF5646" w:rsidP="00CF5646">
            <w:pPr>
              <w:rPr>
                <w:sz w:val="24"/>
                <w:szCs w:val="24"/>
                <w:lang w:val="es-MX"/>
              </w:rPr>
            </w:pPr>
          </w:p>
        </w:tc>
      </w:tr>
      <w:tr w:rsidR="00CF5646" w:rsidRPr="00C974BD" w14:paraId="0387651C" w14:textId="77777777" w:rsidTr="00CF5646">
        <w:trPr>
          <w:trHeight w:val="331"/>
        </w:trPr>
        <w:tc>
          <w:tcPr>
            <w:tcW w:w="10024" w:type="dxa"/>
            <w:gridSpan w:val="5"/>
          </w:tcPr>
          <w:p w14:paraId="6CE40B03" w14:textId="2C98712D" w:rsidR="00CF5646" w:rsidRPr="00C974BD" w:rsidRDefault="00CF5646" w:rsidP="00CF5646">
            <w:pPr>
              <w:pStyle w:val="Cuerpo-PF"/>
              <w:rPr>
                <w:i/>
                <w:iCs/>
                <w:sz w:val="24"/>
                <w:szCs w:val="24"/>
                <w:u w:val="single"/>
              </w:rPr>
            </w:pPr>
            <w:bookmarkStart w:id="8" w:name="_Hlk43203213"/>
            <w:r w:rsidRPr="00C974BD">
              <w:rPr>
                <w:b/>
                <w:bCs/>
                <w:i/>
                <w:iCs/>
                <w:sz w:val="24"/>
                <w:szCs w:val="24"/>
                <w:u w:val="single"/>
              </w:rPr>
              <w:t>uni</w:t>
            </w:r>
            <w:r w:rsidR="00F24522" w:rsidRPr="00C974BD">
              <w:rPr>
                <w:b/>
                <w:bCs/>
                <w:i/>
                <w:iCs/>
                <w:sz w:val="24"/>
                <w:szCs w:val="24"/>
                <w:u w:val="single"/>
              </w:rPr>
              <w:t>ó</w:t>
            </w:r>
            <w:r w:rsidRPr="00C974BD">
              <w:rPr>
                <w:b/>
                <w:bCs/>
                <w:i/>
                <w:iCs/>
                <w:sz w:val="24"/>
                <w:szCs w:val="24"/>
                <w:u w:val="single"/>
              </w:rPr>
              <w:t>n 3-4:</w:t>
            </w:r>
          </w:p>
        </w:tc>
      </w:tr>
      <w:tr w:rsidR="00CF5646" w:rsidRPr="00C974BD" w14:paraId="669BE9C5" w14:textId="77777777" w:rsidTr="00CF5646">
        <w:trPr>
          <w:trHeight w:val="350"/>
        </w:trPr>
        <w:tc>
          <w:tcPr>
            <w:tcW w:w="1271" w:type="dxa"/>
          </w:tcPr>
          <w:p w14:paraId="7C3E8FC0" w14:textId="082869A2" w:rsidR="00CF5646" w:rsidRPr="00C974BD" w:rsidRDefault="00CF5646" w:rsidP="00CF5646">
            <w:pPr>
              <w:pStyle w:val="Cuerpo-PF"/>
              <w:jc w:val="both"/>
              <w:rPr>
                <w:sz w:val="24"/>
                <w:szCs w:val="24"/>
              </w:rPr>
            </w:pPr>
            <w:r w:rsidRPr="00C974BD">
              <w:rPr>
                <w:sz w:val="24"/>
                <w:szCs w:val="24"/>
              </w:rPr>
              <w:t xml:space="preserve">3-4 (126 hosts) </w:t>
            </w:r>
          </w:p>
        </w:tc>
        <w:tc>
          <w:tcPr>
            <w:tcW w:w="2268" w:type="dxa"/>
          </w:tcPr>
          <w:p w14:paraId="071DBBE1" w14:textId="1169282C" w:rsidR="00CF5646" w:rsidRPr="00C974BD" w:rsidRDefault="00F24522" w:rsidP="00CF5646">
            <w:pPr>
              <w:pStyle w:val="Cuerpo-PF"/>
              <w:jc w:val="both"/>
              <w:rPr>
                <w:sz w:val="24"/>
                <w:szCs w:val="24"/>
              </w:rPr>
            </w:pPr>
            <w:r w:rsidRPr="00C974BD">
              <w:rPr>
                <w:sz w:val="24"/>
                <w:szCs w:val="24"/>
              </w:rPr>
              <w:t>182.168.0.128</w:t>
            </w:r>
          </w:p>
        </w:tc>
        <w:tc>
          <w:tcPr>
            <w:tcW w:w="1985" w:type="dxa"/>
          </w:tcPr>
          <w:p w14:paraId="1ABD556C" w14:textId="77DC4F3A" w:rsidR="00CF5646" w:rsidRPr="00C974BD" w:rsidRDefault="00F24522" w:rsidP="00CF5646">
            <w:pPr>
              <w:pStyle w:val="Cuerpo-PF"/>
              <w:jc w:val="both"/>
              <w:rPr>
                <w:sz w:val="24"/>
                <w:szCs w:val="24"/>
              </w:rPr>
            </w:pPr>
            <w:r w:rsidRPr="00C974BD">
              <w:rPr>
                <w:sz w:val="24"/>
                <w:szCs w:val="24"/>
              </w:rPr>
              <w:t>182.168.0.129 - 182.168.0.254</w:t>
            </w:r>
          </w:p>
        </w:tc>
        <w:tc>
          <w:tcPr>
            <w:tcW w:w="2126" w:type="dxa"/>
          </w:tcPr>
          <w:p w14:paraId="6C82C9ED" w14:textId="648C517D" w:rsidR="00CF5646" w:rsidRPr="00C974BD" w:rsidRDefault="00F24522" w:rsidP="00CF5646">
            <w:pPr>
              <w:pStyle w:val="Cuerpo-PF"/>
              <w:jc w:val="both"/>
              <w:rPr>
                <w:sz w:val="24"/>
                <w:szCs w:val="24"/>
              </w:rPr>
            </w:pPr>
            <w:r w:rsidRPr="00C974BD">
              <w:rPr>
                <w:sz w:val="24"/>
                <w:szCs w:val="24"/>
              </w:rPr>
              <w:t>182.168.0.255</w:t>
            </w:r>
          </w:p>
        </w:tc>
        <w:tc>
          <w:tcPr>
            <w:tcW w:w="2374" w:type="dxa"/>
          </w:tcPr>
          <w:p w14:paraId="7089840D" w14:textId="2856997F" w:rsidR="00CF5646" w:rsidRPr="00C974BD" w:rsidRDefault="00CF5646" w:rsidP="00CF5646">
            <w:pPr>
              <w:pStyle w:val="Cuerpo-PF"/>
              <w:jc w:val="both"/>
              <w:rPr>
                <w:sz w:val="24"/>
                <w:szCs w:val="24"/>
              </w:rPr>
            </w:pPr>
            <w:r w:rsidRPr="00C974BD">
              <w:rPr>
                <w:sz w:val="24"/>
                <w:szCs w:val="24"/>
              </w:rPr>
              <w:t>255.255.255.128/25</w:t>
            </w:r>
          </w:p>
        </w:tc>
      </w:tr>
      <w:tr w:rsidR="00CF5646" w:rsidRPr="00C974BD" w14:paraId="4A036DAC" w14:textId="77777777" w:rsidTr="00CF5646">
        <w:trPr>
          <w:trHeight w:val="350"/>
        </w:trPr>
        <w:tc>
          <w:tcPr>
            <w:tcW w:w="10024" w:type="dxa"/>
            <w:gridSpan w:val="5"/>
          </w:tcPr>
          <w:p w14:paraId="06641EEF" w14:textId="6BDDF322" w:rsidR="00CF5646" w:rsidRPr="00C974BD" w:rsidRDefault="00F24522" w:rsidP="00CF5646">
            <w:pPr>
              <w:pStyle w:val="Cuerpo-PF"/>
              <w:jc w:val="both"/>
              <w:rPr>
                <w:b/>
                <w:bCs/>
                <w:sz w:val="24"/>
                <w:szCs w:val="24"/>
              </w:rPr>
            </w:pPr>
            <w:bookmarkStart w:id="9" w:name="_Hlk43203240"/>
            <w:r w:rsidRPr="00C974BD">
              <w:rPr>
                <w:b/>
                <w:bCs/>
                <w:sz w:val="24"/>
                <w:szCs w:val="24"/>
              </w:rPr>
              <w:t>zona wifi 3</w:t>
            </w:r>
          </w:p>
        </w:tc>
      </w:tr>
      <w:tr w:rsidR="00F24522" w:rsidRPr="00C974BD" w14:paraId="0464CF00" w14:textId="77777777" w:rsidTr="00CF5646">
        <w:trPr>
          <w:trHeight w:val="350"/>
        </w:trPr>
        <w:tc>
          <w:tcPr>
            <w:tcW w:w="1271" w:type="dxa"/>
          </w:tcPr>
          <w:p w14:paraId="009337D4" w14:textId="2BF1F71D" w:rsidR="00F24522" w:rsidRPr="00C974BD" w:rsidRDefault="00F24522" w:rsidP="00F24522">
            <w:pPr>
              <w:pStyle w:val="Cuerpo-PF"/>
              <w:rPr>
                <w:sz w:val="24"/>
                <w:szCs w:val="24"/>
              </w:rPr>
            </w:pPr>
            <w:r w:rsidRPr="00C974BD">
              <w:rPr>
                <w:sz w:val="24"/>
                <w:szCs w:val="24"/>
              </w:rPr>
              <w:t>5</w:t>
            </w:r>
          </w:p>
        </w:tc>
        <w:tc>
          <w:tcPr>
            <w:tcW w:w="2268" w:type="dxa"/>
          </w:tcPr>
          <w:p w14:paraId="2AD1796A" w14:textId="464F6C61" w:rsidR="00F24522" w:rsidRPr="00C974BD" w:rsidRDefault="00F24522" w:rsidP="00F24522">
            <w:pPr>
              <w:pStyle w:val="Cuerpo-PF"/>
              <w:rPr>
                <w:sz w:val="24"/>
                <w:szCs w:val="24"/>
              </w:rPr>
            </w:pPr>
            <w:r w:rsidRPr="00C974BD">
              <w:rPr>
                <w:sz w:val="24"/>
                <w:szCs w:val="24"/>
              </w:rPr>
              <w:t>182.168.1.0</w:t>
            </w:r>
          </w:p>
        </w:tc>
        <w:tc>
          <w:tcPr>
            <w:tcW w:w="1985" w:type="dxa"/>
          </w:tcPr>
          <w:p w14:paraId="412B903B" w14:textId="6FFD95A2" w:rsidR="00F24522" w:rsidRPr="00C974BD" w:rsidRDefault="00F24522" w:rsidP="00F24522">
            <w:pPr>
              <w:pStyle w:val="Cuerpo-PF"/>
              <w:rPr>
                <w:sz w:val="24"/>
                <w:szCs w:val="24"/>
              </w:rPr>
            </w:pPr>
            <w:r w:rsidRPr="00C974BD">
              <w:rPr>
                <w:sz w:val="24"/>
                <w:szCs w:val="24"/>
              </w:rPr>
              <w:t>182.168.1.1 - 182.168.1.62</w:t>
            </w:r>
          </w:p>
        </w:tc>
        <w:tc>
          <w:tcPr>
            <w:tcW w:w="2126" w:type="dxa"/>
          </w:tcPr>
          <w:p w14:paraId="3F48F9AB" w14:textId="6E62643B" w:rsidR="00F24522" w:rsidRPr="00C974BD" w:rsidRDefault="00F24522" w:rsidP="00F24522">
            <w:pPr>
              <w:pStyle w:val="Cuerpo-PF"/>
              <w:rPr>
                <w:sz w:val="24"/>
                <w:szCs w:val="24"/>
              </w:rPr>
            </w:pPr>
            <w:r w:rsidRPr="00C974BD">
              <w:rPr>
                <w:sz w:val="24"/>
                <w:szCs w:val="24"/>
              </w:rPr>
              <w:t>182.168.1.63</w:t>
            </w:r>
          </w:p>
        </w:tc>
        <w:tc>
          <w:tcPr>
            <w:tcW w:w="2374" w:type="dxa"/>
          </w:tcPr>
          <w:p w14:paraId="6D9EE930" w14:textId="3A3CB413" w:rsidR="00F24522" w:rsidRPr="00C974BD" w:rsidRDefault="00F24522" w:rsidP="00F24522">
            <w:pPr>
              <w:pStyle w:val="Cuerpo-PF"/>
              <w:rPr>
                <w:sz w:val="24"/>
                <w:szCs w:val="24"/>
              </w:rPr>
            </w:pPr>
            <w:r w:rsidRPr="00C974BD">
              <w:rPr>
                <w:sz w:val="24"/>
                <w:szCs w:val="24"/>
              </w:rPr>
              <w:t>255.255.255.192/26</w:t>
            </w:r>
          </w:p>
        </w:tc>
      </w:tr>
      <w:tr w:rsidR="00F24522" w:rsidRPr="00C974BD" w14:paraId="5E38DF97" w14:textId="77777777" w:rsidTr="00CF5646">
        <w:trPr>
          <w:trHeight w:val="350"/>
        </w:trPr>
        <w:tc>
          <w:tcPr>
            <w:tcW w:w="1271" w:type="dxa"/>
          </w:tcPr>
          <w:p w14:paraId="6AE00202" w14:textId="343AC1BE" w:rsidR="00F24522" w:rsidRPr="00C974BD" w:rsidRDefault="00F24522" w:rsidP="00F24522">
            <w:pPr>
              <w:pStyle w:val="Cuerpo-PF"/>
              <w:rPr>
                <w:sz w:val="24"/>
                <w:szCs w:val="24"/>
              </w:rPr>
            </w:pPr>
            <w:r w:rsidRPr="00C974BD">
              <w:rPr>
                <w:sz w:val="24"/>
                <w:szCs w:val="24"/>
              </w:rPr>
              <w:t>6</w:t>
            </w:r>
          </w:p>
        </w:tc>
        <w:tc>
          <w:tcPr>
            <w:tcW w:w="2268" w:type="dxa"/>
          </w:tcPr>
          <w:p w14:paraId="2EBA0728" w14:textId="7CA5625A" w:rsidR="00F24522" w:rsidRPr="00C974BD" w:rsidRDefault="00F24522" w:rsidP="00F24522">
            <w:pPr>
              <w:pStyle w:val="Cuerpo-PF"/>
              <w:rPr>
                <w:sz w:val="24"/>
                <w:szCs w:val="24"/>
              </w:rPr>
            </w:pPr>
            <w:r w:rsidRPr="00C974BD">
              <w:rPr>
                <w:sz w:val="24"/>
                <w:szCs w:val="24"/>
              </w:rPr>
              <w:t>182.168.1.64</w:t>
            </w:r>
          </w:p>
        </w:tc>
        <w:tc>
          <w:tcPr>
            <w:tcW w:w="1985" w:type="dxa"/>
          </w:tcPr>
          <w:p w14:paraId="31B149E5" w14:textId="6FBB1D90" w:rsidR="00F24522" w:rsidRPr="00C974BD" w:rsidRDefault="00F24522" w:rsidP="00F24522">
            <w:pPr>
              <w:pStyle w:val="Cuerpo-PF"/>
              <w:rPr>
                <w:sz w:val="24"/>
                <w:szCs w:val="24"/>
              </w:rPr>
            </w:pPr>
            <w:r w:rsidRPr="00C974BD">
              <w:rPr>
                <w:sz w:val="24"/>
                <w:szCs w:val="24"/>
              </w:rPr>
              <w:t>182.168.1.65 - 182.168.1.126</w:t>
            </w:r>
          </w:p>
        </w:tc>
        <w:tc>
          <w:tcPr>
            <w:tcW w:w="2126" w:type="dxa"/>
          </w:tcPr>
          <w:p w14:paraId="796CB127" w14:textId="786A1BB7" w:rsidR="00F24522" w:rsidRPr="00C974BD" w:rsidRDefault="00F24522" w:rsidP="00F24522">
            <w:pPr>
              <w:pStyle w:val="Cuerpo-PF"/>
              <w:rPr>
                <w:sz w:val="24"/>
                <w:szCs w:val="24"/>
              </w:rPr>
            </w:pPr>
            <w:r w:rsidRPr="00C974BD">
              <w:rPr>
                <w:sz w:val="24"/>
                <w:szCs w:val="24"/>
              </w:rPr>
              <w:t>182.168.1.127</w:t>
            </w:r>
          </w:p>
        </w:tc>
        <w:tc>
          <w:tcPr>
            <w:tcW w:w="2374" w:type="dxa"/>
          </w:tcPr>
          <w:p w14:paraId="59D512A3" w14:textId="4D61147C" w:rsidR="00F24522" w:rsidRPr="00C974BD" w:rsidRDefault="00F24522" w:rsidP="00F24522">
            <w:pPr>
              <w:pStyle w:val="Cuerpo-PF"/>
              <w:rPr>
                <w:sz w:val="24"/>
                <w:szCs w:val="24"/>
              </w:rPr>
            </w:pPr>
            <w:r w:rsidRPr="00C974BD">
              <w:rPr>
                <w:sz w:val="24"/>
                <w:szCs w:val="24"/>
              </w:rPr>
              <w:t>255.255.255.192/26</w:t>
            </w:r>
          </w:p>
        </w:tc>
      </w:tr>
      <w:tr w:rsidR="00F24522" w:rsidRPr="00C974BD" w14:paraId="139645A8" w14:textId="77777777" w:rsidTr="00CF5646">
        <w:trPr>
          <w:trHeight w:val="331"/>
        </w:trPr>
        <w:tc>
          <w:tcPr>
            <w:tcW w:w="10024" w:type="dxa"/>
            <w:gridSpan w:val="5"/>
          </w:tcPr>
          <w:p w14:paraId="46E67EAB" w14:textId="6F6042E2" w:rsidR="00F24522" w:rsidRPr="00C974BD" w:rsidRDefault="00F24522" w:rsidP="00F24522">
            <w:pPr>
              <w:pStyle w:val="Cuerpo-PF"/>
              <w:rPr>
                <w:b/>
                <w:bCs/>
                <w:i/>
                <w:iCs/>
                <w:sz w:val="24"/>
                <w:szCs w:val="24"/>
                <w:u w:val="single"/>
              </w:rPr>
            </w:pPr>
            <w:r w:rsidRPr="00C974BD">
              <w:rPr>
                <w:b/>
                <w:bCs/>
                <w:i/>
                <w:iCs/>
                <w:sz w:val="24"/>
                <w:szCs w:val="24"/>
                <w:u w:val="single"/>
              </w:rPr>
              <w:t xml:space="preserve"> unión 5-6:</w:t>
            </w:r>
          </w:p>
        </w:tc>
      </w:tr>
      <w:tr w:rsidR="00F24522" w:rsidRPr="00C974BD" w14:paraId="766E3301" w14:textId="77777777" w:rsidTr="00CF5646">
        <w:trPr>
          <w:trHeight w:val="350"/>
        </w:trPr>
        <w:tc>
          <w:tcPr>
            <w:tcW w:w="1271" w:type="dxa"/>
          </w:tcPr>
          <w:p w14:paraId="06FB0837" w14:textId="015DD7B1" w:rsidR="00F24522" w:rsidRPr="00C974BD" w:rsidRDefault="00F24522" w:rsidP="00F24522">
            <w:pPr>
              <w:pStyle w:val="Cuerpo-PF"/>
              <w:rPr>
                <w:sz w:val="24"/>
                <w:szCs w:val="24"/>
              </w:rPr>
            </w:pPr>
            <w:r w:rsidRPr="00C974BD">
              <w:rPr>
                <w:sz w:val="24"/>
                <w:szCs w:val="24"/>
              </w:rPr>
              <w:t>5-6 (126 hosts)</w:t>
            </w:r>
          </w:p>
        </w:tc>
        <w:tc>
          <w:tcPr>
            <w:tcW w:w="2268" w:type="dxa"/>
          </w:tcPr>
          <w:p w14:paraId="6776D2B6" w14:textId="21E5A0FD" w:rsidR="00F24522" w:rsidRPr="00C974BD" w:rsidRDefault="00F24522" w:rsidP="00F24522">
            <w:pPr>
              <w:pStyle w:val="Cuerpo-PF"/>
              <w:rPr>
                <w:sz w:val="24"/>
                <w:szCs w:val="24"/>
              </w:rPr>
            </w:pPr>
            <w:r w:rsidRPr="00C974BD">
              <w:rPr>
                <w:sz w:val="24"/>
                <w:szCs w:val="24"/>
              </w:rPr>
              <w:t>182.168.1.0</w:t>
            </w:r>
          </w:p>
        </w:tc>
        <w:tc>
          <w:tcPr>
            <w:tcW w:w="1985" w:type="dxa"/>
          </w:tcPr>
          <w:p w14:paraId="547E7AD0" w14:textId="0E1DFF57" w:rsidR="00F24522" w:rsidRPr="00C974BD" w:rsidRDefault="00F24522" w:rsidP="00F24522">
            <w:pPr>
              <w:pStyle w:val="Cuerpo-PF"/>
              <w:rPr>
                <w:sz w:val="24"/>
                <w:szCs w:val="24"/>
              </w:rPr>
            </w:pPr>
            <w:r w:rsidRPr="00C974BD">
              <w:rPr>
                <w:sz w:val="24"/>
                <w:szCs w:val="24"/>
              </w:rPr>
              <w:t>182.168.1.1 - 182.168.1.126</w:t>
            </w:r>
          </w:p>
        </w:tc>
        <w:tc>
          <w:tcPr>
            <w:tcW w:w="2126" w:type="dxa"/>
          </w:tcPr>
          <w:p w14:paraId="133A7095" w14:textId="41A992E7" w:rsidR="00F24522" w:rsidRPr="00C974BD" w:rsidRDefault="00F24522" w:rsidP="00F24522">
            <w:pPr>
              <w:pStyle w:val="Cuerpo-PF"/>
              <w:rPr>
                <w:sz w:val="24"/>
                <w:szCs w:val="24"/>
              </w:rPr>
            </w:pPr>
            <w:r w:rsidRPr="00C974BD">
              <w:rPr>
                <w:sz w:val="24"/>
                <w:szCs w:val="24"/>
              </w:rPr>
              <w:t>182.168.1.127</w:t>
            </w:r>
          </w:p>
        </w:tc>
        <w:tc>
          <w:tcPr>
            <w:tcW w:w="2374" w:type="dxa"/>
          </w:tcPr>
          <w:p w14:paraId="43FDB0A3" w14:textId="5EBF0B40" w:rsidR="00F24522" w:rsidRPr="00C974BD" w:rsidRDefault="00F24522" w:rsidP="00F24522">
            <w:pPr>
              <w:pStyle w:val="Cuerpo-PF"/>
              <w:rPr>
                <w:sz w:val="24"/>
                <w:szCs w:val="24"/>
              </w:rPr>
            </w:pPr>
            <w:r w:rsidRPr="00C974BD">
              <w:rPr>
                <w:sz w:val="24"/>
                <w:szCs w:val="24"/>
              </w:rPr>
              <w:t>255.255.255.128/25</w:t>
            </w:r>
          </w:p>
        </w:tc>
      </w:tr>
      <w:bookmarkEnd w:id="8"/>
      <w:bookmarkEnd w:id="9"/>
      <w:tr w:rsidR="00F24522" w:rsidRPr="00C974BD" w14:paraId="479AC6C5" w14:textId="77777777" w:rsidTr="00CF5646">
        <w:trPr>
          <w:trHeight w:val="331"/>
        </w:trPr>
        <w:tc>
          <w:tcPr>
            <w:tcW w:w="10024" w:type="dxa"/>
            <w:gridSpan w:val="5"/>
          </w:tcPr>
          <w:p w14:paraId="7CA7ACBD" w14:textId="489A4232" w:rsidR="00F24522" w:rsidRPr="00C974BD" w:rsidRDefault="00F24522" w:rsidP="00F24522">
            <w:pPr>
              <w:pStyle w:val="Cuerpo-PF"/>
              <w:jc w:val="both"/>
              <w:rPr>
                <w:rFonts w:cs="Arial"/>
                <w:b/>
                <w:bCs/>
                <w:sz w:val="24"/>
                <w:szCs w:val="24"/>
              </w:rPr>
            </w:pPr>
            <w:r w:rsidRPr="00C974BD">
              <w:rPr>
                <w:rFonts w:cs="Arial"/>
                <w:b/>
                <w:bCs/>
                <w:sz w:val="24"/>
                <w:szCs w:val="24"/>
              </w:rPr>
              <w:t>zona wifi 4</w:t>
            </w:r>
          </w:p>
        </w:tc>
      </w:tr>
      <w:tr w:rsidR="00F24522" w:rsidRPr="00C974BD" w14:paraId="50C167F1" w14:textId="77777777" w:rsidTr="00CF5646">
        <w:trPr>
          <w:trHeight w:val="587"/>
        </w:trPr>
        <w:tc>
          <w:tcPr>
            <w:tcW w:w="1271" w:type="dxa"/>
          </w:tcPr>
          <w:p w14:paraId="17C85400" w14:textId="55348C03" w:rsidR="00F24522" w:rsidRPr="00C974BD" w:rsidRDefault="00F24522" w:rsidP="00F24522">
            <w:pPr>
              <w:pStyle w:val="Cuerpo-PF"/>
              <w:rPr>
                <w:rFonts w:cs="Arial"/>
                <w:sz w:val="24"/>
                <w:szCs w:val="24"/>
              </w:rPr>
            </w:pPr>
            <w:r w:rsidRPr="00C974BD">
              <w:rPr>
                <w:rFonts w:cs="Arial"/>
                <w:sz w:val="24"/>
                <w:szCs w:val="24"/>
              </w:rPr>
              <w:t>7</w:t>
            </w:r>
          </w:p>
        </w:tc>
        <w:tc>
          <w:tcPr>
            <w:tcW w:w="2268" w:type="dxa"/>
          </w:tcPr>
          <w:p w14:paraId="7B4B5512" w14:textId="019E7E0D" w:rsidR="00F24522" w:rsidRPr="00C974BD" w:rsidRDefault="00F24522" w:rsidP="00F24522">
            <w:pPr>
              <w:pStyle w:val="Cuerpo-PF"/>
              <w:rPr>
                <w:rFonts w:cs="Arial"/>
                <w:sz w:val="24"/>
                <w:szCs w:val="24"/>
              </w:rPr>
            </w:pPr>
            <w:r w:rsidRPr="00C974BD">
              <w:rPr>
                <w:rFonts w:cs="Arial"/>
                <w:sz w:val="24"/>
                <w:szCs w:val="24"/>
              </w:rPr>
              <w:t>182.168.1.128</w:t>
            </w:r>
          </w:p>
        </w:tc>
        <w:tc>
          <w:tcPr>
            <w:tcW w:w="1985" w:type="dxa"/>
          </w:tcPr>
          <w:p w14:paraId="140B81E9" w14:textId="20B97622" w:rsidR="00F24522" w:rsidRPr="00C974BD" w:rsidRDefault="00F24522" w:rsidP="00F24522">
            <w:pPr>
              <w:pStyle w:val="Cuerpo-PF"/>
              <w:rPr>
                <w:rFonts w:cs="Arial"/>
                <w:sz w:val="24"/>
                <w:szCs w:val="24"/>
              </w:rPr>
            </w:pPr>
            <w:r w:rsidRPr="00C974BD">
              <w:rPr>
                <w:rFonts w:cs="Arial"/>
                <w:sz w:val="24"/>
                <w:szCs w:val="24"/>
              </w:rPr>
              <w:t>182.168.1.129 - 182.168.1.190</w:t>
            </w:r>
          </w:p>
        </w:tc>
        <w:tc>
          <w:tcPr>
            <w:tcW w:w="2126" w:type="dxa"/>
          </w:tcPr>
          <w:p w14:paraId="1883908D" w14:textId="3C80BF08" w:rsidR="00F24522" w:rsidRPr="00C974BD" w:rsidRDefault="00F24522" w:rsidP="00F24522">
            <w:pPr>
              <w:pStyle w:val="Cuerpo-PF"/>
              <w:rPr>
                <w:rFonts w:cs="Arial"/>
                <w:sz w:val="24"/>
                <w:szCs w:val="24"/>
              </w:rPr>
            </w:pPr>
            <w:r w:rsidRPr="00C974BD">
              <w:rPr>
                <w:rFonts w:cs="Arial"/>
                <w:sz w:val="24"/>
                <w:szCs w:val="24"/>
              </w:rPr>
              <w:t>182.168.1.191</w:t>
            </w:r>
          </w:p>
        </w:tc>
        <w:tc>
          <w:tcPr>
            <w:tcW w:w="2374" w:type="dxa"/>
          </w:tcPr>
          <w:p w14:paraId="0A4D40F3" w14:textId="71D1734F" w:rsidR="00F24522" w:rsidRPr="00C974BD" w:rsidRDefault="00F24522" w:rsidP="00F24522">
            <w:pPr>
              <w:pStyle w:val="Cuerpo-PF"/>
              <w:rPr>
                <w:rFonts w:cs="Arial"/>
                <w:sz w:val="24"/>
                <w:szCs w:val="24"/>
              </w:rPr>
            </w:pPr>
            <w:r w:rsidRPr="00C974BD">
              <w:rPr>
                <w:rFonts w:cs="Arial"/>
                <w:sz w:val="24"/>
                <w:szCs w:val="24"/>
              </w:rPr>
              <w:t>255.255.255.192/26</w:t>
            </w:r>
          </w:p>
        </w:tc>
      </w:tr>
      <w:tr w:rsidR="00F24522" w:rsidRPr="00C974BD" w14:paraId="746F7668" w14:textId="77777777" w:rsidTr="00CF5646">
        <w:trPr>
          <w:trHeight w:val="587"/>
        </w:trPr>
        <w:tc>
          <w:tcPr>
            <w:tcW w:w="1271" w:type="dxa"/>
          </w:tcPr>
          <w:p w14:paraId="6CB544BD" w14:textId="39F532B4" w:rsidR="00F24522" w:rsidRPr="00C974BD" w:rsidRDefault="00F24522" w:rsidP="00F24522">
            <w:pPr>
              <w:pStyle w:val="Cuerpo-PF"/>
              <w:rPr>
                <w:rFonts w:cs="Arial"/>
                <w:sz w:val="24"/>
                <w:szCs w:val="24"/>
              </w:rPr>
            </w:pPr>
            <w:r w:rsidRPr="00C974BD">
              <w:rPr>
                <w:rFonts w:cs="Arial"/>
                <w:sz w:val="24"/>
                <w:szCs w:val="24"/>
              </w:rPr>
              <w:t>8</w:t>
            </w:r>
          </w:p>
        </w:tc>
        <w:tc>
          <w:tcPr>
            <w:tcW w:w="2268" w:type="dxa"/>
          </w:tcPr>
          <w:p w14:paraId="011AF70F" w14:textId="5F097F5B" w:rsidR="00F24522" w:rsidRPr="00C974BD" w:rsidRDefault="00F24522" w:rsidP="00F24522">
            <w:pPr>
              <w:pStyle w:val="Cuerpo-PF"/>
              <w:rPr>
                <w:rFonts w:cs="Arial"/>
                <w:sz w:val="24"/>
                <w:szCs w:val="24"/>
              </w:rPr>
            </w:pPr>
            <w:r w:rsidRPr="00C974BD">
              <w:rPr>
                <w:rFonts w:cs="Arial"/>
                <w:sz w:val="24"/>
                <w:szCs w:val="24"/>
              </w:rPr>
              <w:t>182.168.1.192</w:t>
            </w:r>
          </w:p>
        </w:tc>
        <w:tc>
          <w:tcPr>
            <w:tcW w:w="1985" w:type="dxa"/>
          </w:tcPr>
          <w:p w14:paraId="02849940" w14:textId="6B5B9C4A" w:rsidR="00F24522" w:rsidRPr="00C974BD" w:rsidRDefault="00F24522" w:rsidP="00F24522">
            <w:pPr>
              <w:pStyle w:val="Cuerpo-PF"/>
              <w:rPr>
                <w:rFonts w:cs="Arial"/>
                <w:sz w:val="24"/>
                <w:szCs w:val="24"/>
              </w:rPr>
            </w:pPr>
            <w:r w:rsidRPr="00C974BD">
              <w:rPr>
                <w:rFonts w:cs="Arial"/>
                <w:sz w:val="24"/>
                <w:szCs w:val="24"/>
              </w:rPr>
              <w:t>182.168.1.193 - 182.168.1.254</w:t>
            </w:r>
          </w:p>
        </w:tc>
        <w:tc>
          <w:tcPr>
            <w:tcW w:w="2126" w:type="dxa"/>
          </w:tcPr>
          <w:p w14:paraId="33F7D277" w14:textId="12714F49" w:rsidR="00F24522" w:rsidRPr="00C974BD" w:rsidRDefault="00F24522" w:rsidP="00F24522">
            <w:pPr>
              <w:pStyle w:val="Cuerpo-PF"/>
              <w:rPr>
                <w:rFonts w:cs="Arial"/>
                <w:sz w:val="24"/>
                <w:szCs w:val="24"/>
              </w:rPr>
            </w:pPr>
            <w:r w:rsidRPr="00C974BD">
              <w:rPr>
                <w:rFonts w:cs="Arial"/>
                <w:sz w:val="24"/>
                <w:szCs w:val="24"/>
              </w:rPr>
              <w:t>182.168.1.255</w:t>
            </w:r>
          </w:p>
        </w:tc>
        <w:tc>
          <w:tcPr>
            <w:tcW w:w="2374" w:type="dxa"/>
          </w:tcPr>
          <w:p w14:paraId="4551F6A2" w14:textId="603DC46D" w:rsidR="00F24522" w:rsidRPr="00C974BD" w:rsidRDefault="00F24522" w:rsidP="00F24522">
            <w:pPr>
              <w:pStyle w:val="Cuerpo-PF"/>
              <w:rPr>
                <w:rFonts w:cs="Arial"/>
                <w:sz w:val="24"/>
                <w:szCs w:val="24"/>
              </w:rPr>
            </w:pPr>
            <w:r w:rsidRPr="00C974BD">
              <w:rPr>
                <w:rFonts w:cs="Arial"/>
                <w:sz w:val="24"/>
                <w:szCs w:val="24"/>
              </w:rPr>
              <w:t>255.255.255.192/26</w:t>
            </w:r>
          </w:p>
        </w:tc>
      </w:tr>
      <w:tr w:rsidR="00F24522" w:rsidRPr="00C974BD" w14:paraId="4D45E78A" w14:textId="77777777" w:rsidTr="00CF5646">
        <w:trPr>
          <w:trHeight w:val="331"/>
        </w:trPr>
        <w:tc>
          <w:tcPr>
            <w:tcW w:w="10024" w:type="dxa"/>
            <w:gridSpan w:val="5"/>
          </w:tcPr>
          <w:p w14:paraId="26BD7533" w14:textId="177E3FD7" w:rsidR="00F24522" w:rsidRPr="00C974BD" w:rsidRDefault="00F24522" w:rsidP="00F24522">
            <w:pPr>
              <w:pStyle w:val="Cuerpo-PF"/>
              <w:rPr>
                <w:rFonts w:cs="Arial"/>
                <w:b/>
                <w:bCs/>
                <w:i/>
                <w:iCs/>
                <w:sz w:val="24"/>
                <w:szCs w:val="24"/>
                <w:u w:val="single"/>
              </w:rPr>
            </w:pPr>
            <w:r w:rsidRPr="00C974BD">
              <w:rPr>
                <w:rFonts w:cs="Arial"/>
                <w:b/>
                <w:bCs/>
                <w:i/>
                <w:iCs/>
                <w:sz w:val="24"/>
                <w:szCs w:val="24"/>
                <w:u w:val="single"/>
              </w:rPr>
              <w:t>unión 7-8:</w:t>
            </w:r>
          </w:p>
        </w:tc>
      </w:tr>
      <w:tr w:rsidR="00F24522" w:rsidRPr="00C974BD" w14:paraId="4734A74F" w14:textId="77777777" w:rsidTr="00CF5646">
        <w:trPr>
          <w:trHeight w:val="350"/>
        </w:trPr>
        <w:tc>
          <w:tcPr>
            <w:tcW w:w="1271" w:type="dxa"/>
          </w:tcPr>
          <w:p w14:paraId="0DD073F3" w14:textId="6511DDC3" w:rsidR="00F24522" w:rsidRPr="00C974BD" w:rsidRDefault="00F24522" w:rsidP="00F24522">
            <w:pPr>
              <w:pStyle w:val="Cuerpo-PF"/>
              <w:jc w:val="center"/>
              <w:rPr>
                <w:rFonts w:cs="Arial"/>
                <w:sz w:val="24"/>
                <w:szCs w:val="24"/>
              </w:rPr>
            </w:pPr>
            <w:r w:rsidRPr="00C974BD">
              <w:rPr>
                <w:rFonts w:cs="Arial"/>
                <w:sz w:val="24"/>
                <w:szCs w:val="24"/>
              </w:rPr>
              <w:t xml:space="preserve">7-8 (126 hosts) </w:t>
            </w:r>
          </w:p>
        </w:tc>
        <w:tc>
          <w:tcPr>
            <w:tcW w:w="2268" w:type="dxa"/>
          </w:tcPr>
          <w:p w14:paraId="10FCEA73" w14:textId="797573CD" w:rsidR="00F24522" w:rsidRPr="00C974BD" w:rsidRDefault="00F24522" w:rsidP="00F24522">
            <w:pPr>
              <w:pStyle w:val="Cuerpo-PF"/>
              <w:jc w:val="center"/>
              <w:rPr>
                <w:rFonts w:cs="Arial"/>
                <w:sz w:val="24"/>
                <w:szCs w:val="24"/>
              </w:rPr>
            </w:pPr>
            <w:r w:rsidRPr="00C974BD">
              <w:rPr>
                <w:rFonts w:cs="Arial"/>
                <w:sz w:val="24"/>
                <w:szCs w:val="24"/>
              </w:rPr>
              <w:t>182.168.1.128</w:t>
            </w:r>
          </w:p>
        </w:tc>
        <w:tc>
          <w:tcPr>
            <w:tcW w:w="1985" w:type="dxa"/>
          </w:tcPr>
          <w:p w14:paraId="51BB07F5" w14:textId="25515B3A" w:rsidR="00F24522" w:rsidRPr="00C974BD" w:rsidRDefault="00F24522" w:rsidP="00F24522">
            <w:pPr>
              <w:pStyle w:val="Cuerpo-PF"/>
              <w:jc w:val="center"/>
              <w:rPr>
                <w:rFonts w:cs="Arial"/>
                <w:sz w:val="24"/>
                <w:szCs w:val="24"/>
              </w:rPr>
            </w:pPr>
            <w:r w:rsidRPr="00C974BD">
              <w:rPr>
                <w:rFonts w:cs="Arial"/>
                <w:sz w:val="24"/>
                <w:szCs w:val="24"/>
              </w:rPr>
              <w:t>182.168.1.129 - 182.168.1.254</w:t>
            </w:r>
          </w:p>
        </w:tc>
        <w:tc>
          <w:tcPr>
            <w:tcW w:w="2126" w:type="dxa"/>
          </w:tcPr>
          <w:p w14:paraId="0F2D151A" w14:textId="309C807D" w:rsidR="00F24522" w:rsidRPr="00C974BD" w:rsidRDefault="00F24522" w:rsidP="00F24522">
            <w:pPr>
              <w:pStyle w:val="Cuerpo-PF"/>
              <w:jc w:val="center"/>
              <w:rPr>
                <w:rFonts w:cs="Arial"/>
                <w:sz w:val="24"/>
                <w:szCs w:val="24"/>
              </w:rPr>
            </w:pPr>
            <w:r w:rsidRPr="00C974BD">
              <w:rPr>
                <w:rFonts w:cs="Arial"/>
                <w:sz w:val="24"/>
                <w:szCs w:val="24"/>
              </w:rPr>
              <w:t>182.168.1.255</w:t>
            </w:r>
          </w:p>
        </w:tc>
        <w:tc>
          <w:tcPr>
            <w:tcW w:w="2374" w:type="dxa"/>
          </w:tcPr>
          <w:p w14:paraId="4F8F4AC7" w14:textId="3CE2A29C" w:rsidR="00F24522" w:rsidRPr="00C974BD" w:rsidRDefault="00F24522" w:rsidP="00F24522">
            <w:pPr>
              <w:pStyle w:val="Cuerpo-PF"/>
              <w:jc w:val="center"/>
              <w:rPr>
                <w:rFonts w:cs="Arial"/>
                <w:sz w:val="24"/>
                <w:szCs w:val="24"/>
              </w:rPr>
            </w:pPr>
            <w:r w:rsidRPr="00C974BD">
              <w:rPr>
                <w:rFonts w:cs="Arial"/>
                <w:sz w:val="24"/>
                <w:szCs w:val="24"/>
              </w:rPr>
              <w:t>255.255.255.128/25</w:t>
            </w:r>
          </w:p>
        </w:tc>
      </w:tr>
      <w:tr w:rsidR="00F24522" w:rsidRPr="00C974BD" w14:paraId="7CD03AD4" w14:textId="77777777" w:rsidTr="00CF5646">
        <w:trPr>
          <w:trHeight w:val="350"/>
        </w:trPr>
        <w:tc>
          <w:tcPr>
            <w:tcW w:w="10024" w:type="dxa"/>
            <w:gridSpan w:val="5"/>
          </w:tcPr>
          <w:p w14:paraId="4A035492" w14:textId="74160E91" w:rsidR="00F24522" w:rsidRPr="00C974BD" w:rsidRDefault="00F24522" w:rsidP="00F24522">
            <w:pPr>
              <w:pStyle w:val="Cuerpo-PF"/>
              <w:jc w:val="both"/>
              <w:rPr>
                <w:rFonts w:cs="Arial"/>
                <w:b/>
                <w:bCs/>
                <w:sz w:val="24"/>
                <w:szCs w:val="24"/>
              </w:rPr>
            </w:pPr>
            <w:r w:rsidRPr="00C974BD">
              <w:rPr>
                <w:rFonts w:cs="Arial"/>
                <w:b/>
                <w:bCs/>
                <w:sz w:val="24"/>
                <w:szCs w:val="24"/>
              </w:rPr>
              <w:t>zona wifi 5</w:t>
            </w:r>
          </w:p>
        </w:tc>
      </w:tr>
      <w:tr w:rsidR="00F24522" w:rsidRPr="00C974BD" w14:paraId="0FC473E1" w14:textId="77777777" w:rsidTr="00CF5646">
        <w:trPr>
          <w:trHeight w:val="350"/>
        </w:trPr>
        <w:tc>
          <w:tcPr>
            <w:tcW w:w="1271" w:type="dxa"/>
          </w:tcPr>
          <w:p w14:paraId="5B6DD664" w14:textId="6CF554FF" w:rsidR="00F24522" w:rsidRPr="00C974BD" w:rsidRDefault="00F24522" w:rsidP="00F24522">
            <w:pPr>
              <w:pStyle w:val="Cuerpo-PF"/>
              <w:rPr>
                <w:rFonts w:cs="Arial"/>
                <w:sz w:val="24"/>
                <w:szCs w:val="24"/>
              </w:rPr>
            </w:pPr>
            <w:r w:rsidRPr="00C974BD">
              <w:rPr>
                <w:rFonts w:cs="Arial"/>
                <w:sz w:val="24"/>
                <w:szCs w:val="24"/>
              </w:rPr>
              <w:lastRenderedPageBreak/>
              <w:t>9</w:t>
            </w:r>
          </w:p>
        </w:tc>
        <w:tc>
          <w:tcPr>
            <w:tcW w:w="2268" w:type="dxa"/>
          </w:tcPr>
          <w:p w14:paraId="1FC6B271" w14:textId="0C5E97B2" w:rsidR="00F24522" w:rsidRPr="00C974BD" w:rsidRDefault="00F24522" w:rsidP="00F24522">
            <w:pPr>
              <w:pStyle w:val="Cuerpo-PF"/>
              <w:rPr>
                <w:rFonts w:cs="Arial"/>
                <w:sz w:val="24"/>
                <w:szCs w:val="24"/>
              </w:rPr>
            </w:pPr>
            <w:r w:rsidRPr="00C974BD">
              <w:rPr>
                <w:rFonts w:cs="Arial"/>
                <w:sz w:val="24"/>
                <w:szCs w:val="24"/>
              </w:rPr>
              <w:t>182.168.2.0</w:t>
            </w:r>
          </w:p>
        </w:tc>
        <w:tc>
          <w:tcPr>
            <w:tcW w:w="1985" w:type="dxa"/>
          </w:tcPr>
          <w:p w14:paraId="24B8530C" w14:textId="23EE4615" w:rsidR="00F24522" w:rsidRPr="00C974BD" w:rsidRDefault="00F24522" w:rsidP="00F24522">
            <w:pPr>
              <w:pStyle w:val="Cuerpo-PF"/>
              <w:rPr>
                <w:rFonts w:cs="Arial"/>
                <w:sz w:val="24"/>
                <w:szCs w:val="24"/>
              </w:rPr>
            </w:pPr>
            <w:r w:rsidRPr="00C974BD">
              <w:rPr>
                <w:rFonts w:cs="Arial"/>
                <w:sz w:val="24"/>
                <w:szCs w:val="24"/>
              </w:rPr>
              <w:t>182.168.2.1 - 182.168.2.62</w:t>
            </w:r>
          </w:p>
        </w:tc>
        <w:tc>
          <w:tcPr>
            <w:tcW w:w="2126" w:type="dxa"/>
          </w:tcPr>
          <w:p w14:paraId="4E56BD77" w14:textId="070352DF" w:rsidR="00F24522" w:rsidRPr="00C974BD" w:rsidRDefault="00F24522" w:rsidP="00F24522">
            <w:pPr>
              <w:pStyle w:val="Cuerpo-PF"/>
              <w:rPr>
                <w:rFonts w:cs="Arial"/>
                <w:sz w:val="24"/>
                <w:szCs w:val="24"/>
              </w:rPr>
            </w:pPr>
            <w:r w:rsidRPr="00C974BD">
              <w:rPr>
                <w:rFonts w:cs="Arial"/>
                <w:sz w:val="24"/>
                <w:szCs w:val="24"/>
              </w:rPr>
              <w:t>182.168.2.63</w:t>
            </w:r>
          </w:p>
        </w:tc>
        <w:tc>
          <w:tcPr>
            <w:tcW w:w="2374" w:type="dxa"/>
          </w:tcPr>
          <w:p w14:paraId="70AF4A5B" w14:textId="6DD8E6F6" w:rsidR="00F24522" w:rsidRPr="00C974BD" w:rsidRDefault="00F24522" w:rsidP="00F24522">
            <w:pPr>
              <w:pStyle w:val="Cuerpo-PF"/>
              <w:rPr>
                <w:rFonts w:cs="Arial"/>
                <w:sz w:val="24"/>
                <w:szCs w:val="24"/>
              </w:rPr>
            </w:pPr>
            <w:r w:rsidRPr="00C974BD">
              <w:rPr>
                <w:rFonts w:cs="Arial"/>
                <w:sz w:val="24"/>
                <w:szCs w:val="24"/>
              </w:rPr>
              <w:t>255.255.255.192/26</w:t>
            </w:r>
          </w:p>
        </w:tc>
      </w:tr>
      <w:tr w:rsidR="00F24522" w:rsidRPr="00C974BD" w14:paraId="4F312B7E" w14:textId="77777777" w:rsidTr="00CF5646">
        <w:trPr>
          <w:trHeight w:val="350"/>
        </w:trPr>
        <w:tc>
          <w:tcPr>
            <w:tcW w:w="1271" w:type="dxa"/>
          </w:tcPr>
          <w:p w14:paraId="3F2C95C6" w14:textId="2B347406" w:rsidR="00F24522" w:rsidRPr="00C974BD" w:rsidRDefault="00F24522" w:rsidP="00F24522">
            <w:pPr>
              <w:pStyle w:val="Cuerpo-PF"/>
              <w:rPr>
                <w:rFonts w:cs="Arial"/>
                <w:sz w:val="24"/>
                <w:szCs w:val="24"/>
              </w:rPr>
            </w:pPr>
            <w:r w:rsidRPr="00C974BD">
              <w:rPr>
                <w:rFonts w:cs="Arial"/>
                <w:sz w:val="24"/>
                <w:szCs w:val="24"/>
              </w:rPr>
              <w:t>10</w:t>
            </w:r>
          </w:p>
        </w:tc>
        <w:tc>
          <w:tcPr>
            <w:tcW w:w="2268" w:type="dxa"/>
          </w:tcPr>
          <w:p w14:paraId="2C7AAEF0" w14:textId="004A5DFE" w:rsidR="00F24522" w:rsidRPr="00C974BD" w:rsidRDefault="00F24522" w:rsidP="00F24522">
            <w:pPr>
              <w:pStyle w:val="Cuerpo-PF"/>
              <w:rPr>
                <w:rFonts w:cs="Arial"/>
                <w:sz w:val="24"/>
                <w:szCs w:val="24"/>
              </w:rPr>
            </w:pPr>
            <w:r w:rsidRPr="00C974BD">
              <w:rPr>
                <w:rFonts w:cs="Arial"/>
                <w:sz w:val="24"/>
                <w:szCs w:val="24"/>
              </w:rPr>
              <w:t>182.168.2.64</w:t>
            </w:r>
          </w:p>
        </w:tc>
        <w:tc>
          <w:tcPr>
            <w:tcW w:w="1985" w:type="dxa"/>
          </w:tcPr>
          <w:p w14:paraId="7995F723" w14:textId="400478BE" w:rsidR="00F24522" w:rsidRPr="00C974BD" w:rsidRDefault="00F24522" w:rsidP="00F24522">
            <w:pPr>
              <w:pStyle w:val="Cuerpo-PF"/>
              <w:rPr>
                <w:rFonts w:cs="Arial"/>
                <w:sz w:val="24"/>
                <w:szCs w:val="24"/>
              </w:rPr>
            </w:pPr>
            <w:r w:rsidRPr="00C974BD">
              <w:rPr>
                <w:rFonts w:cs="Arial"/>
                <w:sz w:val="24"/>
                <w:szCs w:val="24"/>
              </w:rPr>
              <w:t>182.168.2.65 - 182.168.2.126</w:t>
            </w:r>
          </w:p>
        </w:tc>
        <w:tc>
          <w:tcPr>
            <w:tcW w:w="2126" w:type="dxa"/>
          </w:tcPr>
          <w:p w14:paraId="093704A3" w14:textId="0698F5F5" w:rsidR="00F24522" w:rsidRPr="00C974BD" w:rsidRDefault="00F24522" w:rsidP="00F24522">
            <w:pPr>
              <w:pStyle w:val="Cuerpo-PF"/>
              <w:rPr>
                <w:rFonts w:cs="Arial"/>
                <w:sz w:val="24"/>
                <w:szCs w:val="24"/>
              </w:rPr>
            </w:pPr>
            <w:r w:rsidRPr="00C974BD">
              <w:rPr>
                <w:rFonts w:cs="Arial"/>
                <w:sz w:val="24"/>
                <w:szCs w:val="24"/>
              </w:rPr>
              <w:t>182.168.2.127</w:t>
            </w:r>
          </w:p>
        </w:tc>
        <w:tc>
          <w:tcPr>
            <w:tcW w:w="2374" w:type="dxa"/>
          </w:tcPr>
          <w:p w14:paraId="1EB98BB4" w14:textId="7BBB42EE" w:rsidR="00F24522" w:rsidRPr="00C974BD" w:rsidRDefault="00F24522" w:rsidP="00F24522">
            <w:pPr>
              <w:pStyle w:val="Cuerpo-PF"/>
              <w:rPr>
                <w:rFonts w:cs="Arial"/>
                <w:sz w:val="24"/>
                <w:szCs w:val="24"/>
              </w:rPr>
            </w:pPr>
            <w:r w:rsidRPr="00C974BD">
              <w:rPr>
                <w:rFonts w:cs="Arial"/>
                <w:sz w:val="24"/>
                <w:szCs w:val="24"/>
              </w:rPr>
              <w:t>255.255.255.192/26</w:t>
            </w:r>
          </w:p>
        </w:tc>
      </w:tr>
      <w:tr w:rsidR="00F24522" w:rsidRPr="00C974BD" w14:paraId="19B38EB8" w14:textId="77777777" w:rsidTr="00CF5646">
        <w:trPr>
          <w:trHeight w:val="350"/>
        </w:trPr>
        <w:tc>
          <w:tcPr>
            <w:tcW w:w="10024" w:type="dxa"/>
            <w:gridSpan w:val="5"/>
          </w:tcPr>
          <w:p w14:paraId="7E9E4B16" w14:textId="2BDAA180" w:rsidR="00F24522" w:rsidRPr="00C974BD" w:rsidRDefault="00F24522" w:rsidP="00F24522">
            <w:pPr>
              <w:pStyle w:val="Cuerpo-PF"/>
              <w:rPr>
                <w:rFonts w:cs="Arial"/>
                <w:b/>
                <w:bCs/>
                <w:i/>
                <w:iCs/>
                <w:sz w:val="24"/>
                <w:szCs w:val="24"/>
                <w:u w:val="single"/>
              </w:rPr>
            </w:pPr>
            <w:r w:rsidRPr="00C974BD">
              <w:rPr>
                <w:rFonts w:cs="Arial"/>
                <w:b/>
                <w:bCs/>
                <w:i/>
                <w:iCs/>
                <w:sz w:val="24"/>
                <w:szCs w:val="24"/>
                <w:u w:val="single"/>
              </w:rPr>
              <w:t>unión 9-10:</w:t>
            </w:r>
          </w:p>
        </w:tc>
      </w:tr>
      <w:tr w:rsidR="00F24522" w:rsidRPr="00C974BD" w14:paraId="620A0D33" w14:textId="77777777" w:rsidTr="00CF5646">
        <w:trPr>
          <w:trHeight w:val="350"/>
        </w:trPr>
        <w:tc>
          <w:tcPr>
            <w:tcW w:w="1271" w:type="dxa"/>
          </w:tcPr>
          <w:p w14:paraId="1876E8E9" w14:textId="48C0A201" w:rsidR="00F24522" w:rsidRPr="00C974BD" w:rsidRDefault="00F24522" w:rsidP="00F24522">
            <w:pPr>
              <w:pStyle w:val="Cuerpo-PF"/>
              <w:rPr>
                <w:rFonts w:cs="Arial"/>
                <w:sz w:val="24"/>
                <w:szCs w:val="24"/>
              </w:rPr>
            </w:pPr>
            <w:r w:rsidRPr="00C974BD">
              <w:rPr>
                <w:rFonts w:cs="Arial"/>
                <w:sz w:val="24"/>
                <w:szCs w:val="24"/>
              </w:rPr>
              <w:t xml:space="preserve">9-10 (126 hosts) </w:t>
            </w:r>
          </w:p>
        </w:tc>
        <w:tc>
          <w:tcPr>
            <w:tcW w:w="2268" w:type="dxa"/>
          </w:tcPr>
          <w:p w14:paraId="24D1F1BC" w14:textId="2113E226" w:rsidR="00F24522" w:rsidRPr="00C974BD" w:rsidRDefault="00F24522" w:rsidP="00F24522">
            <w:pPr>
              <w:pStyle w:val="Cuerpo-PF"/>
              <w:rPr>
                <w:rFonts w:cs="Arial"/>
                <w:sz w:val="24"/>
                <w:szCs w:val="24"/>
              </w:rPr>
            </w:pPr>
            <w:r w:rsidRPr="00C974BD">
              <w:rPr>
                <w:rFonts w:cs="Arial"/>
                <w:sz w:val="24"/>
                <w:szCs w:val="24"/>
              </w:rPr>
              <w:t>182.168.2.0</w:t>
            </w:r>
          </w:p>
        </w:tc>
        <w:tc>
          <w:tcPr>
            <w:tcW w:w="1985" w:type="dxa"/>
          </w:tcPr>
          <w:p w14:paraId="253390E4" w14:textId="748520E7" w:rsidR="00F24522" w:rsidRPr="00C974BD" w:rsidRDefault="00F24522" w:rsidP="00F24522">
            <w:pPr>
              <w:pStyle w:val="Cuerpo-PF"/>
              <w:rPr>
                <w:rFonts w:cs="Arial"/>
                <w:sz w:val="24"/>
                <w:szCs w:val="24"/>
              </w:rPr>
            </w:pPr>
            <w:r w:rsidRPr="00C974BD">
              <w:rPr>
                <w:rFonts w:cs="Arial"/>
                <w:sz w:val="24"/>
                <w:szCs w:val="24"/>
              </w:rPr>
              <w:t>182.168.2.1 - 182.168.2.126</w:t>
            </w:r>
          </w:p>
        </w:tc>
        <w:tc>
          <w:tcPr>
            <w:tcW w:w="2126" w:type="dxa"/>
          </w:tcPr>
          <w:p w14:paraId="464A3B44" w14:textId="768DB719" w:rsidR="00F24522" w:rsidRPr="00C974BD" w:rsidRDefault="00F24522" w:rsidP="00F24522">
            <w:pPr>
              <w:pStyle w:val="Cuerpo-PF"/>
              <w:rPr>
                <w:rFonts w:cs="Arial"/>
                <w:sz w:val="24"/>
                <w:szCs w:val="24"/>
              </w:rPr>
            </w:pPr>
            <w:r w:rsidRPr="00C974BD">
              <w:rPr>
                <w:rFonts w:cs="Arial"/>
                <w:sz w:val="24"/>
                <w:szCs w:val="24"/>
              </w:rPr>
              <w:t>182.168.2.127</w:t>
            </w:r>
          </w:p>
        </w:tc>
        <w:tc>
          <w:tcPr>
            <w:tcW w:w="2374" w:type="dxa"/>
          </w:tcPr>
          <w:p w14:paraId="28D081A3" w14:textId="37D5EFDF" w:rsidR="00F24522" w:rsidRPr="00C974BD" w:rsidRDefault="00F24522" w:rsidP="00F24522">
            <w:pPr>
              <w:pStyle w:val="Cuerpo-PF"/>
              <w:jc w:val="center"/>
              <w:rPr>
                <w:rFonts w:cs="Arial"/>
                <w:sz w:val="24"/>
                <w:szCs w:val="24"/>
              </w:rPr>
            </w:pPr>
            <w:r w:rsidRPr="00C974BD">
              <w:rPr>
                <w:rFonts w:cs="Arial"/>
                <w:sz w:val="24"/>
                <w:szCs w:val="24"/>
              </w:rPr>
              <w:t>255.255.255.128/25</w:t>
            </w:r>
          </w:p>
        </w:tc>
      </w:tr>
      <w:tr w:rsidR="007C39E1" w:rsidRPr="00C974BD" w14:paraId="532D2190" w14:textId="77777777" w:rsidTr="00F618CA">
        <w:trPr>
          <w:trHeight w:val="350"/>
        </w:trPr>
        <w:tc>
          <w:tcPr>
            <w:tcW w:w="10024" w:type="dxa"/>
            <w:gridSpan w:val="5"/>
          </w:tcPr>
          <w:p w14:paraId="4E8EB11A" w14:textId="2EA6889F" w:rsidR="007C39E1" w:rsidRPr="00C974BD" w:rsidRDefault="007C39E1" w:rsidP="00F618CA">
            <w:pPr>
              <w:pStyle w:val="Cuerpo-PF"/>
              <w:jc w:val="both"/>
              <w:rPr>
                <w:rFonts w:cs="Arial"/>
                <w:b/>
                <w:bCs/>
                <w:sz w:val="24"/>
                <w:szCs w:val="24"/>
              </w:rPr>
            </w:pPr>
            <w:r w:rsidRPr="00C974BD">
              <w:rPr>
                <w:rFonts w:cs="Arial"/>
                <w:b/>
                <w:bCs/>
                <w:sz w:val="24"/>
                <w:szCs w:val="24"/>
              </w:rPr>
              <w:t>zona wifi 6</w:t>
            </w:r>
          </w:p>
        </w:tc>
      </w:tr>
      <w:tr w:rsidR="007C39E1" w:rsidRPr="00C974BD" w14:paraId="7E26B73D" w14:textId="77777777" w:rsidTr="00F618CA">
        <w:trPr>
          <w:trHeight w:val="350"/>
        </w:trPr>
        <w:tc>
          <w:tcPr>
            <w:tcW w:w="1271" w:type="dxa"/>
          </w:tcPr>
          <w:p w14:paraId="056D7977" w14:textId="66D1F59C" w:rsidR="007C39E1" w:rsidRPr="00C974BD" w:rsidRDefault="007C39E1" w:rsidP="007C39E1">
            <w:pPr>
              <w:pStyle w:val="Cuerpo-PF"/>
              <w:rPr>
                <w:rFonts w:cs="Arial"/>
                <w:sz w:val="24"/>
                <w:szCs w:val="24"/>
              </w:rPr>
            </w:pPr>
            <w:r w:rsidRPr="00C974BD">
              <w:rPr>
                <w:rFonts w:cs="Arial"/>
                <w:sz w:val="24"/>
                <w:szCs w:val="24"/>
              </w:rPr>
              <w:t>11</w:t>
            </w:r>
          </w:p>
        </w:tc>
        <w:tc>
          <w:tcPr>
            <w:tcW w:w="2268" w:type="dxa"/>
          </w:tcPr>
          <w:p w14:paraId="53D99023" w14:textId="40879B86" w:rsidR="007C39E1" w:rsidRPr="00C974BD" w:rsidRDefault="007C39E1" w:rsidP="007C39E1">
            <w:pPr>
              <w:pStyle w:val="Cuerpo-PF"/>
              <w:rPr>
                <w:rFonts w:cs="Arial"/>
                <w:sz w:val="24"/>
                <w:szCs w:val="24"/>
              </w:rPr>
            </w:pPr>
            <w:r w:rsidRPr="00C974BD">
              <w:rPr>
                <w:rFonts w:cs="Arial"/>
                <w:sz w:val="24"/>
                <w:szCs w:val="24"/>
              </w:rPr>
              <w:t>182.168.2.128</w:t>
            </w:r>
          </w:p>
        </w:tc>
        <w:tc>
          <w:tcPr>
            <w:tcW w:w="1985" w:type="dxa"/>
          </w:tcPr>
          <w:p w14:paraId="5C7B7A9C" w14:textId="2D66338E" w:rsidR="007C39E1" w:rsidRPr="00C974BD" w:rsidRDefault="007C39E1" w:rsidP="007C39E1">
            <w:pPr>
              <w:pStyle w:val="Cuerpo-PF"/>
              <w:rPr>
                <w:rFonts w:cs="Arial"/>
                <w:sz w:val="24"/>
                <w:szCs w:val="24"/>
              </w:rPr>
            </w:pPr>
            <w:r w:rsidRPr="00C974BD">
              <w:rPr>
                <w:rFonts w:cs="Arial"/>
                <w:sz w:val="24"/>
                <w:szCs w:val="24"/>
              </w:rPr>
              <w:t>182.168.2.129 - 182.168.2.190</w:t>
            </w:r>
          </w:p>
        </w:tc>
        <w:tc>
          <w:tcPr>
            <w:tcW w:w="2126" w:type="dxa"/>
          </w:tcPr>
          <w:p w14:paraId="081BA218" w14:textId="44D49A30" w:rsidR="007C39E1" w:rsidRPr="00C974BD" w:rsidRDefault="007C39E1" w:rsidP="007C39E1">
            <w:pPr>
              <w:pStyle w:val="Cuerpo-PF"/>
              <w:rPr>
                <w:rFonts w:cs="Arial"/>
                <w:sz w:val="24"/>
                <w:szCs w:val="24"/>
              </w:rPr>
            </w:pPr>
            <w:r w:rsidRPr="00C974BD">
              <w:rPr>
                <w:rFonts w:cs="Arial"/>
                <w:sz w:val="24"/>
                <w:szCs w:val="24"/>
              </w:rPr>
              <w:t>182.168.2.191</w:t>
            </w:r>
          </w:p>
        </w:tc>
        <w:tc>
          <w:tcPr>
            <w:tcW w:w="2374" w:type="dxa"/>
          </w:tcPr>
          <w:p w14:paraId="27262A05" w14:textId="30AA6D8B" w:rsidR="007C39E1" w:rsidRPr="00C974BD" w:rsidRDefault="007C39E1" w:rsidP="007C39E1">
            <w:pPr>
              <w:pStyle w:val="Cuerpo-PF"/>
              <w:rPr>
                <w:rFonts w:cs="Arial"/>
                <w:sz w:val="24"/>
                <w:szCs w:val="24"/>
              </w:rPr>
            </w:pPr>
            <w:r w:rsidRPr="00C974BD">
              <w:rPr>
                <w:rFonts w:cs="Arial"/>
                <w:sz w:val="24"/>
                <w:szCs w:val="24"/>
              </w:rPr>
              <w:t>255.255.255.192/26</w:t>
            </w:r>
          </w:p>
        </w:tc>
      </w:tr>
      <w:tr w:rsidR="007C39E1" w:rsidRPr="00C974BD" w14:paraId="64FA3095" w14:textId="77777777" w:rsidTr="00F618CA">
        <w:trPr>
          <w:trHeight w:val="350"/>
        </w:trPr>
        <w:tc>
          <w:tcPr>
            <w:tcW w:w="1271" w:type="dxa"/>
          </w:tcPr>
          <w:p w14:paraId="2E508C8F" w14:textId="740F8DDD" w:rsidR="007C39E1" w:rsidRPr="00C974BD" w:rsidRDefault="007C39E1" w:rsidP="007C39E1">
            <w:pPr>
              <w:pStyle w:val="Cuerpo-PF"/>
              <w:rPr>
                <w:rFonts w:cs="Arial"/>
                <w:sz w:val="24"/>
                <w:szCs w:val="24"/>
              </w:rPr>
            </w:pPr>
            <w:r w:rsidRPr="00C974BD">
              <w:rPr>
                <w:rFonts w:cs="Arial"/>
                <w:sz w:val="24"/>
                <w:szCs w:val="24"/>
              </w:rPr>
              <w:t>12</w:t>
            </w:r>
          </w:p>
        </w:tc>
        <w:tc>
          <w:tcPr>
            <w:tcW w:w="2268" w:type="dxa"/>
          </w:tcPr>
          <w:p w14:paraId="632D04EA" w14:textId="2B2C07D8" w:rsidR="007C39E1" w:rsidRPr="00C974BD" w:rsidRDefault="007C39E1" w:rsidP="007C39E1">
            <w:pPr>
              <w:pStyle w:val="Cuerpo-PF"/>
              <w:rPr>
                <w:rFonts w:cs="Arial"/>
                <w:sz w:val="24"/>
                <w:szCs w:val="24"/>
              </w:rPr>
            </w:pPr>
            <w:r w:rsidRPr="00C974BD">
              <w:rPr>
                <w:rFonts w:cs="Arial"/>
                <w:sz w:val="24"/>
                <w:szCs w:val="24"/>
              </w:rPr>
              <w:t>182.168.2.192</w:t>
            </w:r>
          </w:p>
        </w:tc>
        <w:tc>
          <w:tcPr>
            <w:tcW w:w="1985" w:type="dxa"/>
          </w:tcPr>
          <w:p w14:paraId="51228356" w14:textId="5335AC3B" w:rsidR="007C39E1" w:rsidRPr="00C974BD" w:rsidRDefault="007C39E1" w:rsidP="007C39E1">
            <w:pPr>
              <w:pStyle w:val="Cuerpo-PF"/>
              <w:rPr>
                <w:rFonts w:cs="Arial"/>
                <w:sz w:val="24"/>
                <w:szCs w:val="24"/>
              </w:rPr>
            </w:pPr>
            <w:r w:rsidRPr="00C974BD">
              <w:rPr>
                <w:rFonts w:cs="Arial"/>
                <w:sz w:val="24"/>
                <w:szCs w:val="24"/>
              </w:rPr>
              <w:t>182.168.2.193 - 182.168.2.254</w:t>
            </w:r>
          </w:p>
        </w:tc>
        <w:tc>
          <w:tcPr>
            <w:tcW w:w="2126" w:type="dxa"/>
          </w:tcPr>
          <w:p w14:paraId="34155D86" w14:textId="4D1D2734" w:rsidR="007C39E1" w:rsidRPr="00C974BD" w:rsidRDefault="007C39E1" w:rsidP="007C39E1">
            <w:pPr>
              <w:pStyle w:val="Cuerpo-PF"/>
              <w:rPr>
                <w:rFonts w:cs="Arial"/>
                <w:sz w:val="24"/>
                <w:szCs w:val="24"/>
              </w:rPr>
            </w:pPr>
            <w:r w:rsidRPr="00C974BD">
              <w:rPr>
                <w:rFonts w:cs="Arial"/>
                <w:sz w:val="24"/>
                <w:szCs w:val="24"/>
              </w:rPr>
              <w:t>182.168.2.255</w:t>
            </w:r>
          </w:p>
        </w:tc>
        <w:tc>
          <w:tcPr>
            <w:tcW w:w="2374" w:type="dxa"/>
          </w:tcPr>
          <w:p w14:paraId="32B1AB02" w14:textId="44428792" w:rsidR="007C39E1" w:rsidRPr="00C974BD" w:rsidRDefault="007C39E1" w:rsidP="007C39E1">
            <w:pPr>
              <w:pStyle w:val="Cuerpo-PF"/>
              <w:rPr>
                <w:rFonts w:cs="Arial"/>
                <w:sz w:val="24"/>
                <w:szCs w:val="24"/>
              </w:rPr>
            </w:pPr>
            <w:r w:rsidRPr="00C974BD">
              <w:rPr>
                <w:rFonts w:cs="Arial"/>
                <w:sz w:val="24"/>
                <w:szCs w:val="24"/>
              </w:rPr>
              <w:t>255.255.255.192/26</w:t>
            </w:r>
          </w:p>
        </w:tc>
      </w:tr>
      <w:tr w:rsidR="007C39E1" w:rsidRPr="00C974BD" w14:paraId="02DC6757" w14:textId="77777777" w:rsidTr="00F618CA">
        <w:trPr>
          <w:trHeight w:val="331"/>
        </w:trPr>
        <w:tc>
          <w:tcPr>
            <w:tcW w:w="10024" w:type="dxa"/>
            <w:gridSpan w:val="5"/>
          </w:tcPr>
          <w:p w14:paraId="6D26C18E" w14:textId="033D2723" w:rsidR="007C39E1" w:rsidRPr="00C974BD" w:rsidRDefault="007C39E1" w:rsidP="007C39E1">
            <w:pPr>
              <w:pStyle w:val="Cuerpo-PF"/>
              <w:rPr>
                <w:rFonts w:cs="Arial"/>
                <w:b/>
                <w:bCs/>
                <w:i/>
                <w:iCs/>
                <w:sz w:val="24"/>
                <w:szCs w:val="24"/>
                <w:u w:val="single"/>
              </w:rPr>
            </w:pPr>
            <w:r w:rsidRPr="00C974BD">
              <w:rPr>
                <w:rFonts w:cs="Arial"/>
                <w:b/>
                <w:bCs/>
                <w:i/>
                <w:iCs/>
                <w:sz w:val="24"/>
                <w:szCs w:val="24"/>
                <w:u w:val="single"/>
              </w:rPr>
              <w:t>unión 11-12:</w:t>
            </w:r>
          </w:p>
        </w:tc>
      </w:tr>
      <w:tr w:rsidR="007C39E1" w:rsidRPr="00C974BD" w14:paraId="6FDDD653" w14:textId="77777777" w:rsidTr="00F618CA">
        <w:trPr>
          <w:trHeight w:val="350"/>
        </w:trPr>
        <w:tc>
          <w:tcPr>
            <w:tcW w:w="1271" w:type="dxa"/>
          </w:tcPr>
          <w:p w14:paraId="5C7526BB" w14:textId="0233197D" w:rsidR="007C39E1" w:rsidRPr="00C974BD" w:rsidRDefault="007C39E1" w:rsidP="007C39E1">
            <w:pPr>
              <w:pStyle w:val="Cuerpo-PF"/>
              <w:rPr>
                <w:rFonts w:cs="Arial"/>
                <w:sz w:val="24"/>
                <w:szCs w:val="24"/>
              </w:rPr>
            </w:pPr>
            <w:r w:rsidRPr="00C974BD">
              <w:rPr>
                <w:rFonts w:cs="Arial"/>
                <w:sz w:val="24"/>
                <w:szCs w:val="24"/>
              </w:rPr>
              <w:t>11-12 (126 hosts)</w:t>
            </w:r>
          </w:p>
        </w:tc>
        <w:tc>
          <w:tcPr>
            <w:tcW w:w="2268" w:type="dxa"/>
          </w:tcPr>
          <w:p w14:paraId="155BC1A2" w14:textId="1908D07D" w:rsidR="007C39E1" w:rsidRPr="00C974BD" w:rsidRDefault="007C39E1" w:rsidP="007C39E1">
            <w:pPr>
              <w:pStyle w:val="Cuerpo-PF"/>
              <w:rPr>
                <w:rFonts w:cs="Arial"/>
                <w:sz w:val="24"/>
                <w:szCs w:val="24"/>
              </w:rPr>
            </w:pPr>
            <w:r w:rsidRPr="00C974BD">
              <w:rPr>
                <w:rFonts w:cs="Arial"/>
                <w:sz w:val="24"/>
                <w:szCs w:val="24"/>
              </w:rPr>
              <w:t>182.168.2.128</w:t>
            </w:r>
          </w:p>
        </w:tc>
        <w:tc>
          <w:tcPr>
            <w:tcW w:w="1985" w:type="dxa"/>
          </w:tcPr>
          <w:p w14:paraId="7C202B54" w14:textId="1356F981" w:rsidR="007C39E1" w:rsidRPr="00C974BD" w:rsidRDefault="007C39E1" w:rsidP="007C39E1">
            <w:pPr>
              <w:pStyle w:val="Cuerpo-PF"/>
              <w:rPr>
                <w:rFonts w:cs="Arial"/>
                <w:sz w:val="24"/>
                <w:szCs w:val="24"/>
              </w:rPr>
            </w:pPr>
            <w:r w:rsidRPr="00C974BD">
              <w:rPr>
                <w:rFonts w:cs="Arial"/>
                <w:sz w:val="24"/>
                <w:szCs w:val="24"/>
              </w:rPr>
              <w:t>182.168.2.129 - 182.168.2.254</w:t>
            </w:r>
          </w:p>
        </w:tc>
        <w:tc>
          <w:tcPr>
            <w:tcW w:w="2126" w:type="dxa"/>
          </w:tcPr>
          <w:p w14:paraId="792B40A8" w14:textId="62FA050D" w:rsidR="007C39E1" w:rsidRPr="00C974BD" w:rsidRDefault="007C39E1" w:rsidP="007C39E1">
            <w:pPr>
              <w:pStyle w:val="Cuerpo-PF"/>
              <w:rPr>
                <w:rFonts w:cs="Arial"/>
                <w:sz w:val="24"/>
                <w:szCs w:val="24"/>
              </w:rPr>
            </w:pPr>
            <w:r w:rsidRPr="00C974BD">
              <w:rPr>
                <w:rFonts w:cs="Arial"/>
                <w:sz w:val="24"/>
                <w:szCs w:val="24"/>
              </w:rPr>
              <w:t>182.168.2.255</w:t>
            </w:r>
          </w:p>
        </w:tc>
        <w:tc>
          <w:tcPr>
            <w:tcW w:w="2374" w:type="dxa"/>
          </w:tcPr>
          <w:p w14:paraId="0B5C52B6" w14:textId="78CB35C4" w:rsidR="007C39E1" w:rsidRPr="00C974BD" w:rsidRDefault="007C39E1" w:rsidP="007C39E1">
            <w:pPr>
              <w:pStyle w:val="Cuerpo-PF"/>
              <w:rPr>
                <w:rFonts w:cs="Arial"/>
                <w:sz w:val="24"/>
                <w:szCs w:val="24"/>
              </w:rPr>
            </w:pPr>
            <w:r w:rsidRPr="00C974BD">
              <w:rPr>
                <w:rFonts w:cs="Arial"/>
                <w:sz w:val="24"/>
                <w:szCs w:val="24"/>
              </w:rPr>
              <w:t>255.255.255.128/25</w:t>
            </w:r>
          </w:p>
        </w:tc>
      </w:tr>
      <w:tr w:rsidR="007C39E1" w:rsidRPr="00C974BD" w14:paraId="7B85BFE1" w14:textId="77777777" w:rsidTr="00F618CA">
        <w:trPr>
          <w:trHeight w:val="331"/>
        </w:trPr>
        <w:tc>
          <w:tcPr>
            <w:tcW w:w="10024" w:type="dxa"/>
            <w:gridSpan w:val="5"/>
          </w:tcPr>
          <w:p w14:paraId="2C740F90" w14:textId="2D346D66" w:rsidR="007C39E1" w:rsidRPr="00C974BD" w:rsidRDefault="007C39E1" w:rsidP="007C39E1">
            <w:pPr>
              <w:pStyle w:val="Cuerpo-PF"/>
              <w:jc w:val="both"/>
              <w:rPr>
                <w:rFonts w:cs="Arial"/>
                <w:b/>
                <w:bCs/>
                <w:sz w:val="24"/>
                <w:szCs w:val="24"/>
              </w:rPr>
            </w:pPr>
            <w:r w:rsidRPr="00C974BD">
              <w:rPr>
                <w:rFonts w:cs="Arial"/>
                <w:b/>
                <w:bCs/>
                <w:sz w:val="24"/>
                <w:szCs w:val="24"/>
              </w:rPr>
              <w:t>zona wifi 7</w:t>
            </w:r>
          </w:p>
        </w:tc>
      </w:tr>
      <w:tr w:rsidR="007C39E1" w:rsidRPr="00C974BD" w14:paraId="255D1F37" w14:textId="77777777" w:rsidTr="00F618CA">
        <w:trPr>
          <w:trHeight w:val="674"/>
        </w:trPr>
        <w:tc>
          <w:tcPr>
            <w:tcW w:w="1271" w:type="dxa"/>
          </w:tcPr>
          <w:p w14:paraId="551F2042" w14:textId="23393E5A" w:rsidR="007C39E1" w:rsidRPr="00C974BD" w:rsidRDefault="007C39E1" w:rsidP="007C39E1">
            <w:pPr>
              <w:pStyle w:val="Cuerpo-PF"/>
              <w:rPr>
                <w:rFonts w:cs="Arial"/>
                <w:sz w:val="24"/>
                <w:szCs w:val="24"/>
              </w:rPr>
            </w:pPr>
            <w:r w:rsidRPr="00C974BD">
              <w:rPr>
                <w:rFonts w:cs="Arial"/>
                <w:sz w:val="24"/>
                <w:szCs w:val="24"/>
              </w:rPr>
              <w:t>13</w:t>
            </w:r>
          </w:p>
        </w:tc>
        <w:tc>
          <w:tcPr>
            <w:tcW w:w="2268" w:type="dxa"/>
          </w:tcPr>
          <w:p w14:paraId="26257831" w14:textId="3D19E638" w:rsidR="007C39E1" w:rsidRPr="00C974BD" w:rsidRDefault="007C39E1" w:rsidP="007C39E1">
            <w:pPr>
              <w:pStyle w:val="Cuerpo-PF"/>
              <w:rPr>
                <w:rFonts w:cs="Arial"/>
                <w:sz w:val="24"/>
                <w:szCs w:val="24"/>
              </w:rPr>
            </w:pPr>
            <w:r w:rsidRPr="00C974BD">
              <w:rPr>
                <w:rFonts w:cs="Arial"/>
                <w:sz w:val="24"/>
                <w:szCs w:val="24"/>
              </w:rPr>
              <w:t>182.168.3.0</w:t>
            </w:r>
          </w:p>
        </w:tc>
        <w:tc>
          <w:tcPr>
            <w:tcW w:w="1985" w:type="dxa"/>
          </w:tcPr>
          <w:p w14:paraId="0680BF14" w14:textId="25A1B675" w:rsidR="007C39E1" w:rsidRPr="00C974BD" w:rsidRDefault="007C39E1" w:rsidP="007C39E1">
            <w:pPr>
              <w:pStyle w:val="Cuerpo-PF"/>
              <w:rPr>
                <w:rFonts w:cs="Arial"/>
                <w:sz w:val="24"/>
                <w:szCs w:val="24"/>
              </w:rPr>
            </w:pPr>
            <w:r w:rsidRPr="00C974BD">
              <w:rPr>
                <w:rFonts w:cs="Arial"/>
                <w:sz w:val="24"/>
                <w:szCs w:val="24"/>
              </w:rPr>
              <w:t>182.168.3.1 - 182.168.3.62</w:t>
            </w:r>
          </w:p>
        </w:tc>
        <w:tc>
          <w:tcPr>
            <w:tcW w:w="2126" w:type="dxa"/>
          </w:tcPr>
          <w:p w14:paraId="142F1C7D" w14:textId="47E15E40" w:rsidR="007C39E1" w:rsidRPr="00C974BD" w:rsidRDefault="007C39E1" w:rsidP="007C39E1">
            <w:pPr>
              <w:pStyle w:val="Cuerpo-PF"/>
              <w:rPr>
                <w:rFonts w:cs="Arial"/>
                <w:sz w:val="24"/>
                <w:szCs w:val="24"/>
              </w:rPr>
            </w:pPr>
            <w:r w:rsidRPr="00C974BD">
              <w:rPr>
                <w:rFonts w:cs="Arial"/>
                <w:sz w:val="24"/>
                <w:szCs w:val="24"/>
              </w:rPr>
              <w:t>182.168.3.63</w:t>
            </w:r>
          </w:p>
        </w:tc>
        <w:tc>
          <w:tcPr>
            <w:tcW w:w="2374" w:type="dxa"/>
          </w:tcPr>
          <w:p w14:paraId="6E64A00E" w14:textId="74F68A8F" w:rsidR="007C39E1" w:rsidRPr="00C974BD" w:rsidRDefault="007C39E1" w:rsidP="007C39E1">
            <w:pPr>
              <w:pStyle w:val="Cuerpo-PF"/>
              <w:rPr>
                <w:rFonts w:cs="Arial"/>
                <w:sz w:val="24"/>
                <w:szCs w:val="24"/>
              </w:rPr>
            </w:pPr>
            <w:r w:rsidRPr="00C974BD">
              <w:rPr>
                <w:rFonts w:cs="Arial"/>
                <w:sz w:val="24"/>
                <w:szCs w:val="24"/>
              </w:rPr>
              <w:t>255.255.255.192/26</w:t>
            </w:r>
          </w:p>
        </w:tc>
      </w:tr>
      <w:tr w:rsidR="007C39E1" w:rsidRPr="00C974BD" w14:paraId="18A5546B" w14:textId="77777777" w:rsidTr="00F618CA">
        <w:trPr>
          <w:trHeight w:val="674"/>
        </w:trPr>
        <w:tc>
          <w:tcPr>
            <w:tcW w:w="1271" w:type="dxa"/>
          </w:tcPr>
          <w:p w14:paraId="00834AA4" w14:textId="5E2020CC" w:rsidR="007C39E1" w:rsidRPr="00C974BD" w:rsidRDefault="007C39E1" w:rsidP="007C39E1">
            <w:pPr>
              <w:pStyle w:val="Cuerpo-PF"/>
              <w:rPr>
                <w:rFonts w:cs="Arial"/>
                <w:sz w:val="24"/>
                <w:szCs w:val="24"/>
              </w:rPr>
            </w:pPr>
            <w:r w:rsidRPr="00C974BD">
              <w:rPr>
                <w:rFonts w:cs="Arial"/>
                <w:sz w:val="24"/>
                <w:szCs w:val="24"/>
              </w:rPr>
              <w:t>14</w:t>
            </w:r>
          </w:p>
        </w:tc>
        <w:tc>
          <w:tcPr>
            <w:tcW w:w="2268" w:type="dxa"/>
          </w:tcPr>
          <w:p w14:paraId="47D317E5" w14:textId="2BE99C7C" w:rsidR="007C39E1" w:rsidRPr="00C974BD" w:rsidRDefault="007C39E1" w:rsidP="007C39E1">
            <w:pPr>
              <w:pStyle w:val="Cuerpo-PF"/>
              <w:rPr>
                <w:rFonts w:cs="Arial"/>
                <w:sz w:val="24"/>
                <w:szCs w:val="24"/>
              </w:rPr>
            </w:pPr>
            <w:r w:rsidRPr="00C974BD">
              <w:rPr>
                <w:rFonts w:cs="Arial"/>
                <w:sz w:val="24"/>
                <w:szCs w:val="24"/>
              </w:rPr>
              <w:t>182.168.3.64</w:t>
            </w:r>
          </w:p>
        </w:tc>
        <w:tc>
          <w:tcPr>
            <w:tcW w:w="1985" w:type="dxa"/>
          </w:tcPr>
          <w:p w14:paraId="08488D61" w14:textId="3C2515B7" w:rsidR="007C39E1" w:rsidRPr="00C974BD" w:rsidRDefault="007C39E1" w:rsidP="007C39E1">
            <w:pPr>
              <w:pStyle w:val="Cuerpo-PF"/>
              <w:rPr>
                <w:rFonts w:cs="Arial"/>
                <w:sz w:val="24"/>
                <w:szCs w:val="24"/>
              </w:rPr>
            </w:pPr>
            <w:r w:rsidRPr="00C974BD">
              <w:rPr>
                <w:rFonts w:cs="Arial"/>
                <w:sz w:val="24"/>
                <w:szCs w:val="24"/>
              </w:rPr>
              <w:t>182.168.3.65 - 182.168.3.126</w:t>
            </w:r>
          </w:p>
        </w:tc>
        <w:tc>
          <w:tcPr>
            <w:tcW w:w="2126" w:type="dxa"/>
          </w:tcPr>
          <w:p w14:paraId="6264715E" w14:textId="75BEF10F" w:rsidR="007C39E1" w:rsidRPr="00C974BD" w:rsidRDefault="007C39E1" w:rsidP="007C39E1">
            <w:pPr>
              <w:pStyle w:val="Cuerpo-PF"/>
              <w:rPr>
                <w:rFonts w:cs="Arial"/>
                <w:sz w:val="24"/>
                <w:szCs w:val="24"/>
              </w:rPr>
            </w:pPr>
            <w:r w:rsidRPr="00C974BD">
              <w:rPr>
                <w:rFonts w:cs="Arial"/>
                <w:sz w:val="24"/>
                <w:szCs w:val="24"/>
              </w:rPr>
              <w:t>182.168.3.127</w:t>
            </w:r>
          </w:p>
        </w:tc>
        <w:tc>
          <w:tcPr>
            <w:tcW w:w="2374" w:type="dxa"/>
          </w:tcPr>
          <w:p w14:paraId="2C3216E7" w14:textId="4D90B334" w:rsidR="007C39E1" w:rsidRPr="00C974BD" w:rsidRDefault="007C39E1" w:rsidP="007C39E1">
            <w:pPr>
              <w:rPr>
                <w:rFonts w:ascii="Arial" w:hAnsi="Arial" w:cs="Arial"/>
                <w:b w:val="0"/>
                <w:bCs/>
                <w:sz w:val="24"/>
                <w:szCs w:val="24"/>
                <w:lang w:val="es-MX"/>
              </w:rPr>
            </w:pPr>
            <w:r w:rsidRPr="00C974BD">
              <w:rPr>
                <w:rFonts w:ascii="Arial" w:hAnsi="Arial" w:cs="Arial"/>
                <w:b w:val="0"/>
                <w:bCs/>
                <w:sz w:val="24"/>
                <w:szCs w:val="24"/>
                <w:lang w:val="es-MX"/>
              </w:rPr>
              <w:t>255.255.255.192/26</w:t>
            </w:r>
          </w:p>
        </w:tc>
      </w:tr>
      <w:tr w:rsidR="007C39E1" w:rsidRPr="00C974BD" w14:paraId="4D062AD9" w14:textId="77777777" w:rsidTr="00F618CA">
        <w:trPr>
          <w:trHeight w:val="331"/>
        </w:trPr>
        <w:tc>
          <w:tcPr>
            <w:tcW w:w="10024" w:type="dxa"/>
            <w:gridSpan w:val="5"/>
          </w:tcPr>
          <w:p w14:paraId="19A43EB3" w14:textId="22E6970A" w:rsidR="007C39E1" w:rsidRPr="00C974BD" w:rsidRDefault="007C39E1" w:rsidP="007C39E1">
            <w:pPr>
              <w:pStyle w:val="Cuerpo-PF"/>
              <w:rPr>
                <w:rFonts w:cs="Arial"/>
                <w:b/>
                <w:bCs/>
                <w:i/>
                <w:iCs/>
                <w:sz w:val="24"/>
                <w:szCs w:val="24"/>
                <w:u w:val="single"/>
              </w:rPr>
            </w:pPr>
            <w:r w:rsidRPr="00C974BD">
              <w:rPr>
                <w:rFonts w:cs="Arial"/>
                <w:b/>
                <w:bCs/>
                <w:i/>
                <w:iCs/>
                <w:sz w:val="24"/>
                <w:szCs w:val="24"/>
                <w:u w:val="single"/>
              </w:rPr>
              <w:t>unión 13-14:</w:t>
            </w:r>
          </w:p>
        </w:tc>
      </w:tr>
      <w:tr w:rsidR="007C39E1" w:rsidRPr="00C974BD" w14:paraId="3DA48DA7" w14:textId="77777777" w:rsidTr="00F618CA">
        <w:trPr>
          <w:trHeight w:val="350"/>
        </w:trPr>
        <w:tc>
          <w:tcPr>
            <w:tcW w:w="1271" w:type="dxa"/>
          </w:tcPr>
          <w:p w14:paraId="00A6AE2A" w14:textId="543C2865" w:rsidR="007C39E1" w:rsidRPr="00C974BD" w:rsidRDefault="007C39E1" w:rsidP="007C39E1">
            <w:pPr>
              <w:pStyle w:val="Cuerpo-PF"/>
              <w:jc w:val="both"/>
              <w:rPr>
                <w:rFonts w:cs="Arial"/>
                <w:sz w:val="24"/>
                <w:szCs w:val="24"/>
              </w:rPr>
            </w:pPr>
            <w:r w:rsidRPr="00C974BD">
              <w:rPr>
                <w:rFonts w:cs="Arial"/>
                <w:sz w:val="24"/>
                <w:szCs w:val="24"/>
              </w:rPr>
              <w:t>13-14 (126 hosts)</w:t>
            </w:r>
          </w:p>
        </w:tc>
        <w:tc>
          <w:tcPr>
            <w:tcW w:w="2268" w:type="dxa"/>
          </w:tcPr>
          <w:p w14:paraId="157420E1" w14:textId="0C37D03B" w:rsidR="007C39E1" w:rsidRPr="00C974BD" w:rsidRDefault="007C39E1" w:rsidP="007C39E1">
            <w:pPr>
              <w:pStyle w:val="Cuerpo-PF"/>
              <w:jc w:val="both"/>
              <w:rPr>
                <w:rFonts w:cs="Arial"/>
                <w:sz w:val="24"/>
                <w:szCs w:val="24"/>
              </w:rPr>
            </w:pPr>
            <w:r w:rsidRPr="00C974BD">
              <w:rPr>
                <w:rFonts w:cs="Arial"/>
                <w:sz w:val="24"/>
                <w:szCs w:val="24"/>
              </w:rPr>
              <w:t>182.168.3.0</w:t>
            </w:r>
          </w:p>
        </w:tc>
        <w:tc>
          <w:tcPr>
            <w:tcW w:w="1985" w:type="dxa"/>
          </w:tcPr>
          <w:p w14:paraId="231E243E" w14:textId="0B49D428" w:rsidR="007C39E1" w:rsidRPr="00C974BD" w:rsidRDefault="007C39E1" w:rsidP="007C39E1">
            <w:pPr>
              <w:pStyle w:val="Cuerpo-PF"/>
              <w:jc w:val="both"/>
              <w:rPr>
                <w:rFonts w:cs="Arial"/>
                <w:sz w:val="24"/>
                <w:szCs w:val="24"/>
              </w:rPr>
            </w:pPr>
            <w:r w:rsidRPr="00C974BD">
              <w:rPr>
                <w:rFonts w:cs="Arial"/>
                <w:sz w:val="24"/>
                <w:szCs w:val="24"/>
              </w:rPr>
              <w:t>182.168.3.1 - 182.168.3.126</w:t>
            </w:r>
          </w:p>
        </w:tc>
        <w:tc>
          <w:tcPr>
            <w:tcW w:w="2126" w:type="dxa"/>
          </w:tcPr>
          <w:p w14:paraId="56612EF5" w14:textId="402CCE81" w:rsidR="007C39E1" w:rsidRPr="00C974BD" w:rsidRDefault="007C39E1" w:rsidP="007C39E1">
            <w:pPr>
              <w:pStyle w:val="Cuerpo-PF"/>
              <w:jc w:val="both"/>
              <w:rPr>
                <w:rFonts w:cs="Arial"/>
                <w:sz w:val="24"/>
                <w:szCs w:val="24"/>
              </w:rPr>
            </w:pPr>
            <w:r w:rsidRPr="00C974BD">
              <w:rPr>
                <w:rFonts w:cs="Arial"/>
                <w:sz w:val="24"/>
                <w:szCs w:val="24"/>
              </w:rPr>
              <w:t>182.168.3.127</w:t>
            </w:r>
          </w:p>
        </w:tc>
        <w:tc>
          <w:tcPr>
            <w:tcW w:w="2374" w:type="dxa"/>
          </w:tcPr>
          <w:p w14:paraId="695359AF" w14:textId="71F2A4E2" w:rsidR="007C39E1" w:rsidRPr="00C974BD" w:rsidRDefault="007C39E1" w:rsidP="007C39E1">
            <w:pPr>
              <w:pStyle w:val="Cuerpo-PF"/>
              <w:jc w:val="both"/>
              <w:rPr>
                <w:rFonts w:cs="Arial"/>
                <w:sz w:val="24"/>
                <w:szCs w:val="24"/>
              </w:rPr>
            </w:pPr>
            <w:r w:rsidRPr="00C974BD">
              <w:rPr>
                <w:rFonts w:cs="Arial"/>
                <w:sz w:val="24"/>
                <w:szCs w:val="24"/>
              </w:rPr>
              <w:t>255.255.255.128/25</w:t>
            </w:r>
          </w:p>
        </w:tc>
      </w:tr>
      <w:tr w:rsidR="007C39E1" w:rsidRPr="00C974BD" w14:paraId="2CCA5DC3" w14:textId="77777777" w:rsidTr="00F618CA">
        <w:trPr>
          <w:trHeight w:val="350"/>
        </w:trPr>
        <w:tc>
          <w:tcPr>
            <w:tcW w:w="10024" w:type="dxa"/>
            <w:gridSpan w:val="5"/>
          </w:tcPr>
          <w:p w14:paraId="6CDB1BE7" w14:textId="2288F748" w:rsidR="007C39E1" w:rsidRPr="00C974BD" w:rsidRDefault="007C39E1" w:rsidP="007C39E1">
            <w:pPr>
              <w:pStyle w:val="Cuerpo-PF"/>
              <w:jc w:val="both"/>
              <w:rPr>
                <w:rFonts w:cs="Arial"/>
                <w:b/>
                <w:bCs/>
                <w:sz w:val="24"/>
                <w:szCs w:val="24"/>
              </w:rPr>
            </w:pPr>
            <w:r w:rsidRPr="00C974BD">
              <w:rPr>
                <w:rFonts w:cs="Arial"/>
                <w:b/>
                <w:bCs/>
                <w:sz w:val="24"/>
                <w:szCs w:val="24"/>
              </w:rPr>
              <w:t>zona wifi 8</w:t>
            </w:r>
          </w:p>
        </w:tc>
      </w:tr>
      <w:tr w:rsidR="007C39E1" w:rsidRPr="00C974BD" w14:paraId="6A8A867F" w14:textId="77777777" w:rsidTr="00F618CA">
        <w:trPr>
          <w:trHeight w:val="350"/>
        </w:trPr>
        <w:tc>
          <w:tcPr>
            <w:tcW w:w="1271" w:type="dxa"/>
          </w:tcPr>
          <w:p w14:paraId="6A7BCA98" w14:textId="787E9E36" w:rsidR="007C39E1" w:rsidRPr="00C974BD" w:rsidRDefault="007C39E1" w:rsidP="007C39E1">
            <w:pPr>
              <w:pStyle w:val="Cuerpo-PF"/>
              <w:rPr>
                <w:rFonts w:cs="Arial"/>
                <w:sz w:val="24"/>
                <w:szCs w:val="24"/>
              </w:rPr>
            </w:pPr>
            <w:r w:rsidRPr="00C974BD">
              <w:rPr>
                <w:rFonts w:cs="Arial"/>
                <w:sz w:val="24"/>
                <w:szCs w:val="24"/>
              </w:rPr>
              <w:t>15</w:t>
            </w:r>
          </w:p>
        </w:tc>
        <w:tc>
          <w:tcPr>
            <w:tcW w:w="2268" w:type="dxa"/>
          </w:tcPr>
          <w:p w14:paraId="2A18115F" w14:textId="3FEBA678" w:rsidR="007C39E1" w:rsidRPr="00C974BD" w:rsidRDefault="007C39E1" w:rsidP="007C39E1">
            <w:pPr>
              <w:pStyle w:val="Cuerpo-PF"/>
              <w:rPr>
                <w:rFonts w:cs="Arial"/>
                <w:sz w:val="24"/>
                <w:szCs w:val="24"/>
              </w:rPr>
            </w:pPr>
            <w:r w:rsidRPr="00C974BD">
              <w:rPr>
                <w:rFonts w:cs="Arial"/>
                <w:sz w:val="24"/>
                <w:szCs w:val="24"/>
              </w:rPr>
              <w:t>182.168.3.128</w:t>
            </w:r>
          </w:p>
        </w:tc>
        <w:tc>
          <w:tcPr>
            <w:tcW w:w="1985" w:type="dxa"/>
          </w:tcPr>
          <w:p w14:paraId="785F2F6B" w14:textId="4E5E1306" w:rsidR="007C39E1" w:rsidRPr="00C974BD" w:rsidRDefault="007C39E1" w:rsidP="007C39E1">
            <w:pPr>
              <w:pStyle w:val="Cuerpo-PF"/>
              <w:rPr>
                <w:rFonts w:cs="Arial"/>
                <w:sz w:val="24"/>
                <w:szCs w:val="24"/>
              </w:rPr>
            </w:pPr>
            <w:r w:rsidRPr="00C974BD">
              <w:rPr>
                <w:rFonts w:cs="Arial"/>
                <w:sz w:val="24"/>
                <w:szCs w:val="24"/>
              </w:rPr>
              <w:t>182.168.3.129 - 182.168.3.190</w:t>
            </w:r>
          </w:p>
        </w:tc>
        <w:tc>
          <w:tcPr>
            <w:tcW w:w="2126" w:type="dxa"/>
          </w:tcPr>
          <w:p w14:paraId="76AB07C4" w14:textId="0A0CA752" w:rsidR="007C39E1" w:rsidRPr="00C974BD" w:rsidRDefault="007C39E1" w:rsidP="007C39E1">
            <w:pPr>
              <w:pStyle w:val="Cuerpo-PF"/>
              <w:rPr>
                <w:rFonts w:cs="Arial"/>
                <w:sz w:val="24"/>
                <w:szCs w:val="24"/>
              </w:rPr>
            </w:pPr>
            <w:r w:rsidRPr="00C974BD">
              <w:rPr>
                <w:rFonts w:cs="Arial"/>
                <w:sz w:val="24"/>
                <w:szCs w:val="24"/>
              </w:rPr>
              <w:t>182.168.3.191</w:t>
            </w:r>
          </w:p>
        </w:tc>
        <w:tc>
          <w:tcPr>
            <w:tcW w:w="2374" w:type="dxa"/>
          </w:tcPr>
          <w:p w14:paraId="1A55D9A0" w14:textId="1CAF685B" w:rsidR="007C39E1" w:rsidRPr="00C974BD" w:rsidRDefault="007C39E1" w:rsidP="007C39E1">
            <w:pPr>
              <w:pStyle w:val="Cuerpo-PF"/>
              <w:rPr>
                <w:rFonts w:cs="Arial"/>
                <w:sz w:val="24"/>
                <w:szCs w:val="24"/>
              </w:rPr>
            </w:pPr>
            <w:r w:rsidRPr="00C974BD">
              <w:rPr>
                <w:rFonts w:cs="Arial"/>
                <w:sz w:val="24"/>
                <w:szCs w:val="24"/>
              </w:rPr>
              <w:t>255.255.255.192/26</w:t>
            </w:r>
          </w:p>
        </w:tc>
      </w:tr>
      <w:tr w:rsidR="007C39E1" w:rsidRPr="00C974BD" w14:paraId="2FAFF151" w14:textId="77777777" w:rsidTr="00F618CA">
        <w:trPr>
          <w:trHeight w:val="350"/>
        </w:trPr>
        <w:tc>
          <w:tcPr>
            <w:tcW w:w="1271" w:type="dxa"/>
          </w:tcPr>
          <w:p w14:paraId="5F5698E4" w14:textId="65208748" w:rsidR="007C39E1" w:rsidRPr="00C974BD" w:rsidRDefault="007C39E1" w:rsidP="007C39E1">
            <w:pPr>
              <w:pStyle w:val="Cuerpo-PF"/>
              <w:rPr>
                <w:rFonts w:cs="Arial"/>
                <w:sz w:val="24"/>
                <w:szCs w:val="24"/>
              </w:rPr>
            </w:pPr>
            <w:r w:rsidRPr="00C974BD">
              <w:rPr>
                <w:rFonts w:cs="Arial"/>
                <w:sz w:val="24"/>
                <w:szCs w:val="24"/>
              </w:rPr>
              <w:t>16</w:t>
            </w:r>
          </w:p>
        </w:tc>
        <w:tc>
          <w:tcPr>
            <w:tcW w:w="2268" w:type="dxa"/>
          </w:tcPr>
          <w:p w14:paraId="18344C1B" w14:textId="227BBBF9" w:rsidR="007C39E1" w:rsidRPr="00C974BD" w:rsidRDefault="007C39E1" w:rsidP="007C39E1">
            <w:pPr>
              <w:pStyle w:val="Cuerpo-PF"/>
              <w:rPr>
                <w:rFonts w:cs="Arial"/>
                <w:sz w:val="24"/>
                <w:szCs w:val="24"/>
              </w:rPr>
            </w:pPr>
            <w:r w:rsidRPr="00C974BD">
              <w:rPr>
                <w:rFonts w:cs="Arial"/>
                <w:sz w:val="24"/>
                <w:szCs w:val="24"/>
              </w:rPr>
              <w:t>182.168.3.192</w:t>
            </w:r>
          </w:p>
        </w:tc>
        <w:tc>
          <w:tcPr>
            <w:tcW w:w="1985" w:type="dxa"/>
          </w:tcPr>
          <w:p w14:paraId="29586327" w14:textId="7FE7085C" w:rsidR="007C39E1" w:rsidRPr="00C974BD" w:rsidRDefault="007C39E1" w:rsidP="007C39E1">
            <w:pPr>
              <w:pStyle w:val="Cuerpo-PF"/>
              <w:rPr>
                <w:rFonts w:cs="Arial"/>
                <w:sz w:val="24"/>
                <w:szCs w:val="24"/>
              </w:rPr>
            </w:pPr>
            <w:r w:rsidRPr="00C974BD">
              <w:rPr>
                <w:rFonts w:cs="Arial"/>
                <w:sz w:val="24"/>
                <w:szCs w:val="24"/>
              </w:rPr>
              <w:t>182.168.3.193 - 182.168.3.254</w:t>
            </w:r>
          </w:p>
        </w:tc>
        <w:tc>
          <w:tcPr>
            <w:tcW w:w="2126" w:type="dxa"/>
          </w:tcPr>
          <w:p w14:paraId="3EE0A39D" w14:textId="5D38A782" w:rsidR="007C39E1" w:rsidRPr="00C974BD" w:rsidRDefault="007C39E1" w:rsidP="007C39E1">
            <w:pPr>
              <w:pStyle w:val="Cuerpo-PF"/>
              <w:rPr>
                <w:rFonts w:cs="Arial"/>
                <w:sz w:val="24"/>
                <w:szCs w:val="24"/>
              </w:rPr>
            </w:pPr>
            <w:r w:rsidRPr="00C974BD">
              <w:rPr>
                <w:rFonts w:cs="Arial"/>
                <w:sz w:val="24"/>
                <w:szCs w:val="24"/>
              </w:rPr>
              <w:t>182.168.3.255</w:t>
            </w:r>
          </w:p>
        </w:tc>
        <w:tc>
          <w:tcPr>
            <w:tcW w:w="2374" w:type="dxa"/>
          </w:tcPr>
          <w:p w14:paraId="4AF18CB6" w14:textId="36DD0C05" w:rsidR="007C39E1" w:rsidRPr="00C974BD" w:rsidRDefault="007C39E1" w:rsidP="007C39E1">
            <w:pPr>
              <w:pStyle w:val="Cuerpo-PF"/>
              <w:rPr>
                <w:rFonts w:cs="Arial"/>
                <w:sz w:val="24"/>
                <w:szCs w:val="24"/>
              </w:rPr>
            </w:pPr>
            <w:r w:rsidRPr="00C974BD">
              <w:rPr>
                <w:rFonts w:cs="Arial"/>
                <w:sz w:val="24"/>
                <w:szCs w:val="24"/>
              </w:rPr>
              <w:t>255.255.255.192/26</w:t>
            </w:r>
          </w:p>
        </w:tc>
      </w:tr>
      <w:tr w:rsidR="007C39E1" w:rsidRPr="00C974BD" w14:paraId="4DC184C3" w14:textId="77777777" w:rsidTr="00F618CA">
        <w:trPr>
          <w:trHeight w:val="331"/>
        </w:trPr>
        <w:tc>
          <w:tcPr>
            <w:tcW w:w="10024" w:type="dxa"/>
            <w:gridSpan w:val="5"/>
          </w:tcPr>
          <w:p w14:paraId="0BC98A0B" w14:textId="014E647F" w:rsidR="007C39E1" w:rsidRPr="00C974BD" w:rsidRDefault="007C39E1" w:rsidP="007C39E1">
            <w:pPr>
              <w:pStyle w:val="Cuerpo-PF"/>
              <w:rPr>
                <w:rFonts w:cs="Arial"/>
                <w:b/>
                <w:bCs/>
                <w:i/>
                <w:iCs/>
                <w:sz w:val="24"/>
                <w:szCs w:val="24"/>
                <w:u w:val="single"/>
              </w:rPr>
            </w:pPr>
            <w:r w:rsidRPr="00C974BD">
              <w:rPr>
                <w:rFonts w:cs="Arial"/>
                <w:b/>
                <w:bCs/>
                <w:i/>
                <w:iCs/>
                <w:sz w:val="24"/>
                <w:szCs w:val="24"/>
                <w:u w:val="single"/>
              </w:rPr>
              <w:t>unión 15-16:</w:t>
            </w:r>
          </w:p>
        </w:tc>
      </w:tr>
      <w:tr w:rsidR="007C39E1" w:rsidRPr="00C974BD" w14:paraId="27F47A37" w14:textId="77777777" w:rsidTr="00F618CA">
        <w:trPr>
          <w:trHeight w:val="350"/>
        </w:trPr>
        <w:tc>
          <w:tcPr>
            <w:tcW w:w="1271" w:type="dxa"/>
          </w:tcPr>
          <w:p w14:paraId="140F1298" w14:textId="34747EEF" w:rsidR="007C39E1" w:rsidRPr="00C974BD" w:rsidRDefault="007C39E1" w:rsidP="007C39E1">
            <w:pPr>
              <w:pStyle w:val="Cuerpo-PF"/>
              <w:rPr>
                <w:rFonts w:cs="Arial"/>
                <w:sz w:val="24"/>
                <w:szCs w:val="24"/>
              </w:rPr>
            </w:pPr>
            <w:r w:rsidRPr="00C974BD">
              <w:rPr>
                <w:rFonts w:cs="Arial"/>
                <w:sz w:val="24"/>
                <w:szCs w:val="24"/>
              </w:rPr>
              <w:t>15-16 (126 hosts)</w:t>
            </w:r>
          </w:p>
        </w:tc>
        <w:tc>
          <w:tcPr>
            <w:tcW w:w="2268" w:type="dxa"/>
          </w:tcPr>
          <w:p w14:paraId="21491E52" w14:textId="7F106EB8" w:rsidR="007C39E1" w:rsidRPr="00C974BD" w:rsidRDefault="007C39E1" w:rsidP="007C39E1">
            <w:pPr>
              <w:pStyle w:val="Cuerpo-PF"/>
              <w:rPr>
                <w:rFonts w:cs="Arial"/>
                <w:sz w:val="24"/>
                <w:szCs w:val="24"/>
              </w:rPr>
            </w:pPr>
            <w:r w:rsidRPr="00C974BD">
              <w:rPr>
                <w:rFonts w:cs="Arial"/>
                <w:sz w:val="24"/>
                <w:szCs w:val="24"/>
              </w:rPr>
              <w:t>182.168.3.128</w:t>
            </w:r>
          </w:p>
        </w:tc>
        <w:tc>
          <w:tcPr>
            <w:tcW w:w="1985" w:type="dxa"/>
          </w:tcPr>
          <w:p w14:paraId="0D1D061C" w14:textId="07D88B72" w:rsidR="007C39E1" w:rsidRPr="00C974BD" w:rsidRDefault="007C39E1" w:rsidP="007C39E1">
            <w:pPr>
              <w:pStyle w:val="Cuerpo-PF"/>
              <w:rPr>
                <w:rFonts w:cs="Arial"/>
                <w:sz w:val="24"/>
                <w:szCs w:val="24"/>
              </w:rPr>
            </w:pPr>
            <w:r w:rsidRPr="00C974BD">
              <w:rPr>
                <w:rFonts w:cs="Arial"/>
                <w:sz w:val="24"/>
                <w:szCs w:val="24"/>
              </w:rPr>
              <w:t>182.168.3.129 - 182.168.3.254</w:t>
            </w:r>
          </w:p>
        </w:tc>
        <w:tc>
          <w:tcPr>
            <w:tcW w:w="2126" w:type="dxa"/>
          </w:tcPr>
          <w:p w14:paraId="2D801D3D" w14:textId="1D85A54E" w:rsidR="007C39E1" w:rsidRPr="00C974BD" w:rsidRDefault="007C39E1" w:rsidP="007C39E1">
            <w:pPr>
              <w:pStyle w:val="Cuerpo-PF"/>
              <w:rPr>
                <w:rFonts w:cs="Arial"/>
                <w:sz w:val="24"/>
                <w:szCs w:val="24"/>
              </w:rPr>
            </w:pPr>
            <w:r w:rsidRPr="00C974BD">
              <w:rPr>
                <w:rFonts w:cs="Arial"/>
                <w:sz w:val="24"/>
                <w:szCs w:val="24"/>
              </w:rPr>
              <w:t>182.168.3.255</w:t>
            </w:r>
          </w:p>
        </w:tc>
        <w:tc>
          <w:tcPr>
            <w:tcW w:w="2374" w:type="dxa"/>
          </w:tcPr>
          <w:p w14:paraId="26EE886D" w14:textId="2F2AFD9D" w:rsidR="007C39E1" w:rsidRPr="00C974BD" w:rsidRDefault="007C39E1" w:rsidP="007C39E1">
            <w:pPr>
              <w:pStyle w:val="Cuerpo-PF"/>
              <w:rPr>
                <w:rFonts w:cs="Arial"/>
                <w:sz w:val="24"/>
                <w:szCs w:val="24"/>
              </w:rPr>
            </w:pPr>
            <w:r w:rsidRPr="00C974BD">
              <w:rPr>
                <w:rFonts w:cs="Arial"/>
                <w:sz w:val="24"/>
                <w:szCs w:val="24"/>
              </w:rPr>
              <w:t>255.255.255.128/25</w:t>
            </w:r>
          </w:p>
        </w:tc>
      </w:tr>
      <w:tr w:rsidR="007C39E1" w:rsidRPr="00C974BD" w14:paraId="79E964C9" w14:textId="77777777" w:rsidTr="00F618CA">
        <w:trPr>
          <w:trHeight w:val="350"/>
        </w:trPr>
        <w:tc>
          <w:tcPr>
            <w:tcW w:w="1271" w:type="dxa"/>
          </w:tcPr>
          <w:p w14:paraId="62290BA9" w14:textId="2253E687" w:rsidR="007C39E1" w:rsidRPr="00C974BD" w:rsidRDefault="007C39E1" w:rsidP="007C39E1">
            <w:pPr>
              <w:pStyle w:val="Cuerpo-PF"/>
              <w:rPr>
                <w:rFonts w:cs="Arial"/>
                <w:sz w:val="24"/>
                <w:szCs w:val="24"/>
              </w:rPr>
            </w:pPr>
            <w:r w:rsidRPr="00C974BD">
              <w:rPr>
                <w:rFonts w:cs="Arial"/>
                <w:sz w:val="24"/>
                <w:szCs w:val="24"/>
              </w:rPr>
              <w:t>17</w:t>
            </w:r>
          </w:p>
        </w:tc>
        <w:tc>
          <w:tcPr>
            <w:tcW w:w="2268" w:type="dxa"/>
          </w:tcPr>
          <w:p w14:paraId="5BB14EC6" w14:textId="7E25D046" w:rsidR="007C39E1" w:rsidRPr="00C974BD" w:rsidRDefault="007C39E1" w:rsidP="007C39E1">
            <w:pPr>
              <w:pStyle w:val="Cuerpo-PF"/>
              <w:rPr>
                <w:rFonts w:cs="Arial"/>
                <w:sz w:val="24"/>
                <w:szCs w:val="24"/>
              </w:rPr>
            </w:pPr>
            <w:r w:rsidRPr="00C974BD">
              <w:rPr>
                <w:rFonts w:cs="Arial"/>
                <w:sz w:val="24"/>
                <w:szCs w:val="24"/>
              </w:rPr>
              <w:t>182.168.4.0</w:t>
            </w:r>
          </w:p>
        </w:tc>
        <w:tc>
          <w:tcPr>
            <w:tcW w:w="1985" w:type="dxa"/>
          </w:tcPr>
          <w:p w14:paraId="3C27EFDA" w14:textId="0BB3F6EF" w:rsidR="007C39E1" w:rsidRPr="00C974BD" w:rsidRDefault="007C39E1" w:rsidP="007C39E1">
            <w:pPr>
              <w:pStyle w:val="Cuerpo-PF"/>
              <w:rPr>
                <w:rFonts w:cs="Arial"/>
                <w:sz w:val="24"/>
                <w:szCs w:val="24"/>
              </w:rPr>
            </w:pPr>
            <w:r w:rsidRPr="00C974BD">
              <w:rPr>
                <w:rFonts w:cs="Arial"/>
                <w:sz w:val="24"/>
                <w:szCs w:val="24"/>
              </w:rPr>
              <w:t>182.168.4.1 - 182.168.4.62</w:t>
            </w:r>
          </w:p>
        </w:tc>
        <w:tc>
          <w:tcPr>
            <w:tcW w:w="2126" w:type="dxa"/>
          </w:tcPr>
          <w:p w14:paraId="63294394" w14:textId="1214D8B6" w:rsidR="007C39E1" w:rsidRPr="00C974BD" w:rsidRDefault="007C39E1" w:rsidP="007C39E1">
            <w:pPr>
              <w:pStyle w:val="Cuerpo-PF"/>
              <w:rPr>
                <w:rFonts w:cs="Arial"/>
                <w:sz w:val="24"/>
                <w:szCs w:val="24"/>
              </w:rPr>
            </w:pPr>
            <w:r w:rsidRPr="00C974BD">
              <w:rPr>
                <w:rFonts w:cs="Arial"/>
                <w:sz w:val="24"/>
                <w:szCs w:val="24"/>
              </w:rPr>
              <w:t>182.168.4.63</w:t>
            </w:r>
          </w:p>
        </w:tc>
        <w:tc>
          <w:tcPr>
            <w:tcW w:w="2374" w:type="dxa"/>
          </w:tcPr>
          <w:p w14:paraId="4112663F" w14:textId="22225B55" w:rsidR="007C39E1" w:rsidRPr="00C974BD" w:rsidRDefault="007C39E1" w:rsidP="007C39E1">
            <w:pPr>
              <w:pStyle w:val="Cuerpo-PF"/>
              <w:rPr>
                <w:rFonts w:cs="Arial"/>
                <w:sz w:val="24"/>
                <w:szCs w:val="24"/>
              </w:rPr>
            </w:pPr>
            <w:r w:rsidRPr="00C974BD">
              <w:rPr>
                <w:rFonts w:cs="Arial"/>
                <w:sz w:val="24"/>
                <w:szCs w:val="24"/>
              </w:rPr>
              <w:t>255.255.255.192/26</w:t>
            </w:r>
          </w:p>
        </w:tc>
      </w:tr>
      <w:tr w:rsidR="007C39E1" w:rsidRPr="00C974BD" w14:paraId="75F7D273" w14:textId="77777777" w:rsidTr="00F618CA">
        <w:trPr>
          <w:trHeight w:val="331"/>
        </w:trPr>
        <w:tc>
          <w:tcPr>
            <w:tcW w:w="10024" w:type="dxa"/>
            <w:gridSpan w:val="5"/>
          </w:tcPr>
          <w:p w14:paraId="690167CB" w14:textId="68D4CD7D" w:rsidR="007C39E1" w:rsidRPr="00C974BD" w:rsidRDefault="007C39E1" w:rsidP="007C39E1">
            <w:pPr>
              <w:pStyle w:val="Cuerpo-PF"/>
              <w:jc w:val="both"/>
              <w:rPr>
                <w:rFonts w:cs="Arial"/>
                <w:b/>
                <w:bCs/>
                <w:sz w:val="24"/>
                <w:szCs w:val="24"/>
              </w:rPr>
            </w:pPr>
            <w:r w:rsidRPr="00C974BD">
              <w:rPr>
                <w:rFonts w:cs="Arial"/>
                <w:b/>
                <w:bCs/>
                <w:sz w:val="24"/>
                <w:szCs w:val="24"/>
              </w:rPr>
              <w:t>*Cajas 2 hosts</w:t>
            </w:r>
          </w:p>
        </w:tc>
      </w:tr>
      <w:tr w:rsidR="007C39E1" w:rsidRPr="00C974BD" w14:paraId="14501B73" w14:textId="77777777" w:rsidTr="00F618CA">
        <w:trPr>
          <w:trHeight w:val="587"/>
        </w:trPr>
        <w:tc>
          <w:tcPr>
            <w:tcW w:w="1271" w:type="dxa"/>
          </w:tcPr>
          <w:p w14:paraId="3F5181B6" w14:textId="10BEB2AF" w:rsidR="007C39E1" w:rsidRPr="00C974BD" w:rsidRDefault="007C39E1" w:rsidP="007C39E1">
            <w:pPr>
              <w:pStyle w:val="Cuerpo-PF"/>
              <w:rPr>
                <w:rFonts w:cs="Arial"/>
                <w:sz w:val="24"/>
                <w:szCs w:val="24"/>
              </w:rPr>
            </w:pPr>
            <w:r w:rsidRPr="00C974BD">
              <w:rPr>
                <w:rFonts w:cs="Arial"/>
                <w:sz w:val="24"/>
                <w:szCs w:val="24"/>
              </w:rPr>
              <w:t>17.1(6 hosts)</w:t>
            </w:r>
          </w:p>
        </w:tc>
        <w:tc>
          <w:tcPr>
            <w:tcW w:w="2268" w:type="dxa"/>
          </w:tcPr>
          <w:p w14:paraId="34E9E761" w14:textId="7ECF97D6" w:rsidR="007C39E1" w:rsidRPr="00C974BD" w:rsidRDefault="007C39E1" w:rsidP="007C39E1">
            <w:pPr>
              <w:pStyle w:val="Cuerpo-PF"/>
              <w:rPr>
                <w:rFonts w:cs="Arial"/>
                <w:sz w:val="24"/>
                <w:szCs w:val="24"/>
              </w:rPr>
            </w:pPr>
            <w:r w:rsidRPr="00C974BD">
              <w:rPr>
                <w:rFonts w:cs="Arial"/>
                <w:sz w:val="24"/>
                <w:szCs w:val="24"/>
              </w:rPr>
              <w:t>182.168.4.0</w:t>
            </w:r>
          </w:p>
        </w:tc>
        <w:tc>
          <w:tcPr>
            <w:tcW w:w="1985" w:type="dxa"/>
          </w:tcPr>
          <w:p w14:paraId="0C5E39ED" w14:textId="7D00F51C" w:rsidR="007C39E1" w:rsidRPr="00C974BD" w:rsidRDefault="007C39E1" w:rsidP="007C39E1">
            <w:pPr>
              <w:pStyle w:val="Cuerpo-PF"/>
              <w:rPr>
                <w:rFonts w:cs="Arial"/>
                <w:sz w:val="24"/>
                <w:szCs w:val="24"/>
              </w:rPr>
            </w:pPr>
            <w:r w:rsidRPr="00C974BD">
              <w:rPr>
                <w:rFonts w:cs="Arial"/>
                <w:sz w:val="24"/>
                <w:szCs w:val="24"/>
              </w:rPr>
              <w:t>182.168.4.1 - 182.168.4.6</w:t>
            </w:r>
          </w:p>
        </w:tc>
        <w:tc>
          <w:tcPr>
            <w:tcW w:w="2126" w:type="dxa"/>
          </w:tcPr>
          <w:p w14:paraId="15E0E9BB" w14:textId="28C8237E" w:rsidR="007C39E1" w:rsidRPr="00C974BD" w:rsidRDefault="007C39E1" w:rsidP="007C39E1">
            <w:pPr>
              <w:pStyle w:val="Cuerpo-PF"/>
              <w:rPr>
                <w:rFonts w:cs="Arial"/>
                <w:sz w:val="24"/>
                <w:szCs w:val="24"/>
              </w:rPr>
            </w:pPr>
            <w:r w:rsidRPr="00C974BD">
              <w:rPr>
                <w:rFonts w:cs="Arial"/>
                <w:sz w:val="24"/>
                <w:szCs w:val="24"/>
              </w:rPr>
              <w:t>182.168.4.7</w:t>
            </w:r>
          </w:p>
        </w:tc>
        <w:tc>
          <w:tcPr>
            <w:tcW w:w="2374" w:type="dxa"/>
          </w:tcPr>
          <w:p w14:paraId="707359FC" w14:textId="156D3B62" w:rsidR="007C39E1" w:rsidRPr="00C974BD" w:rsidRDefault="007C39E1" w:rsidP="007C39E1">
            <w:pPr>
              <w:pStyle w:val="Cuerpo-PF"/>
              <w:rPr>
                <w:rFonts w:cs="Arial"/>
                <w:sz w:val="24"/>
                <w:szCs w:val="24"/>
              </w:rPr>
            </w:pPr>
            <w:r w:rsidRPr="00C974BD">
              <w:rPr>
                <w:rFonts w:cs="Arial"/>
                <w:sz w:val="24"/>
                <w:szCs w:val="24"/>
              </w:rPr>
              <w:t>255.255.255.248/29</w:t>
            </w:r>
          </w:p>
        </w:tc>
      </w:tr>
      <w:tr w:rsidR="007C39E1" w:rsidRPr="00C974BD" w14:paraId="1A2C192E" w14:textId="77777777" w:rsidTr="007C39E1">
        <w:trPr>
          <w:trHeight w:val="262"/>
        </w:trPr>
        <w:tc>
          <w:tcPr>
            <w:tcW w:w="10024" w:type="dxa"/>
            <w:gridSpan w:val="5"/>
          </w:tcPr>
          <w:p w14:paraId="3B8C8DE3" w14:textId="79DB84E8" w:rsidR="007C39E1" w:rsidRPr="00C974BD" w:rsidRDefault="007C39E1" w:rsidP="007C39E1">
            <w:pPr>
              <w:pStyle w:val="Cuerpo-PF"/>
              <w:rPr>
                <w:rFonts w:cs="Arial"/>
                <w:b/>
                <w:bCs/>
                <w:sz w:val="24"/>
                <w:szCs w:val="24"/>
              </w:rPr>
            </w:pPr>
            <w:r w:rsidRPr="00C974BD">
              <w:rPr>
                <w:rFonts w:cs="Arial"/>
                <w:b/>
                <w:bCs/>
                <w:sz w:val="24"/>
                <w:szCs w:val="24"/>
              </w:rPr>
              <w:t>*</w:t>
            </w:r>
            <w:r w:rsidR="000E4376" w:rsidRPr="00C974BD">
              <w:rPr>
                <w:rFonts w:cs="Arial"/>
                <w:b/>
                <w:bCs/>
                <w:sz w:val="24"/>
                <w:szCs w:val="24"/>
              </w:rPr>
              <w:t>Administración</w:t>
            </w:r>
            <w:r w:rsidRPr="00C974BD">
              <w:rPr>
                <w:rFonts w:cs="Arial"/>
                <w:b/>
                <w:bCs/>
                <w:sz w:val="24"/>
                <w:szCs w:val="24"/>
              </w:rPr>
              <w:t xml:space="preserve"> + SS.HH 3 hosts</w:t>
            </w:r>
          </w:p>
        </w:tc>
      </w:tr>
      <w:tr w:rsidR="007C39E1" w:rsidRPr="00C974BD" w14:paraId="2ED2BB77" w14:textId="77777777" w:rsidTr="00F618CA">
        <w:trPr>
          <w:trHeight w:val="587"/>
        </w:trPr>
        <w:tc>
          <w:tcPr>
            <w:tcW w:w="1271" w:type="dxa"/>
          </w:tcPr>
          <w:p w14:paraId="6039CAD7" w14:textId="2E2DE804" w:rsidR="007C39E1" w:rsidRPr="00C974BD" w:rsidRDefault="007C39E1" w:rsidP="007C39E1">
            <w:pPr>
              <w:pStyle w:val="Cuerpo-PF"/>
              <w:rPr>
                <w:rFonts w:cs="Arial"/>
                <w:sz w:val="24"/>
                <w:szCs w:val="24"/>
              </w:rPr>
            </w:pPr>
            <w:r w:rsidRPr="00C974BD">
              <w:rPr>
                <w:rFonts w:cs="Arial"/>
                <w:sz w:val="24"/>
                <w:szCs w:val="24"/>
              </w:rPr>
              <w:t>17.2(6 hosts)</w:t>
            </w:r>
          </w:p>
        </w:tc>
        <w:tc>
          <w:tcPr>
            <w:tcW w:w="2268" w:type="dxa"/>
          </w:tcPr>
          <w:p w14:paraId="24277F8F" w14:textId="7361A907" w:rsidR="007C39E1" w:rsidRPr="00C974BD" w:rsidRDefault="007C39E1" w:rsidP="007C39E1">
            <w:pPr>
              <w:pStyle w:val="Cuerpo-PF"/>
              <w:rPr>
                <w:rFonts w:cs="Arial"/>
                <w:sz w:val="24"/>
                <w:szCs w:val="24"/>
              </w:rPr>
            </w:pPr>
            <w:r w:rsidRPr="00C974BD">
              <w:rPr>
                <w:rFonts w:cs="Arial"/>
                <w:sz w:val="24"/>
                <w:szCs w:val="24"/>
              </w:rPr>
              <w:t>182.168.4.8</w:t>
            </w:r>
          </w:p>
        </w:tc>
        <w:tc>
          <w:tcPr>
            <w:tcW w:w="1985" w:type="dxa"/>
          </w:tcPr>
          <w:p w14:paraId="1A55688B" w14:textId="049E6CE1" w:rsidR="007C39E1" w:rsidRPr="00C974BD" w:rsidRDefault="007C39E1" w:rsidP="007C39E1">
            <w:pPr>
              <w:pStyle w:val="Cuerpo-PF"/>
              <w:rPr>
                <w:rFonts w:cs="Arial"/>
                <w:sz w:val="24"/>
                <w:szCs w:val="24"/>
              </w:rPr>
            </w:pPr>
            <w:r w:rsidRPr="00C974BD">
              <w:rPr>
                <w:rFonts w:cs="Arial"/>
                <w:sz w:val="24"/>
                <w:szCs w:val="24"/>
              </w:rPr>
              <w:t>182.168.4.9 - 182.168.4.14</w:t>
            </w:r>
          </w:p>
        </w:tc>
        <w:tc>
          <w:tcPr>
            <w:tcW w:w="2126" w:type="dxa"/>
          </w:tcPr>
          <w:p w14:paraId="59985CEF" w14:textId="4CC3A69D" w:rsidR="007C39E1" w:rsidRPr="00C974BD" w:rsidRDefault="007C39E1" w:rsidP="007C39E1">
            <w:pPr>
              <w:pStyle w:val="Cuerpo-PF"/>
              <w:rPr>
                <w:rFonts w:cs="Arial"/>
                <w:sz w:val="24"/>
                <w:szCs w:val="24"/>
              </w:rPr>
            </w:pPr>
            <w:r w:rsidRPr="00C974BD">
              <w:rPr>
                <w:rFonts w:cs="Arial"/>
                <w:sz w:val="24"/>
                <w:szCs w:val="24"/>
              </w:rPr>
              <w:t>182.168.4.15</w:t>
            </w:r>
          </w:p>
        </w:tc>
        <w:tc>
          <w:tcPr>
            <w:tcW w:w="2374" w:type="dxa"/>
          </w:tcPr>
          <w:p w14:paraId="45321EC1" w14:textId="787A0FBE" w:rsidR="007C39E1" w:rsidRPr="00C974BD" w:rsidRDefault="007C39E1" w:rsidP="007C39E1">
            <w:pPr>
              <w:pStyle w:val="Cuerpo-PF"/>
              <w:rPr>
                <w:rFonts w:cs="Arial"/>
                <w:sz w:val="24"/>
                <w:szCs w:val="24"/>
              </w:rPr>
            </w:pPr>
            <w:r w:rsidRPr="00C974BD">
              <w:rPr>
                <w:rFonts w:cs="Arial"/>
                <w:sz w:val="24"/>
                <w:szCs w:val="24"/>
              </w:rPr>
              <w:t>255.255.255.248/29</w:t>
            </w:r>
          </w:p>
        </w:tc>
      </w:tr>
      <w:tr w:rsidR="007C39E1" w:rsidRPr="00C974BD" w14:paraId="23EDB8A8" w14:textId="77777777" w:rsidTr="007C39E1">
        <w:trPr>
          <w:trHeight w:val="334"/>
        </w:trPr>
        <w:tc>
          <w:tcPr>
            <w:tcW w:w="10024" w:type="dxa"/>
            <w:gridSpan w:val="5"/>
          </w:tcPr>
          <w:p w14:paraId="5CC59B90" w14:textId="43FAC1AC" w:rsidR="007C39E1" w:rsidRPr="00C974BD" w:rsidRDefault="007C39E1" w:rsidP="007C39E1">
            <w:pPr>
              <w:pStyle w:val="Cuerpo-PF"/>
              <w:rPr>
                <w:rFonts w:cs="Arial"/>
                <w:b/>
                <w:bCs/>
                <w:sz w:val="24"/>
                <w:szCs w:val="24"/>
              </w:rPr>
            </w:pPr>
            <w:r w:rsidRPr="00C974BD">
              <w:rPr>
                <w:rFonts w:cs="Arial"/>
                <w:b/>
                <w:bCs/>
                <w:sz w:val="24"/>
                <w:szCs w:val="24"/>
              </w:rPr>
              <w:t>*Secretaria + Archivo 3 hosts</w:t>
            </w:r>
          </w:p>
        </w:tc>
      </w:tr>
      <w:tr w:rsidR="00FE7435" w:rsidRPr="00C974BD" w14:paraId="69499DD9" w14:textId="77777777" w:rsidTr="00F618CA">
        <w:trPr>
          <w:trHeight w:val="587"/>
        </w:trPr>
        <w:tc>
          <w:tcPr>
            <w:tcW w:w="1271" w:type="dxa"/>
          </w:tcPr>
          <w:p w14:paraId="6D1BEAC4" w14:textId="3FE2ACB7" w:rsidR="00FE7435" w:rsidRPr="00C974BD" w:rsidRDefault="00FE7435" w:rsidP="00FE7435">
            <w:pPr>
              <w:pStyle w:val="Cuerpo-PF"/>
              <w:rPr>
                <w:rFonts w:cs="Arial"/>
                <w:sz w:val="24"/>
                <w:szCs w:val="24"/>
              </w:rPr>
            </w:pPr>
            <w:r w:rsidRPr="00C974BD">
              <w:rPr>
                <w:rFonts w:cs="Arial"/>
                <w:sz w:val="24"/>
                <w:szCs w:val="24"/>
              </w:rPr>
              <w:t>17.3(6 hosts)</w:t>
            </w:r>
          </w:p>
        </w:tc>
        <w:tc>
          <w:tcPr>
            <w:tcW w:w="2268" w:type="dxa"/>
          </w:tcPr>
          <w:p w14:paraId="630A44C8" w14:textId="6319FE45" w:rsidR="00FE7435" w:rsidRPr="00C974BD" w:rsidRDefault="00FE7435" w:rsidP="00FE7435">
            <w:pPr>
              <w:pStyle w:val="Cuerpo-PF"/>
              <w:rPr>
                <w:rFonts w:cs="Arial"/>
                <w:sz w:val="24"/>
                <w:szCs w:val="24"/>
              </w:rPr>
            </w:pPr>
            <w:r w:rsidRPr="00C974BD">
              <w:rPr>
                <w:rFonts w:cs="Arial"/>
                <w:sz w:val="24"/>
                <w:szCs w:val="24"/>
              </w:rPr>
              <w:t>182.168.4.16</w:t>
            </w:r>
          </w:p>
        </w:tc>
        <w:tc>
          <w:tcPr>
            <w:tcW w:w="1985" w:type="dxa"/>
          </w:tcPr>
          <w:p w14:paraId="1BFD95EF" w14:textId="773C9925" w:rsidR="00FE7435" w:rsidRPr="00C974BD" w:rsidRDefault="00FE7435" w:rsidP="00FE7435">
            <w:pPr>
              <w:pStyle w:val="Cuerpo-PF"/>
              <w:rPr>
                <w:rFonts w:cs="Arial"/>
                <w:sz w:val="24"/>
                <w:szCs w:val="24"/>
              </w:rPr>
            </w:pPr>
            <w:r w:rsidRPr="00C974BD">
              <w:rPr>
                <w:rFonts w:cs="Arial"/>
                <w:sz w:val="24"/>
                <w:szCs w:val="24"/>
              </w:rPr>
              <w:t>182.168.4.17 - 182.168.4.22</w:t>
            </w:r>
          </w:p>
        </w:tc>
        <w:tc>
          <w:tcPr>
            <w:tcW w:w="2126" w:type="dxa"/>
          </w:tcPr>
          <w:p w14:paraId="6A6DAD2A" w14:textId="6ACC18D9" w:rsidR="00FE7435" w:rsidRPr="00C974BD" w:rsidRDefault="00FE7435" w:rsidP="00FE7435">
            <w:pPr>
              <w:pStyle w:val="Cuerpo-PF"/>
              <w:rPr>
                <w:rFonts w:cs="Arial"/>
                <w:sz w:val="24"/>
                <w:szCs w:val="24"/>
              </w:rPr>
            </w:pPr>
            <w:r w:rsidRPr="00C974BD">
              <w:rPr>
                <w:rFonts w:cs="Arial"/>
                <w:sz w:val="24"/>
                <w:szCs w:val="24"/>
              </w:rPr>
              <w:t>182.168.4.23</w:t>
            </w:r>
          </w:p>
        </w:tc>
        <w:tc>
          <w:tcPr>
            <w:tcW w:w="2374" w:type="dxa"/>
          </w:tcPr>
          <w:p w14:paraId="0C991F12" w14:textId="20F27B80" w:rsidR="00FE7435" w:rsidRPr="00C974BD" w:rsidRDefault="00FE7435" w:rsidP="00FE7435">
            <w:pPr>
              <w:pStyle w:val="Cuerpo-PF"/>
              <w:rPr>
                <w:rFonts w:cs="Arial"/>
                <w:sz w:val="24"/>
                <w:szCs w:val="24"/>
              </w:rPr>
            </w:pPr>
            <w:r w:rsidRPr="00C974BD">
              <w:rPr>
                <w:rFonts w:cs="Arial"/>
                <w:sz w:val="24"/>
                <w:szCs w:val="24"/>
              </w:rPr>
              <w:t>255.255.255.248/29</w:t>
            </w:r>
          </w:p>
        </w:tc>
      </w:tr>
      <w:tr w:rsidR="00FE7435" w:rsidRPr="00C974BD" w14:paraId="0B82609A" w14:textId="77777777" w:rsidTr="00FE7435">
        <w:trPr>
          <w:trHeight w:val="408"/>
        </w:trPr>
        <w:tc>
          <w:tcPr>
            <w:tcW w:w="10024" w:type="dxa"/>
            <w:gridSpan w:val="5"/>
          </w:tcPr>
          <w:p w14:paraId="6C0B6083" w14:textId="08BA964D" w:rsidR="00FE7435" w:rsidRPr="00C974BD" w:rsidRDefault="00FE7435" w:rsidP="00FE7435">
            <w:pPr>
              <w:pStyle w:val="Cuerpo-PF"/>
              <w:rPr>
                <w:rFonts w:cs="Arial"/>
                <w:b/>
                <w:bCs/>
                <w:sz w:val="24"/>
                <w:szCs w:val="24"/>
              </w:rPr>
            </w:pPr>
            <w:r w:rsidRPr="00C974BD">
              <w:rPr>
                <w:rFonts w:cs="Arial"/>
                <w:b/>
                <w:bCs/>
                <w:sz w:val="24"/>
                <w:szCs w:val="24"/>
              </w:rPr>
              <w:t>*Oficina de contabilidad 3 hosts</w:t>
            </w:r>
          </w:p>
        </w:tc>
      </w:tr>
      <w:tr w:rsidR="00FE7435" w:rsidRPr="00C974BD" w14:paraId="309FC5F1" w14:textId="77777777" w:rsidTr="00F618CA">
        <w:trPr>
          <w:trHeight w:val="587"/>
        </w:trPr>
        <w:tc>
          <w:tcPr>
            <w:tcW w:w="1271" w:type="dxa"/>
          </w:tcPr>
          <w:p w14:paraId="7B8FC7C5" w14:textId="2602BDB5" w:rsidR="00FE7435" w:rsidRPr="00C974BD" w:rsidRDefault="00FE7435" w:rsidP="00FE7435">
            <w:pPr>
              <w:pStyle w:val="Cuerpo-PF"/>
              <w:rPr>
                <w:rFonts w:cs="Arial"/>
                <w:sz w:val="24"/>
                <w:szCs w:val="24"/>
              </w:rPr>
            </w:pPr>
            <w:r w:rsidRPr="00C974BD">
              <w:rPr>
                <w:rFonts w:cs="Arial"/>
                <w:sz w:val="24"/>
                <w:szCs w:val="24"/>
              </w:rPr>
              <w:lastRenderedPageBreak/>
              <w:t>17.4(6 hosts)</w:t>
            </w:r>
          </w:p>
        </w:tc>
        <w:tc>
          <w:tcPr>
            <w:tcW w:w="2268" w:type="dxa"/>
          </w:tcPr>
          <w:p w14:paraId="55EFDDA8" w14:textId="18DB6002" w:rsidR="00FE7435" w:rsidRPr="00C974BD" w:rsidRDefault="00FE7435" w:rsidP="00FE7435">
            <w:pPr>
              <w:pStyle w:val="Cuerpo-PF"/>
              <w:rPr>
                <w:rFonts w:cs="Arial"/>
                <w:sz w:val="24"/>
                <w:szCs w:val="24"/>
              </w:rPr>
            </w:pPr>
            <w:r w:rsidRPr="00C974BD">
              <w:rPr>
                <w:rFonts w:cs="Arial"/>
                <w:sz w:val="24"/>
                <w:szCs w:val="24"/>
              </w:rPr>
              <w:t>182.168.4.24</w:t>
            </w:r>
          </w:p>
        </w:tc>
        <w:tc>
          <w:tcPr>
            <w:tcW w:w="1985" w:type="dxa"/>
          </w:tcPr>
          <w:p w14:paraId="6E175111" w14:textId="32FEE0F4" w:rsidR="00FE7435" w:rsidRPr="00C974BD" w:rsidRDefault="00FE7435" w:rsidP="00FE7435">
            <w:pPr>
              <w:pStyle w:val="Cuerpo-PF"/>
              <w:rPr>
                <w:rFonts w:cs="Arial"/>
                <w:sz w:val="24"/>
                <w:szCs w:val="24"/>
              </w:rPr>
            </w:pPr>
            <w:r w:rsidRPr="00C974BD">
              <w:rPr>
                <w:rFonts w:cs="Arial"/>
                <w:sz w:val="24"/>
                <w:szCs w:val="24"/>
              </w:rPr>
              <w:t>182.168.4.25 - 182.168.4.30</w:t>
            </w:r>
          </w:p>
        </w:tc>
        <w:tc>
          <w:tcPr>
            <w:tcW w:w="2126" w:type="dxa"/>
          </w:tcPr>
          <w:p w14:paraId="0F8DED9E" w14:textId="7708BB44" w:rsidR="00FE7435" w:rsidRPr="00C974BD" w:rsidRDefault="00FE7435" w:rsidP="00FE7435">
            <w:pPr>
              <w:pStyle w:val="Cuerpo-PF"/>
              <w:rPr>
                <w:rFonts w:cs="Arial"/>
                <w:sz w:val="24"/>
                <w:szCs w:val="24"/>
              </w:rPr>
            </w:pPr>
            <w:r w:rsidRPr="00C974BD">
              <w:rPr>
                <w:rFonts w:cs="Arial"/>
                <w:sz w:val="24"/>
                <w:szCs w:val="24"/>
              </w:rPr>
              <w:t>182.168.4.31</w:t>
            </w:r>
          </w:p>
        </w:tc>
        <w:tc>
          <w:tcPr>
            <w:tcW w:w="2374" w:type="dxa"/>
          </w:tcPr>
          <w:p w14:paraId="52E1845D" w14:textId="11698EB7" w:rsidR="00FE7435" w:rsidRPr="00C974BD" w:rsidRDefault="00FE7435" w:rsidP="00FE7435">
            <w:pPr>
              <w:pStyle w:val="Cuerpo-PF"/>
              <w:rPr>
                <w:rFonts w:cs="Arial"/>
                <w:sz w:val="24"/>
                <w:szCs w:val="24"/>
              </w:rPr>
            </w:pPr>
            <w:r w:rsidRPr="00C974BD">
              <w:rPr>
                <w:rFonts w:cs="Arial"/>
                <w:sz w:val="24"/>
                <w:szCs w:val="24"/>
              </w:rPr>
              <w:t>255.255.255.248/29</w:t>
            </w:r>
          </w:p>
        </w:tc>
      </w:tr>
      <w:tr w:rsidR="00FE7435" w:rsidRPr="00C974BD" w14:paraId="5C2C52D1" w14:textId="77777777" w:rsidTr="00F618CA">
        <w:trPr>
          <w:trHeight w:val="331"/>
        </w:trPr>
        <w:tc>
          <w:tcPr>
            <w:tcW w:w="10024" w:type="dxa"/>
            <w:gridSpan w:val="5"/>
          </w:tcPr>
          <w:p w14:paraId="656E868A" w14:textId="079CE217" w:rsidR="00FE7435" w:rsidRPr="00C974BD" w:rsidRDefault="00FE7435" w:rsidP="00FE7435">
            <w:pPr>
              <w:pStyle w:val="Cuerpo-PF"/>
              <w:rPr>
                <w:rFonts w:cs="Arial"/>
                <w:b/>
                <w:bCs/>
                <w:sz w:val="24"/>
                <w:szCs w:val="24"/>
              </w:rPr>
            </w:pPr>
            <w:r w:rsidRPr="00C974BD">
              <w:rPr>
                <w:rFonts w:cs="Arial"/>
                <w:b/>
                <w:bCs/>
                <w:sz w:val="24"/>
                <w:szCs w:val="24"/>
              </w:rPr>
              <w:t>*Oficina de jefe de ventas 3 hosts</w:t>
            </w:r>
          </w:p>
        </w:tc>
      </w:tr>
      <w:tr w:rsidR="00FE7435" w:rsidRPr="00C974BD" w14:paraId="28909908" w14:textId="77777777" w:rsidTr="00F618CA">
        <w:trPr>
          <w:trHeight w:val="350"/>
        </w:trPr>
        <w:tc>
          <w:tcPr>
            <w:tcW w:w="1271" w:type="dxa"/>
          </w:tcPr>
          <w:p w14:paraId="2B721157" w14:textId="5C8A4769" w:rsidR="00FE7435" w:rsidRPr="00C974BD" w:rsidRDefault="00FE7435" w:rsidP="00FE7435">
            <w:pPr>
              <w:pStyle w:val="Cuerpo-PF"/>
              <w:jc w:val="center"/>
              <w:rPr>
                <w:rFonts w:cs="Arial"/>
                <w:sz w:val="24"/>
                <w:szCs w:val="24"/>
              </w:rPr>
            </w:pPr>
            <w:r w:rsidRPr="00C974BD">
              <w:rPr>
                <w:rFonts w:cs="Arial"/>
                <w:sz w:val="24"/>
                <w:szCs w:val="24"/>
              </w:rPr>
              <w:t>17.5(6 hosts)</w:t>
            </w:r>
          </w:p>
        </w:tc>
        <w:tc>
          <w:tcPr>
            <w:tcW w:w="2268" w:type="dxa"/>
          </w:tcPr>
          <w:p w14:paraId="52100248" w14:textId="6B926EAB" w:rsidR="00FE7435" w:rsidRPr="00C974BD" w:rsidRDefault="00FE7435" w:rsidP="00FE7435">
            <w:pPr>
              <w:pStyle w:val="Cuerpo-PF"/>
              <w:jc w:val="center"/>
              <w:rPr>
                <w:rFonts w:cs="Arial"/>
                <w:sz w:val="24"/>
                <w:szCs w:val="24"/>
              </w:rPr>
            </w:pPr>
            <w:r w:rsidRPr="00C974BD">
              <w:rPr>
                <w:rFonts w:cs="Arial"/>
                <w:sz w:val="24"/>
                <w:szCs w:val="24"/>
              </w:rPr>
              <w:t>182.168.4.32</w:t>
            </w:r>
          </w:p>
        </w:tc>
        <w:tc>
          <w:tcPr>
            <w:tcW w:w="1985" w:type="dxa"/>
          </w:tcPr>
          <w:p w14:paraId="4B346F87" w14:textId="6BAC8696" w:rsidR="00FE7435" w:rsidRPr="00C974BD" w:rsidRDefault="00FE7435" w:rsidP="00FE7435">
            <w:pPr>
              <w:pStyle w:val="Cuerpo-PF"/>
              <w:jc w:val="center"/>
              <w:rPr>
                <w:rFonts w:cs="Arial"/>
                <w:sz w:val="24"/>
                <w:szCs w:val="24"/>
              </w:rPr>
            </w:pPr>
            <w:r w:rsidRPr="00C974BD">
              <w:rPr>
                <w:rFonts w:cs="Arial"/>
                <w:sz w:val="24"/>
                <w:szCs w:val="24"/>
              </w:rPr>
              <w:t>182.168.4.33 - 182.168.4.38</w:t>
            </w:r>
          </w:p>
        </w:tc>
        <w:tc>
          <w:tcPr>
            <w:tcW w:w="2126" w:type="dxa"/>
          </w:tcPr>
          <w:p w14:paraId="35A7730C" w14:textId="54B41B0E" w:rsidR="00FE7435" w:rsidRPr="00C974BD" w:rsidRDefault="00FE7435" w:rsidP="00FE7435">
            <w:pPr>
              <w:pStyle w:val="Cuerpo-PF"/>
              <w:jc w:val="center"/>
              <w:rPr>
                <w:rFonts w:cs="Arial"/>
                <w:sz w:val="24"/>
                <w:szCs w:val="24"/>
              </w:rPr>
            </w:pPr>
            <w:r w:rsidRPr="00C974BD">
              <w:rPr>
                <w:rFonts w:cs="Arial"/>
                <w:sz w:val="24"/>
                <w:szCs w:val="24"/>
              </w:rPr>
              <w:t>182.168.4.39</w:t>
            </w:r>
          </w:p>
        </w:tc>
        <w:tc>
          <w:tcPr>
            <w:tcW w:w="2374" w:type="dxa"/>
          </w:tcPr>
          <w:p w14:paraId="73F56780" w14:textId="36387C11" w:rsidR="00FE7435" w:rsidRPr="00C974BD" w:rsidRDefault="00FE7435" w:rsidP="00FE7435">
            <w:pPr>
              <w:pStyle w:val="Cuerpo-PF"/>
              <w:jc w:val="center"/>
              <w:rPr>
                <w:rFonts w:cs="Arial"/>
                <w:sz w:val="24"/>
                <w:szCs w:val="24"/>
              </w:rPr>
            </w:pPr>
            <w:r w:rsidRPr="00C974BD">
              <w:rPr>
                <w:rFonts w:cs="Arial"/>
                <w:sz w:val="24"/>
                <w:szCs w:val="24"/>
              </w:rPr>
              <w:t>255.255.255.248/29</w:t>
            </w:r>
          </w:p>
        </w:tc>
      </w:tr>
      <w:tr w:rsidR="00FE7435" w:rsidRPr="00C974BD" w14:paraId="41AF25ED" w14:textId="77777777" w:rsidTr="00F618CA">
        <w:trPr>
          <w:trHeight w:val="350"/>
        </w:trPr>
        <w:tc>
          <w:tcPr>
            <w:tcW w:w="10024" w:type="dxa"/>
            <w:gridSpan w:val="5"/>
          </w:tcPr>
          <w:p w14:paraId="4E4B8160" w14:textId="5E364228" w:rsidR="00FE7435" w:rsidRPr="00C974BD" w:rsidRDefault="00FE7435" w:rsidP="00FE7435">
            <w:pPr>
              <w:pStyle w:val="Cuerpo-PF"/>
              <w:jc w:val="both"/>
              <w:rPr>
                <w:rFonts w:cs="Arial"/>
                <w:b/>
                <w:bCs/>
                <w:sz w:val="24"/>
                <w:szCs w:val="24"/>
              </w:rPr>
            </w:pPr>
            <w:r w:rsidRPr="00C974BD">
              <w:rPr>
                <w:rFonts w:cs="Arial"/>
                <w:b/>
                <w:bCs/>
                <w:sz w:val="24"/>
                <w:szCs w:val="24"/>
              </w:rPr>
              <w:t>*Oficina de personal 2 hosts</w:t>
            </w:r>
          </w:p>
        </w:tc>
      </w:tr>
      <w:tr w:rsidR="00FE7435" w:rsidRPr="00C974BD" w14:paraId="691A944A" w14:textId="77777777" w:rsidTr="00F618CA">
        <w:trPr>
          <w:trHeight w:val="350"/>
        </w:trPr>
        <w:tc>
          <w:tcPr>
            <w:tcW w:w="1271" w:type="dxa"/>
          </w:tcPr>
          <w:p w14:paraId="774EDE12" w14:textId="7ADC7297" w:rsidR="00FE7435" w:rsidRPr="00C974BD" w:rsidRDefault="00FE7435" w:rsidP="00FE7435">
            <w:pPr>
              <w:pStyle w:val="Cuerpo-PF"/>
              <w:rPr>
                <w:rFonts w:cs="Arial"/>
                <w:sz w:val="24"/>
                <w:szCs w:val="24"/>
              </w:rPr>
            </w:pPr>
            <w:r w:rsidRPr="00C974BD">
              <w:rPr>
                <w:rFonts w:cs="Arial"/>
                <w:sz w:val="24"/>
                <w:szCs w:val="24"/>
              </w:rPr>
              <w:t>17.6(6 hosts)</w:t>
            </w:r>
          </w:p>
        </w:tc>
        <w:tc>
          <w:tcPr>
            <w:tcW w:w="2268" w:type="dxa"/>
          </w:tcPr>
          <w:p w14:paraId="27AA44BD" w14:textId="01ABC27F" w:rsidR="00FE7435" w:rsidRPr="00C974BD" w:rsidRDefault="00FE7435" w:rsidP="00FE7435">
            <w:pPr>
              <w:pStyle w:val="Cuerpo-PF"/>
              <w:rPr>
                <w:rFonts w:cs="Arial"/>
                <w:sz w:val="24"/>
                <w:szCs w:val="24"/>
              </w:rPr>
            </w:pPr>
            <w:r w:rsidRPr="00C974BD">
              <w:rPr>
                <w:rFonts w:cs="Arial"/>
                <w:sz w:val="24"/>
                <w:szCs w:val="24"/>
              </w:rPr>
              <w:t>182.168.4.40</w:t>
            </w:r>
          </w:p>
        </w:tc>
        <w:tc>
          <w:tcPr>
            <w:tcW w:w="1985" w:type="dxa"/>
          </w:tcPr>
          <w:p w14:paraId="4A1BC53A" w14:textId="35512D12" w:rsidR="00FE7435" w:rsidRPr="00C974BD" w:rsidRDefault="00FE7435" w:rsidP="00FE7435">
            <w:pPr>
              <w:pStyle w:val="Cuerpo-PF"/>
              <w:rPr>
                <w:rFonts w:cs="Arial"/>
                <w:sz w:val="24"/>
                <w:szCs w:val="24"/>
              </w:rPr>
            </w:pPr>
            <w:r w:rsidRPr="00C974BD">
              <w:rPr>
                <w:rFonts w:cs="Arial"/>
                <w:sz w:val="24"/>
                <w:szCs w:val="24"/>
              </w:rPr>
              <w:t>182.168.4.41 - 182.168.4.46</w:t>
            </w:r>
          </w:p>
        </w:tc>
        <w:tc>
          <w:tcPr>
            <w:tcW w:w="2126" w:type="dxa"/>
          </w:tcPr>
          <w:p w14:paraId="266A0F40" w14:textId="063AE875" w:rsidR="00FE7435" w:rsidRPr="00C974BD" w:rsidRDefault="00FE7435" w:rsidP="00FE7435">
            <w:pPr>
              <w:pStyle w:val="Cuerpo-PF"/>
              <w:rPr>
                <w:rFonts w:cs="Arial"/>
                <w:sz w:val="24"/>
                <w:szCs w:val="24"/>
              </w:rPr>
            </w:pPr>
            <w:r w:rsidRPr="00C974BD">
              <w:rPr>
                <w:rFonts w:cs="Arial"/>
                <w:sz w:val="24"/>
                <w:szCs w:val="24"/>
              </w:rPr>
              <w:t>182.168.4.47</w:t>
            </w:r>
          </w:p>
        </w:tc>
        <w:tc>
          <w:tcPr>
            <w:tcW w:w="2374" w:type="dxa"/>
          </w:tcPr>
          <w:p w14:paraId="4DD7C12C" w14:textId="5924533E" w:rsidR="00FE7435" w:rsidRPr="00C974BD" w:rsidRDefault="00FE7435" w:rsidP="00FE7435">
            <w:pPr>
              <w:pStyle w:val="Cuerpo-PF"/>
              <w:rPr>
                <w:rFonts w:cs="Arial"/>
                <w:sz w:val="24"/>
                <w:szCs w:val="24"/>
              </w:rPr>
            </w:pPr>
            <w:r w:rsidRPr="00C974BD">
              <w:rPr>
                <w:rFonts w:cs="Arial"/>
                <w:sz w:val="24"/>
                <w:szCs w:val="24"/>
              </w:rPr>
              <w:t>255.255.255.248/29</w:t>
            </w:r>
          </w:p>
        </w:tc>
      </w:tr>
      <w:tr w:rsidR="00FE7435" w:rsidRPr="00C974BD" w14:paraId="7CBA5ADA" w14:textId="77777777" w:rsidTr="00F618CA">
        <w:trPr>
          <w:trHeight w:val="350"/>
        </w:trPr>
        <w:tc>
          <w:tcPr>
            <w:tcW w:w="10024" w:type="dxa"/>
            <w:gridSpan w:val="5"/>
          </w:tcPr>
          <w:p w14:paraId="62F2191D" w14:textId="62D5D865" w:rsidR="00FE7435" w:rsidRPr="00C974BD" w:rsidRDefault="00FE7435" w:rsidP="00FE7435">
            <w:pPr>
              <w:pStyle w:val="Cuerpo-PF"/>
              <w:rPr>
                <w:rFonts w:cs="Arial"/>
                <w:b/>
                <w:bCs/>
                <w:sz w:val="24"/>
                <w:szCs w:val="24"/>
              </w:rPr>
            </w:pPr>
            <w:r w:rsidRPr="00C974BD">
              <w:rPr>
                <w:rFonts w:cs="Arial"/>
                <w:b/>
                <w:bCs/>
                <w:sz w:val="24"/>
                <w:szCs w:val="24"/>
              </w:rPr>
              <w:t>*Sala de reuniones 6 hosts</w:t>
            </w:r>
          </w:p>
        </w:tc>
      </w:tr>
      <w:tr w:rsidR="00FE7435" w:rsidRPr="00C974BD" w14:paraId="74003620" w14:textId="77777777" w:rsidTr="00F618CA">
        <w:trPr>
          <w:trHeight w:val="350"/>
        </w:trPr>
        <w:tc>
          <w:tcPr>
            <w:tcW w:w="1271" w:type="dxa"/>
          </w:tcPr>
          <w:p w14:paraId="3BB7DCE2" w14:textId="0B829580" w:rsidR="00FE7435" w:rsidRPr="00C974BD" w:rsidRDefault="00FE7435" w:rsidP="00FE7435">
            <w:pPr>
              <w:pStyle w:val="Cuerpo-PF"/>
              <w:rPr>
                <w:rFonts w:cs="Arial"/>
                <w:sz w:val="24"/>
                <w:szCs w:val="24"/>
              </w:rPr>
            </w:pPr>
            <w:r w:rsidRPr="00C974BD">
              <w:rPr>
                <w:rFonts w:cs="Arial"/>
                <w:sz w:val="24"/>
                <w:szCs w:val="24"/>
              </w:rPr>
              <w:t>17.1(14 hosts)</w:t>
            </w:r>
          </w:p>
        </w:tc>
        <w:tc>
          <w:tcPr>
            <w:tcW w:w="2268" w:type="dxa"/>
          </w:tcPr>
          <w:p w14:paraId="17A1A990" w14:textId="2F810595" w:rsidR="00FE7435" w:rsidRPr="00C974BD" w:rsidRDefault="00FE7435" w:rsidP="00FE7435">
            <w:pPr>
              <w:pStyle w:val="Cuerpo-PF"/>
              <w:rPr>
                <w:rFonts w:cs="Arial"/>
                <w:sz w:val="24"/>
                <w:szCs w:val="24"/>
              </w:rPr>
            </w:pPr>
            <w:r w:rsidRPr="00C974BD">
              <w:rPr>
                <w:rFonts w:cs="Arial"/>
                <w:sz w:val="24"/>
                <w:szCs w:val="24"/>
              </w:rPr>
              <w:t>182.168.4.48</w:t>
            </w:r>
          </w:p>
        </w:tc>
        <w:tc>
          <w:tcPr>
            <w:tcW w:w="1985" w:type="dxa"/>
          </w:tcPr>
          <w:p w14:paraId="2FF2BC86" w14:textId="03BFDF21" w:rsidR="00FE7435" w:rsidRPr="00C974BD" w:rsidRDefault="00FE7435" w:rsidP="00FE7435">
            <w:pPr>
              <w:pStyle w:val="Cuerpo-PF"/>
              <w:rPr>
                <w:rFonts w:cs="Arial"/>
                <w:sz w:val="24"/>
                <w:szCs w:val="24"/>
              </w:rPr>
            </w:pPr>
            <w:r w:rsidRPr="00C974BD">
              <w:rPr>
                <w:rFonts w:cs="Arial"/>
                <w:sz w:val="24"/>
                <w:szCs w:val="24"/>
              </w:rPr>
              <w:t>182.168.4.49 - 182.168.4.62</w:t>
            </w:r>
          </w:p>
        </w:tc>
        <w:tc>
          <w:tcPr>
            <w:tcW w:w="2126" w:type="dxa"/>
          </w:tcPr>
          <w:p w14:paraId="0E3737E6" w14:textId="72DFA43A" w:rsidR="00FE7435" w:rsidRPr="00C974BD" w:rsidRDefault="00FE7435" w:rsidP="00FE7435">
            <w:pPr>
              <w:pStyle w:val="Cuerpo-PF"/>
              <w:rPr>
                <w:rFonts w:cs="Arial"/>
                <w:sz w:val="24"/>
                <w:szCs w:val="24"/>
              </w:rPr>
            </w:pPr>
            <w:r w:rsidRPr="00C974BD">
              <w:rPr>
                <w:rFonts w:cs="Arial"/>
                <w:sz w:val="24"/>
                <w:szCs w:val="24"/>
              </w:rPr>
              <w:t>182.168.4.63</w:t>
            </w:r>
          </w:p>
        </w:tc>
        <w:tc>
          <w:tcPr>
            <w:tcW w:w="2374" w:type="dxa"/>
          </w:tcPr>
          <w:p w14:paraId="77683683" w14:textId="4795F6E6" w:rsidR="00FE7435" w:rsidRPr="00C974BD" w:rsidRDefault="00FE7435" w:rsidP="00FE7435">
            <w:pPr>
              <w:rPr>
                <w:rFonts w:ascii="Arial" w:hAnsi="Arial" w:cs="Arial"/>
                <w:b w:val="0"/>
                <w:bCs/>
                <w:sz w:val="24"/>
                <w:szCs w:val="24"/>
                <w:lang w:val="es-MX"/>
              </w:rPr>
            </w:pPr>
            <w:r w:rsidRPr="00C974BD">
              <w:rPr>
                <w:rFonts w:ascii="Arial" w:hAnsi="Arial" w:cs="Arial"/>
                <w:b w:val="0"/>
                <w:bCs/>
                <w:sz w:val="24"/>
                <w:szCs w:val="24"/>
                <w:lang w:val="es-MX"/>
              </w:rPr>
              <w:t>255.255.255.240/28</w:t>
            </w:r>
          </w:p>
        </w:tc>
      </w:tr>
      <w:tr w:rsidR="00FE7435" w:rsidRPr="00C974BD" w14:paraId="2500590C" w14:textId="77777777" w:rsidTr="00F618CA">
        <w:trPr>
          <w:trHeight w:val="350"/>
        </w:trPr>
        <w:tc>
          <w:tcPr>
            <w:tcW w:w="1271" w:type="dxa"/>
          </w:tcPr>
          <w:p w14:paraId="17715C10" w14:textId="39FD0708" w:rsidR="00FE7435" w:rsidRPr="00C974BD" w:rsidRDefault="00FE7435" w:rsidP="00FE7435">
            <w:pPr>
              <w:pStyle w:val="Cuerpo-PF"/>
              <w:rPr>
                <w:rFonts w:cs="Arial"/>
                <w:sz w:val="24"/>
                <w:szCs w:val="24"/>
              </w:rPr>
            </w:pPr>
            <w:r w:rsidRPr="00C974BD">
              <w:rPr>
                <w:rFonts w:cs="Arial"/>
                <w:sz w:val="24"/>
                <w:szCs w:val="24"/>
              </w:rPr>
              <w:t>18</w:t>
            </w:r>
          </w:p>
        </w:tc>
        <w:tc>
          <w:tcPr>
            <w:tcW w:w="2268" w:type="dxa"/>
          </w:tcPr>
          <w:p w14:paraId="72E5941F" w14:textId="6B7C81CB" w:rsidR="00FE7435" w:rsidRPr="00C974BD" w:rsidRDefault="00FE7435" w:rsidP="00FE7435">
            <w:pPr>
              <w:pStyle w:val="Cuerpo-PF"/>
              <w:rPr>
                <w:rFonts w:cs="Arial"/>
                <w:sz w:val="24"/>
                <w:szCs w:val="24"/>
              </w:rPr>
            </w:pPr>
            <w:r w:rsidRPr="00C974BD">
              <w:rPr>
                <w:rFonts w:cs="Arial"/>
                <w:sz w:val="24"/>
                <w:szCs w:val="24"/>
              </w:rPr>
              <w:t>182.168.4.64</w:t>
            </w:r>
          </w:p>
        </w:tc>
        <w:tc>
          <w:tcPr>
            <w:tcW w:w="1985" w:type="dxa"/>
          </w:tcPr>
          <w:p w14:paraId="6C705FF2" w14:textId="228C26EF" w:rsidR="00FE7435" w:rsidRPr="00C974BD" w:rsidRDefault="00FE7435" w:rsidP="00FE7435">
            <w:pPr>
              <w:pStyle w:val="Cuerpo-PF"/>
              <w:rPr>
                <w:rFonts w:cs="Arial"/>
                <w:sz w:val="24"/>
                <w:szCs w:val="24"/>
              </w:rPr>
            </w:pPr>
            <w:r w:rsidRPr="00C974BD">
              <w:rPr>
                <w:rFonts w:cs="Arial"/>
                <w:sz w:val="24"/>
                <w:szCs w:val="24"/>
              </w:rPr>
              <w:t>182.168.4.65 - 182.168.4.126</w:t>
            </w:r>
          </w:p>
        </w:tc>
        <w:tc>
          <w:tcPr>
            <w:tcW w:w="2126" w:type="dxa"/>
          </w:tcPr>
          <w:p w14:paraId="2E1DBC54" w14:textId="75BE5EBC" w:rsidR="00FE7435" w:rsidRPr="00C974BD" w:rsidRDefault="00FE7435" w:rsidP="00FE7435">
            <w:pPr>
              <w:pStyle w:val="Cuerpo-PF"/>
              <w:rPr>
                <w:rFonts w:cs="Arial"/>
                <w:sz w:val="24"/>
                <w:szCs w:val="24"/>
              </w:rPr>
            </w:pPr>
            <w:r w:rsidRPr="00C974BD">
              <w:rPr>
                <w:rFonts w:cs="Arial"/>
                <w:sz w:val="24"/>
                <w:szCs w:val="24"/>
              </w:rPr>
              <w:t>182.168.4.127</w:t>
            </w:r>
          </w:p>
        </w:tc>
        <w:tc>
          <w:tcPr>
            <w:tcW w:w="2374" w:type="dxa"/>
          </w:tcPr>
          <w:p w14:paraId="45CEAE45" w14:textId="682400C3" w:rsidR="00FE7435" w:rsidRPr="00C974BD" w:rsidRDefault="00FE7435" w:rsidP="00FE7435">
            <w:pPr>
              <w:pStyle w:val="Cuerpo-PF"/>
              <w:jc w:val="center"/>
              <w:rPr>
                <w:rFonts w:cs="Arial"/>
                <w:sz w:val="24"/>
                <w:szCs w:val="24"/>
              </w:rPr>
            </w:pPr>
            <w:r w:rsidRPr="00C974BD">
              <w:rPr>
                <w:rFonts w:cs="Arial"/>
                <w:sz w:val="24"/>
                <w:szCs w:val="24"/>
              </w:rPr>
              <w:t>255.255.255.192/26</w:t>
            </w:r>
          </w:p>
        </w:tc>
      </w:tr>
      <w:tr w:rsidR="00FE7435" w:rsidRPr="00C974BD" w14:paraId="48D3FBD4" w14:textId="77777777" w:rsidTr="00F618CA">
        <w:trPr>
          <w:trHeight w:val="350"/>
        </w:trPr>
        <w:tc>
          <w:tcPr>
            <w:tcW w:w="10024" w:type="dxa"/>
            <w:gridSpan w:val="5"/>
          </w:tcPr>
          <w:p w14:paraId="18C496A5" w14:textId="659CD1F5" w:rsidR="00FE7435" w:rsidRPr="00C974BD" w:rsidRDefault="00FE7435" w:rsidP="00FE7435">
            <w:pPr>
              <w:pStyle w:val="Cuerpo-PF"/>
              <w:jc w:val="both"/>
              <w:rPr>
                <w:rFonts w:cs="Arial"/>
                <w:b/>
                <w:bCs/>
                <w:sz w:val="24"/>
                <w:szCs w:val="24"/>
              </w:rPr>
            </w:pPr>
            <w:r w:rsidRPr="00C974BD">
              <w:rPr>
                <w:rFonts w:cs="Arial"/>
                <w:b/>
                <w:bCs/>
                <w:sz w:val="24"/>
                <w:szCs w:val="24"/>
              </w:rPr>
              <w:t>*Cuarto de control TV 2 hosts</w:t>
            </w:r>
          </w:p>
        </w:tc>
      </w:tr>
      <w:tr w:rsidR="00FE7435" w:rsidRPr="00C974BD" w14:paraId="55235785" w14:textId="77777777" w:rsidTr="00F618CA">
        <w:trPr>
          <w:trHeight w:val="350"/>
        </w:trPr>
        <w:tc>
          <w:tcPr>
            <w:tcW w:w="1271" w:type="dxa"/>
          </w:tcPr>
          <w:p w14:paraId="0770BD39" w14:textId="5D2F9353" w:rsidR="00FE7435" w:rsidRPr="00C974BD" w:rsidRDefault="00FE7435" w:rsidP="00FE7435">
            <w:pPr>
              <w:pStyle w:val="Cuerpo-PF"/>
              <w:rPr>
                <w:rFonts w:cs="Arial"/>
                <w:sz w:val="24"/>
                <w:szCs w:val="24"/>
              </w:rPr>
            </w:pPr>
            <w:r w:rsidRPr="00C974BD">
              <w:rPr>
                <w:rFonts w:cs="Arial"/>
                <w:sz w:val="24"/>
                <w:szCs w:val="24"/>
              </w:rPr>
              <w:t>18.1(6 hosts)</w:t>
            </w:r>
          </w:p>
        </w:tc>
        <w:tc>
          <w:tcPr>
            <w:tcW w:w="2268" w:type="dxa"/>
          </w:tcPr>
          <w:p w14:paraId="0B17F8F2" w14:textId="664AFF55" w:rsidR="00FE7435" w:rsidRPr="00C974BD" w:rsidRDefault="00FE7435" w:rsidP="00FE7435">
            <w:pPr>
              <w:pStyle w:val="Cuerpo-PF"/>
              <w:rPr>
                <w:rFonts w:cs="Arial"/>
                <w:sz w:val="24"/>
                <w:szCs w:val="24"/>
              </w:rPr>
            </w:pPr>
            <w:r w:rsidRPr="00C974BD">
              <w:rPr>
                <w:rFonts w:cs="Arial"/>
                <w:sz w:val="24"/>
                <w:szCs w:val="24"/>
              </w:rPr>
              <w:t>182.168.4.64</w:t>
            </w:r>
          </w:p>
        </w:tc>
        <w:tc>
          <w:tcPr>
            <w:tcW w:w="1985" w:type="dxa"/>
          </w:tcPr>
          <w:p w14:paraId="31B60919" w14:textId="66323B70" w:rsidR="00FE7435" w:rsidRPr="00C974BD" w:rsidRDefault="00FE7435" w:rsidP="00FE7435">
            <w:pPr>
              <w:pStyle w:val="Cuerpo-PF"/>
              <w:rPr>
                <w:rFonts w:cs="Arial"/>
                <w:sz w:val="24"/>
                <w:szCs w:val="24"/>
              </w:rPr>
            </w:pPr>
            <w:r w:rsidRPr="00C974BD">
              <w:rPr>
                <w:rFonts w:cs="Arial"/>
                <w:sz w:val="24"/>
                <w:szCs w:val="24"/>
              </w:rPr>
              <w:t>182.168.4.65 - 182.168.4.70</w:t>
            </w:r>
          </w:p>
        </w:tc>
        <w:tc>
          <w:tcPr>
            <w:tcW w:w="2126" w:type="dxa"/>
          </w:tcPr>
          <w:p w14:paraId="2F87CBDD" w14:textId="301F368B" w:rsidR="00FE7435" w:rsidRPr="00C974BD" w:rsidRDefault="00FE7435" w:rsidP="00FE7435">
            <w:pPr>
              <w:pStyle w:val="Cuerpo-PF"/>
              <w:rPr>
                <w:rFonts w:cs="Arial"/>
                <w:sz w:val="24"/>
                <w:szCs w:val="24"/>
              </w:rPr>
            </w:pPr>
            <w:r w:rsidRPr="00C974BD">
              <w:rPr>
                <w:rFonts w:cs="Arial"/>
                <w:sz w:val="24"/>
                <w:szCs w:val="24"/>
              </w:rPr>
              <w:t>182.168.4.71</w:t>
            </w:r>
          </w:p>
        </w:tc>
        <w:tc>
          <w:tcPr>
            <w:tcW w:w="2374" w:type="dxa"/>
          </w:tcPr>
          <w:p w14:paraId="10C350DC" w14:textId="21156EC5" w:rsidR="00FE7435" w:rsidRPr="00C974BD" w:rsidRDefault="00FE7435" w:rsidP="00FE7435">
            <w:pPr>
              <w:pStyle w:val="Cuerpo-PF"/>
              <w:rPr>
                <w:rFonts w:cs="Arial"/>
                <w:sz w:val="24"/>
                <w:szCs w:val="24"/>
              </w:rPr>
            </w:pPr>
            <w:r w:rsidRPr="00C974BD">
              <w:rPr>
                <w:rFonts w:cs="Arial"/>
                <w:sz w:val="24"/>
                <w:szCs w:val="24"/>
              </w:rPr>
              <w:t>255.255.255.248/29</w:t>
            </w:r>
          </w:p>
          <w:p w14:paraId="07A4B794" w14:textId="387C39D4" w:rsidR="00FE7435" w:rsidRPr="00C974BD" w:rsidRDefault="00FE7435" w:rsidP="00FE7435">
            <w:pPr>
              <w:ind w:firstLine="720"/>
              <w:rPr>
                <w:rFonts w:ascii="Arial" w:hAnsi="Arial" w:cs="Arial"/>
                <w:sz w:val="24"/>
                <w:szCs w:val="24"/>
                <w:lang w:val="es-MX"/>
              </w:rPr>
            </w:pPr>
          </w:p>
        </w:tc>
      </w:tr>
      <w:tr w:rsidR="00FE7435" w:rsidRPr="00C974BD" w14:paraId="3B9B9482" w14:textId="77777777" w:rsidTr="00F618CA">
        <w:trPr>
          <w:trHeight w:val="350"/>
        </w:trPr>
        <w:tc>
          <w:tcPr>
            <w:tcW w:w="10024" w:type="dxa"/>
            <w:gridSpan w:val="5"/>
          </w:tcPr>
          <w:p w14:paraId="33BED91A" w14:textId="7727C51B" w:rsidR="00FE7435" w:rsidRPr="00C974BD" w:rsidRDefault="00FE7435" w:rsidP="00FE7435">
            <w:pPr>
              <w:pStyle w:val="Cuerpo-PF"/>
              <w:rPr>
                <w:rFonts w:cs="Arial"/>
                <w:b/>
                <w:bCs/>
                <w:sz w:val="24"/>
                <w:szCs w:val="24"/>
              </w:rPr>
            </w:pPr>
            <w:r w:rsidRPr="00C974BD">
              <w:rPr>
                <w:rFonts w:cs="Arial"/>
                <w:b/>
                <w:bCs/>
                <w:sz w:val="24"/>
                <w:szCs w:val="24"/>
              </w:rPr>
              <w:t>*Caja 1 hosts</w:t>
            </w:r>
          </w:p>
        </w:tc>
      </w:tr>
      <w:tr w:rsidR="00FE7435" w:rsidRPr="00C974BD" w14:paraId="41542092" w14:textId="77777777" w:rsidTr="00F618CA">
        <w:trPr>
          <w:trHeight w:val="350"/>
        </w:trPr>
        <w:tc>
          <w:tcPr>
            <w:tcW w:w="1271" w:type="dxa"/>
          </w:tcPr>
          <w:p w14:paraId="47E17058" w14:textId="75953924" w:rsidR="00FE7435" w:rsidRPr="00C974BD" w:rsidRDefault="00FE7435" w:rsidP="00FE7435">
            <w:pPr>
              <w:pStyle w:val="Cuerpo-PF"/>
              <w:rPr>
                <w:rFonts w:cs="Arial"/>
                <w:sz w:val="24"/>
                <w:szCs w:val="24"/>
              </w:rPr>
            </w:pPr>
            <w:r w:rsidRPr="00C974BD">
              <w:rPr>
                <w:rFonts w:cs="Arial"/>
                <w:sz w:val="24"/>
                <w:szCs w:val="24"/>
              </w:rPr>
              <w:t>18.2(6 hosts)</w:t>
            </w:r>
          </w:p>
        </w:tc>
        <w:tc>
          <w:tcPr>
            <w:tcW w:w="2268" w:type="dxa"/>
          </w:tcPr>
          <w:p w14:paraId="2E9FB071" w14:textId="3FCD6DAB" w:rsidR="00FE7435" w:rsidRPr="00C974BD" w:rsidRDefault="00FE7435" w:rsidP="00FE7435">
            <w:pPr>
              <w:pStyle w:val="Cuerpo-PF"/>
              <w:rPr>
                <w:rFonts w:cs="Arial"/>
                <w:sz w:val="24"/>
                <w:szCs w:val="24"/>
              </w:rPr>
            </w:pPr>
            <w:r w:rsidRPr="00C974BD">
              <w:rPr>
                <w:rFonts w:cs="Arial"/>
                <w:sz w:val="24"/>
                <w:szCs w:val="24"/>
              </w:rPr>
              <w:t>182.168.4.72</w:t>
            </w:r>
          </w:p>
        </w:tc>
        <w:tc>
          <w:tcPr>
            <w:tcW w:w="1985" w:type="dxa"/>
          </w:tcPr>
          <w:p w14:paraId="3F40BC0A" w14:textId="46F4FD4E" w:rsidR="00FE7435" w:rsidRPr="00C974BD" w:rsidRDefault="00FE7435" w:rsidP="00FE7435">
            <w:pPr>
              <w:pStyle w:val="Cuerpo-PF"/>
              <w:rPr>
                <w:rFonts w:cs="Arial"/>
                <w:sz w:val="24"/>
                <w:szCs w:val="24"/>
              </w:rPr>
            </w:pPr>
            <w:r w:rsidRPr="00C974BD">
              <w:rPr>
                <w:rFonts w:cs="Arial"/>
                <w:sz w:val="24"/>
                <w:szCs w:val="24"/>
              </w:rPr>
              <w:t>182.168.4.73 - 182.168.4.78</w:t>
            </w:r>
          </w:p>
        </w:tc>
        <w:tc>
          <w:tcPr>
            <w:tcW w:w="2126" w:type="dxa"/>
          </w:tcPr>
          <w:p w14:paraId="317A8F12" w14:textId="4B136541" w:rsidR="00FE7435" w:rsidRPr="00C974BD" w:rsidRDefault="00FE7435" w:rsidP="00FE7435">
            <w:pPr>
              <w:pStyle w:val="Cuerpo-PF"/>
              <w:rPr>
                <w:rFonts w:cs="Arial"/>
                <w:sz w:val="24"/>
                <w:szCs w:val="24"/>
              </w:rPr>
            </w:pPr>
            <w:r w:rsidRPr="00C974BD">
              <w:rPr>
                <w:rFonts w:cs="Arial"/>
                <w:sz w:val="24"/>
                <w:szCs w:val="24"/>
              </w:rPr>
              <w:t>182.168.4.79</w:t>
            </w:r>
          </w:p>
        </w:tc>
        <w:tc>
          <w:tcPr>
            <w:tcW w:w="2374" w:type="dxa"/>
          </w:tcPr>
          <w:p w14:paraId="45CF6B4C" w14:textId="7E12E5E8" w:rsidR="00FE7435" w:rsidRPr="00C974BD" w:rsidRDefault="00FE7435" w:rsidP="00FE7435">
            <w:pPr>
              <w:pStyle w:val="Cuerpo-PF"/>
              <w:rPr>
                <w:rFonts w:cs="Arial"/>
                <w:sz w:val="24"/>
                <w:szCs w:val="24"/>
              </w:rPr>
            </w:pPr>
            <w:r w:rsidRPr="00C974BD">
              <w:rPr>
                <w:rFonts w:cs="Arial"/>
                <w:sz w:val="24"/>
                <w:szCs w:val="24"/>
              </w:rPr>
              <w:t>255.255.255.248/29</w:t>
            </w:r>
          </w:p>
        </w:tc>
      </w:tr>
      <w:tr w:rsidR="00FE7435" w:rsidRPr="00C974BD" w14:paraId="63CD8A27" w14:textId="77777777" w:rsidTr="00F618CA">
        <w:trPr>
          <w:trHeight w:val="331"/>
        </w:trPr>
        <w:tc>
          <w:tcPr>
            <w:tcW w:w="10024" w:type="dxa"/>
            <w:gridSpan w:val="5"/>
          </w:tcPr>
          <w:p w14:paraId="53725256" w14:textId="2AEB6524" w:rsidR="00FE7435" w:rsidRPr="00C974BD" w:rsidRDefault="00FE7435" w:rsidP="00FE7435">
            <w:pPr>
              <w:pStyle w:val="Cuerpo-PF"/>
              <w:rPr>
                <w:rFonts w:cs="Arial"/>
                <w:b/>
                <w:bCs/>
                <w:sz w:val="24"/>
                <w:szCs w:val="24"/>
              </w:rPr>
            </w:pPr>
            <w:r w:rsidRPr="00C974BD">
              <w:rPr>
                <w:rFonts w:cs="Arial"/>
                <w:b/>
                <w:bCs/>
                <w:sz w:val="24"/>
                <w:szCs w:val="24"/>
              </w:rPr>
              <w:t>*</w:t>
            </w:r>
            <w:r w:rsidR="000E4376" w:rsidRPr="00C974BD">
              <w:rPr>
                <w:rFonts w:cs="Arial"/>
                <w:b/>
                <w:bCs/>
                <w:sz w:val="24"/>
                <w:szCs w:val="24"/>
              </w:rPr>
              <w:t>Área</w:t>
            </w:r>
            <w:r w:rsidRPr="00C974BD">
              <w:rPr>
                <w:rFonts w:cs="Arial"/>
                <w:b/>
                <w:bCs/>
                <w:sz w:val="24"/>
                <w:szCs w:val="24"/>
              </w:rPr>
              <w:t xml:space="preserve"> Administrativa 3 hosts</w:t>
            </w:r>
          </w:p>
        </w:tc>
      </w:tr>
      <w:tr w:rsidR="00FE7435" w:rsidRPr="00C974BD" w14:paraId="08E20FA2" w14:textId="77777777" w:rsidTr="00F618CA">
        <w:trPr>
          <w:trHeight w:val="350"/>
        </w:trPr>
        <w:tc>
          <w:tcPr>
            <w:tcW w:w="1271" w:type="dxa"/>
          </w:tcPr>
          <w:p w14:paraId="5F39DCFF" w14:textId="4B1AFB1F" w:rsidR="00FE7435" w:rsidRPr="00C974BD" w:rsidRDefault="00FE7435" w:rsidP="00FE7435">
            <w:pPr>
              <w:pStyle w:val="Cuerpo-PF"/>
              <w:rPr>
                <w:rFonts w:cs="Arial"/>
                <w:sz w:val="24"/>
                <w:szCs w:val="24"/>
              </w:rPr>
            </w:pPr>
            <w:r w:rsidRPr="00C974BD">
              <w:rPr>
                <w:rFonts w:cs="Arial"/>
                <w:sz w:val="24"/>
                <w:szCs w:val="24"/>
              </w:rPr>
              <w:t>18.3(6 hosts)</w:t>
            </w:r>
          </w:p>
        </w:tc>
        <w:tc>
          <w:tcPr>
            <w:tcW w:w="2268" w:type="dxa"/>
          </w:tcPr>
          <w:p w14:paraId="49E012E1" w14:textId="5EA8CF7F" w:rsidR="00FE7435" w:rsidRPr="00C974BD" w:rsidRDefault="00FE7435" w:rsidP="00FE7435">
            <w:pPr>
              <w:pStyle w:val="Cuerpo-PF"/>
              <w:rPr>
                <w:rFonts w:cs="Arial"/>
                <w:sz w:val="24"/>
                <w:szCs w:val="24"/>
              </w:rPr>
            </w:pPr>
            <w:r w:rsidRPr="00C974BD">
              <w:rPr>
                <w:rFonts w:cs="Arial"/>
                <w:sz w:val="24"/>
                <w:szCs w:val="24"/>
              </w:rPr>
              <w:t>182.168.4.80</w:t>
            </w:r>
          </w:p>
        </w:tc>
        <w:tc>
          <w:tcPr>
            <w:tcW w:w="1985" w:type="dxa"/>
          </w:tcPr>
          <w:p w14:paraId="34411F53" w14:textId="0D2D1EA5" w:rsidR="00FE7435" w:rsidRPr="00C974BD" w:rsidRDefault="00FE7435" w:rsidP="00FE7435">
            <w:pPr>
              <w:pStyle w:val="Cuerpo-PF"/>
              <w:rPr>
                <w:rFonts w:cs="Arial"/>
                <w:sz w:val="24"/>
                <w:szCs w:val="24"/>
              </w:rPr>
            </w:pPr>
            <w:r w:rsidRPr="00C974BD">
              <w:rPr>
                <w:rFonts w:cs="Arial"/>
                <w:sz w:val="24"/>
                <w:szCs w:val="24"/>
              </w:rPr>
              <w:t>182.168.4.81 - 182.168.4.86</w:t>
            </w:r>
          </w:p>
        </w:tc>
        <w:tc>
          <w:tcPr>
            <w:tcW w:w="2126" w:type="dxa"/>
          </w:tcPr>
          <w:p w14:paraId="415B87F9" w14:textId="16FD5BD0" w:rsidR="00FE7435" w:rsidRPr="00C974BD" w:rsidRDefault="00FE7435" w:rsidP="00FE7435">
            <w:pPr>
              <w:pStyle w:val="Cuerpo-PF"/>
              <w:rPr>
                <w:rFonts w:cs="Arial"/>
                <w:sz w:val="24"/>
                <w:szCs w:val="24"/>
              </w:rPr>
            </w:pPr>
            <w:r w:rsidRPr="00C974BD">
              <w:rPr>
                <w:rFonts w:cs="Arial"/>
                <w:sz w:val="24"/>
                <w:szCs w:val="24"/>
              </w:rPr>
              <w:t>182.168.4.87</w:t>
            </w:r>
          </w:p>
        </w:tc>
        <w:tc>
          <w:tcPr>
            <w:tcW w:w="2374" w:type="dxa"/>
          </w:tcPr>
          <w:p w14:paraId="7BF45EA3" w14:textId="399C0896" w:rsidR="00FE7435" w:rsidRPr="00C974BD" w:rsidRDefault="00FE7435" w:rsidP="00FE7435">
            <w:pPr>
              <w:pStyle w:val="Cuerpo-PF"/>
              <w:rPr>
                <w:rFonts w:cs="Arial"/>
                <w:sz w:val="24"/>
                <w:szCs w:val="24"/>
              </w:rPr>
            </w:pPr>
            <w:r w:rsidRPr="00C974BD">
              <w:rPr>
                <w:rFonts w:cs="Arial"/>
                <w:sz w:val="24"/>
                <w:szCs w:val="24"/>
              </w:rPr>
              <w:t>255.255.255.248/29</w:t>
            </w:r>
          </w:p>
          <w:p w14:paraId="6F7C269C" w14:textId="10B7F310" w:rsidR="00FE7435" w:rsidRPr="00C974BD" w:rsidRDefault="00FE7435" w:rsidP="00FE7435">
            <w:pPr>
              <w:jc w:val="center"/>
              <w:rPr>
                <w:rFonts w:ascii="Arial" w:hAnsi="Arial" w:cs="Arial"/>
                <w:sz w:val="24"/>
                <w:szCs w:val="24"/>
                <w:lang w:val="es-MX"/>
              </w:rPr>
            </w:pPr>
          </w:p>
        </w:tc>
      </w:tr>
      <w:tr w:rsidR="00FE7435" w:rsidRPr="00C974BD" w14:paraId="0479FE16" w14:textId="77777777" w:rsidTr="00F618CA">
        <w:trPr>
          <w:trHeight w:val="331"/>
        </w:trPr>
        <w:tc>
          <w:tcPr>
            <w:tcW w:w="10024" w:type="dxa"/>
            <w:gridSpan w:val="5"/>
          </w:tcPr>
          <w:p w14:paraId="637E6F20" w14:textId="7A5A0D2A" w:rsidR="00FE7435" w:rsidRPr="00C974BD" w:rsidRDefault="00FE7435" w:rsidP="00FE7435">
            <w:pPr>
              <w:pStyle w:val="Cuerpo-PF"/>
              <w:jc w:val="both"/>
              <w:rPr>
                <w:rFonts w:cs="Arial"/>
                <w:b/>
                <w:bCs/>
                <w:sz w:val="24"/>
                <w:szCs w:val="24"/>
              </w:rPr>
            </w:pPr>
            <w:r w:rsidRPr="00C974BD">
              <w:rPr>
                <w:rFonts w:cs="Arial"/>
                <w:b/>
                <w:bCs/>
                <w:sz w:val="24"/>
                <w:szCs w:val="24"/>
              </w:rPr>
              <w:t>*Casetas de venta 10 hosts</w:t>
            </w:r>
          </w:p>
        </w:tc>
      </w:tr>
      <w:tr w:rsidR="00FE7435" w:rsidRPr="00C974BD" w14:paraId="2E844774" w14:textId="77777777" w:rsidTr="00F618CA">
        <w:trPr>
          <w:trHeight w:val="674"/>
        </w:trPr>
        <w:tc>
          <w:tcPr>
            <w:tcW w:w="1271" w:type="dxa"/>
          </w:tcPr>
          <w:p w14:paraId="57155534" w14:textId="32F85CDD" w:rsidR="00FE7435" w:rsidRPr="00C974BD" w:rsidRDefault="00FE7435" w:rsidP="00FE7435">
            <w:pPr>
              <w:pStyle w:val="Cuerpo-PF"/>
              <w:rPr>
                <w:rFonts w:cs="Arial"/>
                <w:sz w:val="24"/>
                <w:szCs w:val="24"/>
              </w:rPr>
            </w:pPr>
            <w:r w:rsidRPr="00C974BD">
              <w:rPr>
                <w:rFonts w:cs="Arial"/>
                <w:sz w:val="24"/>
                <w:szCs w:val="24"/>
              </w:rPr>
              <w:t>18.4(14 hosts)</w:t>
            </w:r>
          </w:p>
        </w:tc>
        <w:tc>
          <w:tcPr>
            <w:tcW w:w="2268" w:type="dxa"/>
          </w:tcPr>
          <w:p w14:paraId="6872831B" w14:textId="3AE525BC" w:rsidR="00FE7435" w:rsidRPr="00C974BD" w:rsidRDefault="00FE7435" w:rsidP="00FE7435">
            <w:pPr>
              <w:pStyle w:val="Cuerpo-PF"/>
              <w:rPr>
                <w:rFonts w:cs="Arial"/>
                <w:sz w:val="24"/>
                <w:szCs w:val="24"/>
              </w:rPr>
            </w:pPr>
            <w:r w:rsidRPr="00C974BD">
              <w:rPr>
                <w:rFonts w:cs="Arial"/>
                <w:sz w:val="24"/>
                <w:szCs w:val="24"/>
              </w:rPr>
              <w:t>182.168.4.88</w:t>
            </w:r>
          </w:p>
        </w:tc>
        <w:tc>
          <w:tcPr>
            <w:tcW w:w="1985" w:type="dxa"/>
          </w:tcPr>
          <w:p w14:paraId="0C1C8D23" w14:textId="03E57F9B" w:rsidR="00FE7435" w:rsidRPr="00C974BD" w:rsidRDefault="00FE7435" w:rsidP="00FE7435">
            <w:pPr>
              <w:pStyle w:val="Cuerpo-PF"/>
              <w:rPr>
                <w:rFonts w:cs="Arial"/>
                <w:sz w:val="24"/>
                <w:szCs w:val="24"/>
              </w:rPr>
            </w:pPr>
            <w:r w:rsidRPr="00C974BD">
              <w:rPr>
                <w:rFonts w:cs="Arial"/>
                <w:sz w:val="24"/>
                <w:szCs w:val="24"/>
              </w:rPr>
              <w:t>182.168.4.89 - 182.168.4.102</w:t>
            </w:r>
          </w:p>
        </w:tc>
        <w:tc>
          <w:tcPr>
            <w:tcW w:w="2126" w:type="dxa"/>
          </w:tcPr>
          <w:p w14:paraId="3E5F2186" w14:textId="165D1CC7" w:rsidR="00FE7435" w:rsidRPr="00C974BD" w:rsidRDefault="00FE7435" w:rsidP="00FE7435">
            <w:pPr>
              <w:pStyle w:val="Cuerpo-PF"/>
              <w:rPr>
                <w:rFonts w:cs="Arial"/>
                <w:sz w:val="24"/>
                <w:szCs w:val="24"/>
              </w:rPr>
            </w:pPr>
            <w:r w:rsidRPr="00C974BD">
              <w:rPr>
                <w:rFonts w:cs="Arial"/>
                <w:sz w:val="24"/>
                <w:szCs w:val="24"/>
              </w:rPr>
              <w:t>182.168.4.103</w:t>
            </w:r>
          </w:p>
        </w:tc>
        <w:tc>
          <w:tcPr>
            <w:tcW w:w="2374" w:type="dxa"/>
          </w:tcPr>
          <w:p w14:paraId="6295F927" w14:textId="4C78B7F8" w:rsidR="00FE7435" w:rsidRPr="00C974BD" w:rsidRDefault="00FE7435" w:rsidP="00FE7435">
            <w:pPr>
              <w:pStyle w:val="Cuerpo-PF"/>
              <w:rPr>
                <w:rFonts w:cs="Arial"/>
                <w:sz w:val="24"/>
                <w:szCs w:val="24"/>
              </w:rPr>
            </w:pPr>
            <w:r w:rsidRPr="00C974BD">
              <w:rPr>
                <w:rFonts w:cs="Arial"/>
                <w:sz w:val="24"/>
                <w:szCs w:val="24"/>
              </w:rPr>
              <w:t>255.255.255.240/28</w:t>
            </w:r>
          </w:p>
        </w:tc>
      </w:tr>
      <w:tr w:rsidR="00FE7435" w:rsidRPr="00C974BD" w14:paraId="26062A6F" w14:textId="77777777" w:rsidTr="00FE7435">
        <w:trPr>
          <w:trHeight w:val="418"/>
        </w:trPr>
        <w:tc>
          <w:tcPr>
            <w:tcW w:w="10024" w:type="dxa"/>
            <w:gridSpan w:val="5"/>
          </w:tcPr>
          <w:p w14:paraId="332B7A78" w14:textId="55D0DC94" w:rsidR="00FE7435" w:rsidRPr="00C974BD" w:rsidRDefault="00FE7435" w:rsidP="00FE7435">
            <w:pPr>
              <w:pStyle w:val="Cuerpo-PF"/>
              <w:rPr>
                <w:rFonts w:cs="Arial"/>
                <w:b/>
                <w:bCs/>
                <w:sz w:val="24"/>
                <w:szCs w:val="24"/>
              </w:rPr>
            </w:pPr>
            <w:r w:rsidRPr="00C974BD">
              <w:rPr>
                <w:rFonts w:cs="Arial"/>
                <w:b/>
                <w:bCs/>
                <w:sz w:val="24"/>
                <w:szCs w:val="24"/>
              </w:rPr>
              <w:t>**red sobrante  24 hosts</w:t>
            </w:r>
          </w:p>
        </w:tc>
      </w:tr>
      <w:tr w:rsidR="00FE7435" w:rsidRPr="00C974BD" w14:paraId="3B547A6D" w14:textId="77777777" w:rsidTr="00F618CA">
        <w:trPr>
          <w:trHeight w:val="674"/>
        </w:trPr>
        <w:tc>
          <w:tcPr>
            <w:tcW w:w="1271" w:type="dxa"/>
          </w:tcPr>
          <w:p w14:paraId="23B5F167" w14:textId="15BE61F7" w:rsidR="00FE7435" w:rsidRPr="00C974BD" w:rsidRDefault="00FE7435" w:rsidP="00FE7435">
            <w:pPr>
              <w:pStyle w:val="Cuerpo-PF"/>
              <w:rPr>
                <w:rFonts w:cs="Arial"/>
                <w:sz w:val="24"/>
                <w:szCs w:val="24"/>
              </w:rPr>
            </w:pPr>
          </w:p>
        </w:tc>
        <w:tc>
          <w:tcPr>
            <w:tcW w:w="2268" w:type="dxa"/>
          </w:tcPr>
          <w:p w14:paraId="15FAC21B" w14:textId="21204C5A" w:rsidR="00FE7435" w:rsidRPr="00C974BD" w:rsidRDefault="00FE7435" w:rsidP="00FE7435">
            <w:pPr>
              <w:pStyle w:val="Cuerpo-PF"/>
              <w:rPr>
                <w:rFonts w:cs="Arial"/>
                <w:sz w:val="24"/>
                <w:szCs w:val="24"/>
              </w:rPr>
            </w:pPr>
            <w:r w:rsidRPr="00C974BD">
              <w:rPr>
                <w:rFonts w:cs="Arial"/>
                <w:sz w:val="24"/>
                <w:szCs w:val="24"/>
              </w:rPr>
              <w:t>182.168.4.104</w:t>
            </w:r>
          </w:p>
        </w:tc>
        <w:tc>
          <w:tcPr>
            <w:tcW w:w="1985" w:type="dxa"/>
          </w:tcPr>
          <w:p w14:paraId="4FF53670" w14:textId="682E0320" w:rsidR="00FE7435" w:rsidRPr="00C974BD" w:rsidRDefault="00FE7435" w:rsidP="00FE7435">
            <w:pPr>
              <w:pStyle w:val="Cuerpo-PF"/>
              <w:rPr>
                <w:rFonts w:cs="Arial"/>
                <w:sz w:val="24"/>
                <w:szCs w:val="24"/>
              </w:rPr>
            </w:pPr>
            <w:r w:rsidRPr="00C974BD">
              <w:rPr>
                <w:rFonts w:cs="Arial"/>
                <w:sz w:val="24"/>
                <w:szCs w:val="24"/>
              </w:rPr>
              <w:t>182.168.4.105 - 182.168.4.126</w:t>
            </w:r>
          </w:p>
        </w:tc>
        <w:tc>
          <w:tcPr>
            <w:tcW w:w="2126" w:type="dxa"/>
          </w:tcPr>
          <w:p w14:paraId="0D363C1C" w14:textId="12231E79" w:rsidR="00FE7435" w:rsidRPr="00C974BD" w:rsidRDefault="00FE7435" w:rsidP="00FE7435">
            <w:pPr>
              <w:pStyle w:val="Cuerpo-PF"/>
              <w:rPr>
                <w:rFonts w:cs="Arial"/>
                <w:sz w:val="24"/>
                <w:szCs w:val="24"/>
              </w:rPr>
            </w:pPr>
            <w:r w:rsidRPr="00C974BD">
              <w:rPr>
                <w:rFonts w:cs="Arial"/>
                <w:sz w:val="24"/>
                <w:szCs w:val="24"/>
              </w:rPr>
              <w:t>182.168.4.127</w:t>
            </w:r>
          </w:p>
        </w:tc>
        <w:tc>
          <w:tcPr>
            <w:tcW w:w="2374" w:type="dxa"/>
          </w:tcPr>
          <w:p w14:paraId="208F7A53" w14:textId="43C0F927" w:rsidR="00FE7435" w:rsidRPr="00C974BD" w:rsidRDefault="00FE7435" w:rsidP="00FE7435">
            <w:pPr>
              <w:rPr>
                <w:rFonts w:ascii="Arial" w:hAnsi="Arial" w:cs="Arial"/>
                <w:sz w:val="24"/>
                <w:szCs w:val="24"/>
                <w:lang w:val="es-MX"/>
              </w:rPr>
            </w:pPr>
          </w:p>
        </w:tc>
      </w:tr>
      <w:tr w:rsidR="00FE7435" w:rsidRPr="00C974BD" w14:paraId="3FB63E49" w14:textId="77777777" w:rsidTr="00F618CA">
        <w:trPr>
          <w:trHeight w:val="331"/>
        </w:trPr>
        <w:tc>
          <w:tcPr>
            <w:tcW w:w="10024" w:type="dxa"/>
            <w:gridSpan w:val="5"/>
          </w:tcPr>
          <w:p w14:paraId="32E96AE2" w14:textId="61B48752" w:rsidR="00FE7435" w:rsidRPr="00C974BD" w:rsidRDefault="00FE7435" w:rsidP="00FE7435">
            <w:pPr>
              <w:pStyle w:val="Cuerpo-PF"/>
              <w:rPr>
                <w:rFonts w:cs="Arial"/>
                <w:sz w:val="24"/>
                <w:szCs w:val="24"/>
              </w:rPr>
            </w:pPr>
            <w:bookmarkStart w:id="10" w:name="_Hlk43206156"/>
            <w:r w:rsidRPr="00C974BD">
              <w:rPr>
                <w:rFonts w:cs="Arial"/>
                <w:b/>
                <w:bCs/>
                <w:sz w:val="24"/>
                <w:szCs w:val="24"/>
              </w:rPr>
              <w:t>local1</w:t>
            </w:r>
          </w:p>
        </w:tc>
      </w:tr>
      <w:tr w:rsidR="00FE7435" w:rsidRPr="00C974BD" w14:paraId="7C9B09BC" w14:textId="77777777" w:rsidTr="00F618CA">
        <w:trPr>
          <w:trHeight w:val="350"/>
        </w:trPr>
        <w:tc>
          <w:tcPr>
            <w:tcW w:w="1271" w:type="dxa"/>
          </w:tcPr>
          <w:p w14:paraId="4D805CB9" w14:textId="54BC1D10" w:rsidR="00FE7435" w:rsidRPr="00C974BD" w:rsidRDefault="00FE7435" w:rsidP="00FE7435">
            <w:pPr>
              <w:pStyle w:val="Cuerpo-PF"/>
              <w:jc w:val="both"/>
              <w:rPr>
                <w:rFonts w:cs="Arial"/>
                <w:sz w:val="24"/>
                <w:szCs w:val="24"/>
              </w:rPr>
            </w:pPr>
            <w:r w:rsidRPr="00C974BD">
              <w:rPr>
                <w:rFonts w:cs="Arial"/>
                <w:sz w:val="24"/>
                <w:szCs w:val="24"/>
              </w:rPr>
              <w:t>19</w:t>
            </w:r>
          </w:p>
        </w:tc>
        <w:tc>
          <w:tcPr>
            <w:tcW w:w="2268" w:type="dxa"/>
          </w:tcPr>
          <w:p w14:paraId="5071F5C1" w14:textId="179955E7" w:rsidR="00FE7435" w:rsidRPr="00C974BD" w:rsidRDefault="00FE7435" w:rsidP="00FE7435">
            <w:pPr>
              <w:pStyle w:val="Cuerpo-PF"/>
              <w:jc w:val="both"/>
              <w:rPr>
                <w:rFonts w:cs="Arial"/>
                <w:sz w:val="24"/>
                <w:szCs w:val="24"/>
              </w:rPr>
            </w:pPr>
            <w:r w:rsidRPr="00C974BD">
              <w:rPr>
                <w:rFonts w:cs="Arial"/>
                <w:sz w:val="24"/>
                <w:szCs w:val="24"/>
              </w:rPr>
              <w:t>182.168.4.128</w:t>
            </w:r>
          </w:p>
        </w:tc>
        <w:tc>
          <w:tcPr>
            <w:tcW w:w="1985" w:type="dxa"/>
          </w:tcPr>
          <w:p w14:paraId="3EEDD111" w14:textId="70813ADC" w:rsidR="00FE7435" w:rsidRPr="00C974BD" w:rsidRDefault="00FE7435" w:rsidP="00FE7435">
            <w:pPr>
              <w:pStyle w:val="Cuerpo-PF"/>
              <w:jc w:val="both"/>
              <w:rPr>
                <w:rFonts w:cs="Arial"/>
                <w:sz w:val="24"/>
                <w:szCs w:val="24"/>
              </w:rPr>
            </w:pPr>
            <w:r w:rsidRPr="00C974BD">
              <w:rPr>
                <w:rFonts w:cs="Arial"/>
                <w:sz w:val="24"/>
                <w:szCs w:val="24"/>
              </w:rPr>
              <w:t>182.168.4.129 - 182.168.4.190</w:t>
            </w:r>
          </w:p>
        </w:tc>
        <w:tc>
          <w:tcPr>
            <w:tcW w:w="2126" w:type="dxa"/>
          </w:tcPr>
          <w:p w14:paraId="447A5EDB" w14:textId="28BBEFC0" w:rsidR="00FE7435" w:rsidRPr="00C974BD" w:rsidRDefault="00FE7435" w:rsidP="00FE7435">
            <w:pPr>
              <w:pStyle w:val="Cuerpo-PF"/>
              <w:jc w:val="both"/>
              <w:rPr>
                <w:rFonts w:cs="Arial"/>
                <w:sz w:val="24"/>
                <w:szCs w:val="24"/>
              </w:rPr>
            </w:pPr>
            <w:r w:rsidRPr="00C974BD">
              <w:rPr>
                <w:rFonts w:cs="Arial"/>
                <w:sz w:val="24"/>
                <w:szCs w:val="24"/>
              </w:rPr>
              <w:t>182.168.4.191</w:t>
            </w:r>
          </w:p>
        </w:tc>
        <w:tc>
          <w:tcPr>
            <w:tcW w:w="2374" w:type="dxa"/>
          </w:tcPr>
          <w:p w14:paraId="2595BDB2" w14:textId="477A90BE" w:rsidR="00FE7435" w:rsidRPr="00C974BD" w:rsidRDefault="00FE7435" w:rsidP="00FE7435">
            <w:pPr>
              <w:pStyle w:val="Cuerpo-PF"/>
              <w:jc w:val="both"/>
              <w:rPr>
                <w:rFonts w:cs="Arial"/>
                <w:sz w:val="24"/>
                <w:szCs w:val="24"/>
              </w:rPr>
            </w:pPr>
            <w:r w:rsidRPr="00C974BD">
              <w:rPr>
                <w:rFonts w:cs="Arial"/>
                <w:sz w:val="24"/>
                <w:szCs w:val="24"/>
              </w:rPr>
              <w:t>255.255.255.192/26</w:t>
            </w:r>
          </w:p>
        </w:tc>
      </w:tr>
      <w:tr w:rsidR="00FE7435" w:rsidRPr="00C974BD" w14:paraId="74340AE7" w14:textId="77777777" w:rsidTr="00F618CA">
        <w:trPr>
          <w:trHeight w:val="350"/>
        </w:trPr>
        <w:tc>
          <w:tcPr>
            <w:tcW w:w="10024" w:type="dxa"/>
            <w:gridSpan w:val="5"/>
          </w:tcPr>
          <w:p w14:paraId="32C2BF5C" w14:textId="7A6F3F35" w:rsidR="00FE7435" w:rsidRPr="00C974BD" w:rsidRDefault="00FE7435" w:rsidP="00FE7435">
            <w:pPr>
              <w:pStyle w:val="Cuerpo-PF"/>
              <w:jc w:val="both"/>
              <w:rPr>
                <w:rFonts w:cs="Arial"/>
                <w:b/>
                <w:bCs/>
                <w:sz w:val="24"/>
                <w:szCs w:val="24"/>
              </w:rPr>
            </w:pPr>
            <w:r w:rsidRPr="00C974BD">
              <w:rPr>
                <w:rFonts w:cs="Arial"/>
                <w:b/>
                <w:bCs/>
                <w:sz w:val="24"/>
                <w:szCs w:val="24"/>
              </w:rPr>
              <w:t>wifi</w:t>
            </w:r>
          </w:p>
        </w:tc>
      </w:tr>
      <w:tr w:rsidR="00F618CA" w:rsidRPr="00C974BD" w14:paraId="00E9C6E9" w14:textId="77777777" w:rsidTr="00F618CA">
        <w:trPr>
          <w:trHeight w:val="350"/>
        </w:trPr>
        <w:tc>
          <w:tcPr>
            <w:tcW w:w="1271" w:type="dxa"/>
          </w:tcPr>
          <w:p w14:paraId="0AF5E244" w14:textId="62FEDC1C" w:rsidR="00F618CA" w:rsidRPr="00C974BD" w:rsidRDefault="00F618CA" w:rsidP="00F618CA">
            <w:pPr>
              <w:pStyle w:val="Cuerpo-PF"/>
              <w:rPr>
                <w:rFonts w:cs="Arial"/>
                <w:sz w:val="24"/>
                <w:szCs w:val="24"/>
              </w:rPr>
            </w:pPr>
            <w:r w:rsidRPr="00C974BD">
              <w:rPr>
                <w:rFonts w:cs="Arial"/>
                <w:sz w:val="24"/>
                <w:szCs w:val="24"/>
              </w:rPr>
              <w:t>19.1</w:t>
            </w:r>
          </w:p>
        </w:tc>
        <w:tc>
          <w:tcPr>
            <w:tcW w:w="2268" w:type="dxa"/>
          </w:tcPr>
          <w:p w14:paraId="15F60EF7" w14:textId="3B96E6F9" w:rsidR="00F618CA" w:rsidRPr="00C974BD" w:rsidRDefault="00F618CA" w:rsidP="00F618CA">
            <w:pPr>
              <w:pStyle w:val="Cuerpo-PF"/>
              <w:rPr>
                <w:rFonts w:cs="Arial"/>
                <w:sz w:val="24"/>
                <w:szCs w:val="24"/>
              </w:rPr>
            </w:pPr>
            <w:r w:rsidRPr="00C974BD">
              <w:rPr>
                <w:rFonts w:cs="Arial"/>
                <w:sz w:val="24"/>
                <w:szCs w:val="24"/>
              </w:rPr>
              <w:t>182.168.4.128</w:t>
            </w:r>
          </w:p>
        </w:tc>
        <w:tc>
          <w:tcPr>
            <w:tcW w:w="1985" w:type="dxa"/>
          </w:tcPr>
          <w:p w14:paraId="1BA8DF6B" w14:textId="2727BE4B" w:rsidR="00F618CA" w:rsidRPr="00C974BD" w:rsidRDefault="00F618CA" w:rsidP="00F618CA">
            <w:pPr>
              <w:pStyle w:val="Cuerpo-PF"/>
              <w:rPr>
                <w:rFonts w:cs="Arial"/>
                <w:sz w:val="24"/>
                <w:szCs w:val="24"/>
              </w:rPr>
            </w:pPr>
            <w:r w:rsidRPr="00C974BD">
              <w:rPr>
                <w:rFonts w:cs="Arial"/>
                <w:sz w:val="24"/>
                <w:szCs w:val="24"/>
              </w:rPr>
              <w:t>182.168.4.129 - 182.168.4.158</w:t>
            </w:r>
          </w:p>
        </w:tc>
        <w:tc>
          <w:tcPr>
            <w:tcW w:w="2126" w:type="dxa"/>
          </w:tcPr>
          <w:p w14:paraId="388FBC80" w14:textId="3ABC02F0" w:rsidR="00F618CA" w:rsidRPr="00C974BD" w:rsidRDefault="00F618CA" w:rsidP="00F618CA">
            <w:pPr>
              <w:pStyle w:val="Cuerpo-PF"/>
              <w:rPr>
                <w:rFonts w:cs="Arial"/>
                <w:sz w:val="24"/>
                <w:szCs w:val="24"/>
              </w:rPr>
            </w:pPr>
            <w:r w:rsidRPr="00C974BD">
              <w:rPr>
                <w:rFonts w:cs="Arial"/>
                <w:sz w:val="24"/>
                <w:szCs w:val="24"/>
              </w:rPr>
              <w:t>182.168.4.159</w:t>
            </w:r>
          </w:p>
        </w:tc>
        <w:tc>
          <w:tcPr>
            <w:tcW w:w="2374" w:type="dxa"/>
          </w:tcPr>
          <w:p w14:paraId="7D3F4FEA" w14:textId="74ABA643" w:rsidR="00F618CA" w:rsidRPr="00C974BD" w:rsidRDefault="00F618CA" w:rsidP="00F618CA">
            <w:pPr>
              <w:pStyle w:val="Cuerpo-PF"/>
              <w:rPr>
                <w:rFonts w:cs="Arial"/>
                <w:sz w:val="24"/>
                <w:szCs w:val="24"/>
              </w:rPr>
            </w:pPr>
            <w:r w:rsidRPr="00C974BD">
              <w:rPr>
                <w:rFonts w:cs="Arial"/>
                <w:sz w:val="24"/>
                <w:szCs w:val="24"/>
              </w:rPr>
              <w:t>255.255.255.224/27</w:t>
            </w:r>
          </w:p>
        </w:tc>
      </w:tr>
      <w:tr w:rsidR="00F618CA" w:rsidRPr="00C974BD" w14:paraId="195D9D6B" w14:textId="77777777" w:rsidTr="00F618CA">
        <w:trPr>
          <w:trHeight w:val="350"/>
        </w:trPr>
        <w:tc>
          <w:tcPr>
            <w:tcW w:w="10024" w:type="dxa"/>
            <w:gridSpan w:val="5"/>
          </w:tcPr>
          <w:p w14:paraId="62D17AB7" w14:textId="573129C6" w:rsidR="00F618CA" w:rsidRPr="00C974BD" w:rsidRDefault="00F618CA" w:rsidP="00F618CA">
            <w:pPr>
              <w:pStyle w:val="Cuerpo-PF"/>
              <w:jc w:val="both"/>
              <w:rPr>
                <w:rFonts w:cs="Arial"/>
                <w:b/>
                <w:bCs/>
                <w:sz w:val="24"/>
                <w:szCs w:val="24"/>
              </w:rPr>
            </w:pPr>
            <w:r w:rsidRPr="00C974BD">
              <w:rPr>
                <w:rFonts w:cs="Arial"/>
                <w:b/>
                <w:bCs/>
                <w:sz w:val="24"/>
                <w:szCs w:val="24"/>
              </w:rPr>
              <w:t>ethernet</w:t>
            </w:r>
          </w:p>
        </w:tc>
      </w:tr>
      <w:tr w:rsidR="00F618CA" w:rsidRPr="00C974BD" w14:paraId="5DD692C1" w14:textId="77777777" w:rsidTr="00F618CA">
        <w:trPr>
          <w:trHeight w:val="350"/>
        </w:trPr>
        <w:tc>
          <w:tcPr>
            <w:tcW w:w="1271" w:type="dxa"/>
          </w:tcPr>
          <w:p w14:paraId="376CCAAB" w14:textId="2A7D1B09" w:rsidR="00F618CA" w:rsidRPr="00C974BD" w:rsidRDefault="00F618CA" w:rsidP="00F618CA">
            <w:pPr>
              <w:pStyle w:val="Cuerpo-PF"/>
              <w:rPr>
                <w:rFonts w:cs="Arial"/>
                <w:sz w:val="24"/>
                <w:szCs w:val="24"/>
              </w:rPr>
            </w:pPr>
            <w:bookmarkStart w:id="11" w:name="_Hlk43204760"/>
            <w:r w:rsidRPr="00C974BD">
              <w:rPr>
                <w:rFonts w:cs="Arial"/>
                <w:sz w:val="24"/>
                <w:szCs w:val="24"/>
              </w:rPr>
              <w:t>19.2</w:t>
            </w:r>
          </w:p>
        </w:tc>
        <w:tc>
          <w:tcPr>
            <w:tcW w:w="2268" w:type="dxa"/>
          </w:tcPr>
          <w:p w14:paraId="63A7CFD2" w14:textId="62EEFF39" w:rsidR="00F618CA" w:rsidRPr="00C974BD" w:rsidRDefault="00F618CA" w:rsidP="00F618CA">
            <w:pPr>
              <w:pStyle w:val="Cuerpo-PF"/>
              <w:rPr>
                <w:rFonts w:cs="Arial"/>
                <w:sz w:val="24"/>
                <w:szCs w:val="24"/>
              </w:rPr>
            </w:pPr>
            <w:r w:rsidRPr="00C974BD">
              <w:rPr>
                <w:rFonts w:cs="Arial"/>
                <w:sz w:val="24"/>
                <w:szCs w:val="24"/>
              </w:rPr>
              <w:t>182.168.4.160</w:t>
            </w:r>
          </w:p>
        </w:tc>
        <w:tc>
          <w:tcPr>
            <w:tcW w:w="1985" w:type="dxa"/>
          </w:tcPr>
          <w:p w14:paraId="37DC92FE" w14:textId="05C20993" w:rsidR="00F618CA" w:rsidRPr="00C974BD" w:rsidRDefault="00F618CA" w:rsidP="00F618CA">
            <w:pPr>
              <w:pStyle w:val="Cuerpo-PF"/>
              <w:rPr>
                <w:rFonts w:cs="Arial"/>
                <w:sz w:val="24"/>
                <w:szCs w:val="24"/>
              </w:rPr>
            </w:pPr>
            <w:r w:rsidRPr="00C974BD">
              <w:rPr>
                <w:rFonts w:cs="Arial"/>
                <w:sz w:val="24"/>
                <w:szCs w:val="24"/>
              </w:rPr>
              <w:t>182.168.4.161 - 182.168.4.190</w:t>
            </w:r>
          </w:p>
        </w:tc>
        <w:tc>
          <w:tcPr>
            <w:tcW w:w="2126" w:type="dxa"/>
          </w:tcPr>
          <w:p w14:paraId="23FFDCBD" w14:textId="7FF5F409" w:rsidR="00F618CA" w:rsidRPr="00C974BD" w:rsidRDefault="00F618CA" w:rsidP="00F618CA">
            <w:pPr>
              <w:pStyle w:val="Cuerpo-PF"/>
              <w:rPr>
                <w:rFonts w:cs="Arial"/>
                <w:sz w:val="24"/>
                <w:szCs w:val="24"/>
              </w:rPr>
            </w:pPr>
            <w:r w:rsidRPr="00C974BD">
              <w:rPr>
                <w:rFonts w:cs="Arial"/>
                <w:sz w:val="24"/>
                <w:szCs w:val="24"/>
              </w:rPr>
              <w:t>182.168.4.191</w:t>
            </w:r>
          </w:p>
        </w:tc>
        <w:tc>
          <w:tcPr>
            <w:tcW w:w="2374" w:type="dxa"/>
          </w:tcPr>
          <w:p w14:paraId="29C3F68F" w14:textId="3C59FC6D" w:rsidR="00F618CA" w:rsidRPr="00C974BD" w:rsidRDefault="00F618CA" w:rsidP="00F618CA">
            <w:pPr>
              <w:pStyle w:val="Cuerpo-PF"/>
              <w:rPr>
                <w:rFonts w:cs="Arial"/>
                <w:sz w:val="24"/>
                <w:szCs w:val="24"/>
              </w:rPr>
            </w:pPr>
            <w:r w:rsidRPr="00C974BD">
              <w:rPr>
                <w:rFonts w:cs="Arial"/>
                <w:sz w:val="24"/>
                <w:szCs w:val="24"/>
              </w:rPr>
              <w:t>255.255.255.224/27</w:t>
            </w:r>
          </w:p>
        </w:tc>
      </w:tr>
      <w:tr w:rsidR="00F618CA" w:rsidRPr="00C974BD" w14:paraId="473FDF57" w14:textId="77777777" w:rsidTr="00F618CA">
        <w:trPr>
          <w:trHeight w:val="350"/>
        </w:trPr>
        <w:tc>
          <w:tcPr>
            <w:tcW w:w="10024" w:type="dxa"/>
            <w:gridSpan w:val="5"/>
          </w:tcPr>
          <w:p w14:paraId="53F3B3A7" w14:textId="5BCF66FF" w:rsidR="00F618CA" w:rsidRPr="00C974BD" w:rsidRDefault="00F618CA" w:rsidP="00F618CA">
            <w:pPr>
              <w:pStyle w:val="Cuerpo-PF"/>
              <w:rPr>
                <w:rFonts w:cs="Arial"/>
                <w:b/>
                <w:bCs/>
                <w:sz w:val="24"/>
                <w:szCs w:val="24"/>
              </w:rPr>
            </w:pPr>
            <w:bookmarkStart w:id="12" w:name="_Hlk43205067"/>
            <w:bookmarkEnd w:id="11"/>
            <w:r w:rsidRPr="00C974BD">
              <w:rPr>
                <w:rFonts w:cs="Arial"/>
                <w:b/>
                <w:bCs/>
                <w:sz w:val="24"/>
                <w:szCs w:val="24"/>
              </w:rPr>
              <w:t>local2</w:t>
            </w:r>
          </w:p>
        </w:tc>
      </w:tr>
      <w:tr w:rsidR="00F618CA" w:rsidRPr="00C974BD" w14:paraId="37D8B1BE" w14:textId="77777777" w:rsidTr="00F618CA">
        <w:trPr>
          <w:trHeight w:val="350"/>
        </w:trPr>
        <w:tc>
          <w:tcPr>
            <w:tcW w:w="1271" w:type="dxa"/>
          </w:tcPr>
          <w:p w14:paraId="0BC8E8E8" w14:textId="77D43691" w:rsidR="00F618CA" w:rsidRPr="00C974BD" w:rsidRDefault="00F618CA" w:rsidP="00F618CA">
            <w:pPr>
              <w:pStyle w:val="Cuerpo-PF"/>
              <w:rPr>
                <w:rFonts w:cs="Arial"/>
                <w:sz w:val="24"/>
                <w:szCs w:val="24"/>
              </w:rPr>
            </w:pPr>
            <w:r w:rsidRPr="00C974BD">
              <w:rPr>
                <w:rFonts w:cs="Arial"/>
                <w:sz w:val="24"/>
                <w:szCs w:val="24"/>
              </w:rPr>
              <w:t>20</w:t>
            </w:r>
          </w:p>
        </w:tc>
        <w:tc>
          <w:tcPr>
            <w:tcW w:w="2268" w:type="dxa"/>
          </w:tcPr>
          <w:p w14:paraId="359BCA3F" w14:textId="59A90AEA" w:rsidR="00F618CA" w:rsidRPr="00C974BD" w:rsidRDefault="00F618CA" w:rsidP="00F618CA">
            <w:pPr>
              <w:pStyle w:val="Cuerpo-PF"/>
              <w:rPr>
                <w:rFonts w:cs="Arial"/>
                <w:sz w:val="24"/>
                <w:szCs w:val="24"/>
              </w:rPr>
            </w:pPr>
            <w:r w:rsidRPr="00C974BD">
              <w:rPr>
                <w:rFonts w:cs="Arial"/>
                <w:sz w:val="24"/>
                <w:szCs w:val="24"/>
              </w:rPr>
              <w:t>182.168.4.192</w:t>
            </w:r>
          </w:p>
        </w:tc>
        <w:tc>
          <w:tcPr>
            <w:tcW w:w="1985" w:type="dxa"/>
          </w:tcPr>
          <w:p w14:paraId="34AAB50B" w14:textId="4514923E" w:rsidR="00F618CA" w:rsidRPr="00C974BD" w:rsidRDefault="00F618CA" w:rsidP="00F618CA">
            <w:pPr>
              <w:pStyle w:val="Cuerpo-PF"/>
              <w:rPr>
                <w:rFonts w:cs="Arial"/>
                <w:sz w:val="24"/>
                <w:szCs w:val="24"/>
              </w:rPr>
            </w:pPr>
            <w:r w:rsidRPr="00C974BD">
              <w:rPr>
                <w:rFonts w:cs="Arial"/>
                <w:sz w:val="24"/>
                <w:szCs w:val="24"/>
              </w:rPr>
              <w:t>182.168.4.193 - 182.168.4.254</w:t>
            </w:r>
          </w:p>
        </w:tc>
        <w:tc>
          <w:tcPr>
            <w:tcW w:w="2126" w:type="dxa"/>
          </w:tcPr>
          <w:p w14:paraId="13F03EE4" w14:textId="413B2931" w:rsidR="00F618CA" w:rsidRPr="00C974BD" w:rsidRDefault="00F618CA" w:rsidP="00F618CA">
            <w:pPr>
              <w:pStyle w:val="Cuerpo-PF"/>
              <w:rPr>
                <w:rFonts w:cs="Arial"/>
                <w:sz w:val="24"/>
                <w:szCs w:val="24"/>
              </w:rPr>
            </w:pPr>
            <w:r w:rsidRPr="00C974BD">
              <w:rPr>
                <w:rFonts w:cs="Arial"/>
                <w:sz w:val="24"/>
                <w:szCs w:val="24"/>
              </w:rPr>
              <w:t>182.168.4.255</w:t>
            </w:r>
          </w:p>
        </w:tc>
        <w:tc>
          <w:tcPr>
            <w:tcW w:w="2374" w:type="dxa"/>
          </w:tcPr>
          <w:p w14:paraId="02A966C8" w14:textId="07A32D6E" w:rsidR="00F618CA" w:rsidRPr="00C974BD" w:rsidRDefault="00F618CA" w:rsidP="00F618CA">
            <w:pPr>
              <w:pStyle w:val="Cuerpo-PF"/>
              <w:rPr>
                <w:rFonts w:cs="Arial"/>
                <w:sz w:val="24"/>
                <w:szCs w:val="24"/>
              </w:rPr>
            </w:pPr>
            <w:r w:rsidRPr="00C974BD">
              <w:rPr>
                <w:rFonts w:cs="Arial"/>
                <w:sz w:val="24"/>
                <w:szCs w:val="24"/>
              </w:rPr>
              <w:t>255.255.255.192/26</w:t>
            </w:r>
          </w:p>
        </w:tc>
      </w:tr>
      <w:tr w:rsidR="00F618CA" w:rsidRPr="00C974BD" w14:paraId="7AF98ED1" w14:textId="77777777" w:rsidTr="00F618CA">
        <w:trPr>
          <w:trHeight w:val="331"/>
        </w:trPr>
        <w:tc>
          <w:tcPr>
            <w:tcW w:w="10024" w:type="dxa"/>
            <w:gridSpan w:val="5"/>
          </w:tcPr>
          <w:p w14:paraId="0F278A83" w14:textId="52AC628B" w:rsidR="00F618CA" w:rsidRPr="00C974BD" w:rsidRDefault="00F618CA" w:rsidP="00F618CA">
            <w:pPr>
              <w:pStyle w:val="Cuerpo-PF"/>
              <w:rPr>
                <w:rFonts w:cs="Arial"/>
                <w:b/>
                <w:bCs/>
                <w:sz w:val="24"/>
                <w:szCs w:val="24"/>
              </w:rPr>
            </w:pPr>
            <w:r w:rsidRPr="00C974BD">
              <w:rPr>
                <w:rFonts w:cs="Arial"/>
                <w:b/>
                <w:bCs/>
                <w:sz w:val="24"/>
                <w:szCs w:val="24"/>
              </w:rPr>
              <w:t>wifi</w:t>
            </w:r>
          </w:p>
        </w:tc>
      </w:tr>
      <w:tr w:rsidR="00F618CA" w:rsidRPr="00C974BD" w14:paraId="3615413D" w14:textId="77777777" w:rsidTr="00F618CA">
        <w:trPr>
          <w:trHeight w:val="350"/>
        </w:trPr>
        <w:tc>
          <w:tcPr>
            <w:tcW w:w="1271" w:type="dxa"/>
          </w:tcPr>
          <w:p w14:paraId="52E8CFDA" w14:textId="73C8F175" w:rsidR="00F618CA" w:rsidRPr="00C974BD" w:rsidRDefault="00F618CA" w:rsidP="00F618CA">
            <w:pPr>
              <w:pStyle w:val="Cuerpo-PF"/>
              <w:rPr>
                <w:rFonts w:asciiTheme="majorHAnsi" w:hAnsiTheme="majorHAnsi" w:cstheme="majorHAnsi"/>
                <w:sz w:val="24"/>
                <w:szCs w:val="24"/>
              </w:rPr>
            </w:pPr>
            <w:r w:rsidRPr="00C974BD">
              <w:rPr>
                <w:rFonts w:asciiTheme="majorHAnsi" w:hAnsiTheme="majorHAnsi" w:cstheme="majorHAnsi"/>
                <w:sz w:val="24"/>
                <w:szCs w:val="24"/>
              </w:rPr>
              <w:t>20.1</w:t>
            </w:r>
          </w:p>
        </w:tc>
        <w:tc>
          <w:tcPr>
            <w:tcW w:w="2268" w:type="dxa"/>
          </w:tcPr>
          <w:p w14:paraId="487AB5A3" w14:textId="690C15D7" w:rsidR="00F618CA" w:rsidRPr="00C974BD" w:rsidRDefault="00F618CA" w:rsidP="00F618CA">
            <w:pPr>
              <w:pStyle w:val="Cuerpo-PF"/>
              <w:rPr>
                <w:rFonts w:asciiTheme="majorHAnsi" w:hAnsiTheme="majorHAnsi" w:cstheme="majorHAnsi"/>
                <w:sz w:val="24"/>
                <w:szCs w:val="24"/>
              </w:rPr>
            </w:pPr>
            <w:r w:rsidRPr="00C974BD">
              <w:rPr>
                <w:rFonts w:asciiTheme="majorHAnsi" w:hAnsiTheme="majorHAnsi" w:cstheme="majorHAnsi"/>
                <w:sz w:val="24"/>
                <w:szCs w:val="24"/>
              </w:rPr>
              <w:t>182.168.4.192</w:t>
            </w:r>
          </w:p>
        </w:tc>
        <w:tc>
          <w:tcPr>
            <w:tcW w:w="1985" w:type="dxa"/>
          </w:tcPr>
          <w:p w14:paraId="26970715" w14:textId="0FAED33E" w:rsidR="00F618CA" w:rsidRPr="00C974BD" w:rsidRDefault="00F618CA" w:rsidP="00F618CA">
            <w:pPr>
              <w:pStyle w:val="Cuerpo-PF"/>
              <w:rPr>
                <w:rFonts w:asciiTheme="majorHAnsi" w:hAnsiTheme="majorHAnsi" w:cstheme="majorHAnsi"/>
                <w:sz w:val="24"/>
                <w:szCs w:val="24"/>
              </w:rPr>
            </w:pPr>
            <w:r w:rsidRPr="00C974BD">
              <w:rPr>
                <w:rFonts w:asciiTheme="majorHAnsi" w:hAnsiTheme="majorHAnsi" w:cstheme="majorHAnsi"/>
                <w:sz w:val="24"/>
                <w:szCs w:val="24"/>
              </w:rPr>
              <w:t>182.168.4.193 - 182.168.4.222</w:t>
            </w:r>
          </w:p>
        </w:tc>
        <w:tc>
          <w:tcPr>
            <w:tcW w:w="2126" w:type="dxa"/>
          </w:tcPr>
          <w:p w14:paraId="0AF77471" w14:textId="40EAA7D9" w:rsidR="00F618CA" w:rsidRPr="00C974BD" w:rsidRDefault="00F618CA" w:rsidP="00F618CA">
            <w:pPr>
              <w:pStyle w:val="Cuerpo-PF"/>
              <w:rPr>
                <w:rFonts w:asciiTheme="majorHAnsi" w:hAnsiTheme="majorHAnsi" w:cstheme="majorHAnsi"/>
                <w:sz w:val="24"/>
                <w:szCs w:val="24"/>
              </w:rPr>
            </w:pPr>
            <w:r w:rsidRPr="00C974BD">
              <w:rPr>
                <w:rFonts w:asciiTheme="majorHAnsi" w:hAnsiTheme="majorHAnsi" w:cstheme="majorHAnsi"/>
                <w:sz w:val="24"/>
                <w:szCs w:val="24"/>
              </w:rPr>
              <w:t>182.168.4.223</w:t>
            </w:r>
          </w:p>
        </w:tc>
        <w:tc>
          <w:tcPr>
            <w:tcW w:w="2374" w:type="dxa"/>
          </w:tcPr>
          <w:p w14:paraId="523AD549" w14:textId="67FE5C4E" w:rsidR="00F618CA" w:rsidRPr="00C974BD" w:rsidRDefault="00F618CA" w:rsidP="00F618CA">
            <w:pPr>
              <w:pStyle w:val="Cuerpo-PF"/>
              <w:rPr>
                <w:rFonts w:asciiTheme="majorHAnsi" w:hAnsiTheme="majorHAnsi" w:cstheme="majorHAnsi"/>
                <w:sz w:val="24"/>
                <w:szCs w:val="24"/>
              </w:rPr>
            </w:pPr>
            <w:r w:rsidRPr="00C974BD">
              <w:rPr>
                <w:rFonts w:asciiTheme="majorHAnsi" w:hAnsiTheme="majorHAnsi" w:cstheme="majorHAnsi"/>
                <w:sz w:val="24"/>
                <w:szCs w:val="24"/>
              </w:rPr>
              <w:t>255.255.255.224/27</w:t>
            </w:r>
          </w:p>
        </w:tc>
      </w:tr>
      <w:tr w:rsidR="00F618CA" w:rsidRPr="00C974BD" w14:paraId="5B6B4C2E" w14:textId="77777777" w:rsidTr="00F618CA">
        <w:trPr>
          <w:trHeight w:val="331"/>
        </w:trPr>
        <w:tc>
          <w:tcPr>
            <w:tcW w:w="10024" w:type="dxa"/>
            <w:gridSpan w:val="5"/>
          </w:tcPr>
          <w:p w14:paraId="68749454" w14:textId="78DF5DEA" w:rsidR="00F618CA" w:rsidRPr="00C974BD" w:rsidRDefault="00F618CA" w:rsidP="00F618CA">
            <w:pPr>
              <w:pStyle w:val="Cuerpo-PF"/>
              <w:jc w:val="both"/>
              <w:rPr>
                <w:rFonts w:asciiTheme="majorHAnsi" w:hAnsiTheme="majorHAnsi" w:cstheme="majorHAnsi"/>
                <w:b/>
                <w:bCs/>
                <w:sz w:val="24"/>
                <w:szCs w:val="24"/>
              </w:rPr>
            </w:pPr>
            <w:r w:rsidRPr="00C974BD">
              <w:rPr>
                <w:rFonts w:asciiTheme="majorHAnsi" w:hAnsiTheme="majorHAnsi" w:cstheme="majorHAnsi"/>
                <w:b/>
                <w:bCs/>
                <w:sz w:val="24"/>
                <w:szCs w:val="24"/>
              </w:rPr>
              <w:t>ethernet</w:t>
            </w:r>
          </w:p>
        </w:tc>
      </w:tr>
      <w:tr w:rsidR="00F618CA" w:rsidRPr="00C974BD" w14:paraId="4EE2C640" w14:textId="77777777" w:rsidTr="00F618CA">
        <w:trPr>
          <w:trHeight w:val="587"/>
        </w:trPr>
        <w:tc>
          <w:tcPr>
            <w:tcW w:w="1271" w:type="dxa"/>
          </w:tcPr>
          <w:p w14:paraId="3E566F9B" w14:textId="3C207156" w:rsidR="00F618CA" w:rsidRPr="00C974BD" w:rsidRDefault="00F618CA" w:rsidP="00F618CA">
            <w:pPr>
              <w:pStyle w:val="Cuerpo-PF"/>
              <w:rPr>
                <w:rFonts w:asciiTheme="majorHAnsi" w:hAnsiTheme="majorHAnsi" w:cstheme="majorHAnsi"/>
                <w:sz w:val="24"/>
                <w:szCs w:val="24"/>
              </w:rPr>
            </w:pPr>
            <w:r w:rsidRPr="00C974BD">
              <w:rPr>
                <w:rFonts w:asciiTheme="majorHAnsi" w:hAnsiTheme="majorHAnsi" w:cstheme="majorHAnsi"/>
                <w:sz w:val="24"/>
                <w:szCs w:val="24"/>
              </w:rPr>
              <w:lastRenderedPageBreak/>
              <w:t>20.2</w:t>
            </w:r>
          </w:p>
        </w:tc>
        <w:tc>
          <w:tcPr>
            <w:tcW w:w="2268" w:type="dxa"/>
          </w:tcPr>
          <w:p w14:paraId="1504608F" w14:textId="1C61CD38" w:rsidR="00F618CA" w:rsidRPr="00C974BD" w:rsidRDefault="00F618CA" w:rsidP="00F618CA">
            <w:pPr>
              <w:pStyle w:val="Cuerpo-PF"/>
              <w:rPr>
                <w:rFonts w:asciiTheme="majorHAnsi" w:hAnsiTheme="majorHAnsi" w:cstheme="majorHAnsi"/>
                <w:sz w:val="24"/>
                <w:szCs w:val="24"/>
              </w:rPr>
            </w:pPr>
            <w:r w:rsidRPr="00C974BD">
              <w:rPr>
                <w:rFonts w:asciiTheme="majorHAnsi" w:hAnsiTheme="majorHAnsi" w:cstheme="majorHAnsi"/>
                <w:sz w:val="24"/>
                <w:szCs w:val="24"/>
              </w:rPr>
              <w:t>182.168.4.224</w:t>
            </w:r>
          </w:p>
        </w:tc>
        <w:tc>
          <w:tcPr>
            <w:tcW w:w="1985" w:type="dxa"/>
          </w:tcPr>
          <w:p w14:paraId="63F8F9DB" w14:textId="6F0A9A55" w:rsidR="00F618CA" w:rsidRPr="00C974BD" w:rsidRDefault="00F618CA" w:rsidP="00F618CA">
            <w:pPr>
              <w:pStyle w:val="Cuerpo-PF"/>
              <w:rPr>
                <w:rFonts w:asciiTheme="majorHAnsi" w:hAnsiTheme="majorHAnsi" w:cstheme="majorHAnsi"/>
                <w:sz w:val="24"/>
                <w:szCs w:val="24"/>
              </w:rPr>
            </w:pPr>
            <w:r w:rsidRPr="00C974BD">
              <w:rPr>
                <w:rFonts w:asciiTheme="majorHAnsi" w:hAnsiTheme="majorHAnsi" w:cstheme="majorHAnsi"/>
                <w:sz w:val="24"/>
                <w:szCs w:val="24"/>
              </w:rPr>
              <w:t>182.168.4.225 - 182.168.4.254</w:t>
            </w:r>
          </w:p>
        </w:tc>
        <w:tc>
          <w:tcPr>
            <w:tcW w:w="2126" w:type="dxa"/>
          </w:tcPr>
          <w:p w14:paraId="61963154" w14:textId="04CFA98A" w:rsidR="00F618CA" w:rsidRPr="00C974BD" w:rsidRDefault="00F618CA" w:rsidP="00F618CA">
            <w:pPr>
              <w:pStyle w:val="Cuerpo-PF"/>
              <w:rPr>
                <w:rFonts w:asciiTheme="majorHAnsi" w:hAnsiTheme="majorHAnsi" w:cstheme="majorHAnsi"/>
                <w:sz w:val="24"/>
                <w:szCs w:val="24"/>
              </w:rPr>
            </w:pPr>
            <w:r w:rsidRPr="00C974BD">
              <w:rPr>
                <w:rFonts w:asciiTheme="majorHAnsi" w:hAnsiTheme="majorHAnsi" w:cstheme="majorHAnsi"/>
                <w:sz w:val="24"/>
                <w:szCs w:val="24"/>
              </w:rPr>
              <w:t>182.168.4.255</w:t>
            </w:r>
          </w:p>
        </w:tc>
        <w:tc>
          <w:tcPr>
            <w:tcW w:w="2374" w:type="dxa"/>
          </w:tcPr>
          <w:p w14:paraId="59EF5D7F" w14:textId="738A49E5" w:rsidR="00F618CA" w:rsidRPr="00C974BD" w:rsidRDefault="00F618CA" w:rsidP="00F618CA">
            <w:pPr>
              <w:pStyle w:val="Cuerpo-PF"/>
              <w:rPr>
                <w:rFonts w:asciiTheme="majorHAnsi" w:hAnsiTheme="majorHAnsi" w:cstheme="majorHAnsi"/>
                <w:sz w:val="24"/>
                <w:szCs w:val="24"/>
              </w:rPr>
            </w:pPr>
            <w:r w:rsidRPr="00C974BD">
              <w:rPr>
                <w:rFonts w:asciiTheme="majorHAnsi" w:hAnsiTheme="majorHAnsi" w:cstheme="majorHAnsi"/>
                <w:sz w:val="24"/>
                <w:szCs w:val="24"/>
              </w:rPr>
              <w:t>255.255.255.224/27</w:t>
            </w:r>
          </w:p>
        </w:tc>
      </w:tr>
      <w:tr w:rsidR="00F618CA" w:rsidRPr="00C974BD" w14:paraId="34A632D0" w14:textId="77777777" w:rsidTr="00F618CA">
        <w:trPr>
          <w:trHeight w:val="350"/>
        </w:trPr>
        <w:tc>
          <w:tcPr>
            <w:tcW w:w="10024" w:type="dxa"/>
            <w:gridSpan w:val="5"/>
          </w:tcPr>
          <w:p w14:paraId="0096CF95" w14:textId="64ECE826" w:rsidR="00F618CA" w:rsidRPr="00C974BD" w:rsidRDefault="00F618CA" w:rsidP="00F618CA">
            <w:pPr>
              <w:pStyle w:val="Cuerpo-PF"/>
              <w:rPr>
                <w:rFonts w:asciiTheme="majorHAnsi" w:hAnsiTheme="majorHAnsi" w:cstheme="majorHAnsi"/>
                <w:b/>
                <w:bCs/>
                <w:sz w:val="24"/>
                <w:szCs w:val="24"/>
              </w:rPr>
            </w:pPr>
            <w:bookmarkStart w:id="13" w:name="_Hlk43205141"/>
            <w:bookmarkEnd w:id="12"/>
            <w:r w:rsidRPr="00C974BD">
              <w:rPr>
                <w:rFonts w:asciiTheme="majorHAnsi" w:hAnsiTheme="majorHAnsi" w:cstheme="majorHAnsi"/>
                <w:b/>
                <w:bCs/>
                <w:sz w:val="24"/>
                <w:szCs w:val="24"/>
              </w:rPr>
              <w:t>local3</w:t>
            </w:r>
          </w:p>
        </w:tc>
      </w:tr>
      <w:bookmarkEnd w:id="13"/>
      <w:tr w:rsidR="00F618CA" w:rsidRPr="00C974BD" w14:paraId="10DFCC6F" w14:textId="77777777" w:rsidTr="00F618CA">
        <w:trPr>
          <w:trHeight w:val="350"/>
        </w:trPr>
        <w:tc>
          <w:tcPr>
            <w:tcW w:w="1271" w:type="dxa"/>
          </w:tcPr>
          <w:p w14:paraId="66F82B6E" w14:textId="6094BA84" w:rsidR="00F618CA" w:rsidRPr="00C974BD" w:rsidRDefault="00F618CA" w:rsidP="00F618CA">
            <w:pPr>
              <w:pStyle w:val="Cuerpo-PF"/>
              <w:rPr>
                <w:rFonts w:asciiTheme="majorHAnsi" w:hAnsiTheme="majorHAnsi" w:cstheme="majorHAnsi"/>
                <w:sz w:val="24"/>
                <w:szCs w:val="24"/>
              </w:rPr>
            </w:pPr>
            <w:r w:rsidRPr="00C974BD">
              <w:rPr>
                <w:rFonts w:asciiTheme="majorHAnsi" w:hAnsiTheme="majorHAnsi" w:cstheme="majorHAnsi"/>
                <w:sz w:val="24"/>
                <w:szCs w:val="24"/>
              </w:rPr>
              <w:t>21</w:t>
            </w:r>
          </w:p>
        </w:tc>
        <w:tc>
          <w:tcPr>
            <w:tcW w:w="2268" w:type="dxa"/>
          </w:tcPr>
          <w:p w14:paraId="59A70672" w14:textId="32E990EB" w:rsidR="00F618CA" w:rsidRPr="00C974BD" w:rsidRDefault="00F618CA" w:rsidP="00F618CA">
            <w:pPr>
              <w:pStyle w:val="Cuerpo-PF"/>
              <w:rPr>
                <w:rFonts w:asciiTheme="majorHAnsi" w:hAnsiTheme="majorHAnsi" w:cstheme="majorHAnsi"/>
                <w:sz w:val="24"/>
                <w:szCs w:val="24"/>
              </w:rPr>
            </w:pPr>
            <w:r w:rsidRPr="00C974BD">
              <w:rPr>
                <w:rFonts w:asciiTheme="majorHAnsi" w:hAnsiTheme="majorHAnsi" w:cstheme="majorHAnsi"/>
                <w:sz w:val="24"/>
                <w:szCs w:val="24"/>
              </w:rPr>
              <w:t>182.168.5.0</w:t>
            </w:r>
          </w:p>
        </w:tc>
        <w:tc>
          <w:tcPr>
            <w:tcW w:w="1985" w:type="dxa"/>
          </w:tcPr>
          <w:p w14:paraId="77AF1FB9" w14:textId="4569622F" w:rsidR="00F618CA" w:rsidRPr="00C974BD" w:rsidRDefault="00F618CA" w:rsidP="00F618CA">
            <w:pPr>
              <w:pStyle w:val="Cuerpo-PF"/>
              <w:rPr>
                <w:rFonts w:asciiTheme="majorHAnsi" w:hAnsiTheme="majorHAnsi" w:cstheme="majorHAnsi"/>
                <w:sz w:val="24"/>
                <w:szCs w:val="24"/>
              </w:rPr>
            </w:pPr>
            <w:r w:rsidRPr="00C974BD">
              <w:rPr>
                <w:rFonts w:asciiTheme="majorHAnsi" w:hAnsiTheme="majorHAnsi" w:cstheme="majorHAnsi"/>
                <w:sz w:val="24"/>
                <w:szCs w:val="24"/>
              </w:rPr>
              <w:t>182.168.5.1 - 182.168.5.62</w:t>
            </w:r>
          </w:p>
        </w:tc>
        <w:tc>
          <w:tcPr>
            <w:tcW w:w="2126" w:type="dxa"/>
          </w:tcPr>
          <w:p w14:paraId="1460F405" w14:textId="76E8849B" w:rsidR="00F618CA" w:rsidRPr="00C974BD" w:rsidRDefault="00F618CA" w:rsidP="00F618CA">
            <w:pPr>
              <w:pStyle w:val="Cuerpo-PF"/>
              <w:rPr>
                <w:rFonts w:asciiTheme="majorHAnsi" w:hAnsiTheme="majorHAnsi" w:cstheme="majorHAnsi"/>
                <w:sz w:val="24"/>
                <w:szCs w:val="24"/>
              </w:rPr>
            </w:pPr>
            <w:r w:rsidRPr="00C974BD">
              <w:rPr>
                <w:rFonts w:asciiTheme="majorHAnsi" w:hAnsiTheme="majorHAnsi" w:cstheme="majorHAnsi"/>
                <w:sz w:val="24"/>
                <w:szCs w:val="24"/>
              </w:rPr>
              <w:t>182.168.5.63</w:t>
            </w:r>
          </w:p>
        </w:tc>
        <w:tc>
          <w:tcPr>
            <w:tcW w:w="2374" w:type="dxa"/>
          </w:tcPr>
          <w:p w14:paraId="667E2860" w14:textId="2EA24793" w:rsidR="00F618CA" w:rsidRPr="00C974BD" w:rsidRDefault="00F618CA" w:rsidP="00F618CA">
            <w:pPr>
              <w:pStyle w:val="Cuerpo-PF"/>
              <w:rPr>
                <w:rFonts w:asciiTheme="majorHAnsi" w:hAnsiTheme="majorHAnsi" w:cstheme="majorHAnsi"/>
                <w:sz w:val="24"/>
                <w:szCs w:val="24"/>
              </w:rPr>
            </w:pPr>
            <w:r w:rsidRPr="00C974BD">
              <w:rPr>
                <w:rFonts w:asciiTheme="majorHAnsi" w:hAnsiTheme="majorHAnsi" w:cstheme="majorHAnsi"/>
                <w:sz w:val="24"/>
                <w:szCs w:val="24"/>
              </w:rPr>
              <w:t>255.255.255.192/26</w:t>
            </w:r>
          </w:p>
        </w:tc>
      </w:tr>
      <w:tr w:rsidR="00F618CA" w:rsidRPr="00C974BD" w14:paraId="7F9EB64B" w14:textId="77777777" w:rsidTr="00F618CA">
        <w:trPr>
          <w:trHeight w:val="331"/>
        </w:trPr>
        <w:tc>
          <w:tcPr>
            <w:tcW w:w="10024" w:type="dxa"/>
            <w:gridSpan w:val="5"/>
          </w:tcPr>
          <w:p w14:paraId="74B284D4" w14:textId="77777777" w:rsidR="00F618CA" w:rsidRPr="00C974BD" w:rsidRDefault="00F618CA" w:rsidP="00F618CA">
            <w:pPr>
              <w:pStyle w:val="Cuerpo-PF"/>
              <w:rPr>
                <w:rFonts w:asciiTheme="majorHAnsi" w:hAnsiTheme="majorHAnsi" w:cstheme="majorHAnsi"/>
                <w:b/>
                <w:bCs/>
                <w:sz w:val="24"/>
                <w:szCs w:val="24"/>
              </w:rPr>
            </w:pPr>
            <w:r w:rsidRPr="00C974BD">
              <w:rPr>
                <w:rFonts w:asciiTheme="majorHAnsi" w:hAnsiTheme="majorHAnsi" w:cstheme="majorHAnsi"/>
                <w:b/>
                <w:bCs/>
                <w:sz w:val="24"/>
                <w:szCs w:val="24"/>
              </w:rPr>
              <w:t>wifi</w:t>
            </w:r>
          </w:p>
        </w:tc>
      </w:tr>
      <w:tr w:rsidR="00F618CA" w:rsidRPr="00C974BD" w14:paraId="3960300F" w14:textId="77777777" w:rsidTr="00F618CA">
        <w:trPr>
          <w:trHeight w:val="350"/>
        </w:trPr>
        <w:tc>
          <w:tcPr>
            <w:tcW w:w="1271" w:type="dxa"/>
          </w:tcPr>
          <w:p w14:paraId="06C45010" w14:textId="1A6DD7F7" w:rsidR="00F618CA" w:rsidRPr="00C974BD" w:rsidRDefault="00F618CA" w:rsidP="00F618CA">
            <w:pPr>
              <w:pStyle w:val="Cuerpo-PF"/>
              <w:rPr>
                <w:rFonts w:asciiTheme="majorHAnsi" w:hAnsiTheme="majorHAnsi" w:cstheme="majorHAnsi"/>
                <w:sz w:val="24"/>
                <w:szCs w:val="24"/>
              </w:rPr>
            </w:pPr>
            <w:r w:rsidRPr="00C974BD">
              <w:rPr>
                <w:rFonts w:asciiTheme="majorHAnsi" w:hAnsiTheme="majorHAnsi" w:cstheme="majorHAnsi"/>
                <w:sz w:val="24"/>
                <w:szCs w:val="24"/>
              </w:rPr>
              <w:t>21.1</w:t>
            </w:r>
          </w:p>
        </w:tc>
        <w:tc>
          <w:tcPr>
            <w:tcW w:w="2268" w:type="dxa"/>
          </w:tcPr>
          <w:p w14:paraId="3440302F" w14:textId="2B010479" w:rsidR="00F618CA" w:rsidRPr="00C974BD" w:rsidRDefault="00F618CA" w:rsidP="00F618CA">
            <w:pPr>
              <w:pStyle w:val="Cuerpo-PF"/>
              <w:rPr>
                <w:rFonts w:asciiTheme="majorHAnsi" w:hAnsiTheme="majorHAnsi" w:cstheme="majorHAnsi"/>
                <w:sz w:val="24"/>
                <w:szCs w:val="24"/>
              </w:rPr>
            </w:pPr>
            <w:r w:rsidRPr="00C974BD">
              <w:rPr>
                <w:rFonts w:asciiTheme="majorHAnsi" w:hAnsiTheme="majorHAnsi" w:cstheme="majorHAnsi"/>
                <w:sz w:val="24"/>
                <w:szCs w:val="24"/>
              </w:rPr>
              <w:t>182.168.5.0</w:t>
            </w:r>
          </w:p>
        </w:tc>
        <w:tc>
          <w:tcPr>
            <w:tcW w:w="1985" w:type="dxa"/>
          </w:tcPr>
          <w:p w14:paraId="1D8541A9" w14:textId="611557E4" w:rsidR="00F618CA" w:rsidRPr="00C974BD" w:rsidRDefault="00F618CA" w:rsidP="00F618CA">
            <w:pPr>
              <w:pStyle w:val="Cuerpo-PF"/>
              <w:rPr>
                <w:rFonts w:asciiTheme="majorHAnsi" w:hAnsiTheme="majorHAnsi" w:cstheme="majorHAnsi"/>
                <w:sz w:val="24"/>
                <w:szCs w:val="24"/>
              </w:rPr>
            </w:pPr>
            <w:r w:rsidRPr="00C974BD">
              <w:rPr>
                <w:rFonts w:asciiTheme="majorHAnsi" w:hAnsiTheme="majorHAnsi" w:cstheme="majorHAnsi"/>
                <w:sz w:val="24"/>
                <w:szCs w:val="24"/>
              </w:rPr>
              <w:t>182.168.5.1 - 182.168.5.30</w:t>
            </w:r>
          </w:p>
        </w:tc>
        <w:tc>
          <w:tcPr>
            <w:tcW w:w="2126" w:type="dxa"/>
          </w:tcPr>
          <w:p w14:paraId="1C34A7EB" w14:textId="0AD9C00A" w:rsidR="00F618CA" w:rsidRPr="00C974BD" w:rsidRDefault="00F618CA" w:rsidP="00F618CA">
            <w:pPr>
              <w:pStyle w:val="Cuerpo-PF"/>
              <w:rPr>
                <w:rFonts w:asciiTheme="majorHAnsi" w:hAnsiTheme="majorHAnsi" w:cstheme="majorHAnsi"/>
                <w:sz w:val="24"/>
                <w:szCs w:val="24"/>
              </w:rPr>
            </w:pPr>
            <w:r w:rsidRPr="00C974BD">
              <w:rPr>
                <w:rFonts w:asciiTheme="majorHAnsi" w:hAnsiTheme="majorHAnsi" w:cstheme="majorHAnsi"/>
                <w:sz w:val="24"/>
                <w:szCs w:val="24"/>
              </w:rPr>
              <w:t>182.168.5.31</w:t>
            </w:r>
          </w:p>
        </w:tc>
        <w:tc>
          <w:tcPr>
            <w:tcW w:w="2374" w:type="dxa"/>
          </w:tcPr>
          <w:p w14:paraId="2B1AACB4" w14:textId="57E141E5" w:rsidR="00F618CA" w:rsidRPr="00C974BD" w:rsidRDefault="00F618CA" w:rsidP="00F618CA">
            <w:pPr>
              <w:pStyle w:val="Cuerpo-PF"/>
              <w:rPr>
                <w:rFonts w:asciiTheme="majorHAnsi" w:hAnsiTheme="majorHAnsi" w:cstheme="majorHAnsi"/>
                <w:sz w:val="24"/>
                <w:szCs w:val="24"/>
              </w:rPr>
            </w:pPr>
            <w:r w:rsidRPr="00C974BD">
              <w:rPr>
                <w:rFonts w:asciiTheme="majorHAnsi" w:hAnsiTheme="majorHAnsi" w:cstheme="majorHAnsi"/>
                <w:sz w:val="24"/>
                <w:szCs w:val="24"/>
              </w:rPr>
              <w:t>255.255.255.224/27</w:t>
            </w:r>
          </w:p>
        </w:tc>
      </w:tr>
      <w:tr w:rsidR="00F618CA" w:rsidRPr="00C974BD" w14:paraId="0E8A3EAF" w14:textId="77777777" w:rsidTr="00F618CA">
        <w:trPr>
          <w:trHeight w:val="331"/>
        </w:trPr>
        <w:tc>
          <w:tcPr>
            <w:tcW w:w="10024" w:type="dxa"/>
            <w:gridSpan w:val="5"/>
          </w:tcPr>
          <w:p w14:paraId="3A2091E8" w14:textId="77777777" w:rsidR="00F618CA" w:rsidRPr="00C974BD" w:rsidRDefault="00F618CA" w:rsidP="00F618CA">
            <w:pPr>
              <w:pStyle w:val="Cuerpo-PF"/>
              <w:jc w:val="both"/>
              <w:rPr>
                <w:rFonts w:asciiTheme="majorHAnsi" w:hAnsiTheme="majorHAnsi" w:cstheme="majorHAnsi"/>
                <w:b/>
                <w:bCs/>
                <w:sz w:val="24"/>
                <w:szCs w:val="24"/>
              </w:rPr>
            </w:pPr>
            <w:r w:rsidRPr="00C974BD">
              <w:rPr>
                <w:rFonts w:asciiTheme="majorHAnsi" w:hAnsiTheme="majorHAnsi" w:cstheme="majorHAnsi"/>
                <w:b/>
                <w:bCs/>
                <w:sz w:val="24"/>
                <w:szCs w:val="24"/>
              </w:rPr>
              <w:t>ethernet</w:t>
            </w:r>
          </w:p>
        </w:tc>
      </w:tr>
      <w:tr w:rsidR="00F618CA" w:rsidRPr="00C974BD" w14:paraId="3C90C86A" w14:textId="77777777" w:rsidTr="00F618CA">
        <w:trPr>
          <w:trHeight w:val="587"/>
        </w:trPr>
        <w:tc>
          <w:tcPr>
            <w:tcW w:w="1271" w:type="dxa"/>
          </w:tcPr>
          <w:p w14:paraId="68938B66" w14:textId="22912AAB" w:rsidR="00F618CA" w:rsidRPr="00C974BD" w:rsidRDefault="00F618CA" w:rsidP="00F618CA">
            <w:pPr>
              <w:pStyle w:val="Cuerpo-PF"/>
              <w:rPr>
                <w:rFonts w:asciiTheme="majorHAnsi" w:hAnsiTheme="majorHAnsi" w:cstheme="majorHAnsi"/>
                <w:sz w:val="24"/>
                <w:szCs w:val="24"/>
              </w:rPr>
            </w:pPr>
            <w:r w:rsidRPr="00C974BD">
              <w:rPr>
                <w:rFonts w:asciiTheme="majorHAnsi" w:hAnsiTheme="majorHAnsi" w:cstheme="majorHAnsi"/>
                <w:sz w:val="24"/>
                <w:szCs w:val="24"/>
              </w:rPr>
              <w:t>21.2</w:t>
            </w:r>
          </w:p>
        </w:tc>
        <w:tc>
          <w:tcPr>
            <w:tcW w:w="2268" w:type="dxa"/>
          </w:tcPr>
          <w:p w14:paraId="7F57C15C" w14:textId="6664ABD5" w:rsidR="00F618CA" w:rsidRPr="00C974BD" w:rsidRDefault="00F618CA" w:rsidP="00F618CA">
            <w:pPr>
              <w:pStyle w:val="Cuerpo-PF"/>
              <w:rPr>
                <w:rFonts w:asciiTheme="majorHAnsi" w:hAnsiTheme="majorHAnsi" w:cstheme="majorHAnsi"/>
                <w:sz w:val="24"/>
                <w:szCs w:val="24"/>
              </w:rPr>
            </w:pPr>
            <w:r w:rsidRPr="00C974BD">
              <w:rPr>
                <w:rFonts w:asciiTheme="majorHAnsi" w:hAnsiTheme="majorHAnsi" w:cstheme="majorHAnsi"/>
                <w:sz w:val="24"/>
                <w:szCs w:val="24"/>
              </w:rPr>
              <w:t>182.168.5.32</w:t>
            </w:r>
          </w:p>
        </w:tc>
        <w:tc>
          <w:tcPr>
            <w:tcW w:w="1985" w:type="dxa"/>
          </w:tcPr>
          <w:p w14:paraId="64A1E98B" w14:textId="3F2109C2" w:rsidR="00F618CA" w:rsidRPr="00C974BD" w:rsidRDefault="00F618CA" w:rsidP="00F618CA">
            <w:pPr>
              <w:pStyle w:val="Cuerpo-PF"/>
              <w:rPr>
                <w:rFonts w:asciiTheme="majorHAnsi" w:hAnsiTheme="majorHAnsi" w:cstheme="majorHAnsi"/>
                <w:sz w:val="24"/>
                <w:szCs w:val="24"/>
              </w:rPr>
            </w:pPr>
            <w:r w:rsidRPr="00C974BD">
              <w:rPr>
                <w:rFonts w:asciiTheme="majorHAnsi" w:hAnsiTheme="majorHAnsi" w:cstheme="majorHAnsi"/>
                <w:sz w:val="24"/>
                <w:szCs w:val="24"/>
              </w:rPr>
              <w:t>182.168.5.33 - 182.168.5.62</w:t>
            </w:r>
          </w:p>
        </w:tc>
        <w:tc>
          <w:tcPr>
            <w:tcW w:w="2126" w:type="dxa"/>
          </w:tcPr>
          <w:p w14:paraId="328974E7" w14:textId="71802938" w:rsidR="00F618CA" w:rsidRPr="00C974BD" w:rsidRDefault="00F618CA" w:rsidP="00F618CA">
            <w:pPr>
              <w:pStyle w:val="Cuerpo-PF"/>
              <w:rPr>
                <w:rFonts w:asciiTheme="majorHAnsi" w:hAnsiTheme="majorHAnsi" w:cstheme="majorHAnsi"/>
                <w:sz w:val="24"/>
                <w:szCs w:val="24"/>
              </w:rPr>
            </w:pPr>
            <w:r w:rsidRPr="00C974BD">
              <w:rPr>
                <w:rFonts w:asciiTheme="majorHAnsi" w:hAnsiTheme="majorHAnsi" w:cstheme="majorHAnsi"/>
                <w:sz w:val="24"/>
                <w:szCs w:val="24"/>
              </w:rPr>
              <w:t>182.168.5.63</w:t>
            </w:r>
          </w:p>
        </w:tc>
        <w:tc>
          <w:tcPr>
            <w:tcW w:w="2374" w:type="dxa"/>
          </w:tcPr>
          <w:p w14:paraId="5E56A1F9" w14:textId="41CC6406" w:rsidR="00F618CA" w:rsidRPr="00C974BD" w:rsidRDefault="00F618CA" w:rsidP="00F618CA">
            <w:pPr>
              <w:pStyle w:val="Cuerpo-PF"/>
              <w:rPr>
                <w:rFonts w:asciiTheme="majorHAnsi" w:hAnsiTheme="majorHAnsi" w:cstheme="majorHAnsi"/>
                <w:sz w:val="24"/>
                <w:szCs w:val="24"/>
              </w:rPr>
            </w:pPr>
            <w:r w:rsidRPr="00C974BD">
              <w:rPr>
                <w:rFonts w:asciiTheme="majorHAnsi" w:hAnsiTheme="majorHAnsi" w:cstheme="majorHAnsi"/>
                <w:sz w:val="24"/>
                <w:szCs w:val="24"/>
              </w:rPr>
              <w:t>255.255.255.224/27</w:t>
            </w:r>
          </w:p>
        </w:tc>
      </w:tr>
      <w:tr w:rsidR="00F618CA" w:rsidRPr="00C974BD" w14:paraId="7FFCDDDC" w14:textId="77777777" w:rsidTr="00F618CA">
        <w:trPr>
          <w:trHeight w:val="350"/>
        </w:trPr>
        <w:tc>
          <w:tcPr>
            <w:tcW w:w="10024" w:type="dxa"/>
            <w:gridSpan w:val="5"/>
          </w:tcPr>
          <w:p w14:paraId="607EEAA6" w14:textId="46F46A93" w:rsidR="00F618CA" w:rsidRPr="00C974BD" w:rsidRDefault="00F618CA" w:rsidP="00F618CA">
            <w:pPr>
              <w:pStyle w:val="Cuerpo-PF"/>
              <w:rPr>
                <w:rFonts w:asciiTheme="majorHAnsi" w:hAnsiTheme="majorHAnsi" w:cstheme="majorHAnsi"/>
                <w:b/>
                <w:bCs/>
                <w:sz w:val="24"/>
                <w:szCs w:val="24"/>
              </w:rPr>
            </w:pPr>
            <w:r w:rsidRPr="00C974BD">
              <w:rPr>
                <w:rFonts w:asciiTheme="majorHAnsi" w:hAnsiTheme="majorHAnsi" w:cstheme="majorHAnsi"/>
                <w:b/>
                <w:bCs/>
                <w:sz w:val="24"/>
                <w:szCs w:val="24"/>
              </w:rPr>
              <w:t>local4</w:t>
            </w:r>
          </w:p>
        </w:tc>
      </w:tr>
      <w:tr w:rsidR="00F618CA" w:rsidRPr="00C974BD" w14:paraId="1A123D5F" w14:textId="77777777" w:rsidTr="00F618CA">
        <w:trPr>
          <w:trHeight w:val="350"/>
        </w:trPr>
        <w:tc>
          <w:tcPr>
            <w:tcW w:w="1271" w:type="dxa"/>
          </w:tcPr>
          <w:p w14:paraId="22D82EEB" w14:textId="5BC88C5A" w:rsidR="00F618CA" w:rsidRPr="00C974BD" w:rsidRDefault="00F618CA" w:rsidP="00F618CA">
            <w:pPr>
              <w:pStyle w:val="Cuerpo-PF"/>
              <w:rPr>
                <w:rFonts w:asciiTheme="majorHAnsi" w:hAnsiTheme="majorHAnsi" w:cstheme="majorHAnsi"/>
                <w:sz w:val="24"/>
                <w:szCs w:val="24"/>
              </w:rPr>
            </w:pPr>
            <w:r w:rsidRPr="00C974BD">
              <w:rPr>
                <w:rFonts w:asciiTheme="majorHAnsi" w:hAnsiTheme="majorHAnsi" w:cstheme="majorHAnsi"/>
                <w:sz w:val="24"/>
                <w:szCs w:val="24"/>
              </w:rPr>
              <w:t>22</w:t>
            </w:r>
          </w:p>
        </w:tc>
        <w:tc>
          <w:tcPr>
            <w:tcW w:w="2268" w:type="dxa"/>
          </w:tcPr>
          <w:p w14:paraId="5A8CB9B9" w14:textId="37063F14" w:rsidR="00F618CA" w:rsidRPr="00C974BD" w:rsidRDefault="00F618CA" w:rsidP="00F618CA">
            <w:pPr>
              <w:pStyle w:val="Cuerpo-PF"/>
              <w:rPr>
                <w:rFonts w:asciiTheme="majorHAnsi" w:hAnsiTheme="majorHAnsi" w:cstheme="majorHAnsi"/>
                <w:sz w:val="24"/>
                <w:szCs w:val="24"/>
              </w:rPr>
            </w:pPr>
            <w:r w:rsidRPr="00C974BD">
              <w:rPr>
                <w:rFonts w:asciiTheme="majorHAnsi" w:hAnsiTheme="majorHAnsi" w:cstheme="majorHAnsi"/>
                <w:sz w:val="24"/>
                <w:szCs w:val="24"/>
              </w:rPr>
              <w:t>182.168.5.64</w:t>
            </w:r>
          </w:p>
        </w:tc>
        <w:tc>
          <w:tcPr>
            <w:tcW w:w="1985" w:type="dxa"/>
          </w:tcPr>
          <w:p w14:paraId="63BDCB91" w14:textId="05AEA628" w:rsidR="00F618CA" w:rsidRPr="00C974BD" w:rsidRDefault="00F618CA" w:rsidP="00F618CA">
            <w:pPr>
              <w:pStyle w:val="Cuerpo-PF"/>
              <w:rPr>
                <w:rFonts w:asciiTheme="majorHAnsi" w:hAnsiTheme="majorHAnsi" w:cstheme="majorHAnsi"/>
                <w:sz w:val="24"/>
                <w:szCs w:val="24"/>
              </w:rPr>
            </w:pPr>
            <w:r w:rsidRPr="00C974BD">
              <w:rPr>
                <w:rFonts w:asciiTheme="majorHAnsi" w:hAnsiTheme="majorHAnsi" w:cstheme="majorHAnsi"/>
                <w:sz w:val="24"/>
                <w:szCs w:val="24"/>
              </w:rPr>
              <w:t>182.168.5.65 - 182.168.5.126</w:t>
            </w:r>
          </w:p>
        </w:tc>
        <w:tc>
          <w:tcPr>
            <w:tcW w:w="2126" w:type="dxa"/>
          </w:tcPr>
          <w:p w14:paraId="03375FF5" w14:textId="1828EF60" w:rsidR="00F618CA" w:rsidRPr="00C974BD" w:rsidRDefault="00F618CA" w:rsidP="00F618CA">
            <w:pPr>
              <w:pStyle w:val="Cuerpo-PF"/>
              <w:rPr>
                <w:rFonts w:asciiTheme="majorHAnsi" w:hAnsiTheme="majorHAnsi" w:cstheme="majorHAnsi"/>
                <w:sz w:val="24"/>
                <w:szCs w:val="24"/>
              </w:rPr>
            </w:pPr>
            <w:r w:rsidRPr="00C974BD">
              <w:rPr>
                <w:rFonts w:asciiTheme="majorHAnsi" w:hAnsiTheme="majorHAnsi" w:cstheme="majorHAnsi"/>
                <w:sz w:val="24"/>
                <w:szCs w:val="24"/>
              </w:rPr>
              <w:t>182.168.5.127</w:t>
            </w:r>
          </w:p>
        </w:tc>
        <w:tc>
          <w:tcPr>
            <w:tcW w:w="2374" w:type="dxa"/>
          </w:tcPr>
          <w:p w14:paraId="7E68EB27" w14:textId="14743EB4" w:rsidR="00F618CA" w:rsidRPr="00C974BD" w:rsidRDefault="00F618CA" w:rsidP="00F618CA">
            <w:pPr>
              <w:pStyle w:val="Cuerpo-PF"/>
              <w:rPr>
                <w:rFonts w:asciiTheme="majorHAnsi" w:hAnsiTheme="majorHAnsi" w:cstheme="majorHAnsi"/>
                <w:sz w:val="24"/>
                <w:szCs w:val="24"/>
              </w:rPr>
            </w:pPr>
            <w:r w:rsidRPr="00C974BD">
              <w:rPr>
                <w:rFonts w:asciiTheme="majorHAnsi" w:hAnsiTheme="majorHAnsi" w:cstheme="majorHAnsi"/>
                <w:sz w:val="24"/>
                <w:szCs w:val="24"/>
              </w:rPr>
              <w:t>255.255.255.192/26</w:t>
            </w:r>
          </w:p>
        </w:tc>
      </w:tr>
      <w:tr w:rsidR="00F618CA" w:rsidRPr="00C974BD" w14:paraId="6557B903" w14:textId="77777777" w:rsidTr="00F618CA">
        <w:trPr>
          <w:trHeight w:val="331"/>
        </w:trPr>
        <w:tc>
          <w:tcPr>
            <w:tcW w:w="10024" w:type="dxa"/>
            <w:gridSpan w:val="5"/>
          </w:tcPr>
          <w:p w14:paraId="48C915D7" w14:textId="77777777" w:rsidR="00F618CA" w:rsidRPr="00C974BD" w:rsidRDefault="00F618CA" w:rsidP="00F618CA">
            <w:pPr>
              <w:pStyle w:val="Cuerpo-PF"/>
              <w:rPr>
                <w:rFonts w:asciiTheme="majorHAnsi" w:hAnsiTheme="majorHAnsi" w:cstheme="majorHAnsi"/>
                <w:b/>
                <w:bCs/>
                <w:sz w:val="24"/>
                <w:szCs w:val="24"/>
              </w:rPr>
            </w:pPr>
            <w:r w:rsidRPr="00C974BD">
              <w:rPr>
                <w:rFonts w:asciiTheme="majorHAnsi" w:hAnsiTheme="majorHAnsi" w:cstheme="majorHAnsi"/>
                <w:b/>
                <w:bCs/>
                <w:sz w:val="24"/>
                <w:szCs w:val="24"/>
              </w:rPr>
              <w:t>wifi</w:t>
            </w:r>
          </w:p>
        </w:tc>
      </w:tr>
      <w:tr w:rsidR="00F618CA" w:rsidRPr="00C974BD" w14:paraId="1AAB8ECC" w14:textId="77777777" w:rsidTr="00F618CA">
        <w:trPr>
          <w:trHeight w:val="350"/>
        </w:trPr>
        <w:tc>
          <w:tcPr>
            <w:tcW w:w="1271" w:type="dxa"/>
          </w:tcPr>
          <w:p w14:paraId="7161951C" w14:textId="378D5E4B" w:rsidR="00F618CA" w:rsidRPr="00C974BD" w:rsidRDefault="00F618CA" w:rsidP="00F618CA">
            <w:pPr>
              <w:pStyle w:val="Cuerpo-PF"/>
              <w:rPr>
                <w:rFonts w:asciiTheme="majorHAnsi" w:hAnsiTheme="majorHAnsi" w:cstheme="majorHAnsi"/>
                <w:sz w:val="24"/>
                <w:szCs w:val="24"/>
              </w:rPr>
            </w:pPr>
            <w:r w:rsidRPr="00C974BD">
              <w:rPr>
                <w:rFonts w:asciiTheme="majorHAnsi" w:hAnsiTheme="majorHAnsi" w:cstheme="majorHAnsi"/>
                <w:sz w:val="24"/>
                <w:szCs w:val="24"/>
              </w:rPr>
              <w:t>22.1</w:t>
            </w:r>
          </w:p>
        </w:tc>
        <w:tc>
          <w:tcPr>
            <w:tcW w:w="2268" w:type="dxa"/>
          </w:tcPr>
          <w:p w14:paraId="47A23806" w14:textId="1AD0DE50" w:rsidR="00F618CA" w:rsidRPr="00C974BD" w:rsidRDefault="00F618CA" w:rsidP="00F618CA">
            <w:pPr>
              <w:pStyle w:val="Cuerpo-PF"/>
              <w:rPr>
                <w:rFonts w:asciiTheme="majorHAnsi" w:hAnsiTheme="majorHAnsi" w:cstheme="majorHAnsi"/>
                <w:sz w:val="24"/>
                <w:szCs w:val="24"/>
              </w:rPr>
            </w:pPr>
            <w:r w:rsidRPr="00C974BD">
              <w:rPr>
                <w:rFonts w:asciiTheme="majorHAnsi" w:hAnsiTheme="majorHAnsi" w:cstheme="majorHAnsi"/>
                <w:sz w:val="24"/>
                <w:szCs w:val="24"/>
              </w:rPr>
              <w:t>182.168.5.64</w:t>
            </w:r>
          </w:p>
        </w:tc>
        <w:tc>
          <w:tcPr>
            <w:tcW w:w="1985" w:type="dxa"/>
          </w:tcPr>
          <w:p w14:paraId="354C2AE7" w14:textId="59ED6C44" w:rsidR="00F618CA" w:rsidRPr="00C974BD" w:rsidRDefault="00F618CA" w:rsidP="00F618CA">
            <w:pPr>
              <w:pStyle w:val="Cuerpo-PF"/>
              <w:rPr>
                <w:rFonts w:asciiTheme="majorHAnsi" w:hAnsiTheme="majorHAnsi" w:cstheme="majorHAnsi"/>
                <w:sz w:val="24"/>
                <w:szCs w:val="24"/>
              </w:rPr>
            </w:pPr>
            <w:r w:rsidRPr="00C974BD">
              <w:rPr>
                <w:rFonts w:asciiTheme="majorHAnsi" w:hAnsiTheme="majorHAnsi" w:cstheme="majorHAnsi"/>
                <w:sz w:val="24"/>
                <w:szCs w:val="24"/>
              </w:rPr>
              <w:t>182.168.5.65 - 182.168.5.94</w:t>
            </w:r>
          </w:p>
        </w:tc>
        <w:tc>
          <w:tcPr>
            <w:tcW w:w="2126" w:type="dxa"/>
          </w:tcPr>
          <w:p w14:paraId="4616A8E6" w14:textId="045F584E" w:rsidR="00F618CA" w:rsidRPr="00C974BD" w:rsidRDefault="00F618CA" w:rsidP="00F618CA">
            <w:pPr>
              <w:pStyle w:val="Cuerpo-PF"/>
              <w:rPr>
                <w:rFonts w:asciiTheme="majorHAnsi" w:hAnsiTheme="majorHAnsi" w:cstheme="majorHAnsi"/>
                <w:sz w:val="24"/>
                <w:szCs w:val="24"/>
              </w:rPr>
            </w:pPr>
            <w:r w:rsidRPr="00C974BD">
              <w:rPr>
                <w:rFonts w:asciiTheme="majorHAnsi" w:hAnsiTheme="majorHAnsi" w:cstheme="majorHAnsi"/>
                <w:sz w:val="24"/>
                <w:szCs w:val="24"/>
              </w:rPr>
              <w:t>182.168.5.95</w:t>
            </w:r>
          </w:p>
        </w:tc>
        <w:tc>
          <w:tcPr>
            <w:tcW w:w="2374" w:type="dxa"/>
          </w:tcPr>
          <w:p w14:paraId="0B9C971A" w14:textId="25844884" w:rsidR="00F618CA" w:rsidRPr="00C974BD" w:rsidRDefault="00F618CA" w:rsidP="00F618CA">
            <w:pPr>
              <w:pStyle w:val="Cuerpo-PF"/>
              <w:rPr>
                <w:rFonts w:asciiTheme="majorHAnsi" w:hAnsiTheme="majorHAnsi" w:cstheme="majorHAnsi"/>
                <w:sz w:val="24"/>
                <w:szCs w:val="24"/>
              </w:rPr>
            </w:pPr>
            <w:r w:rsidRPr="00C974BD">
              <w:rPr>
                <w:rFonts w:asciiTheme="majorHAnsi" w:hAnsiTheme="majorHAnsi" w:cstheme="majorHAnsi"/>
                <w:sz w:val="24"/>
                <w:szCs w:val="24"/>
              </w:rPr>
              <w:t>255.255.255.224/27</w:t>
            </w:r>
          </w:p>
          <w:p w14:paraId="6E5A563F" w14:textId="58CB5584" w:rsidR="00F618CA" w:rsidRPr="00C974BD" w:rsidRDefault="00F618CA" w:rsidP="00F618CA">
            <w:pPr>
              <w:ind w:firstLine="720"/>
              <w:rPr>
                <w:rFonts w:asciiTheme="majorHAnsi" w:hAnsiTheme="majorHAnsi" w:cstheme="majorHAnsi"/>
                <w:sz w:val="24"/>
                <w:szCs w:val="24"/>
                <w:lang w:val="es-MX"/>
              </w:rPr>
            </w:pPr>
          </w:p>
        </w:tc>
      </w:tr>
      <w:tr w:rsidR="00F618CA" w:rsidRPr="00C974BD" w14:paraId="7381BA0E" w14:textId="77777777" w:rsidTr="00F618CA">
        <w:trPr>
          <w:trHeight w:val="331"/>
        </w:trPr>
        <w:tc>
          <w:tcPr>
            <w:tcW w:w="10024" w:type="dxa"/>
            <w:gridSpan w:val="5"/>
          </w:tcPr>
          <w:p w14:paraId="4291EEC4" w14:textId="77777777" w:rsidR="00F618CA" w:rsidRPr="00C974BD" w:rsidRDefault="00F618CA" w:rsidP="00F618CA">
            <w:pPr>
              <w:pStyle w:val="Cuerpo-PF"/>
              <w:jc w:val="both"/>
              <w:rPr>
                <w:rFonts w:asciiTheme="majorHAnsi" w:hAnsiTheme="majorHAnsi" w:cstheme="majorHAnsi"/>
                <w:b/>
                <w:bCs/>
                <w:sz w:val="24"/>
                <w:szCs w:val="24"/>
              </w:rPr>
            </w:pPr>
            <w:r w:rsidRPr="00C974BD">
              <w:rPr>
                <w:rFonts w:asciiTheme="majorHAnsi" w:hAnsiTheme="majorHAnsi" w:cstheme="majorHAnsi"/>
                <w:b/>
                <w:bCs/>
                <w:sz w:val="24"/>
                <w:szCs w:val="24"/>
              </w:rPr>
              <w:t>ethernet</w:t>
            </w:r>
          </w:p>
        </w:tc>
      </w:tr>
      <w:tr w:rsidR="00BE26DB" w:rsidRPr="00C974BD" w14:paraId="39F83E65" w14:textId="77777777" w:rsidTr="00F618CA">
        <w:trPr>
          <w:trHeight w:val="587"/>
        </w:trPr>
        <w:tc>
          <w:tcPr>
            <w:tcW w:w="1271" w:type="dxa"/>
          </w:tcPr>
          <w:p w14:paraId="52CB97A8" w14:textId="636C6508"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22.2</w:t>
            </w:r>
          </w:p>
        </w:tc>
        <w:tc>
          <w:tcPr>
            <w:tcW w:w="2268" w:type="dxa"/>
          </w:tcPr>
          <w:p w14:paraId="6785E983" w14:textId="5B952DE8"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182.168.5.96</w:t>
            </w:r>
          </w:p>
        </w:tc>
        <w:tc>
          <w:tcPr>
            <w:tcW w:w="1985" w:type="dxa"/>
          </w:tcPr>
          <w:p w14:paraId="175C2C7F" w14:textId="050EF1A8"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182.168.5.97 - 182.168.5.126</w:t>
            </w:r>
          </w:p>
        </w:tc>
        <w:tc>
          <w:tcPr>
            <w:tcW w:w="2126" w:type="dxa"/>
          </w:tcPr>
          <w:p w14:paraId="4623B8D0" w14:textId="29595B60"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182.168.5.127</w:t>
            </w:r>
          </w:p>
        </w:tc>
        <w:tc>
          <w:tcPr>
            <w:tcW w:w="2374" w:type="dxa"/>
          </w:tcPr>
          <w:p w14:paraId="6375D1A3" w14:textId="51428EFF"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255.255.255.224/27</w:t>
            </w:r>
          </w:p>
        </w:tc>
      </w:tr>
      <w:tr w:rsidR="00BE26DB" w:rsidRPr="00C974BD" w14:paraId="3C013154" w14:textId="77777777" w:rsidTr="00F618CA">
        <w:trPr>
          <w:trHeight w:val="350"/>
        </w:trPr>
        <w:tc>
          <w:tcPr>
            <w:tcW w:w="10024" w:type="dxa"/>
            <w:gridSpan w:val="5"/>
          </w:tcPr>
          <w:p w14:paraId="6ECFFBF1" w14:textId="5A1CBDB7" w:rsidR="00BE26DB" w:rsidRPr="00C974BD" w:rsidRDefault="00BE26DB" w:rsidP="00BE26DB">
            <w:pPr>
              <w:pStyle w:val="Cuerpo-PF"/>
              <w:rPr>
                <w:rFonts w:asciiTheme="majorHAnsi" w:hAnsiTheme="majorHAnsi" w:cstheme="majorHAnsi"/>
                <w:b/>
                <w:bCs/>
                <w:sz w:val="24"/>
                <w:szCs w:val="24"/>
              </w:rPr>
            </w:pPr>
            <w:r w:rsidRPr="00C974BD">
              <w:rPr>
                <w:rFonts w:asciiTheme="majorHAnsi" w:hAnsiTheme="majorHAnsi" w:cstheme="majorHAnsi"/>
                <w:b/>
                <w:bCs/>
                <w:sz w:val="24"/>
                <w:szCs w:val="24"/>
              </w:rPr>
              <w:t xml:space="preserve">local5  </w:t>
            </w:r>
          </w:p>
        </w:tc>
      </w:tr>
      <w:tr w:rsidR="00BE26DB" w:rsidRPr="00C974BD" w14:paraId="1350E179" w14:textId="77777777" w:rsidTr="00F618CA">
        <w:trPr>
          <w:trHeight w:val="350"/>
        </w:trPr>
        <w:tc>
          <w:tcPr>
            <w:tcW w:w="1271" w:type="dxa"/>
          </w:tcPr>
          <w:p w14:paraId="14CE4932" w14:textId="2D01C22F"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23</w:t>
            </w:r>
          </w:p>
        </w:tc>
        <w:tc>
          <w:tcPr>
            <w:tcW w:w="2268" w:type="dxa"/>
          </w:tcPr>
          <w:p w14:paraId="48DAC94C" w14:textId="6ED69F2E"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182.168.5.128</w:t>
            </w:r>
          </w:p>
        </w:tc>
        <w:tc>
          <w:tcPr>
            <w:tcW w:w="1985" w:type="dxa"/>
          </w:tcPr>
          <w:p w14:paraId="0C69430D" w14:textId="3AA58B71"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182.168.5.129 - 182.168.5.190</w:t>
            </w:r>
          </w:p>
        </w:tc>
        <w:tc>
          <w:tcPr>
            <w:tcW w:w="2126" w:type="dxa"/>
          </w:tcPr>
          <w:p w14:paraId="3D3E066A" w14:textId="7BE33EE5"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182.168.5.191</w:t>
            </w:r>
          </w:p>
        </w:tc>
        <w:tc>
          <w:tcPr>
            <w:tcW w:w="2374" w:type="dxa"/>
          </w:tcPr>
          <w:p w14:paraId="0F88EF4C" w14:textId="36F3EA77"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255.255.255.192/26</w:t>
            </w:r>
          </w:p>
        </w:tc>
      </w:tr>
      <w:tr w:rsidR="00BE26DB" w:rsidRPr="00C974BD" w14:paraId="47F704B9" w14:textId="77777777" w:rsidTr="00F618CA">
        <w:trPr>
          <w:trHeight w:val="331"/>
        </w:trPr>
        <w:tc>
          <w:tcPr>
            <w:tcW w:w="10024" w:type="dxa"/>
            <w:gridSpan w:val="5"/>
          </w:tcPr>
          <w:p w14:paraId="20E68E8A" w14:textId="77777777" w:rsidR="00BE26DB" w:rsidRPr="00C974BD" w:rsidRDefault="00BE26DB" w:rsidP="00BE26DB">
            <w:pPr>
              <w:pStyle w:val="Cuerpo-PF"/>
              <w:rPr>
                <w:rFonts w:asciiTheme="majorHAnsi" w:hAnsiTheme="majorHAnsi" w:cstheme="majorHAnsi"/>
                <w:b/>
                <w:bCs/>
                <w:sz w:val="24"/>
                <w:szCs w:val="24"/>
              </w:rPr>
            </w:pPr>
            <w:r w:rsidRPr="00C974BD">
              <w:rPr>
                <w:rFonts w:asciiTheme="majorHAnsi" w:hAnsiTheme="majorHAnsi" w:cstheme="majorHAnsi"/>
                <w:b/>
                <w:bCs/>
                <w:sz w:val="24"/>
                <w:szCs w:val="24"/>
              </w:rPr>
              <w:t>wifi</w:t>
            </w:r>
          </w:p>
        </w:tc>
      </w:tr>
      <w:tr w:rsidR="00BE26DB" w:rsidRPr="00C974BD" w14:paraId="735B5182" w14:textId="77777777" w:rsidTr="00F618CA">
        <w:trPr>
          <w:trHeight w:val="350"/>
        </w:trPr>
        <w:tc>
          <w:tcPr>
            <w:tcW w:w="1271" w:type="dxa"/>
          </w:tcPr>
          <w:p w14:paraId="6A7CF6B6" w14:textId="6739A9A0"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23.1</w:t>
            </w:r>
          </w:p>
        </w:tc>
        <w:tc>
          <w:tcPr>
            <w:tcW w:w="2268" w:type="dxa"/>
          </w:tcPr>
          <w:p w14:paraId="57118539" w14:textId="5641AC45"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182.168.5.128</w:t>
            </w:r>
          </w:p>
        </w:tc>
        <w:tc>
          <w:tcPr>
            <w:tcW w:w="1985" w:type="dxa"/>
          </w:tcPr>
          <w:p w14:paraId="5630C521" w14:textId="307ABC7E"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182.168.5.129 - 182.168.5.158</w:t>
            </w:r>
          </w:p>
        </w:tc>
        <w:tc>
          <w:tcPr>
            <w:tcW w:w="2126" w:type="dxa"/>
          </w:tcPr>
          <w:p w14:paraId="280772A2" w14:textId="6F9DF70D"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182.168.5.159</w:t>
            </w:r>
          </w:p>
        </w:tc>
        <w:tc>
          <w:tcPr>
            <w:tcW w:w="2374" w:type="dxa"/>
          </w:tcPr>
          <w:p w14:paraId="40C57D0E" w14:textId="43BEACBA"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255.255.255.224/27</w:t>
            </w:r>
          </w:p>
        </w:tc>
      </w:tr>
      <w:tr w:rsidR="00BE26DB" w:rsidRPr="00C974BD" w14:paraId="3205343B" w14:textId="77777777" w:rsidTr="00F618CA">
        <w:trPr>
          <w:trHeight w:val="331"/>
        </w:trPr>
        <w:tc>
          <w:tcPr>
            <w:tcW w:w="10024" w:type="dxa"/>
            <w:gridSpan w:val="5"/>
          </w:tcPr>
          <w:p w14:paraId="1152D6C0" w14:textId="77777777" w:rsidR="00BE26DB" w:rsidRPr="00C974BD" w:rsidRDefault="00BE26DB" w:rsidP="00BE26DB">
            <w:pPr>
              <w:pStyle w:val="Cuerpo-PF"/>
              <w:jc w:val="both"/>
              <w:rPr>
                <w:rFonts w:asciiTheme="majorHAnsi" w:hAnsiTheme="majorHAnsi" w:cstheme="majorHAnsi"/>
                <w:b/>
                <w:bCs/>
                <w:sz w:val="24"/>
                <w:szCs w:val="24"/>
              </w:rPr>
            </w:pPr>
            <w:r w:rsidRPr="00C974BD">
              <w:rPr>
                <w:rFonts w:asciiTheme="majorHAnsi" w:hAnsiTheme="majorHAnsi" w:cstheme="majorHAnsi"/>
                <w:b/>
                <w:bCs/>
                <w:sz w:val="24"/>
                <w:szCs w:val="24"/>
              </w:rPr>
              <w:t>ethernet</w:t>
            </w:r>
          </w:p>
        </w:tc>
      </w:tr>
      <w:tr w:rsidR="00BE26DB" w:rsidRPr="00C974BD" w14:paraId="791886E1" w14:textId="77777777" w:rsidTr="00F618CA">
        <w:trPr>
          <w:trHeight w:val="587"/>
        </w:trPr>
        <w:tc>
          <w:tcPr>
            <w:tcW w:w="1271" w:type="dxa"/>
          </w:tcPr>
          <w:p w14:paraId="0CB182EB" w14:textId="6264292F"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23.1</w:t>
            </w:r>
          </w:p>
        </w:tc>
        <w:tc>
          <w:tcPr>
            <w:tcW w:w="2268" w:type="dxa"/>
          </w:tcPr>
          <w:p w14:paraId="10F82FCA" w14:textId="516E4B63"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182.168.5.160</w:t>
            </w:r>
          </w:p>
        </w:tc>
        <w:tc>
          <w:tcPr>
            <w:tcW w:w="1985" w:type="dxa"/>
          </w:tcPr>
          <w:p w14:paraId="1C4E17A0" w14:textId="0F4EEBCF"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182.168.5.161 - 182.168.5.190</w:t>
            </w:r>
          </w:p>
        </w:tc>
        <w:tc>
          <w:tcPr>
            <w:tcW w:w="2126" w:type="dxa"/>
          </w:tcPr>
          <w:p w14:paraId="7AED1449" w14:textId="61B92BAE"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182.168.5.191</w:t>
            </w:r>
          </w:p>
        </w:tc>
        <w:tc>
          <w:tcPr>
            <w:tcW w:w="2374" w:type="dxa"/>
          </w:tcPr>
          <w:p w14:paraId="45264D83" w14:textId="4A57B42F"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255.255.255.224/27</w:t>
            </w:r>
          </w:p>
          <w:p w14:paraId="74303971" w14:textId="17CD96FE" w:rsidR="00BE26DB" w:rsidRPr="00C974BD" w:rsidRDefault="00BE26DB" w:rsidP="00BE26DB">
            <w:pPr>
              <w:jc w:val="center"/>
              <w:rPr>
                <w:rFonts w:asciiTheme="majorHAnsi" w:hAnsiTheme="majorHAnsi" w:cstheme="majorHAnsi"/>
                <w:sz w:val="24"/>
                <w:szCs w:val="24"/>
                <w:lang w:val="es-MX"/>
              </w:rPr>
            </w:pPr>
          </w:p>
        </w:tc>
      </w:tr>
      <w:tr w:rsidR="00BE26DB" w:rsidRPr="00C974BD" w14:paraId="55327594" w14:textId="77777777" w:rsidTr="00F618CA">
        <w:trPr>
          <w:trHeight w:val="350"/>
        </w:trPr>
        <w:tc>
          <w:tcPr>
            <w:tcW w:w="10024" w:type="dxa"/>
            <w:gridSpan w:val="5"/>
          </w:tcPr>
          <w:p w14:paraId="77B77C8F" w14:textId="7CFADF14" w:rsidR="00BE26DB" w:rsidRPr="00C974BD" w:rsidRDefault="00BE26DB" w:rsidP="00BE26DB">
            <w:pPr>
              <w:pStyle w:val="Cuerpo-PF"/>
              <w:rPr>
                <w:rFonts w:asciiTheme="majorHAnsi" w:hAnsiTheme="majorHAnsi" w:cstheme="majorHAnsi"/>
                <w:b/>
                <w:bCs/>
                <w:sz w:val="24"/>
                <w:szCs w:val="24"/>
              </w:rPr>
            </w:pPr>
            <w:r w:rsidRPr="00C974BD">
              <w:rPr>
                <w:rFonts w:asciiTheme="majorHAnsi" w:hAnsiTheme="majorHAnsi" w:cstheme="majorHAnsi"/>
                <w:b/>
                <w:bCs/>
                <w:sz w:val="24"/>
                <w:szCs w:val="24"/>
              </w:rPr>
              <w:t>local6</w:t>
            </w:r>
          </w:p>
        </w:tc>
      </w:tr>
      <w:tr w:rsidR="00BE26DB" w:rsidRPr="00C974BD" w14:paraId="481E6285" w14:textId="77777777" w:rsidTr="00F618CA">
        <w:trPr>
          <w:trHeight w:val="350"/>
        </w:trPr>
        <w:tc>
          <w:tcPr>
            <w:tcW w:w="1271" w:type="dxa"/>
          </w:tcPr>
          <w:p w14:paraId="0BD5A3E2" w14:textId="3C9CDE66"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24</w:t>
            </w:r>
          </w:p>
        </w:tc>
        <w:tc>
          <w:tcPr>
            <w:tcW w:w="2268" w:type="dxa"/>
          </w:tcPr>
          <w:p w14:paraId="1DFCC4E9" w14:textId="5BA5D9B8"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182.168.5.192</w:t>
            </w:r>
          </w:p>
        </w:tc>
        <w:tc>
          <w:tcPr>
            <w:tcW w:w="1985" w:type="dxa"/>
          </w:tcPr>
          <w:p w14:paraId="051ACDC7" w14:textId="049E4416"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182.168.5.193 - 182.168.5.254</w:t>
            </w:r>
          </w:p>
        </w:tc>
        <w:tc>
          <w:tcPr>
            <w:tcW w:w="2126" w:type="dxa"/>
          </w:tcPr>
          <w:p w14:paraId="7055086F" w14:textId="46A6A41C"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182.168.5.255</w:t>
            </w:r>
          </w:p>
        </w:tc>
        <w:tc>
          <w:tcPr>
            <w:tcW w:w="2374" w:type="dxa"/>
          </w:tcPr>
          <w:p w14:paraId="515C4282" w14:textId="2E9B1F94"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255.255.255.192/26</w:t>
            </w:r>
          </w:p>
          <w:p w14:paraId="09316C8F" w14:textId="01F28EC8" w:rsidR="00BE26DB" w:rsidRPr="00C974BD" w:rsidRDefault="00BE26DB" w:rsidP="00BE26DB">
            <w:pPr>
              <w:ind w:firstLine="720"/>
              <w:rPr>
                <w:rFonts w:asciiTheme="majorHAnsi" w:hAnsiTheme="majorHAnsi" w:cstheme="majorHAnsi"/>
                <w:sz w:val="24"/>
                <w:szCs w:val="24"/>
                <w:lang w:val="es-MX"/>
              </w:rPr>
            </w:pPr>
          </w:p>
        </w:tc>
      </w:tr>
      <w:tr w:rsidR="00BE26DB" w:rsidRPr="00C974BD" w14:paraId="00AC8106" w14:textId="77777777" w:rsidTr="00F618CA">
        <w:trPr>
          <w:trHeight w:val="331"/>
        </w:trPr>
        <w:tc>
          <w:tcPr>
            <w:tcW w:w="10024" w:type="dxa"/>
            <w:gridSpan w:val="5"/>
          </w:tcPr>
          <w:p w14:paraId="50B6677A" w14:textId="77777777" w:rsidR="00BE26DB" w:rsidRPr="00C974BD" w:rsidRDefault="00BE26DB" w:rsidP="00BE26DB">
            <w:pPr>
              <w:pStyle w:val="Cuerpo-PF"/>
              <w:rPr>
                <w:rFonts w:asciiTheme="majorHAnsi" w:hAnsiTheme="majorHAnsi" w:cstheme="majorHAnsi"/>
                <w:b/>
                <w:bCs/>
                <w:sz w:val="24"/>
                <w:szCs w:val="24"/>
              </w:rPr>
            </w:pPr>
            <w:r w:rsidRPr="00C974BD">
              <w:rPr>
                <w:rFonts w:asciiTheme="majorHAnsi" w:hAnsiTheme="majorHAnsi" w:cstheme="majorHAnsi"/>
                <w:b/>
                <w:bCs/>
                <w:sz w:val="24"/>
                <w:szCs w:val="24"/>
              </w:rPr>
              <w:t>wifi</w:t>
            </w:r>
          </w:p>
        </w:tc>
      </w:tr>
      <w:tr w:rsidR="00BE26DB" w:rsidRPr="00C974BD" w14:paraId="0DBE17BC" w14:textId="77777777" w:rsidTr="00F618CA">
        <w:trPr>
          <w:trHeight w:val="350"/>
        </w:trPr>
        <w:tc>
          <w:tcPr>
            <w:tcW w:w="1271" w:type="dxa"/>
          </w:tcPr>
          <w:p w14:paraId="74DE8484" w14:textId="14EACCE2"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24.1</w:t>
            </w:r>
          </w:p>
        </w:tc>
        <w:tc>
          <w:tcPr>
            <w:tcW w:w="2268" w:type="dxa"/>
          </w:tcPr>
          <w:p w14:paraId="178EA4C8" w14:textId="66975E1D"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182.168.5.192</w:t>
            </w:r>
          </w:p>
        </w:tc>
        <w:tc>
          <w:tcPr>
            <w:tcW w:w="1985" w:type="dxa"/>
          </w:tcPr>
          <w:p w14:paraId="5654502A" w14:textId="580275D2"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182.168.5.193 - 182.168.5.222</w:t>
            </w:r>
          </w:p>
        </w:tc>
        <w:tc>
          <w:tcPr>
            <w:tcW w:w="2126" w:type="dxa"/>
          </w:tcPr>
          <w:p w14:paraId="7B944E58" w14:textId="716ED9B8"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182.168.5.223</w:t>
            </w:r>
          </w:p>
        </w:tc>
        <w:tc>
          <w:tcPr>
            <w:tcW w:w="2374" w:type="dxa"/>
          </w:tcPr>
          <w:p w14:paraId="038E862D" w14:textId="54BD74D4"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255.255.255.224/27</w:t>
            </w:r>
          </w:p>
        </w:tc>
      </w:tr>
      <w:tr w:rsidR="00BE26DB" w:rsidRPr="00C974BD" w14:paraId="5552A459" w14:textId="77777777" w:rsidTr="00F618CA">
        <w:trPr>
          <w:trHeight w:val="331"/>
        </w:trPr>
        <w:tc>
          <w:tcPr>
            <w:tcW w:w="10024" w:type="dxa"/>
            <w:gridSpan w:val="5"/>
          </w:tcPr>
          <w:p w14:paraId="50A1414A" w14:textId="77777777" w:rsidR="00BE26DB" w:rsidRPr="00C974BD" w:rsidRDefault="00BE26DB" w:rsidP="00BE26DB">
            <w:pPr>
              <w:pStyle w:val="Cuerpo-PF"/>
              <w:jc w:val="both"/>
              <w:rPr>
                <w:rFonts w:asciiTheme="majorHAnsi" w:hAnsiTheme="majorHAnsi" w:cstheme="majorHAnsi"/>
                <w:b/>
                <w:bCs/>
                <w:sz w:val="24"/>
                <w:szCs w:val="24"/>
              </w:rPr>
            </w:pPr>
            <w:r w:rsidRPr="00C974BD">
              <w:rPr>
                <w:rFonts w:asciiTheme="majorHAnsi" w:hAnsiTheme="majorHAnsi" w:cstheme="majorHAnsi"/>
                <w:b/>
                <w:bCs/>
                <w:sz w:val="24"/>
                <w:szCs w:val="24"/>
              </w:rPr>
              <w:t>ethernet</w:t>
            </w:r>
          </w:p>
        </w:tc>
      </w:tr>
      <w:tr w:rsidR="00BE26DB" w:rsidRPr="00C974BD" w14:paraId="53A0DDF5" w14:textId="77777777" w:rsidTr="00F618CA">
        <w:trPr>
          <w:trHeight w:val="587"/>
        </w:trPr>
        <w:tc>
          <w:tcPr>
            <w:tcW w:w="1271" w:type="dxa"/>
          </w:tcPr>
          <w:p w14:paraId="5E77DCD2" w14:textId="4E633922"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24.2</w:t>
            </w:r>
          </w:p>
        </w:tc>
        <w:tc>
          <w:tcPr>
            <w:tcW w:w="2268" w:type="dxa"/>
          </w:tcPr>
          <w:p w14:paraId="375F531C" w14:textId="40669EC5"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182.168.5.224</w:t>
            </w:r>
          </w:p>
        </w:tc>
        <w:tc>
          <w:tcPr>
            <w:tcW w:w="1985" w:type="dxa"/>
          </w:tcPr>
          <w:p w14:paraId="5F042573" w14:textId="3BE5BBAA"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182.168.5.225 - 182.168.5.254</w:t>
            </w:r>
          </w:p>
        </w:tc>
        <w:tc>
          <w:tcPr>
            <w:tcW w:w="2126" w:type="dxa"/>
          </w:tcPr>
          <w:p w14:paraId="3D1D832C" w14:textId="775D4943"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182.168.5.255</w:t>
            </w:r>
          </w:p>
        </w:tc>
        <w:tc>
          <w:tcPr>
            <w:tcW w:w="2374" w:type="dxa"/>
          </w:tcPr>
          <w:p w14:paraId="6BDA9C58" w14:textId="27784B45"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255.255.255.224/27</w:t>
            </w:r>
          </w:p>
          <w:p w14:paraId="303DF305" w14:textId="50D08DBE" w:rsidR="00BE26DB" w:rsidRPr="00C974BD" w:rsidRDefault="00BE26DB" w:rsidP="00BE26DB">
            <w:pPr>
              <w:ind w:firstLine="720"/>
              <w:rPr>
                <w:rFonts w:asciiTheme="majorHAnsi" w:hAnsiTheme="majorHAnsi" w:cstheme="majorHAnsi"/>
                <w:sz w:val="24"/>
                <w:szCs w:val="24"/>
                <w:lang w:val="es-MX"/>
              </w:rPr>
            </w:pPr>
          </w:p>
        </w:tc>
      </w:tr>
      <w:tr w:rsidR="00BE26DB" w:rsidRPr="00C974BD" w14:paraId="491D7D5C" w14:textId="77777777" w:rsidTr="00F618CA">
        <w:trPr>
          <w:trHeight w:val="350"/>
        </w:trPr>
        <w:tc>
          <w:tcPr>
            <w:tcW w:w="10024" w:type="dxa"/>
            <w:gridSpan w:val="5"/>
          </w:tcPr>
          <w:p w14:paraId="094221F6" w14:textId="09CBFA6F" w:rsidR="00BE26DB" w:rsidRPr="00C974BD" w:rsidRDefault="00BE26DB" w:rsidP="00BE26DB">
            <w:pPr>
              <w:pStyle w:val="Cuerpo-PF"/>
              <w:rPr>
                <w:rFonts w:asciiTheme="majorHAnsi" w:hAnsiTheme="majorHAnsi" w:cstheme="majorHAnsi"/>
                <w:b/>
                <w:bCs/>
                <w:sz w:val="24"/>
                <w:szCs w:val="24"/>
              </w:rPr>
            </w:pPr>
            <w:r w:rsidRPr="00C974BD">
              <w:rPr>
                <w:rFonts w:asciiTheme="majorHAnsi" w:hAnsiTheme="majorHAnsi" w:cstheme="majorHAnsi"/>
                <w:b/>
                <w:bCs/>
                <w:sz w:val="24"/>
                <w:szCs w:val="24"/>
              </w:rPr>
              <w:t>local7</w:t>
            </w:r>
          </w:p>
        </w:tc>
      </w:tr>
      <w:tr w:rsidR="00BE26DB" w:rsidRPr="00C974BD" w14:paraId="5E58405B" w14:textId="77777777" w:rsidTr="00F618CA">
        <w:trPr>
          <w:trHeight w:val="350"/>
        </w:trPr>
        <w:tc>
          <w:tcPr>
            <w:tcW w:w="1271" w:type="dxa"/>
          </w:tcPr>
          <w:p w14:paraId="0B5F0599" w14:textId="270AAB0F"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25</w:t>
            </w:r>
          </w:p>
        </w:tc>
        <w:tc>
          <w:tcPr>
            <w:tcW w:w="2268" w:type="dxa"/>
          </w:tcPr>
          <w:p w14:paraId="57666385" w14:textId="4AD2D38F"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182.168.6.0</w:t>
            </w:r>
          </w:p>
        </w:tc>
        <w:tc>
          <w:tcPr>
            <w:tcW w:w="1985" w:type="dxa"/>
          </w:tcPr>
          <w:p w14:paraId="0E04D437" w14:textId="150AF95B"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182.168.6.1 - 182.168.6.62</w:t>
            </w:r>
          </w:p>
        </w:tc>
        <w:tc>
          <w:tcPr>
            <w:tcW w:w="2126" w:type="dxa"/>
          </w:tcPr>
          <w:p w14:paraId="6A4DEEDC" w14:textId="610CDAD1"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182.168.6.63</w:t>
            </w:r>
          </w:p>
        </w:tc>
        <w:tc>
          <w:tcPr>
            <w:tcW w:w="2374" w:type="dxa"/>
          </w:tcPr>
          <w:p w14:paraId="4AD1668E" w14:textId="092B26A5"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255.255.255.192/26</w:t>
            </w:r>
          </w:p>
        </w:tc>
      </w:tr>
      <w:tr w:rsidR="00BE26DB" w:rsidRPr="00C974BD" w14:paraId="6191BDBE" w14:textId="77777777" w:rsidTr="00F618CA">
        <w:trPr>
          <w:trHeight w:val="331"/>
        </w:trPr>
        <w:tc>
          <w:tcPr>
            <w:tcW w:w="10024" w:type="dxa"/>
            <w:gridSpan w:val="5"/>
          </w:tcPr>
          <w:p w14:paraId="7AA9DD0A" w14:textId="77777777" w:rsidR="00BE26DB" w:rsidRPr="00C974BD" w:rsidRDefault="00BE26DB" w:rsidP="00BE26DB">
            <w:pPr>
              <w:pStyle w:val="Cuerpo-PF"/>
              <w:rPr>
                <w:rFonts w:asciiTheme="majorHAnsi" w:hAnsiTheme="majorHAnsi" w:cstheme="majorHAnsi"/>
                <w:b/>
                <w:bCs/>
                <w:sz w:val="24"/>
                <w:szCs w:val="24"/>
              </w:rPr>
            </w:pPr>
            <w:r w:rsidRPr="00C974BD">
              <w:rPr>
                <w:rFonts w:asciiTheme="majorHAnsi" w:hAnsiTheme="majorHAnsi" w:cstheme="majorHAnsi"/>
                <w:b/>
                <w:bCs/>
                <w:sz w:val="24"/>
                <w:szCs w:val="24"/>
              </w:rPr>
              <w:t>wifi</w:t>
            </w:r>
          </w:p>
        </w:tc>
      </w:tr>
      <w:tr w:rsidR="00BE26DB" w:rsidRPr="00C974BD" w14:paraId="25D2B131" w14:textId="77777777" w:rsidTr="00F618CA">
        <w:trPr>
          <w:trHeight w:val="350"/>
        </w:trPr>
        <w:tc>
          <w:tcPr>
            <w:tcW w:w="1271" w:type="dxa"/>
          </w:tcPr>
          <w:p w14:paraId="2F291EA1" w14:textId="38AB29AD"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25.1</w:t>
            </w:r>
          </w:p>
        </w:tc>
        <w:tc>
          <w:tcPr>
            <w:tcW w:w="2268" w:type="dxa"/>
          </w:tcPr>
          <w:p w14:paraId="5788E2F3" w14:textId="4E02D40E"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182.168.6.0</w:t>
            </w:r>
          </w:p>
        </w:tc>
        <w:tc>
          <w:tcPr>
            <w:tcW w:w="1985" w:type="dxa"/>
          </w:tcPr>
          <w:p w14:paraId="397763A9" w14:textId="5D8DF3C7"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182.168.6.1 - 182.168.6.30</w:t>
            </w:r>
          </w:p>
        </w:tc>
        <w:tc>
          <w:tcPr>
            <w:tcW w:w="2126" w:type="dxa"/>
          </w:tcPr>
          <w:p w14:paraId="34372D00" w14:textId="29CDF934"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182.168.6.31</w:t>
            </w:r>
          </w:p>
        </w:tc>
        <w:tc>
          <w:tcPr>
            <w:tcW w:w="2374" w:type="dxa"/>
          </w:tcPr>
          <w:p w14:paraId="43C63456" w14:textId="1550EBB1"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255.255.255.224/27</w:t>
            </w:r>
          </w:p>
        </w:tc>
      </w:tr>
      <w:tr w:rsidR="00BE26DB" w:rsidRPr="00C974BD" w14:paraId="3DEF75DB" w14:textId="77777777" w:rsidTr="00F618CA">
        <w:trPr>
          <w:trHeight w:val="331"/>
        </w:trPr>
        <w:tc>
          <w:tcPr>
            <w:tcW w:w="10024" w:type="dxa"/>
            <w:gridSpan w:val="5"/>
          </w:tcPr>
          <w:p w14:paraId="1EE4787F" w14:textId="77777777" w:rsidR="00BE26DB" w:rsidRPr="00C974BD" w:rsidRDefault="00BE26DB" w:rsidP="00BE26DB">
            <w:pPr>
              <w:pStyle w:val="Cuerpo-PF"/>
              <w:jc w:val="both"/>
              <w:rPr>
                <w:rFonts w:asciiTheme="majorHAnsi" w:hAnsiTheme="majorHAnsi" w:cstheme="majorHAnsi"/>
                <w:b/>
                <w:bCs/>
                <w:sz w:val="24"/>
                <w:szCs w:val="24"/>
              </w:rPr>
            </w:pPr>
            <w:r w:rsidRPr="00C974BD">
              <w:rPr>
                <w:rFonts w:asciiTheme="majorHAnsi" w:hAnsiTheme="majorHAnsi" w:cstheme="majorHAnsi"/>
                <w:b/>
                <w:bCs/>
                <w:sz w:val="24"/>
                <w:szCs w:val="24"/>
              </w:rPr>
              <w:t>ethernet</w:t>
            </w:r>
          </w:p>
        </w:tc>
      </w:tr>
      <w:tr w:rsidR="00BE26DB" w:rsidRPr="00C974BD" w14:paraId="5F04330E" w14:textId="77777777" w:rsidTr="00F618CA">
        <w:trPr>
          <w:trHeight w:val="587"/>
        </w:trPr>
        <w:tc>
          <w:tcPr>
            <w:tcW w:w="1271" w:type="dxa"/>
          </w:tcPr>
          <w:p w14:paraId="2689249B" w14:textId="3668A051"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lastRenderedPageBreak/>
              <w:t>25.2</w:t>
            </w:r>
          </w:p>
        </w:tc>
        <w:tc>
          <w:tcPr>
            <w:tcW w:w="2268" w:type="dxa"/>
          </w:tcPr>
          <w:p w14:paraId="764E242C" w14:textId="12625F56"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182.168.6.32</w:t>
            </w:r>
          </w:p>
        </w:tc>
        <w:tc>
          <w:tcPr>
            <w:tcW w:w="1985" w:type="dxa"/>
          </w:tcPr>
          <w:p w14:paraId="2ECEB255" w14:textId="62F0257B"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182.168.6.33 - 182.168.6.62</w:t>
            </w:r>
          </w:p>
        </w:tc>
        <w:tc>
          <w:tcPr>
            <w:tcW w:w="2126" w:type="dxa"/>
          </w:tcPr>
          <w:p w14:paraId="4A9C3494" w14:textId="31DAC536"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182.168.6.63</w:t>
            </w:r>
          </w:p>
        </w:tc>
        <w:tc>
          <w:tcPr>
            <w:tcW w:w="2374" w:type="dxa"/>
          </w:tcPr>
          <w:p w14:paraId="6599F977" w14:textId="64566AD9"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255.255.255.224/27</w:t>
            </w:r>
          </w:p>
        </w:tc>
      </w:tr>
      <w:tr w:rsidR="00BE26DB" w:rsidRPr="00C974BD" w14:paraId="6EEA2B4F" w14:textId="77777777" w:rsidTr="00F618CA">
        <w:trPr>
          <w:trHeight w:val="350"/>
        </w:trPr>
        <w:tc>
          <w:tcPr>
            <w:tcW w:w="10024" w:type="dxa"/>
            <w:gridSpan w:val="5"/>
          </w:tcPr>
          <w:p w14:paraId="7BA7C980" w14:textId="66AF1F66" w:rsidR="00BE26DB" w:rsidRPr="00C974BD" w:rsidRDefault="00BE26DB" w:rsidP="00BE26DB">
            <w:pPr>
              <w:pStyle w:val="Cuerpo-PF"/>
              <w:rPr>
                <w:rFonts w:asciiTheme="majorHAnsi" w:hAnsiTheme="majorHAnsi" w:cstheme="majorHAnsi"/>
                <w:b/>
                <w:bCs/>
                <w:sz w:val="24"/>
                <w:szCs w:val="24"/>
              </w:rPr>
            </w:pPr>
            <w:r w:rsidRPr="00C974BD">
              <w:rPr>
                <w:rFonts w:asciiTheme="majorHAnsi" w:hAnsiTheme="majorHAnsi" w:cstheme="majorHAnsi"/>
                <w:b/>
                <w:bCs/>
                <w:sz w:val="24"/>
                <w:szCs w:val="24"/>
              </w:rPr>
              <w:t>local8</w:t>
            </w:r>
          </w:p>
        </w:tc>
      </w:tr>
      <w:tr w:rsidR="00BE26DB" w:rsidRPr="00C974BD" w14:paraId="0D2B5DCE" w14:textId="77777777" w:rsidTr="00F618CA">
        <w:trPr>
          <w:trHeight w:val="350"/>
        </w:trPr>
        <w:tc>
          <w:tcPr>
            <w:tcW w:w="1271" w:type="dxa"/>
          </w:tcPr>
          <w:p w14:paraId="288C60A0" w14:textId="55C09D2B"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26</w:t>
            </w:r>
          </w:p>
        </w:tc>
        <w:tc>
          <w:tcPr>
            <w:tcW w:w="2268" w:type="dxa"/>
          </w:tcPr>
          <w:p w14:paraId="2C639565" w14:textId="4DAEE683"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182.168.6.64</w:t>
            </w:r>
          </w:p>
        </w:tc>
        <w:tc>
          <w:tcPr>
            <w:tcW w:w="1985" w:type="dxa"/>
          </w:tcPr>
          <w:p w14:paraId="0367112C" w14:textId="49CE1D22"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182.168.6.65 - 182.168.6.126</w:t>
            </w:r>
          </w:p>
        </w:tc>
        <w:tc>
          <w:tcPr>
            <w:tcW w:w="2126" w:type="dxa"/>
          </w:tcPr>
          <w:p w14:paraId="240A716B" w14:textId="034090A0"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 xml:space="preserve">182.168.6.127 </w:t>
            </w:r>
          </w:p>
        </w:tc>
        <w:tc>
          <w:tcPr>
            <w:tcW w:w="2374" w:type="dxa"/>
          </w:tcPr>
          <w:p w14:paraId="3FADE4B2" w14:textId="0783B90C"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255.255.255.192/26</w:t>
            </w:r>
          </w:p>
        </w:tc>
      </w:tr>
      <w:tr w:rsidR="00BE26DB" w:rsidRPr="00C974BD" w14:paraId="2E090C59" w14:textId="77777777" w:rsidTr="00F618CA">
        <w:trPr>
          <w:trHeight w:val="331"/>
        </w:trPr>
        <w:tc>
          <w:tcPr>
            <w:tcW w:w="10024" w:type="dxa"/>
            <w:gridSpan w:val="5"/>
          </w:tcPr>
          <w:p w14:paraId="53BA52D8" w14:textId="77777777" w:rsidR="00BE26DB" w:rsidRPr="00C974BD" w:rsidRDefault="00BE26DB" w:rsidP="00BE26DB">
            <w:pPr>
              <w:pStyle w:val="Cuerpo-PF"/>
              <w:rPr>
                <w:rFonts w:asciiTheme="majorHAnsi" w:hAnsiTheme="majorHAnsi" w:cstheme="majorHAnsi"/>
                <w:b/>
                <w:bCs/>
                <w:sz w:val="24"/>
                <w:szCs w:val="24"/>
              </w:rPr>
            </w:pPr>
            <w:r w:rsidRPr="00C974BD">
              <w:rPr>
                <w:rFonts w:asciiTheme="majorHAnsi" w:hAnsiTheme="majorHAnsi" w:cstheme="majorHAnsi"/>
                <w:b/>
                <w:bCs/>
                <w:sz w:val="24"/>
                <w:szCs w:val="24"/>
              </w:rPr>
              <w:t>wifi</w:t>
            </w:r>
          </w:p>
        </w:tc>
      </w:tr>
      <w:tr w:rsidR="00BE26DB" w:rsidRPr="00C974BD" w14:paraId="107C06A9" w14:textId="77777777" w:rsidTr="00F618CA">
        <w:trPr>
          <w:trHeight w:val="350"/>
        </w:trPr>
        <w:tc>
          <w:tcPr>
            <w:tcW w:w="1271" w:type="dxa"/>
          </w:tcPr>
          <w:p w14:paraId="2C2B910B" w14:textId="4FC96464"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26.1</w:t>
            </w:r>
          </w:p>
        </w:tc>
        <w:tc>
          <w:tcPr>
            <w:tcW w:w="2268" w:type="dxa"/>
          </w:tcPr>
          <w:p w14:paraId="1E681D41" w14:textId="74A76C0E"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182.168.6.64</w:t>
            </w:r>
          </w:p>
        </w:tc>
        <w:tc>
          <w:tcPr>
            <w:tcW w:w="1985" w:type="dxa"/>
          </w:tcPr>
          <w:p w14:paraId="1B36FA51" w14:textId="55E942A1"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182.168.6.65 - 182.168.6.94</w:t>
            </w:r>
          </w:p>
        </w:tc>
        <w:tc>
          <w:tcPr>
            <w:tcW w:w="2126" w:type="dxa"/>
          </w:tcPr>
          <w:p w14:paraId="272DB5A4" w14:textId="70AE09E7"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 xml:space="preserve">182.168.6.95 </w:t>
            </w:r>
          </w:p>
        </w:tc>
        <w:tc>
          <w:tcPr>
            <w:tcW w:w="2374" w:type="dxa"/>
          </w:tcPr>
          <w:p w14:paraId="1F9E219B" w14:textId="4C90BC4E"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255.255.255.224/27</w:t>
            </w:r>
          </w:p>
        </w:tc>
      </w:tr>
      <w:tr w:rsidR="00BE26DB" w:rsidRPr="00C974BD" w14:paraId="1ABF2905" w14:textId="77777777" w:rsidTr="00F618CA">
        <w:trPr>
          <w:trHeight w:val="331"/>
        </w:trPr>
        <w:tc>
          <w:tcPr>
            <w:tcW w:w="10024" w:type="dxa"/>
            <w:gridSpan w:val="5"/>
          </w:tcPr>
          <w:p w14:paraId="01184296" w14:textId="77777777" w:rsidR="00BE26DB" w:rsidRPr="00C974BD" w:rsidRDefault="00BE26DB" w:rsidP="00BE26DB">
            <w:pPr>
              <w:pStyle w:val="Cuerpo-PF"/>
              <w:jc w:val="both"/>
              <w:rPr>
                <w:rFonts w:asciiTheme="majorHAnsi" w:hAnsiTheme="majorHAnsi" w:cstheme="majorHAnsi"/>
                <w:b/>
                <w:bCs/>
                <w:sz w:val="24"/>
                <w:szCs w:val="24"/>
              </w:rPr>
            </w:pPr>
            <w:r w:rsidRPr="00C974BD">
              <w:rPr>
                <w:rFonts w:asciiTheme="majorHAnsi" w:hAnsiTheme="majorHAnsi" w:cstheme="majorHAnsi"/>
                <w:b/>
                <w:bCs/>
                <w:sz w:val="24"/>
                <w:szCs w:val="24"/>
              </w:rPr>
              <w:t>ethernet</w:t>
            </w:r>
          </w:p>
        </w:tc>
      </w:tr>
      <w:tr w:rsidR="00BE26DB" w:rsidRPr="00C974BD" w14:paraId="31676493" w14:textId="77777777" w:rsidTr="00F618CA">
        <w:trPr>
          <w:trHeight w:val="587"/>
        </w:trPr>
        <w:tc>
          <w:tcPr>
            <w:tcW w:w="1271" w:type="dxa"/>
          </w:tcPr>
          <w:p w14:paraId="329564F5" w14:textId="7E1C7AEE"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26.2</w:t>
            </w:r>
          </w:p>
        </w:tc>
        <w:tc>
          <w:tcPr>
            <w:tcW w:w="2268" w:type="dxa"/>
          </w:tcPr>
          <w:p w14:paraId="284EDC91" w14:textId="68CF3F22"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182.168.6.96</w:t>
            </w:r>
          </w:p>
        </w:tc>
        <w:tc>
          <w:tcPr>
            <w:tcW w:w="1985" w:type="dxa"/>
          </w:tcPr>
          <w:p w14:paraId="7470626E" w14:textId="71B5F8DB"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182.168.6.97 - 182.168.6.126</w:t>
            </w:r>
          </w:p>
        </w:tc>
        <w:tc>
          <w:tcPr>
            <w:tcW w:w="2126" w:type="dxa"/>
          </w:tcPr>
          <w:p w14:paraId="167CFD8D" w14:textId="6D18CCE9"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 xml:space="preserve">182.168.6.127 </w:t>
            </w:r>
          </w:p>
        </w:tc>
        <w:tc>
          <w:tcPr>
            <w:tcW w:w="2374" w:type="dxa"/>
          </w:tcPr>
          <w:p w14:paraId="42968DE4" w14:textId="2BAB5C63"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255.255.255.224/27</w:t>
            </w:r>
          </w:p>
          <w:p w14:paraId="5417D586" w14:textId="6B7A0173" w:rsidR="00BE26DB" w:rsidRPr="00C974BD" w:rsidRDefault="00BE26DB" w:rsidP="00BE26DB">
            <w:pPr>
              <w:rPr>
                <w:rFonts w:asciiTheme="majorHAnsi" w:hAnsiTheme="majorHAnsi" w:cstheme="majorHAnsi"/>
                <w:sz w:val="24"/>
                <w:szCs w:val="24"/>
                <w:lang w:val="es-MX"/>
              </w:rPr>
            </w:pPr>
          </w:p>
        </w:tc>
      </w:tr>
      <w:tr w:rsidR="00BE26DB" w:rsidRPr="00C974BD" w14:paraId="084716FF" w14:textId="77777777" w:rsidTr="00F618CA">
        <w:trPr>
          <w:trHeight w:val="350"/>
        </w:trPr>
        <w:tc>
          <w:tcPr>
            <w:tcW w:w="10024" w:type="dxa"/>
            <w:gridSpan w:val="5"/>
          </w:tcPr>
          <w:p w14:paraId="10BB9B72" w14:textId="1004F6AF" w:rsidR="00BE26DB" w:rsidRPr="00C974BD" w:rsidRDefault="00BE26DB" w:rsidP="00BE26DB">
            <w:pPr>
              <w:pStyle w:val="Cuerpo-PF"/>
              <w:rPr>
                <w:rFonts w:asciiTheme="majorHAnsi" w:hAnsiTheme="majorHAnsi" w:cstheme="majorHAnsi"/>
                <w:b/>
                <w:bCs/>
                <w:sz w:val="24"/>
                <w:szCs w:val="24"/>
              </w:rPr>
            </w:pPr>
            <w:r w:rsidRPr="00C974BD">
              <w:rPr>
                <w:rFonts w:asciiTheme="majorHAnsi" w:hAnsiTheme="majorHAnsi" w:cstheme="majorHAnsi"/>
                <w:b/>
                <w:bCs/>
                <w:sz w:val="24"/>
                <w:szCs w:val="24"/>
              </w:rPr>
              <w:t>local9</w:t>
            </w:r>
          </w:p>
        </w:tc>
      </w:tr>
      <w:tr w:rsidR="00BE26DB" w:rsidRPr="00C974BD" w14:paraId="12A89BD0" w14:textId="77777777" w:rsidTr="00F618CA">
        <w:trPr>
          <w:trHeight w:val="350"/>
        </w:trPr>
        <w:tc>
          <w:tcPr>
            <w:tcW w:w="1271" w:type="dxa"/>
          </w:tcPr>
          <w:p w14:paraId="2A49D90E" w14:textId="23F634AE"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27</w:t>
            </w:r>
          </w:p>
        </w:tc>
        <w:tc>
          <w:tcPr>
            <w:tcW w:w="2268" w:type="dxa"/>
          </w:tcPr>
          <w:p w14:paraId="6E18AC33" w14:textId="5D69FB27"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182.168.6.128</w:t>
            </w:r>
          </w:p>
        </w:tc>
        <w:tc>
          <w:tcPr>
            <w:tcW w:w="1985" w:type="dxa"/>
          </w:tcPr>
          <w:p w14:paraId="4393109F" w14:textId="45D4E3C8"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182.168.6.129 - 182.168.6.190</w:t>
            </w:r>
          </w:p>
        </w:tc>
        <w:tc>
          <w:tcPr>
            <w:tcW w:w="2126" w:type="dxa"/>
          </w:tcPr>
          <w:p w14:paraId="7BF17368" w14:textId="1333369E"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182.168.6.191</w:t>
            </w:r>
          </w:p>
        </w:tc>
        <w:tc>
          <w:tcPr>
            <w:tcW w:w="2374" w:type="dxa"/>
          </w:tcPr>
          <w:p w14:paraId="78E56034" w14:textId="1026EFFD" w:rsidR="00BE26DB" w:rsidRPr="00C974BD" w:rsidRDefault="00BE26DB" w:rsidP="00BE26DB">
            <w:pPr>
              <w:pStyle w:val="Cuerpo-PF"/>
              <w:rPr>
                <w:rFonts w:asciiTheme="majorHAnsi" w:hAnsiTheme="majorHAnsi" w:cstheme="majorHAnsi"/>
                <w:sz w:val="24"/>
                <w:szCs w:val="24"/>
              </w:rPr>
            </w:pPr>
            <w:r w:rsidRPr="00C974BD">
              <w:rPr>
                <w:rFonts w:asciiTheme="majorHAnsi" w:hAnsiTheme="majorHAnsi" w:cstheme="majorHAnsi"/>
                <w:sz w:val="24"/>
                <w:szCs w:val="24"/>
              </w:rPr>
              <w:t>255.255.255.192/26</w:t>
            </w:r>
          </w:p>
        </w:tc>
      </w:tr>
      <w:tr w:rsidR="00BE26DB" w:rsidRPr="00C974BD" w14:paraId="416218E5" w14:textId="77777777" w:rsidTr="00F618CA">
        <w:trPr>
          <w:trHeight w:val="331"/>
        </w:trPr>
        <w:tc>
          <w:tcPr>
            <w:tcW w:w="10024" w:type="dxa"/>
            <w:gridSpan w:val="5"/>
          </w:tcPr>
          <w:p w14:paraId="696E23D9" w14:textId="77777777" w:rsidR="00BE26DB" w:rsidRPr="00C974BD" w:rsidRDefault="00BE26DB" w:rsidP="00BE26DB">
            <w:pPr>
              <w:pStyle w:val="Cuerpo-PF"/>
              <w:rPr>
                <w:rFonts w:cs="Arial"/>
                <w:b/>
                <w:bCs/>
                <w:sz w:val="24"/>
                <w:szCs w:val="24"/>
              </w:rPr>
            </w:pPr>
            <w:r w:rsidRPr="00C974BD">
              <w:rPr>
                <w:rFonts w:cs="Arial"/>
                <w:b/>
                <w:bCs/>
                <w:sz w:val="24"/>
                <w:szCs w:val="24"/>
              </w:rPr>
              <w:t>wifi</w:t>
            </w:r>
          </w:p>
        </w:tc>
      </w:tr>
      <w:tr w:rsidR="00BE26DB" w:rsidRPr="00C974BD" w14:paraId="3EDB2CAF" w14:textId="77777777" w:rsidTr="00F618CA">
        <w:trPr>
          <w:trHeight w:val="350"/>
        </w:trPr>
        <w:tc>
          <w:tcPr>
            <w:tcW w:w="1271" w:type="dxa"/>
          </w:tcPr>
          <w:p w14:paraId="6B61D398" w14:textId="6ECC5812" w:rsidR="00BE26DB" w:rsidRPr="00C974BD" w:rsidRDefault="00BE26DB" w:rsidP="00BE26DB">
            <w:pPr>
              <w:pStyle w:val="Cuerpo-PF"/>
              <w:rPr>
                <w:rFonts w:cs="Arial"/>
                <w:sz w:val="24"/>
                <w:szCs w:val="24"/>
              </w:rPr>
            </w:pPr>
            <w:r w:rsidRPr="00C974BD">
              <w:rPr>
                <w:rFonts w:cs="Arial"/>
                <w:sz w:val="24"/>
                <w:szCs w:val="24"/>
              </w:rPr>
              <w:t>27.1</w:t>
            </w:r>
          </w:p>
        </w:tc>
        <w:tc>
          <w:tcPr>
            <w:tcW w:w="2268" w:type="dxa"/>
          </w:tcPr>
          <w:p w14:paraId="22FF5639" w14:textId="189D2DDF" w:rsidR="00BE26DB" w:rsidRPr="00C974BD" w:rsidRDefault="00BE26DB" w:rsidP="00BE26DB">
            <w:pPr>
              <w:pStyle w:val="Cuerpo-PF"/>
              <w:rPr>
                <w:rFonts w:cs="Arial"/>
                <w:sz w:val="24"/>
                <w:szCs w:val="24"/>
              </w:rPr>
            </w:pPr>
            <w:r w:rsidRPr="00C974BD">
              <w:rPr>
                <w:rFonts w:cs="Arial"/>
                <w:sz w:val="24"/>
                <w:szCs w:val="24"/>
              </w:rPr>
              <w:t>182.168.6.128</w:t>
            </w:r>
          </w:p>
        </w:tc>
        <w:tc>
          <w:tcPr>
            <w:tcW w:w="1985" w:type="dxa"/>
          </w:tcPr>
          <w:p w14:paraId="389B80AE" w14:textId="60F581C0" w:rsidR="00BE26DB" w:rsidRPr="00C974BD" w:rsidRDefault="00BE26DB" w:rsidP="00BE26DB">
            <w:pPr>
              <w:pStyle w:val="Cuerpo-PF"/>
              <w:rPr>
                <w:rFonts w:cs="Arial"/>
                <w:sz w:val="24"/>
                <w:szCs w:val="24"/>
              </w:rPr>
            </w:pPr>
            <w:r w:rsidRPr="00C974BD">
              <w:rPr>
                <w:rFonts w:cs="Arial"/>
                <w:sz w:val="24"/>
                <w:szCs w:val="24"/>
              </w:rPr>
              <w:t>182.168.6.129 - 182.168.6.158</w:t>
            </w:r>
          </w:p>
        </w:tc>
        <w:tc>
          <w:tcPr>
            <w:tcW w:w="2126" w:type="dxa"/>
          </w:tcPr>
          <w:p w14:paraId="40A460FD" w14:textId="457F965D" w:rsidR="00BE26DB" w:rsidRPr="00C974BD" w:rsidRDefault="00BE26DB" w:rsidP="00BE26DB">
            <w:pPr>
              <w:pStyle w:val="Cuerpo-PF"/>
              <w:rPr>
                <w:rFonts w:cs="Arial"/>
                <w:sz w:val="24"/>
                <w:szCs w:val="24"/>
              </w:rPr>
            </w:pPr>
            <w:r w:rsidRPr="00C974BD">
              <w:rPr>
                <w:rFonts w:cs="Arial"/>
                <w:sz w:val="24"/>
                <w:szCs w:val="24"/>
              </w:rPr>
              <w:t>182.168.6.159</w:t>
            </w:r>
          </w:p>
        </w:tc>
        <w:tc>
          <w:tcPr>
            <w:tcW w:w="2374" w:type="dxa"/>
          </w:tcPr>
          <w:p w14:paraId="1C3024D3" w14:textId="22ED18B1" w:rsidR="00BE26DB" w:rsidRPr="00C974BD" w:rsidRDefault="00BE26DB" w:rsidP="00BE26DB">
            <w:pPr>
              <w:pStyle w:val="Cuerpo-PF"/>
              <w:rPr>
                <w:rFonts w:cs="Arial"/>
                <w:sz w:val="24"/>
                <w:szCs w:val="24"/>
              </w:rPr>
            </w:pPr>
            <w:r w:rsidRPr="00C974BD">
              <w:rPr>
                <w:rFonts w:cs="Arial"/>
                <w:sz w:val="24"/>
                <w:szCs w:val="24"/>
              </w:rPr>
              <w:t>255.255.255.224/27</w:t>
            </w:r>
          </w:p>
          <w:p w14:paraId="7D299236" w14:textId="4AB8520A" w:rsidR="00BE26DB" w:rsidRPr="00C974BD" w:rsidRDefault="00BE26DB" w:rsidP="00BE26DB">
            <w:pPr>
              <w:ind w:firstLine="720"/>
              <w:rPr>
                <w:rFonts w:ascii="Arial" w:hAnsi="Arial" w:cs="Arial"/>
                <w:sz w:val="24"/>
                <w:szCs w:val="24"/>
                <w:lang w:val="es-MX"/>
              </w:rPr>
            </w:pPr>
          </w:p>
        </w:tc>
      </w:tr>
      <w:tr w:rsidR="00BE26DB" w:rsidRPr="00C974BD" w14:paraId="436A1EE7" w14:textId="77777777" w:rsidTr="00F618CA">
        <w:trPr>
          <w:trHeight w:val="331"/>
        </w:trPr>
        <w:tc>
          <w:tcPr>
            <w:tcW w:w="10024" w:type="dxa"/>
            <w:gridSpan w:val="5"/>
          </w:tcPr>
          <w:p w14:paraId="794E1435" w14:textId="77777777" w:rsidR="00BE26DB" w:rsidRPr="00C974BD" w:rsidRDefault="00BE26DB" w:rsidP="00BE26DB">
            <w:pPr>
              <w:pStyle w:val="Cuerpo-PF"/>
              <w:jc w:val="both"/>
              <w:rPr>
                <w:rFonts w:cs="Arial"/>
                <w:b/>
                <w:bCs/>
                <w:sz w:val="24"/>
                <w:szCs w:val="24"/>
              </w:rPr>
            </w:pPr>
            <w:r w:rsidRPr="00C974BD">
              <w:rPr>
                <w:rFonts w:cs="Arial"/>
                <w:b/>
                <w:bCs/>
                <w:sz w:val="24"/>
                <w:szCs w:val="24"/>
              </w:rPr>
              <w:t>ethernet</w:t>
            </w:r>
          </w:p>
        </w:tc>
      </w:tr>
      <w:tr w:rsidR="00BE26DB" w:rsidRPr="00C974BD" w14:paraId="67D0E7FE" w14:textId="77777777" w:rsidTr="00F618CA">
        <w:trPr>
          <w:trHeight w:val="587"/>
        </w:trPr>
        <w:tc>
          <w:tcPr>
            <w:tcW w:w="1271" w:type="dxa"/>
          </w:tcPr>
          <w:p w14:paraId="59306240" w14:textId="3480B720" w:rsidR="00BE26DB" w:rsidRPr="00C974BD" w:rsidRDefault="00BE26DB" w:rsidP="00BE26DB">
            <w:pPr>
              <w:pStyle w:val="Cuerpo-PF"/>
              <w:rPr>
                <w:rFonts w:cs="Arial"/>
                <w:sz w:val="24"/>
                <w:szCs w:val="24"/>
              </w:rPr>
            </w:pPr>
            <w:r w:rsidRPr="00C974BD">
              <w:rPr>
                <w:rFonts w:cs="Arial"/>
                <w:sz w:val="24"/>
                <w:szCs w:val="24"/>
              </w:rPr>
              <w:t>27.2</w:t>
            </w:r>
          </w:p>
        </w:tc>
        <w:tc>
          <w:tcPr>
            <w:tcW w:w="2268" w:type="dxa"/>
          </w:tcPr>
          <w:p w14:paraId="30362564" w14:textId="37859060" w:rsidR="00BE26DB" w:rsidRPr="00C974BD" w:rsidRDefault="00BE26DB" w:rsidP="00BE26DB">
            <w:pPr>
              <w:pStyle w:val="Cuerpo-PF"/>
              <w:rPr>
                <w:rFonts w:cs="Arial"/>
                <w:sz w:val="24"/>
                <w:szCs w:val="24"/>
              </w:rPr>
            </w:pPr>
            <w:r w:rsidRPr="00C974BD">
              <w:rPr>
                <w:rFonts w:cs="Arial"/>
                <w:sz w:val="24"/>
                <w:szCs w:val="24"/>
              </w:rPr>
              <w:t>182.168.6.160</w:t>
            </w:r>
          </w:p>
        </w:tc>
        <w:tc>
          <w:tcPr>
            <w:tcW w:w="1985" w:type="dxa"/>
          </w:tcPr>
          <w:p w14:paraId="284535A3" w14:textId="1A008B85" w:rsidR="00BE26DB" w:rsidRPr="00C974BD" w:rsidRDefault="00BE26DB" w:rsidP="00BE26DB">
            <w:pPr>
              <w:pStyle w:val="Cuerpo-PF"/>
              <w:rPr>
                <w:rFonts w:cs="Arial"/>
                <w:sz w:val="24"/>
                <w:szCs w:val="24"/>
              </w:rPr>
            </w:pPr>
            <w:r w:rsidRPr="00C974BD">
              <w:rPr>
                <w:rFonts w:cs="Arial"/>
                <w:sz w:val="24"/>
                <w:szCs w:val="24"/>
              </w:rPr>
              <w:t>182.168.6.161 - 182.168.6.190</w:t>
            </w:r>
          </w:p>
        </w:tc>
        <w:tc>
          <w:tcPr>
            <w:tcW w:w="2126" w:type="dxa"/>
          </w:tcPr>
          <w:p w14:paraId="02276C8F" w14:textId="21F51C39" w:rsidR="00BE26DB" w:rsidRPr="00C974BD" w:rsidRDefault="00BE26DB" w:rsidP="00BE26DB">
            <w:pPr>
              <w:pStyle w:val="Cuerpo-PF"/>
              <w:rPr>
                <w:rFonts w:cs="Arial"/>
                <w:sz w:val="24"/>
                <w:szCs w:val="24"/>
              </w:rPr>
            </w:pPr>
            <w:r w:rsidRPr="00C974BD">
              <w:rPr>
                <w:rFonts w:cs="Arial"/>
                <w:sz w:val="24"/>
                <w:szCs w:val="24"/>
              </w:rPr>
              <w:t>182.168.6.191</w:t>
            </w:r>
          </w:p>
        </w:tc>
        <w:tc>
          <w:tcPr>
            <w:tcW w:w="2374" w:type="dxa"/>
          </w:tcPr>
          <w:p w14:paraId="3D7C6239" w14:textId="43B75B32" w:rsidR="00BE26DB" w:rsidRPr="00C974BD" w:rsidRDefault="00BE26DB" w:rsidP="00BE26DB">
            <w:pPr>
              <w:pStyle w:val="Cuerpo-PF"/>
              <w:rPr>
                <w:rFonts w:cs="Arial"/>
                <w:sz w:val="24"/>
                <w:szCs w:val="24"/>
              </w:rPr>
            </w:pPr>
            <w:r w:rsidRPr="00C974BD">
              <w:rPr>
                <w:rFonts w:cs="Arial"/>
                <w:sz w:val="24"/>
                <w:szCs w:val="24"/>
              </w:rPr>
              <w:t>255.255.255.224/27</w:t>
            </w:r>
          </w:p>
        </w:tc>
      </w:tr>
      <w:tr w:rsidR="00BE26DB" w:rsidRPr="00C974BD" w14:paraId="233C4973" w14:textId="77777777" w:rsidTr="00F618CA">
        <w:trPr>
          <w:trHeight w:val="350"/>
        </w:trPr>
        <w:tc>
          <w:tcPr>
            <w:tcW w:w="10024" w:type="dxa"/>
            <w:gridSpan w:val="5"/>
          </w:tcPr>
          <w:p w14:paraId="5BE96108" w14:textId="4DF12E9E" w:rsidR="00BE26DB" w:rsidRPr="00C974BD" w:rsidRDefault="00BE26DB" w:rsidP="00BE26DB">
            <w:pPr>
              <w:pStyle w:val="Cuerpo-PF"/>
              <w:rPr>
                <w:rFonts w:cs="Arial"/>
                <w:b/>
                <w:bCs/>
                <w:sz w:val="24"/>
                <w:szCs w:val="24"/>
              </w:rPr>
            </w:pPr>
            <w:r w:rsidRPr="00C974BD">
              <w:rPr>
                <w:rFonts w:cs="Arial"/>
                <w:b/>
                <w:bCs/>
                <w:sz w:val="24"/>
                <w:szCs w:val="24"/>
              </w:rPr>
              <w:t>local10</w:t>
            </w:r>
          </w:p>
        </w:tc>
      </w:tr>
      <w:tr w:rsidR="00BE26DB" w:rsidRPr="00C974BD" w14:paraId="30896B48" w14:textId="77777777" w:rsidTr="00F618CA">
        <w:trPr>
          <w:trHeight w:val="350"/>
        </w:trPr>
        <w:tc>
          <w:tcPr>
            <w:tcW w:w="1271" w:type="dxa"/>
          </w:tcPr>
          <w:p w14:paraId="5ADA7693" w14:textId="664F1659" w:rsidR="00BE26DB" w:rsidRPr="00C974BD" w:rsidRDefault="00BE26DB" w:rsidP="00BE26DB">
            <w:pPr>
              <w:pStyle w:val="Cuerpo-PF"/>
              <w:rPr>
                <w:rFonts w:cs="Arial"/>
                <w:sz w:val="24"/>
                <w:szCs w:val="24"/>
              </w:rPr>
            </w:pPr>
            <w:r w:rsidRPr="00C974BD">
              <w:rPr>
                <w:rFonts w:cs="Arial"/>
                <w:sz w:val="24"/>
                <w:szCs w:val="24"/>
              </w:rPr>
              <w:t>28</w:t>
            </w:r>
          </w:p>
        </w:tc>
        <w:tc>
          <w:tcPr>
            <w:tcW w:w="2268" w:type="dxa"/>
          </w:tcPr>
          <w:p w14:paraId="0A03CF48" w14:textId="208FB470" w:rsidR="00BE26DB" w:rsidRPr="00C974BD" w:rsidRDefault="00BE26DB" w:rsidP="00BE26DB">
            <w:pPr>
              <w:pStyle w:val="Cuerpo-PF"/>
              <w:rPr>
                <w:rFonts w:cs="Arial"/>
                <w:sz w:val="24"/>
                <w:szCs w:val="24"/>
              </w:rPr>
            </w:pPr>
            <w:r w:rsidRPr="00C974BD">
              <w:rPr>
                <w:rFonts w:cs="Arial"/>
                <w:sz w:val="24"/>
                <w:szCs w:val="24"/>
              </w:rPr>
              <w:t>182.168.6.192</w:t>
            </w:r>
          </w:p>
        </w:tc>
        <w:tc>
          <w:tcPr>
            <w:tcW w:w="1985" w:type="dxa"/>
          </w:tcPr>
          <w:p w14:paraId="4F33A385" w14:textId="440A0122" w:rsidR="00BE26DB" w:rsidRPr="00C974BD" w:rsidRDefault="00BE26DB" w:rsidP="00BE26DB">
            <w:pPr>
              <w:pStyle w:val="Cuerpo-PF"/>
              <w:rPr>
                <w:rFonts w:cs="Arial"/>
                <w:sz w:val="24"/>
                <w:szCs w:val="24"/>
              </w:rPr>
            </w:pPr>
            <w:r w:rsidRPr="00C974BD">
              <w:rPr>
                <w:rFonts w:cs="Arial"/>
                <w:sz w:val="24"/>
                <w:szCs w:val="24"/>
              </w:rPr>
              <w:t>182.168.6.193 - 182.168.6.254</w:t>
            </w:r>
          </w:p>
        </w:tc>
        <w:tc>
          <w:tcPr>
            <w:tcW w:w="2126" w:type="dxa"/>
          </w:tcPr>
          <w:p w14:paraId="0B14FF29" w14:textId="4EDA4407" w:rsidR="00BE26DB" w:rsidRPr="00C974BD" w:rsidRDefault="00BE26DB" w:rsidP="00BE26DB">
            <w:pPr>
              <w:pStyle w:val="Cuerpo-PF"/>
              <w:rPr>
                <w:rFonts w:cs="Arial"/>
                <w:sz w:val="24"/>
                <w:szCs w:val="24"/>
              </w:rPr>
            </w:pPr>
            <w:r w:rsidRPr="00C974BD">
              <w:rPr>
                <w:rFonts w:cs="Arial"/>
                <w:sz w:val="24"/>
                <w:szCs w:val="24"/>
              </w:rPr>
              <w:t>182.168.6.255</w:t>
            </w:r>
          </w:p>
        </w:tc>
        <w:tc>
          <w:tcPr>
            <w:tcW w:w="2374" w:type="dxa"/>
          </w:tcPr>
          <w:p w14:paraId="3F8D7334" w14:textId="14476159" w:rsidR="00BE26DB" w:rsidRPr="00C974BD" w:rsidRDefault="00BE26DB" w:rsidP="00BE26DB">
            <w:pPr>
              <w:pStyle w:val="Cuerpo-PF"/>
              <w:rPr>
                <w:rFonts w:cs="Arial"/>
                <w:sz w:val="24"/>
                <w:szCs w:val="24"/>
              </w:rPr>
            </w:pPr>
            <w:r w:rsidRPr="00C974BD">
              <w:rPr>
                <w:rFonts w:cs="Arial"/>
                <w:sz w:val="24"/>
                <w:szCs w:val="24"/>
              </w:rPr>
              <w:t>255.255.255.192/26</w:t>
            </w:r>
          </w:p>
        </w:tc>
      </w:tr>
      <w:tr w:rsidR="00BE26DB" w:rsidRPr="00C974BD" w14:paraId="5821B65A" w14:textId="77777777" w:rsidTr="00F618CA">
        <w:trPr>
          <w:trHeight w:val="331"/>
        </w:trPr>
        <w:tc>
          <w:tcPr>
            <w:tcW w:w="10024" w:type="dxa"/>
            <w:gridSpan w:val="5"/>
          </w:tcPr>
          <w:p w14:paraId="22E57762" w14:textId="77777777" w:rsidR="00BE26DB" w:rsidRPr="00C974BD" w:rsidRDefault="00BE26DB" w:rsidP="00BE26DB">
            <w:pPr>
              <w:pStyle w:val="Cuerpo-PF"/>
              <w:rPr>
                <w:rFonts w:cs="Arial"/>
                <w:b/>
                <w:bCs/>
                <w:sz w:val="24"/>
                <w:szCs w:val="24"/>
              </w:rPr>
            </w:pPr>
            <w:r w:rsidRPr="00C974BD">
              <w:rPr>
                <w:rFonts w:cs="Arial"/>
                <w:b/>
                <w:bCs/>
                <w:sz w:val="24"/>
                <w:szCs w:val="24"/>
              </w:rPr>
              <w:t>wifi</w:t>
            </w:r>
          </w:p>
        </w:tc>
      </w:tr>
      <w:tr w:rsidR="00BE26DB" w:rsidRPr="00C974BD" w14:paraId="6E32EA3E" w14:textId="77777777" w:rsidTr="00F618CA">
        <w:trPr>
          <w:trHeight w:val="350"/>
        </w:trPr>
        <w:tc>
          <w:tcPr>
            <w:tcW w:w="1271" w:type="dxa"/>
          </w:tcPr>
          <w:p w14:paraId="205D8D0A" w14:textId="7446E12F" w:rsidR="00BE26DB" w:rsidRPr="00C974BD" w:rsidRDefault="00BE26DB" w:rsidP="00BE26DB">
            <w:pPr>
              <w:pStyle w:val="Cuerpo-PF"/>
              <w:rPr>
                <w:rFonts w:cs="Arial"/>
                <w:sz w:val="24"/>
                <w:szCs w:val="24"/>
              </w:rPr>
            </w:pPr>
            <w:r w:rsidRPr="00C974BD">
              <w:rPr>
                <w:rFonts w:cs="Arial"/>
                <w:sz w:val="24"/>
                <w:szCs w:val="24"/>
              </w:rPr>
              <w:t>28.1</w:t>
            </w:r>
          </w:p>
        </w:tc>
        <w:tc>
          <w:tcPr>
            <w:tcW w:w="2268" w:type="dxa"/>
          </w:tcPr>
          <w:p w14:paraId="3FF87327" w14:textId="2359A3F9" w:rsidR="00BE26DB" w:rsidRPr="00C974BD" w:rsidRDefault="00BE26DB" w:rsidP="00BE26DB">
            <w:pPr>
              <w:pStyle w:val="Cuerpo-PF"/>
              <w:rPr>
                <w:rFonts w:cs="Arial"/>
                <w:sz w:val="24"/>
                <w:szCs w:val="24"/>
              </w:rPr>
            </w:pPr>
            <w:r w:rsidRPr="00C974BD">
              <w:rPr>
                <w:rFonts w:cs="Arial"/>
                <w:sz w:val="24"/>
                <w:szCs w:val="24"/>
              </w:rPr>
              <w:t>182.168.6.192</w:t>
            </w:r>
          </w:p>
        </w:tc>
        <w:tc>
          <w:tcPr>
            <w:tcW w:w="1985" w:type="dxa"/>
          </w:tcPr>
          <w:p w14:paraId="396673B0" w14:textId="40F447BF" w:rsidR="00BE26DB" w:rsidRPr="00C974BD" w:rsidRDefault="00BE26DB" w:rsidP="00BE26DB">
            <w:pPr>
              <w:pStyle w:val="Cuerpo-PF"/>
              <w:rPr>
                <w:rFonts w:cs="Arial"/>
                <w:sz w:val="24"/>
                <w:szCs w:val="24"/>
              </w:rPr>
            </w:pPr>
            <w:r w:rsidRPr="00C974BD">
              <w:rPr>
                <w:rFonts w:cs="Arial"/>
                <w:sz w:val="24"/>
                <w:szCs w:val="24"/>
              </w:rPr>
              <w:t>182.168.6.193 - 182.168.6.222</w:t>
            </w:r>
          </w:p>
        </w:tc>
        <w:tc>
          <w:tcPr>
            <w:tcW w:w="2126" w:type="dxa"/>
          </w:tcPr>
          <w:p w14:paraId="2A70FC95" w14:textId="76713E61" w:rsidR="00BE26DB" w:rsidRPr="00C974BD" w:rsidRDefault="00BE26DB" w:rsidP="00BE26DB">
            <w:pPr>
              <w:pStyle w:val="Cuerpo-PF"/>
              <w:rPr>
                <w:rFonts w:cs="Arial"/>
                <w:sz w:val="24"/>
                <w:szCs w:val="24"/>
              </w:rPr>
            </w:pPr>
            <w:r w:rsidRPr="00C974BD">
              <w:rPr>
                <w:rFonts w:cs="Arial"/>
                <w:sz w:val="24"/>
                <w:szCs w:val="24"/>
              </w:rPr>
              <w:t>182.168.6.223</w:t>
            </w:r>
          </w:p>
        </w:tc>
        <w:tc>
          <w:tcPr>
            <w:tcW w:w="2374" w:type="dxa"/>
          </w:tcPr>
          <w:p w14:paraId="63F3ACF0" w14:textId="2ADCBDE4" w:rsidR="00BE26DB" w:rsidRPr="00C974BD" w:rsidRDefault="00BE26DB" w:rsidP="00BE26DB">
            <w:pPr>
              <w:pStyle w:val="Cuerpo-PF"/>
              <w:rPr>
                <w:rFonts w:cs="Arial"/>
                <w:sz w:val="24"/>
                <w:szCs w:val="24"/>
              </w:rPr>
            </w:pPr>
            <w:r w:rsidRPr="00C974BD">
              <w:rPr>
                <w:rFonts w:cs="Arial"/>
                <w:sz w:val="24"/>
                <w:szCs w:val="24"/>
              </w:rPr>
              <w:t>255.255.255.224/27</w:t>
            </w:r>
          </w:p>
          <w:p w14:paraId="4B96AB35" w14:textId="717300D4" w:rsidR="00BE26DB" w:rsidRPr="00C974BD" w:rsidRDefault="00BE26DB" w:rsidP="00BE26DB">
            <w:pPr>
              <w:jc w:val="center"/>
              <w:rPr>
                <w:rFonts w:ascii="Arial" w:hAnsi="Arial" w:cs="Arial"/>
                <w:sz w:val="24"/>
                <w:szCs w:val="24"/>
                <w:lang w:val="es-MX"/>
              </w:rPr>
            </w:pPr>
          </w:p>
        </w:tc>
      </w:tr>
      <w:tr w:rsidR="00BE26DB" w:rsidRPr="00C974BD" w14:paraId="6F16E57F" w14:textId="77777777" w:rsidTr="00F618CA">
        <w:trPr>
          <w:trHeight w:val="331"/>
        </w:trPr>
        <w:tc>
          <w:tcPr>
            <w:tcW w:w="10024" w:type="dxa"/>
            <w:gridSpan w:val="5"/>
          </w:tcPr>
          <w:p w14:paraId="32512C22" w14:textId="77777777" w:rsidR="00BE26DB" w:rsidRPr="00C974BD" w:rsidRDefault="00BE26DB" w:rsidP="00BE26DB">
            <w:pPr>
              <w:pStyle w:val="Cuerpo-PF"/>
              <w:jc w:val="both"/>
              <w:rPr>
                <w:rFonts w:cs="Arial"/>
                <w:b/>
                <w:bCs/>
                <w:sz w:val="24"/>
                <w:szCs w:val="24"/>
              </w:rPr>
            </w:pPr>
            <w:r w:rsidRPr="00C974BD">
              <w:rPr>
                <w:rFonts w:cs="Arial"/>
                <w:b/>
                <w:bCs/>
                <w:sz w:val="24"/>
                <w:szCs w:val="24"/>
              </w:rPr>
              <w:t>ethernet</w:t>
            </w:r>
          </w:p>
        </w:tc>
      </w:tr>
      <w:tr w:rsidR="00BE26DB" w:rsidRPr="00C974BD" w14:paraId="39E7B7DA" w14:textId="77777777" w:rsidTr="00F618CA">
        <w:trPr>
          <w:trHeight w:val="587"/>
        </w:trPr>
        <w:tc>
          <w:tcPr>
            <w:tcW w:w="1271" w:type="dxa"/>
          </w:tcPr>
          <w:p w14:paraId="5C6F2E79" w14:textId="77E442E4" w:rsidR="00BE26DB" w:rsidRPr="00C974BD" w:rsidRDefault="00BE26DB" w:rsidP="00BE26DB">
            <w:pPr>
              <w:pStyle w:val="Cuerpo-PF"/>
              <w:rPr>
                <w:rFonts w:cs="Arial"/>
                <w:sz w:val="24"/>
                <w:szCs w:val="24"/>
              </w:rPr>
            </w:pPr>
            <w:r w:rsidRPr="00C974BD">
              <w:rPr>
                <w:rFonts w:cs="Arial"/>
                <w:sz w:val="24"/>
                <w:szCs w:val="24"/>
              </w:rPr>
              <w:t>28.2</w:t>
            </w:r>
          </w:p>
        </w:tc>
        <w:tc>
          <w:tcPr>
            <w:tcW w:w="2268" w:type="dxa"/>
          </w:tcPr>
          <w:p w14:paraId="3056C32E" w14:textId="37F9BC3C" w:rsidR="00BE26DB" w:rsidRPr="00C974BD" w:rsidRDefault="00BE26DB" w:rsidP="00BE26DB">
            <w:pPr>
              <w:pStyle w:val="Cuerpo-PF"/>
              <w:rPr>
                <w:rFonts w:cs="Arial"/>
                <w:sz w:val="24"/>
                <w:szCs w:val="24"/>
              </w:rPr>
            </w:pPr>
            <w:r w:rsidRPr="00C974BD">
              <w:rPr>
                <w:rFonts w:cs="Arial"/>
                <w:sz w:val="24"/>
                <w:szCs w:val="24"/>
              </w:rPr>
              <w:t>182.168.6.224</w:t>
            </w:r>
          </w:p>
        </w:tc>
        <w:tc>
          <w:tcPr>
            <w:tcW w:w="1985" w:type="dxa"/>
          </w:tcPr>
          <w:p w14:paraId="0B8A92C8" w14:textId="02B728F6" w:rsidR="00BE26DB" w:rsidRPr="00C974BD" w:rsidRDefault="00BE26DB" w:rsidP="00BE26DB">
            <w:pPr>
              <w:pStyle w:val="Cuerpo-PF"/>
              <w:rPr>
                <w:rFonts w:cs="Arial"/>
                <w:sz w:val="24"/>
                <w:szCs w:val="24"/>
              </w:rPr>
            </w:pPr>
            <w:r w:rsidRPr="00C974BD">
              <w:rPr>
                <w:rFonts w:cs="Arial"/>
                <w:sz w:val="24"/>
                <w:szCs w:val="24"/>
              </w:rPr>
              <w:t>182.168.6.225 - 182.168.6.254</w:t>
            </w:r>
          </w:p>
        </w:tc>
        <w:tc>
          <w:tcPr>
            <w:tcW w:w="2126" w:type="dxa"/>
          </w:tcPr>
          <w:p w14:paraId="5E2DB8AE" w14:textId="47AB0CB4" w:rsidR="00BE26DB" w:rsidRPr="00C974BD" w:rsidRDefault="00BE26DB" w:rsidP="00BE26DB">
            <w:pPr>
              <w:pStyle w:val="Cuerpo-PF"/>
              <w:rPr>
                <w:rFonts w:cs="Arial"/>
                <w:sz w:val="24"/>
                <w:szCs w:val="24"/>
              </w:rPr>
            </w:pPr>
            <w:r w:rsidRPr="00C974BD">
              <w:rPr>
                <w:rFonts w:cs="Arial"/>
                <w:sz w:val="24"/>
                <w:szCs w:val="24"/>
              </w:rPr>
              <w:t>182.168.6.255</w:t>
            </w:r>
          </w:p>
        </w:tc>
        <w:tc>
          <w:tcPr>
            <w:tcW w:w="2374" w:type="dxa"/>
          </w:tcPr>
          <w:p w14:paraId="1B12C3A1" w14:textId="6F1D2F44" w:rsidR="00BE26DB" w:rsidRPr="00C974BD" w:rsidRDefault="00BE26DB" w:rsidP="00BE26DB">
            <w:pPr>
              <w:pStyle w:val="Cuerpo-PF"/>
              <w:rPr>
                <w:rFonts w:cs="Arial"/>
                <w:sz w:val="24"/>
                <w:szCs w:val="24"/>
              </w:rPr>
            </w:pPr>
            <w:r w:rsidRPr="00C974BD">
              <w:rPr>
                <w:rFonts w:cs="Arial"/>
                <w:sz w:val="24"/>
                <w:szCs w:val="24"/>
              </w:rPr>
              <w:t>255.255.255.224/27</w:t>
            </w:r>
          </w:p>
        </w:tc>
      </w:tr>
      <w:bookmarkEnd w:id="10"/>
      <w:tr w:rsidR="00BE26DB" w:rsidRPr="00C974BD" w14:paraId="3608A5AE" w14:textId="77777777" w:rsidTr="00F618CA">
        <w:trPr>
          <w:trHeight w:val="350"/>
        </w:trPr>
        <w:tc>
          <w:tcPr>
            <w:tcW w:w="10024" w:type="dxa"/>
            <w:gridSpan w:val="5"/>
          </w:tcPr>
          <w:p w14:paraId="5D8E4562" w14:textId="5E5AADDC" w:rsidR="00BE26DB" w:rsidRPr="00C974BD" w:rsidRDefault="00BE26DB" w:rsidP="00BE26DB">
            <w:pPr>
              <w:pStyle w:val="Cuerpo-PF"/>
              <w:rPr>
                <w:rFonts w:cs="Arial"/>
                <w:b/>
                <w:bCs/>
                <w:sz w:val="24"/>
                <w:szCs w:val="24"/>
              </w:rPr>
            </w:pPr>
            <w:r w:rsidRPr="00C974BD">
              <w:rPr>
                <w:rFonts w:cs="Arial"/>
                <w:b/>
                <w:bCs/>
                <w:sz w:val="24"/>
                <w:szCs w:val="24"/>
              </w:rPr>
              <w:t>local11</w:t>
            </w:r>
          </w:p>
        </w:tc>
      </w:tr>
      <w:tr w:rsidR="00BE26DB" w:rsidRPr="00C974BD" w14:paraId="57038473" w14:textId="77777777" w:rsidTr="00F618CA">
        <w:trPr>
          <w:trHeight w:val="350"/>
        </w:trPr>
        <w:tc>
          <w:tcPr>
            <w:tcW w:w="1271" w:type="dxa"/>
          </w:tcPr>
          <w:p w14:paraId="04C8DF54" w14:textId="494A1F10" w:rsidR="00BE26DB" w:rsidRPr="00C974BD" w:rsidRDefault="00BE26DB" w:rsidP="00BE26DB">
            <w:pPr>
              <w:pStyle w:val="Cuerpo-PF"/>
              <w:rPr>
                <w:rFonts w:cs="Arial"/>
                <w:sz w:val="24"/>
                <w:szCs w:val="24"/>
              </w:rPr>
            </w:pPr>
            <w:r w:rsidRPr="00C974BD">
              <w:rPr>
                <w:rFonts w:cs="Arial"/>
                <w:sz w:val="24"/>
                <w:szCs w:val="24"/>
              </w:rPr>
              <w:t>29</w:t>
            </w:r>
          </w:p>
        </w:tc>
        <w:tc>
          <w:tcPr>
            <w:tcW w:w="2268" w:type="dxa"/>
          </w:tcPr>
          <w:p w14:paraId="292C4833" w14:textId="0B2C9332" w:rsidR="00BE26DB" w:rsidRPr="00C974BD" w:rsidRDefault="00BE26DB" w:rsidP="00BE26DB">
            <w:pPr>
              <w:pStyle w:val="Cuerpo-PF"/>
              <w:rPr>
                <w:rFonts w:cs="Arial"/>
                <w:sz w:val="24"/>
                <w:szCs w:val="24"/>
              </w:rPr>
            </w:pPr>
            <w:r w:rsidRPr="00C974BD">
              <w:rPr>
                <w:rFonts w:cs="Arial"/>
                <w:sz w:val="24"/>
                <w:szCs w:val="24"/>
              </w:rPr>
              <w:t>182.168.7.0</w:t>
            </w:r>
          </w:p>
        </w:tc>
        <w:tc>
          <w:tcPr>
            <w:tcW w:w="1985" w:type="dxa"/>
          </w:tcPr>
          <w:p w14:paraId="22DA8639" w14:textId="4817895B" w:rsidR="00BE26DB" w:rsidRPr="00C974BD" w:rsidRDefault="00BE26DB" w:rsidP="00BE26DB">
            <w:pPr>
              <w:pStyle w:val="Cuerpo-PF"/>
              <w:rPr>
                <w:rFonts w:cs="Arial"/>
                <w:sz w:val="24"/>
                <w:szCs w:val="24"/>
              </w:rPr>
            </w:pPr>
            <w:r w:rsidRPr="00C974BD">
              <w:rPr>
                <w:rFonts w:cs="Arial"/>
                <w:sz w:val="24"/>
                <w:szCs w:val="24"/>
              </w:rPr>
              <w:t>182.168.7.1 - 182.168.7.62</w:t>
            </w:r>
          </w:p>
        </w:tc>
        <w:tc>
          <w:tcPr>
            <w:tcW w:w="2126" w:type="dxa"/>
          </w:tcPr>
          <w:p w14:paraId="345C0D4D" w14:textId="49FD37A2" w:rsidR="00BE26DB" w:rsidRPr="00C974BD" w:rsidRDefault="00BE26DB" w:rsidP="00BE26DB">
            <w:pPr>
              <w:pStyle w:val="Cuerpo-PF"/>
              <w:rPr>
                <w:rFonts w:cs="Arial"/>
                <w:sz w:val="24"/>
                <w:szCs w:val="24"/>
              </w:rPr>
            </w:pPr>
            <w:r w:rsidRPr="00C974BD">
              <w:rPr>
                <w:rFonts w:cs="Arial"/>
                <w:sz w:val="24"/>
                <w:szCs w:val="24"/>
              </w:rPr>
              <w:t>182.168.7.63</w:t>
            </w:r>
          </w:p>
        </w:tc>
        <w:tc>
          <w:tcPr>
            <w:tcW w:w="2374" w:type="dxa"/>
          </w:tcPr>
          <w:p w14:paraId="4A771F95" w14:textId="7856494F" w:rsidR="00BE26DB" w:rsidRPr="00C974BD" w:rsidRDefault="00BE26DB" w:rsidP="00BE26DB">
            <w:pPr>
              <w:pStyle w:val="Cuerpo-PF"/>
              <w:rPr>
                <w:rFonts w:cs="Arial"/>
                <w:sz w:val="24"/>
                <w:szCs w:val="24"/>
              </w:rPr>
            </w:pPr>
            <w:r w:rsidRPr="00C974BD">
              <w:rPr>
                <w:rFonts w:cs="Arial"/>
                <w:sz w:val="24"/>
                <w:szCs w:val="24"/>
              </w:rPr>
              <w:t>255.255.255.192/26</w:t>
            </w:r>
          </w:p>
        </w:tc>
      </w:tr>
      <w:tr w:rsidR="00BE26DB" w:rsidRPr="00C974BD" w14:paraId="527AE32A" w14:textId="77777777" w:rsidTr="00F618CA">
        <w:trPr>
          <w:trHeight w:val="331"/>
        </w:trPr>
        <w:tc>
          <w:tcPr>
            <w:tcW w:w="10024" w:type="dxa"/>
            <w:gridSpan w:val="5"/>
          </w:tcPr>
          <w:p w14:paraId="3CFD0A24" w14:textId="77777777" w:rsidR="00BE26DB" w:rsidRPr="00C974BD" w:rsidRDefault="00BE26DB" w:rsidP="00BE26DB">
            <w:pPr>
              <w:pStyle w:val="Cuerpo-PF"/>
              <w:rPr>
                <w:rFonts w:cs="Arial"/>
                <w:b/>
                <w:bCs/>
                <w:sz w:val="24"/>
                <w:szCs w:val="24"/>
              </w:rPr>
            </w:pPr>
            <w:r w:rsidRPr="00C974BD">
              <w:rPr>
                <w:rFonts w:cs="Arial"/>
                <w:b/>
                <w:bCs/>
                <w:sz w:val="24"/>
                <w:szCs w:val="24"/>
              </w:rPr>
              <w:t>wifi</w:t>
            </w:r>
          </w:p>
        </w:tc>
      </w:tr>
      <w:tr w:rsidR="00BE26DB" w:rsidRPr="00C974BD" w14:paraId="1B1773D5" w14:textId="77777777" w:rsidTr="00F618CA">
        <w:trPr>
          <w:trHeight w:val="350"/>
        </w:trPr>
        <w:tc>
          <w:tcPr>
            <w:tcW w:w="1271" w:type="dxa"/>
          </w:tcPr>
          <w:p w14:paraId="4F69A52A" w14:textId="133F476C" w:rsidR="00BE26DB" w:rsidRPr="00C974BD" w:rsidRDefault="00BE26DB" w:rsidP="00BE26DB">
            <w:pPr>
              <w:pStyle w:val="Cuerpo-PF"/>
              <w:rPr>
                <w:rFonts w:cs="Arial"/>
                <w:sz w:val="24"/>
                <w:szCs w:val="24"/>
              </w:rPr>
            </w:pPr>
            <w:r w:rsidRPr="00C974BD">
              <w:rPr>
                <w:rFonts w:cs="Arial"/>
                <w:sz w:val="24"/>
                <w:szCs w:val="24"/>
              </w:rPr>
              <w:t>29.1</w:t>
            </w:r>
          </w:p>
        </w:tc>
        <w:tc>
          <w:tcPr>
            <w:tcW w:w="2268" w:type="dxa"/>
          </w:tcPr>
          <w:p w14:paraId="22F20D1C" w14:textId="7A054BF0" w:rsidR="00BE26DB" w:rsidRPr="00C974BD" w:rsidRDefault="00BE26DB" w:rsidP="00BE26DB">
            <w:pPr>
              <w:pStyle w:val="Cuerpo-PF"/>
              <w:rPr>
                <w:rFonts w:cs="Arial"/>
                <w:sz w:val="24"/>
                <w:szCs w:val="24"/>
              </w:rPr>
            </w:pPr>
            <w:r w:rsidRPr="00C974BD">
              <w:rPr>
                <w:rFonts w:cs="Arial"/>
                <w:sz w:val="24"/>
                <w:szCs w:val="24"/>
              </w:rPr>
              <w:t>182.168.7.0</w:t>
            </w:r>
          </w:p>
        </w:tc>
        <w:tc>
          <w:tcPr>
            <w:tcW w:w="1985" w:type="dxa"/>
          </w:tcPr>
          <w:p w14:paraId="3AED9E46" w14:textId="383F4168" w:rsidR="00BE26DB" w:rsidRPr="00C974BD" w:rsidRDefault="00BE26DB" w:rsidP="00BE26DB">
            <w:pPr>
              <w:pStyle w:val="Cuerpo-PF"/>
              <w:rPr>
                <w:rFonts w:cs="Arial"/>
                <w:sz w:val="24"/>
                <w:szCs w:val="24"/>
              </w:rPr>
            </w:pPr>
            <w:r w:rsidRPr="00C974BD">
              <w:rPr>
                <w:rFonts w:cs="Arial"/>
                <w:sz w:val="24"/>
                <w:szCs w:val="24"/>
              </w:rPr>
              <w:t>182.168.7.1 - 182.168.7.30</w:t>
            </w:r>
          </w:p>
        </w:tc>
        <w:tc>
          <w:tcPr>
            <w:tcW w:w="2126" w:type="dxa"/>
          </w:tcPr>
          <w:p w14:paraId="48DDB89F" w14:textId="6DBCF923" w:rsidR="00BE26DB" w:rsidRPr="00C974BD" w:rsidRDefault="00BE26DB" w:rsidP="00BE26DB">
            <w:pPr>
              <w:pStyle w:val="Cuerpo-PF"/>
              <w:rPr>
                <w:rFonts w:cs="Arial"/>
                <w:sz w:val="24"/>
                <w:szCs w:val="24"/>
              </w:rPr>
            </w:pPr>
            <w:r w:rsidRPr="00C974BD">
              <w:rPr>
                <w:rFonts w:cs="Arial"/>
                <w:sz w:val="24"/>
                <w:szCs w:val="24"/>
              </w:rPr>
              <w:t>182.168.7.31</w:t>
            </w:r>
          </w:p>
        </w:tc>
        <w:tc>
          <w:tcPr>
            <w:tcW w:w="2374" w:type="dxa"/>
          </w:tcPr>
          <w:p w14:paraId="7D0099C1" w14:textId="2E4BFDBB" w:rsidR="00BE26DB" w:rsidRPr="00C974BD" w:rsidRDefault="00BE26DB" w:rsidP="00BE26DB">
            <w:pPr>
              <w:pStyle w:val="Cuerpo-PF"/>
              <w:rPr>
                <w:rFonts w:cs="Arial"/>
                <w:sz w:val="24"/>
                <w:szCs w:val="24"/>
              </w:rPr>
            </w:pPr>
            <w:r w:rsidRPr="00C974BD">
              <w:rPr>
                <w:rFonts w:cs="Arial"/>
                <w:sz w:val="24"/>
                <w:szCs w:val="24"/>
              </w:rPr>
              <w:t>255.255.255.224/27</w:t>
            </w:r>
          </w:p>
        </w:tc>
      </w:tr>
      <w:tr w:rsidR="00BE26DB" w:rsidRPr="00C974BD" w14:paraId="7CB14E05" w14:textId="77777777" w:rsidTr="00F618CA">
        <w:trPr>
          <w:trHeight w:val="331"/>
        </w:trPr>
        <w:tc>
          <w:tcPr>
            <w:tcW w:w="10024" w:type="dxa"/>
            <w:gridSpan w:val="5"/>
          </w:tcPr>
          <w:p w14:paraId="6DC36973" w14:textId="77777777" w:rsidR="00BE26DB" w:rsidRPr="00C974BD" w:rsidRDefault="00BE26DB" w:rsidP="00BE26DB">
            <w:pPr>
              <w:pStyle w:val="Cuerpo-PF"/>
              <w:jc w:val="both"/>
              <w:rPr>
                <w:rFonts w:cs="Arial"/>
                <w:b/>
                <w:bCs/>
                <w:sz w:val="24"/>
                <w:szCs w:val="24"/>
              </w:rPr>
            </w:pPr>
            <w:r w:rsidRPr="00C974BD">
              <w:rPr>
                <w:rFonts w:cs="Arial"/>
                <w:b/>
                <w:bCs/>
                <w:sz w:val="24"/>
                <w:szCs w:val="24"/>
              </w:rPr>
              <w:t>ethernet</w:t>
            </w:r>
          </w:p>
        </w:tc>
      </w:tr>
      <w:tr w:rsidR="00C13496" w:rsidRPr="00C974BD" w14:paraId="2ED0BAA5" w14:textId="77777777" w:rsidTr="00F618CA">
        <w:trPr>
          <w:trHeight w:val="587"/>
        </w:trPr>
        <w:tc>
          <w:tcPr>
            <w:tcW w:w="1271" w:type="dxa"/>
          </w:tcPr>
          <w:p w14:paraId="390B0FBA" w14:textId="03D2D507" w:rsidR="00C13496" w:rsidRPr="00C974BD" w:rsidRDefault="00C13496" w:rsidP="00C13496">
            <w:pPr>
              <w:pStyle w:val="Cuerpo-PF"/>
              <w:rPr>
                <w:rFonts w:cs="Arial"/>
                <w:sz w:val="24"/>
                <w:szCs w:val="24"/>
              </w:rPr>
            </w:pPr>
            <w:r w:rsidRPr="00C974BD">
              <w:rPr>
                <w:rFonts w:cs="Arial"/>
                <w:sz w:val="24"/>
                <w:szCs w:val="24"/>
              </w:rPr>
              <w:t>29.2</w:t>
            </w:r>
          </w:p>
        </w:tc>
        <w:tc>
          <w:tcPr>
            <w:tcW w:w="2268" w:type="dxa"/>
          </w:tcPr>
          <w:p w14:paraId="78671A6C" w14:textId="667AAD2C" w:rsidR="00C13496" w:rsidRPr="00C974BD" w:rsidRDefault="00C13496" w:rsidP="00C13496">
            <w:pPr>
              <w:pStyle w:val="Cuerpo-PF"/>
              <w:rPr>
                <w:rFonts w:cs="Arial"/>
                <w:sz w:val="24"/>
                <w:szCs w:val="24"/>
              </w:rPr>
            </w:pPr>
            <w:r w:rsidRPr="00C974BD">
              <w:rPr>
                <w:rFonts w:cs="Arial"/>
                <w:sz w:val="24"/>
                <w:szCs w:val="24"/>
              </w:rPr>
              <w:t>182.168.7.32</w:t>
            </w:r>
          </w:p>
        </w:tc>
        <w:tc>
          <w:tcPr>
            <w:tcW w:w="1985" w:type="dxa"/>
          </w:tcPr>
          <w:p w14:paraId="266DA8DB" w14:textId="0B526B45" w:rsidR="00C13496" w:rsidRPr="00C974BD" w:rsidRDefault="00C13496" w:rsidP="00C13496">
            <w:pPr>
              <w:pStyle w:val="Cuerpo-PF"/>
              <w:rPr>
                <w:rFonts w:cs="Arial"/>
                <w:sz w:val="24"/>
                <w:szCs w:val="24"/>
              </w:rPr>
            </w:pPr>
            <w:r w:rsidRPr="00C974BD">
              <w:rPr>
                <w:rFonts w:cs="Arial"/>
                <w:sz w:val="24"/>
                <w:szCs w:val="24"/>
              </w:rPr>
              <w:t>182.168.7.33 - 182.168.7.62</w:t>
            </w:r>
          </w:p>
        </w:tc>
        <w:tc>
          <w:tcPr>
            <w:tcW w:w="2126" w:type="dxa"/>
          </w:tcPr>
          <w:p w14:paraId="57F3AAB4" w14:textId="73E9FA53" w:rsidR="00C13496" w:rsidRPr="00C974BD" w:rsidRDefault="00C13496" w:rsidP="00C13496">
            <w:pPr>
              <w:pStyle w:val="Cuerpo-PF"/>
              <w:rPr>
                <w:rFonts w:cs="Arial"/>
                <w:sz w:val="24"/>
                <w:szCs w:val="24"/>
              </w:rPr>
            </w:pPr>
            <w:r w:rsidRPr="00C974BD">
              <w:rPr>
                <w:rFonts w:cs="Arial"/>
                <w:sz w:val="24"/>
                <w:szCs w:val="24"/>
              </w:rPr>
              <w:t>182.168.7.63</w:t>
            </w:r>
          </w:p>
        </w:tc>
        <w:tc>
          <w:tcPr>
            <w:tcW w:w="2374" w:type="dxa"/>
          </w:tcPr>
          <w:p w14:paraId="39E8B0BB" w14:textId="3C90508D" w:rsidR="00C13496" w:rsidRPr="00C974BD" w:rsidRDefault="00C13496" w:rsidP="00C13496">
            <w:pPr>
              <w:pStyle w:val="Cuerpo-PF"/>
              <w:rPr>
                <w:rFonts w:cs="Arial"/>
                <w:sz w:val="24"/>
                <w:szCs w:val="24"/>
              </w:rPr>
            </w:pPr>
            <w:r w:rsidRPr="00C974BD">
              <w:rPr>
                <w:rFonts w:cs="Arial"/>
                <w:sz w:val="24"/>
                <w:szCs w:val="24"/>
              </w:rPr>
              <w:t>255.255.255.224/27</w:t>
            </w:r>
          </w:p>
        </w:tc>
      </w:tr>
      <w:tr w:rsidR="00C13496" w:rsidRPr="00C974BD" w14:paraId="6E2D5CF5" w14:textId="77777777" w:rsidTr="00F618CA">
        <w:trPr>
          <w:trHeight w:val="350"/>
        </w:trPr>
        <w:tc>
          <w:tcPr>
            <w:tcW w:w="10024" w:type="dxa"/>
            <w:gridSpan w:val="5"/>
          </w:tcPr>
          <w:p w14:paraId="0AEAD656" w14:textId="5C2336F7" w:rsidR="00C13496" w:rsidRPr="00C974BD" w:rsidRDefault="00C13496" w:rsidP="00C13496">
            <w:pPr>
              <w:pStyle w:val="Cuerpo-PF"/>
              <w:rPr>
                <w:rFonts w:cs="Arial"/>
                <w:b/>
                <w:bCs/>
                <w:sz w:val="24"/>
                <w:szCs w:val="24"/>
              </w:rPr>
            </w:pPr>
            <w:r w:rsidRPr="00C974BD">
              <w:rPr>
                <w:rFonts w:cs="Arial"/>
                <w:b/>
                <w:bCs/>
                <w:sz w:val="24"/>
                <w:szCs w:val="24"/>
              </w:rPr>
              <w:t>local12</w:t>
            </w:r>
          </w:p>
        </w:tc>
      </w:tr>
      <w:tr w:rsidR="00C13496" w:rsidRPr="00C974BD" w14:paraId="262532FD" w14:textId="77777777" w:rsidTr="00F618CA">
        <w:trPr>
          <w:trHeight w:val="350"/>
        </w:trPr>
        <w:tc>
          <w:tcPr>
            <w:tcW w:w="1271" w:type="dxa"/>
          </w:tcPr>
          <w:p w14:paraId="5D541A4A" w14:textId="57D32AB5" w:rsidR="00C13496" w:rsidRPr="00C974BD" w:rsidRDefault="00C13496" w:rsidP="00C13496">
            <w:pPr>
              <w:pStyle w:val="Cuerpo-PF"/>
              <w:rPr>
                <w:rFonts w:cs="Arial"/>
                <w:sz w:val="24"/>
                <w:szCs w:val="24"/>
              </w:rPr>
            </w:pPr>
            <w:r w:rsidRPr="00C974BD">
              <w:rPr>
                <w:rFonts w:cs="Arial"/>
                <w:sz w:val="24"/>
                <w:szCs w:val="24"/>
              </w:rPr>
              <w:t>30</w:t>
            </w:r>
          </w:p>
        </w:tc>
        <w:tc>
          <w:tcPr>
            <w:tcW w:w="2268" w:type="dxa"/>
          </w:tcPr>
          <w:p w14:paraId="7E816950" w14:textId="5C8BF287" w:rsidR="00C13496" w:rsidRPr="00C974BD" w:rsidRDefault="00C13496" w:rsidP="00C13496">
            <w:pPr>
              <w:pStyle w:val="Cuerpo-PF"/>
              <w:rPr>
                <w:rFonts w:cs="Arial"/>
                <w:sz w:val="24"/>
                <w:szCs w:val="24"/>
              </w:rPr>
            </w:pPr>
            <w:r w:rsidRPr="00C974BD">
              <w:rPr>
                <w:rFonts w:cs="Arial"/>
                <w:sz w:val="24"/>
                <w:szCs w:val="24"/>
              </w:rPr>
              <w:t>182.168.7.64</w:t>
            </w:r>
          </w:p>
        </w:tc>
        <w:tc>
          <w:tcPr>
            <w:tcW w:w="1985" w:type="dxa"/>
          </w:tcPr>
          <w:p w14:paraId="45B21980" w14:textId="7FE40CD1" w:rsidR="00C13496" w:rsidRPr="00C974BD" w:rsidRDefault="00C13496" w:rsidP="00C13496">
            <w:pPr>
              <w:pStyle w:val="Cuerpo-PF"/>
              <w:rPr>
                <w:rFonts w:cs="Arial"/>
                <w:sz w:val="24"/>
                <w:szCs w:val="24"/>
              </w:rPr>
            </w:pPr>
            <w:r w:rsidRPr="00C974BD">
              <w:rPr>
                <w:rFonts w:cs="Arial"/>
                <w:sz w:val="24"/>
                <w:szCs w:val="24"/>
              </w:rPr>
              <w:t>182.168.7.65 - 182.168.7.126</w:t>
            </w:r>
          </w:p>
        </w:tc>
        <w:tc>
          <w:tcPr>
            <w:tcW w:w="2126" w:type="dxa"/>
          </w:tcPr>
          <w:p w14:paraId="5C890BA8" w14:textId="6ACC9DB7" w:rsidR="00C13496" w:rsidRPr="00C974BD" w:rsidRDefault="00C13496" w:rsidP="00C13496">
            <w:pPr>
              <w:pStyle w:val="Cuerpo-PF"/>
              <w:rPr>
                <w:rFonts w:cs="Arial"/>
                <w:sz w:val="24"/>
                <w:szCs w:val="24"/>
              </w:rPr>
            </w:pPr>
            <w:r w:rsidRPr="00C974BD">
              <w:rPr>
                <w:rFonts w:cs="Arial"/>
                <w:sz w:val="24"/>
                <w:szCs w:val="24"/>
              </w:rPr>
              <w:t>182.168.7.127</w:t>
            </w:r>
          </w:p>
        </w:tc>
        <w:tc>
          <w:tcPr>
            <w:tcW w:w="2374" w:type="dxa"/>
          </w:tcPr>
          <w:p w14:paraId="109102CD" w14:textId="1323ADB6" w:rsidR="00C13496" w:rsidRPr="00C974BD" w:rsidRDefault="00C13496" w:rsidP="00C13496">
            <w:pPr>
              <w:pStyle w:val="Cuerpo-PF"/>
              <w:rPr>
                <w:rFonts w:cs="Arial"/>
                <w:sz w:val="24"/>
                <w:szCs w:val="24"/>
              </w:rPr>
            </w:pPr>
            <w:r w:rsidRPr="00C974BD">
              <w:rPr>
                <w:rFonts w:cs="Arial"/>
                <w:sz w:val="24"/>
                <w:szCs w:val="24"/>
              </w:rPr>
              <w:t xml:space="preserve">255.255.255.192/26  </w:t>
            </w:r>
          </w:p>
        </w:tc>
      </w:tr>
      <w:tr w:rsidR="00C13496" w:rsidRPr="00C974BD" w14:paraId="392CB8A5" w14:textId="77777777" w:rsidTr="00F618CA">
        <w:trPr>
          <w:trHeight w:val="331"/>
        </w:trPr>
        <w:tc>
          <w:tcPr>
            <w:tcW w:w="10024" w:type="dxa"/>
            <w:gridSpan w:val="5"/>
          </w:tcPr>
          <w:p w14:paraId="7C21D671" w14:textId="77777777" w:rsidR="00C13496" w:rsidRPr="00C974BD" w:rsidRDefault="00C13496" w:rsidP="00C13496">
            <w:pPr>
              <w:pStyle w:val="Cuerpo-PF"/>
              <w:rPr>
                <w:rFonts w:cs="Arial"/>
                <w:b/>
                <w:bCs/>
                <w:sz w:val="24"/>
                <w:szCs w:val="24"/>
              </w:rPr>
            </w:pPr>
            <w:r w:rsidRPr="00C974BD">
              <w:rPr>
                <w:rFonts w:cs="Arial"/>
                <w:b/>
                <w:bCs/>
                <w:sz w:val="24"/>
                <w:szCs w:val="24"/>
              </w:rPr>
              <w:t>wifi</w:t>
            </w:r>
          </w:p>
        </w:tc>
      </w:tr>
      <w:tr w:rsidR="00C13496" w:rsidRPr="00C974BD" w14:paraId="39721DFA" w14:textId="77777777" w:rsidTr="00F618CA">
        <w:trPr>
          <w:trHeight w:val="350"/>
        </w:trPr>
        <w:tc>
          <w:tcPr>
            <w:tcW w:w="1271" w:type="dxa"/>
          </w:tcPr>
          <w:p w14:paraId="03B454B5" w14:textId="2CB96D97" w:rsidR="00C13496" w:rsidRPr="00C974BD" w:rsidRDefault="00C13496" w:rsidP="00C13496">
            <w:pPr>
              <w:pStyle w:val="Cuerpo-PF"/>
              <w:rPr>
                <w:rFonts w:cs="Arial"/>
                <w:sz w:val="24"/>
                <w:szCs w:val="24"/>
              </w:rPr>
            </w:pPr>
            <w:r w:rsidRPr="00C974BD">
              <w:rPr>
                <w:rFonts w:cs="Arial"/>
                <w:sz w:val="24"/>
                <w:szCs w:val="24"/>
              </w:rPr>
              <w:t>30.1</w:t>
            </w:r>
          </w:p>
        </w:tc>
        <w:tc>
          <w:tcPr>
            <w:tcW w:w="2268" w:type="dxa"/>
          </w:tcPr>
          <w:p w14:paraId="38225129" w14:textId="328D5563" w:rsidR="00C13496" w:rsidRPr="00C974BD" w:rsidRDefault="00C13496" w:rsidP="00C13496">
            <w:pPr>
              <w:pStyle w:val="Cuerpo-PF"/>
              <w:rPr>
                <w:rFonts w:cs="Arial"/>
                <w:sz w:val="24"/>
                <w:szCs w:val="24"/>
              </w:rPr>
            </w:pPr>
            <w:r w:rsidRPr="00C974BD">
              <w:rPr>
                <w:rFonts w:cs="Arial"/>
                <w:sz w:val="24"/>
                <w:szCs w:val="24"/>
              </w:rPr>
              <w:t>182.168.7.64</w:t>
            </w:r>
          </w:p>
        </w:tc>
        <w:tc>
          <w:tcPr>
            <w:tcW w:w="1985" w:type="dxa"/>
          </w:tcPr>
          <w:p w14:paraId="17906E95" w14:textId="73117288" w:rsidR="00C13496" w:rsidRPr="00C974BD" w:rsidRDefault="00C13496" w:rsidP="00C13496">
            <w:pPr>
              <w:pStyle w:val="Cuerpo-PF"/>
              <w:rPr>
                <w:rFonts w:cs="Arial"/>
                <w:sz w:val="24"/>
                <w:szCs w:val="24"/>
              </w:rPr>
            </w:pPr>
            <w:r w:rsidRPr="00C974BD">
              <w:rPr>
                <w:rFonts w:cs="Arial"/>
                <w:sz w:val="24"/>
                <w:szCs w:val="24"/>
              </w:rPr>
              <w:t>182.168.7.65 - 182.168.7.94</w:t>
            </w:r>
          </w:p>
        </w:tc>
        <w:tc>
          <w:tcPr>
            <w:tcW w:w="2126" w:type="dxa"/>
          </w:tcPr>
          <w:p w14:paraId="1AEF180F" w14:textId="7F63B4C0" w:rsidR="00C13496" w:rsidRPr="00C974BD" w:rsidRDefault="00C13496" w:rsidP="00C13496">
            <w:pPr>
              <w:pStyle w:val="Cuerpo-PF"/>
              <w:rPr>
                <w:rFonts w:cs="Arial"/>
                <w:sz w:val="24"/>
                <w:szCs w:val="24"/>
              </w:rPr>
            </w:pPr>
            <w:r w:rsidRPr="00C974BD">
              <w:rPr>
                <w:rFonts w:cs="Arial"/>
                <w:sz w:val="24"/>
                <w:szCs w:val="24"/>
              </w:rPr>
              <w:t>182.168.7.95</w:t>
            </w:r>
          </w:p>
        </w:tc>
        <w:tc>
          <w:tcPr>
            <w:tcW w:w="2374" w:type="dxa"/>
          </w:tcPr>
          <w:p w14:paraId="617AA754" w14:textId="5A6A3B74" w:rsidR="00C13496" w:rsidRPr="00C974BD" w:rsidRDefault="00C13496" w:rsidP="00C13496">
            <w:pPr>
              <w:pStyle w:val="Cuerpo-PF"/>
              <w:rPr>
                <w:rFonts w:cs="Arial"/>
                <w:sz w:val="24"/>
                <w:szCs w:val="24"/>
              </w:rPr>
            </w:pPr>
            <w:r w:rsidRPr="00C974BD">
              <w:rPr>
                <w:rFonts w:cs="Arial"/>
                <w:sz w:val="24"/>
                <w:szCs w:val="24"/>
              </w:rPr>
              <w:t>255.255.255.224/27</w:t>
            </w:r>
          </w:p>
        </w:tc>
      </w:tr>
      <w:tr w:rsidR="00C13496" w:rsidRPr="00C974BD" w14:paraId="7223B07E" w14:textId="77777777" w:rsidTr="00F618CA">
        <w:trPr>
          <w:trHeight w:val="331"/>
        </w:trPr>
        <w:tc>
          <w:tcPr>
            <w:tcW w:w="10024" w:type="dxa"/>
            <w:gridSpan w:val="5"/>
          </w:tcPr>
          <w:p w14:paraId="69F4DF34" w14:textId="77777777" w:rsidR="00C13496" w:rsidRPr="00C974BD" w:rsidRDefault="00C13496" w:rsidP="00C13496">
            <w:pPr>
              <w:pStyle w:val="Cuerpo-PF"/>
              <w:jc w:val="both"/>
              <w:rPr>
                <w:rFonts w:cs="Arial"/>
                <w:b/>
                <w:bCs/>
                <w:sz w:val="24"/>
                <w:szCs w:val="24"/>
              </w:rPr>
            </w:pPr>
            <w:r w:rsidRPr="00C974BD">
              <w:rPr>
                <w:rFonts w:cs="Arial"/>
                <w:b/>
                <w:bCs/>
                <w:sz w:val="24"/>
                <w:szCs w:val="24"/>
              </w:rPr>
              <w:t>ethernet</w:t>
            </w:r>
          </w:p>
        </w:tc>
      </w:tr>
      <w:tr w:rsidR="00C13496" w:rsidRPr="00C974BD" w14:paraId="1569B6AD" w14:textId="77777777" w:rsidTr="00F618CA">
        <w:trPr>
          <w:trHeight w:val="587"/>
        </w:trPr>
        <w:tc>
          <w:tcPr>
            <w:tcW w:w="1271" w:type="dxa"/>
          </w:tcPr>
          <w:p w14:paraId="5E36D379" w14:textId="41AFB14E" w:rsidR="00C13496" w:rsidRPr="00C974BD" w:rsidRDefault="00C13496" w:rsidP="00C13496">
            <w:pPr>
              <w:pStyle w:val="Cuerpo-PF"/>
              <w:rPr>
                <w:rFonts w:cs="Arial"/>
                <w:sz w:val="24"/>
                <w:szCs w:val="24"/>
              </w:rPr>
            </w:pPr>
            <w:r w:rsidRPr="00C974BD">
              <w:rPr>
                <w:rFonts w:cs="Arial"/>
                <w:sz w:val="24"/>
                <w:szCs w:val="24"/>
              </w:rPr>
              <w:lastRenderedPageBreak/>
              <w:t>30.2</w:t>
            </w:r>
          </w:p>
        </w:tc>
        <w:tc>
          <w:tcPr>
            <w:tcW w:w="2268" w:type="dxa"/>
          </w:tcPr>
          <w:p w14:paraId="785BB2FA" w14:textId="65327873" w:rsidR="00C13496" w:rsidRPr="00C974BD" w:rsidRDefault="00C13496" w:rsidP="00C13496">
            <w:pPr>
              <w:pStyle w:val="Cuerpo-PF"/>
              <w:rPr>
                <w:rFonts w:cs="Arial"/>
                <w:sz w:val="24"/>
                <w:szCs w:val="24"/>
              </w:rPr>
            </w:pPr>
            <w:r w:rsidRPr="00C974BD">
              <w:rPr>
                <w:rFonts w:cs="Arial"/>
                <w:sz w:val="24"/>
                <w:szCs w:val="24"/>
              </w:rPr>
              <w:t>182.168.7.96</w:t>
            </w:r>
          </w:p>
        </w:tc>
        <w:tc>
          <w:tcPr>
            <w:tcW w:w="1985" w:type="dxa"/>
          </w:tcPr>
          <w:p w14:paraId="70EE21D8" w14:textId="5C43CFDB" w:rsidR="00C13496" w:rsidRPr="00C974BD" w:rsidRDefault="00C13496" w:rsidP="00C13496">
            <w:pPr>
              <w:pStyle w:val="Cuerpo-PF"/>
              <w:rPr>
                <w:rFonts w:cs="Arial"/>
                <w:sz w:val="24"/>
                <w:szCs w:val="24"/>
              </w:rPr>
            </w:pPr>
            <w:r w:rsidRPr="00C974BD">
              <w:rPr>
                <w:rFonts w:cs="Arial"/>
                <w:sz w:val="24"/>
                <w:szCs w:val="24"/>
              </w:rPr>
              <w:t>182.168.7.97 - 182.168.7.126</w:t>
            </w:r>
          </w:p>
        </w:tc>
        <w:tc>
          <w:tcPr>
            <w:tcW w:w="2126" w:type="dxa"/>
          </w:tcPr>
          <w:p w14:paraId="7A955393" w14:textId="3089FCF8" w:rsidR="00C13496" w:rsidRPr="00C974BD" w:rsidRDefault="00C13496" w:rsidP="00C13496">
            <w:pPr>
              <w:pStyle w:val="Cuerpo-PF"/>
              <w:rPr>
                <w:rFonts w:cs="Arial"/>
                <w:sz w:val="24"/>
                <w:szCs w:val="24"/>
              </w:rPr>
            </w:pPr>
            <w:r w:rsidRPr="00C974BD">
              <w:rPr>
                <w:rFonts w:cs="Arial"/>
                <w:sz w:val="24"/>
                <w:szCs w:val="24"/>
              </w:rPr>
              <w:t>182.168.7.127</w:t>
            </w:r>
          </w:p>
        </w:tc>
        <w:tc>
          <w:tcPr>
            <w:tcW w:w="2374" w:type="dxa"/>
          </w:tcPr>
          <w:p w14:paraId="67983C59" w14:textId="7EA06342" w:rsidR="00C13496" w:rsidRPr="00C974BD" w:rsidRDefault="00C13496" w:rsidP="00C13496">
            <w:pPr>
              <w:pStyle w:val="Cuerpo-PF"/>
              <w:rPr>
                <w:rFonts w:cs="Arial"/>
                <w:sz w:val="24"/>
                <w:szCs w:val="24"/>
              </w:rPr>
            </w:pPr>
            <w:r w:rsidRPr="00C974BD">
              <w:rPr>
                <w:rFonts w:cs="Arial"/>
                <w:sz w:val="24"/>
                <w:szCs w:val="24"/>
              </w:rPr>
              <w:t>255.255.255.224/27</w:t>
            </w:r>
          </w:p>
          <w:p w14:paraId="4DB43533" w14:textId="38BA8BF6" w:rsidR="00C13496" w:rsidRPr="00C974BD" w:rsidRDefault="00C13496" w:rsidP="00C13496">
            <w:pPr>
              <w:jc w:val="right"/>
              <w:rPr>
                <w:rFonts w:ascii="Arial" w:hAnsi="Arial" w:cs="Arial"/>
                <w:sz w:val="24"/>
                <w:szCs w:val="24"/>
                <w:lang w:val="es-MX"/>
              </w:rPr>
            </w:pPr>
          </w:p>
        </w:tc>
      </w:tr>
      <w:tr w:rsidR="00C13496" w:rsidRPr="00C974BD" w14:paraId="28CFB3D1" w14:textId="77777777" w:rsidTr="00674396">
        <w:trPr>
          <w:trHeight w:val="331"/>
        </w:trPr>
        <w:tc>
          <w:tcPr>
            <w:tcW w:w="10024" w:type="dxa"/>
            <w:gridSpan w:val="5"/>
          </w:tcPr>
          <w:p w14:paraId="0F7F7C49" w14:textId="7688D2B5" w:rsidR="00C13496" w:rsidRPr="00C974BD" w:rsidRDefault="00C13496" w:rsidP="00674396">
            <w:pPr>
              <w:pStyle w:val="Cuerpo-PF"/>
              <w:rPr>
                <w:rFonts w:cs="Arial"/>
                <w:sz w:val="24"/>
                <w:szCs w:val="24"/>
              </w:rPr>
            </w:pPr>
            <w:r w:rsidRPr="00C974BD">
              <w:rPr>
                <w:rFonts w:cs="Arial"/>
                <w:b/>
                <w:bCs/>
                <w:sz w:val="24"/>
                <w:szCs w:val="24"/>
              </w:rPr>
              <w:t>local13</w:t>
            </w:r>
          </w:p>
        </w:tc>
      </w:tr>
      <w:tr w:rsidR="00C13496" w:rsidRPr="00C974BD" w14:paraId="7DFE19EA" w14:textId="77777777" w:rsidTr="00674396">
        <w:trPr>
          <w:trHeight w:val="350"/>
        </w:trPr>
        <w:tc>
          <w:tcPr>
            <w:tcW w:w="1271" w:type="dxa"/>
          </w:tcPr>
          <w:p w14:paraId="433234B7" w14:textId="6EC91612" w:rsidR="00C13496" w:rsidRPr="00C974BD" w:rsidRDefault="00C13496" w:rsidP="00C13496">
            <w:pPr>
              <w:pStyle w:val="Cuerpo-PF"/>
              <w:jc w:val="both"/>
              <w:rPr>
                <w:rFonts w:cs="Arial"/>
                <w:sz w:val="24"/>
                <w:szCs w:val="24"/>
              </w:rPr>
            </w:pPr>
            <w:r w:rsidRPr="00C974BD">
              <w:rPr>
                <w:rFonts w:cs="Arial"/>
                <w:sz w:val="24"/>
                <w:szCs w:val="24"/>
              </w:rPr>
              <w:t>31</w:t>
            </w:r>
          </w:p>
        </w:tc>
        <w:tc>
          <w:tcPr>
            <w:tcW w:w="2268" w:type="dxa"/>
          </w:tcPr>
          <w:p w14:paraId="781D1782" w14:textId="7CB00499" w:rsidR="00C13496" w:rsidRPr="00C974BD" w:rsidRDefault="00C13496" w:rsidP="00C13496">
            <w:pPr>
              <w:pStyle w:val="Cuerpo-PF"/>
              <w:jc w:val="both"/>
              <w:rPr>
                <w:rFonts w:cs="Arial"/>
                <w:sz w:val="24"/>
                <w:szCs w:val="24"/>
              </w:rPr>
            </w:pPr>
            <w:r w:rsidRPr="00C974BD">
              <w:rPr>
                <w:rFonts w:cs="Arial"/>
                <w:sz w:val="24"/>
                <w:szCs w:val="24"/>
              </w:rPr>
              <w:t>182.168.7.128</w:t>
            </w:r>
          </w:p>
        </w:tc>
        <w:tc>
          <w:tcPr>
            <w:tcW w:w="1985" w:type="dxa"/>
          </w:tcPr>
          <w:p w14:paraId="0F1BDDED" w14:textId="07AD6C6E" w:rsidR="00C13496" w:rsidRPr="00C974BD" w:rsidRDefault="00C13496" w:rsidP="00C13496">
            <w:pPr>
              <w:pStyle w:val="Cuerpo-PF"/>
              <w:jc w:val="both"/>
              <w:rPr>
                <w:rFonts w:cs="Arial"/>
                <w:sz w:val="24"/>
                <w:szCs w:val="24"/>
              </w:rPr>
            </w:pPr>
            <w:r w:rsidRPr="00C974BD">
              <w:rPr>
                <w:rFonts w:cs="Arial"/>
                <w:sz w:val="24"/>
                <w:szCs w:val="24"/>
              </w:rPr>
              <w:t>182.168.7.129 - 182.168.7.190</w:t>
            </w:r>
          </w:p>
        </w:tc>
        <w:tc>
          <w:tcPr>
            <w:tcW w:w="2126" w:type="dxa"/>
          </w:tcPr>
          <w:p w14:paraId="3B1D7EC7" w14:textId="23255B67" w:rsidR="00C13496" w:rsidRPr="00C974BD" w:rsidRDefault="00C13496" w:rsidP="00C13496">
            <w:pPr>
              <w:pStyle w:val="Cuerpo-PF"/>
              <w:jc w:val="both"/>
              <w:rPr>
                <w:rFonts w:cs="Arial"/>
                <w:sz w:val="24"/>
                <w:szCs w:val="24"/>
              </w:rPr>
            </w:pPr>
            <w:r w:rsidRPr="00C974BD">
              <w:rPr>
                <w:rFonts w:cs="Arial"/>
                <w:sz w:val="24"/>
                <w:szCs w:val="24"/>
              </w:rPr>
              <w:t>182.168.7.191</w:t>
            </w:r>
          </w:p>
        </w:tc>
        <w:tc>
          <w:tcPr>
            <w:tcW w:w="2374" w:type="dxa"/>
          </w:tcPr>
          <w:p w14:paraId="75955C2D" w14:textId="4D5CC978" w:rsidR="00C13496" w:rsidRPr="00C974BD" w:rsidRDefault="00C13496" w:rsidP="00C13496">
            <w:pPr>
              <w:pStyle w:val="Cuerpo-PF"/>
              <w:jc w:val="both"/>
              <w:rPr>
                <w:rFonts w:cs="Arial"/>
                <w:sz w:val="24"/>
                <w:szCs w:val="24"/>
              </w:rPr>
            </w:pPr>
            <w:r w:rsidRPr="00C974BD">
              <w:rPr>
                <w:rFonts w:cs="Arial"/>
                <w:sz w:val="24"/>
                <w:szCs w:val="24"/>
              </w:rPr>
              <w:t>255.255.255.192/26</w:t>
            </w:r>
          </w:p>
        </w:tc>
      </w:tr>
      <w:tr w:rsidR="00C13496" w:rsidRPr="00C974BD" w14:paraId="46F41ACD" w14:textId="77777777" w:rsidTr="00674396">
        <w:trPr>
          <w:trHeight w:val="350"/>
        </w:trPr>
        <w:tc>
          <w:tcPr>
            <w:tcW w:w="10024" w:type="dxa"/>
            <w:gridSpan w:val="5"/>
          </w:tcPr>
          <w:p w14:paraId="183511AF" w14:textId="77777777" w:rsidR="00C13496" w:rsidRPr="00C974BD" w:rsidRDefault="00C13496" w:rsidP="00C13496">
            <w:pPr>
              <w:pStyle w:val="Cuerpo-PF"/>
              <w:jc w:val="both"/>
              <w:rPr>
                <w:rFonts w:cs="Arial"/>
                <w:b/>
                <w:bCs/>
                <w:sz w:val="24"/>
                <w:szCs w:val="24"/>
              </w:rPr>
            </w:pPr>
            <w:r w:rsidRPr="00C974BD">
              <w:rPr>
                <w:rFonts w:cs="Arial"/>
                <w:b/>
                <w:bCs/>
                <w:sz w:val="24"/>
                <w:szCs w:val="24"/>
              </w:rPr>
              <w:t>wifi</w:t>
            </w:r>
          </w:p>
        </w:tc>
      </w:tr>
      <w:tr w:rsidR="00C13496" w:rsidRPr="00C974BD" w14:paraId="2264A510" w14:textId="77777777" w:rsidTr="00674396">
        <w:trPr>
          <w:trHeight w:val="350"/>
        </w:trPr>
        <w:tc>
          <w:tcPr>
            <w:tcW w:w="1271" w:type="dxa"/>
          </w:tcPr>
          <w:p w14:paraId="1DB4F51B" w14:textId="5E6C0350" w:rsidR="00C13496" w:rsidRPr="00C974BD" w:rsidRDefault="00C13496" w:rsidP="00C13496">
            <w:pPr>
              <w:pStyle w:val="Cuerpo-PF"/>
              <w:rPr>
                <w:rFonts w:cs="Arial"/>
                <w:sz w:val="24"/>
                <w:szCs w:val="24"/>
              </w:rPr>
            </w:pPr>
            <w:r w:rsidRPr="00C974BD">
              <w:rPr>
                <w:rFonts w:cs="Arial"/>
                <w:sz w:val="24"/>
                <w:szCs w:val="24"/>
              </w:rPr>
              <w:t>31.1</w:t>
            </w:r>
          </w:p>
        </w:tc>
        <w:tc>
          <w:tcPr>
            <w:tcW w:w="2268" w:type="dxa"/>
          </w:tcPr>
          <w:p w14:paraId="422BBCFD" w14:textId="50714F0C" w:rsidR="00C13496" w:rsidRPr="00C974BD" w:rsidRDefault="00C13496" w:rsidP="00C13496">
            <w:pPr>
              <w:pStyle w:val="Cuerpo-PF"/>
              <w:rPr>
                <w:rFonts w:cs="Arial"/>
                <w:sz w:val="24"/>
                <w:szCs w:val="24"/>
              </w:rPr>
            </w:pPr>
            <w:r w:rsidRPr="00C974BD">
              <w:rPr>
                <w:rFonts w:cs="Arial"/>
                <w:sz w:val="24"/>
                <w:szCs w:val="24"/>
              </w:rPr>
              <w:t>182.168.7.128</w:t>
            </w:r>
          </w:p>
        </w:tc>
        <w:tc>
          <w:tcPr>
            <w:tcW w:w="1985" w:type="dxa"/>
          </w:tcPr>
          <w:p w14:paraId="22FE07E2" w14:textId="25F26C15" w:rsidR="00C13496" w:rsidRPr="00C974BD" w:rsidRDefault="00C13496" w:rsidP="00C13496">
            <w:pPr>
              <w:pStyle w:val="Cuerpo-PF"/>
              <w:rPr>
                <w:rFonts w:cs="Arial"/>
                <w:sz w:val="24"/>
                <w:szCs w:val="24"/>
              </w:rPr>
            </w:pPr>
            <w:r w:rsidRPr="00C974BD">
              <w:rPr>
                <w:rFonts w:cs="Arial"/>
                <w:sz w:val="24"/>
                <w:szCs w:val="24"/>
              </w:rPr>
              <w:t>182.168.7.129 - 182.168.7.158</w:t>
            </w:r>
          </w:p>
        </w:tc>
        <w:tc>
          <w:tcPr>
            <w:tcW w:w="2126" w:type="dxa"/>
          </w:tcPr>
          <w:p w14:paraId="06813801" w14:textId="60292A9C" w:rsidR="00C13496" w:rsidRPr="00C974BD" w:rsidRDefault="00C13496" w:rsidP="00C13496">
            <w:pPr>
              <w:pStyle w:val="Cuerpo-PF"/>
              <w:rPr>
                <w:rFonts w:cs="Arial"/>
                <w:sz w:val="24"/>
                <w:szCs w:val="24"/>
              </w:rPr>
            </w:pPr>
            <w:r w:rsidRPr="00C974BD">
              <w:rPr>
                <w:rFonts w:cs="Arial"/>
                <w:sz w:val="24"/>
                <w:szCs w:val="24"/>
              </w:rPr>
              <w:t>182.168.7.159</w:t>
            </w:r>
          </w:p>
        </w:tc>
        <w:tc>
          <w:tcPr>
            <w:tcW w:w="2374" w:type="dxa"/>
          </w:tcPr>
          <w:p w14:paraId="264E3C1B" w14:textId="2B46A753" w:rsidR="00C13496" w:rsidRPr="00C974BD" w:rsidRDefault="00C13496" w:rsidP="00C13496">
            <w:pPr>
              <w:pStyle w:val="Cuerpo-PF"/>
              <w:rPr>
                <w:rFonts w:cs="Arial"/>
                <w:sz w:val="24"/>
                <w:szCs w:val="24"/>
              </w:rPr>
            </w:pPr>
            <w:r w:rsidRPr="00C974BD">
              <w:rPr>
                <w:rFonts w:cs="Arial"/>
                <w:sz w:val="24"/>
                <w:szCs w:val="24"/>
              </w:rPr>
              <w:t>255.255.255.224/27</w:t>
            </w:r>
          </w:p>
        </w:tc>
      </w:tr>
      <w:tr w:rsidR="00C13496" w:rsidRPr="00C974BD" w14:paraId="18B01895" w14:textId="77777777" w:rsidTr="00674396">
        <w:trPr>
          <w:trHeight w:val="350"/>
        </w:trPr>
        <w:tc>
          <w:tcPr>
            <w:tcW w:w="10024" w:type="dxa"/>
            <w:gridSpan w:val="5"/>
          </w:tcPr>
          <w:p w14:paraId="0A1D14B5" w14:textId="77777777" w:rsidR="00C13496" w:rsidRPr="00C974BD" w:rsidRDefault="00C13496" w:rsidP="00C13496">
            <w:pPr>
              <w:pStyle w:val="Cuerpo-PF"/>
              <w:jc w:val="both"/>
              <w:rPr>
                <w:rFonts w:cs="Arial"/>
                <w:b/>
                <w:bCs/>
                <w:sz w:val="24"/>
                <w:szCs w:val="24"/>
              </w:rPr>
            </w:pPr>
            <w:r w:rsidRPr="00C974BD">
              <w:rPr>
                <w:rFonts w:cs="Arial"/>
                <w:b/>
                <w:bCs/>
                <w:sz w:val="24"/>
                <w:szCs w:val="24"/>
              </w:rPr>
              <w:t>ethernet</w:t>
            </w:r>
          </w:p>
        </w:tc>
      </w:tr>
      <w:tr w:rsidR="00C13496" w:rsidRPr="00C974BD" w14:paraId="418E9392" w14:textId="77777777" w:rsidTr="00674396">
        <w:trPr>
          <w:trHeight w:val="350"/>
        </w:trPr>
        <w:tc>
          <w:tcPr>
            <w:tcW w:w="1271" w:type="dxa"/>
          </w:tcPr>
          <w:p w14:paraId="36ABC1C7" w14:textId="390AAEDB" w:rsidR="00C13496" w:rsidRPr="00C974BD" w:rsidRDefault="00C13496" w:rsidP="00C13496">
            <w:pPr>
              <w:pStyle w:val="Cuerpo-PF"/>
              <w:rPr>
                <w:rFonts w:cs="Arial"/>
                <w:sz w:val="24"/>
                <w:szCs w:val="24"/>
              </w:rPr>
            </w:pPr>
            <w:r w:rsidRPr="00C974BD">
              <w:rPr>
                <w:rFonts w:cs="Arial"/>
                <w:sz w:val="24"/>
                <w:szCs w:val="24"/>
              </w:rPr>
              <w:t>31.2</w:t>
            </w:r>
          </w:p>
        </w:tc>
        <w:tc>
          <w:tcPr>
            <w:tcW w:w="2268" w:type="dxa"/>
          </w:tcPr>
          <w:p w14:paraId="7635CB3A" w14:textId="13B1BBAC" w:rsidR="00C13496" w:rsidRPr="00C974BD" w:rsidRDefault="00C13496" w:rsidP="00C13496">
            <w:pPr>
              <w:pStyle w:val="Cuerpo-PF"/>
              <w:rPr>
                <w:rFonts w:cs="Arial"/>
                <w:sz w:val="24"/>
                <w:szCs w:val="24"/>
              </w:rPr>
            </w:pPr>
            <w:r w:rsidRPr="00C974BD">
              <w:rPr>
                <w:rFonts w:cs="Arial"/>
                <w:sz w:val="24"/>
                <w:szCs w:val="24"/>
              </w:rPr>
              <w:t>182.168.7.160</w:t>
            </w:r>
          </w:p>
        </w:tc>
        <w:tc>
          <w:tcPr>
            <w:tcW w:w="1985" w:type="dxa"/>
          </w:tcPr>
          <w:p w14:paraId="08C26B68" w14:textId="247981FD" w:rsidR="00C13496" w:rsidRPr="00C974BD" w:rsidRDefault="00C13496" w:rsidP="00C13496">
            <w:pPr>
              <w:pStyle w:val="Cuerpo-PF"/>
              <w:rPr>
                <w:rFonts w:cs="Arial"/>
                <w:sz w:val="24"/>
                <w:szCs w:val="24"/>
              </w:rPr>
            </w:pPr>
            <w:r w:rsidRPr="00C974BD">
              <w:rPr>
                <w:rFonts w:cs="Arial"/>
                <w:sz w:val="24"/>
                <w:szCs w:val="24"/>
              </w:rPr>
              <w:t>182.168.7.161 - 182.168.7.190</w:t>
            </w:r>
          </w:p>
        </w:tc>
        <w:tc>
          <w:tcPr>
            <w:tcW w:w="2126" w:type="dxa"/>
          </w:tcPr>
          <w:p w14:paraId="259F27A9" w14:textId="647C8BD8" w:rsidR="00C13496" w:rsidRPr="00C974BD" w:rsidRDefault="00C13496" w:rsidP="00C13496">
            <w:pPr>
              <w:pStyle w:val="Cuerpo-PF"/>
              <w:rPr>
                <w:rFonts w:cs="Arial"/>
                <w:sz w:val="24"/>
                <w:szCs w:val="24"/>
              </w:rPr>
            </w:pPr>
            <w:r w:rsidRPr="00C974BD">
              <w:rPr>
                <w:rFonts w:cs="Arial"/>
                <w:sz w:val="24"/>
                <w:szCs w:val="24"/>
              </w:rPr>
              <w:t>182.168.7.191</w:t>
            </w:r>
          </w:p>
        </w:tc>
        <w:tc>
          <w:tcPr>
            <w:tcW w:w="2374" w:type="dxa"/>
          </w:tcPr>
          <w:p w14:paraId="65C13EAE" w14:textId="1046F6C8" w:rsidR="00C13496" w:rsidRPr="00C974BD" w:rsidRDefault="00C13496" w:rsidP="00C13496">
            <w:pPr>
              <w:pStyle w:val="Cuerpo-PF"/>
              <w:rPr>
                <w:rFonts w:cs="Arial"/>
                <w:sz w:val="24"/>
                <w:szCs w:val="24"/>
              </w:rPr>
            </w:pPr>
            <w:r w:rsidRPr="00C974BD">
              <w:rPr>
                <w:rFonts w:cs="Arial"/>
                <w:sz w:val="24"/>
                <w:szCs w:val="24"/>
              </w:rPr>
              <w:t>255.255.255.224/27</w:t>
            </w:r>
          </w:p>
        </w:tc>
      </w:tr>
      <w:tr w:rsidR="00C13496" w:rsidRPr="00C974BD" w14:paraId="04AFFFA2" w14:textId="77777777" w:rsidTr="00674396">
        <w:trPr>
          <w:trHeight w:val="350"/>
        </w:trPr>
        <w:tc>
          <w:tcPr>
            <w:tcW w:w="10024" w:type="dxa"/>
            <w:gridSpan w:val="5"/>
          </w:tcPr>
          <w:p w14:paraId="15C01345" w14:textId="5FAF279C" w:rsidR="00C13496" w:rsidRPr="00C974BD" w:rsidRDefault="00C13496" w:rsidP="00C13496">
            <w:pPr>
              <w:pStyle w:val="Cuerpo-PF"/>
              <w:rPr>
                <w:rFonts w:cs="Arial"/>
                <w:b/>
                <w:bCs/>
                <w:sz w:val="24"/>
                <w:szCs w:val="24"/>
              </w:rPr>
            </w:pPr>
            <w:r w:rsidRPr="00C974BD">
              <w:rPr>
                <w:rFonts w:cs="Arial"/>
                <w:b/>
                <w:bCs/>
                <w:sz w:val="24"/>
                <w:szCs w:val="24"/>
              </w:rPr>
              <w:t>local14</w:t>
            </w:r>
          </w:p>
        </w:tc>
      </w:tr>
      <w:tr w:rsidR="00C13496" w:rsidRPr="00C974BD" w14:paraId="3D02FC10" w14:textId="77777777" w:rsidTr="00674396">
        <w:trPr>
          <w:trHeight w:val="350"/>
        </w:trPr>
        <w:tc>
          <w:tcPr>
            <w:tcW w:w="1271" w:type="dxa"/>
          </w:tcPr>
          <w:p w14:paraId="6EEE9ADA" w14:textId="5DC3B0E2" w:rsidR="00C13496" w:rsidRPr="00C974BD" w:rsidRDefault="00C13496" w:rsidP="00C13496">
            <w:pPr>
              <w:pStyle w:val="Cuerpo-PF"/>
              <w:rPr>
                <w:rFonts w:cs="Arial"/>
                <w:sz w:val="24"/>
                <w:szCs w:val="24"/>
              </w:rPr>
            </w:pPr>
            <w:r w:rsidRPr="00C974BD">
              <w:rPr>
                <w:rFonts w:cs="Arial"/>
                <w:sz w:val="24"/>
                <w:szCs w:val="24"/>
              </w:rPr>
              <w:t>32</w:t>
            </w:r>
          </w:p>
        </w:tc>
        <w:tc>
          <w:tcPr>
            <w:tcW w:w="2268" w:type="dxa"/>
          </w:tcPr>
          <w:p w14:paraId="52B79574" w14:textId="2ABB53AB" w:rsidR="00C13496" w:rsidRPr="00C974BD" w:rsidRDefault="00C13496" w:rsidP="00C13496">
            <w:pPr>
              <w:pStyle w:val="Cuerpo-PF"/>
              <w:rPr>
                <w:rFonts w:cs="Arial"/>
                <w:sz w:val="24"/>
                <w:szCs w:val="24"/>
              </w:rPr>
            </w:pPr>
            <w:r w:rsidRPr="00C974BD">
              <w:rPr>
                <w:rFonts w:cs="Arial"/>
                <w:sz w:val="24"/>
                <w:szCs w:val="24"/>
              </w:rPr>
              <w:t>182.168.7.192</w:t>
            </w:r>
          </w:p>
        </w:tc>
        <w:tc>
          <w:tcPr>
            <w:tcW w:w="1985" w:type="dxa"/>
          </w:tcPr>
          <w:p w14:paraId="67ED7182" w14:textId="6F85A24E" w:rsidR="00C13496" w:rsidRPr="00C974BD" w:rsidRDefault="00C13496" w:rsidP="00C13496">
            <w:pPr>
              <w:pStyle w:val="Cuerpo-PF"/>
              <w:rPr>
                <w:rFonts w:cs="Arial"/>
                <w:sz w:val="24"/>
                <w:szCs w:val="24"/>
              </w:rPr>
            </w:pPr>
            <w:r w:rsidRPr="00C974BD">
              <w:rPr>
                <w:rFonts w:cs="Arial"/>
                <w:sz w:val="24"/>
                <w:szCs w:val="24"/>
              </w:rPr>
              <w:t>182.168.7.193 - 182.168.7.254</w:t>
            </w:r>
          </w:p>
        </w:tc>
        <w:tc>
          <w:tcPr>
            <w:tcW w:w="2126" w:type="dxa"/>
          </w:tcPr>
          <w:p w14:paraId="1B28776C" w14:textId="74B08CB5" w:rsidR="00C13496" w:rsidRPr="00C974BD" w:rsidRDefault="00C13496" w:rsidP="00C13496">
            <w:pPr>
              <w:pStyle w:val="Cuerpo-PF"/>
              <w:rPr>
                <w:rFonts w:cs="Arial"/>
                <w:sz w:val="24"/>
                <w:szCs w:val="24"/>
              </w:rPr>
            </w:pPr>
            <w:r w:rsidRPr="00C974BD">
              <w:rPr>
                <w:rFonts w:cs="Arial"/>
                <w:sz w:val="24"/>
                <w:szCs w:val="24"/>
              </w:rPr>
              <w:t>182.168.7.255</w:t>
            </w:r>
          </w:p>
        </w:tc>
        <w:tc>
          <w:tcPr>
            <w:tcW w:w="2374" w:type="dxa"/>
          </w:tcPr>
          <w:p w14:paraId="7A7A32FD" w14:textId="1141B60D" w:rsidR="00C13496" w:rsidRPr="00C974BD" w:rsidRDefault="00C13496" w:rsidP="00C13496">
            <w:pPr>
              <w:pStyle w:val="Cuerpo-PF"/>
              <w:rPr>
                <w:rFonts w:cs="Arial"/>
                <w:sz w:val="24"/>
                <w:szCs w:val="24"/>
              </w:rPr>
            </w:pPr>
            <w:r w:rsidRPr="00C974BD">
              <w:rPr>
                <w:rFonts w:cs="Arial"/>
                <w:sz w:val="24"/>
                <w:szCs w:val="24"/>
              </w:rPr>
              <w:t>255.255.255.192/26</w:t>
            </w:r>
          </w:p>
        </w:tc>
      </w:tr>
      <w:tr w:rsidR="00C13496" w:rsidRPr="00C974BD" w14:paraId="4F76B97B" w14:textId="77777777" w:rsidTr="00674396">
        <w:trPr>
          <w:trHeight w:val="331"/>
        </w:trPr>
        <w:tc>
          <w:tcPr>
            <w:tcW w:w="10024" w:type="dxa"/>
            <w:gridSpan w:val="5"/>
          </w:tcPr>
          <w:p w14:paraId="368CB7DF" w14:textId="77777777" w:rsidR="00C13496" w:rsidRPr="00C974BD" w:rsidRDefault="00C13496" w:rsidP="00C13496">
            <w:pPr>
              <w:pStyle w:val="Cuerpo-PF"/>
              <w:rPr>
                <w:rFonts w:cs="Arial"/>
                <w:b/>
                <w:bCs/>
                <w:sz w:val="24"/>
                <w:szCs w:val="24"/>
              </w:rPr>
            </w:pPr>
            <w:r w:rsidRPr="00C974BD">
              <w:rPr>
                <w:rFonts w:cs="Arial"/>
                <w:b/>
                <w:bCs/>
                <w:sz w:val="24"/>
                <w:szCs w:val="24"/>
              </w:rPr>
              <w:t>wifi</w:t>
            </w:r>
          </w:p>
        </w:tc>
      </w:tr>
      <w:tr w:rsidR="00C13496" w:rsidRPr="00C974BD" w14:paraId="70AB177A" w14:textId="77777777" w:rsidTr="00674396">
        <w:trPr>
          <w:trHeight w:val="350"/>
        </w:trPr>
        <w:tc>
          <w:tcPr>
            <w:tcW w:w="1271" w:type="dxa"/>
          </w:tcPr>
          <w:p w14:paraId="18B68ADD" w14:textId="6ABA5A00" w:rsidR="00C13496" w:rsidRPr="00C974BD" w:rsidRDefault="00C13496" w:rsidP="00C13496">
            <w:pPr>
              <w:pStyle w:val="Cuerpo-PF"/>
              <w:rPr>
                <w:rFonts w:cs="Arial"/>
                <w:sz w:val="24"/>
                <w:szCs w:val="24"/>
              </w:rPr>
            </w:pPr>
            <w:r w:rsidRPr="00C974BD">
              <w:rPr>
                <w:rFonts w:cs="Arial"/>
                <w:sz w:val="24"/>
                <w:szCs w:val="24"/>
              </w:rPr>
              <w:t>32.1</w:t>
            </w:r>
          </w:p>
        </w:tc>
        <w:tc>
          <w:tcPr>
            <w:tcW w:w="2268" w:type="dxa"/>
          </w:tcPr>
          <w:p w14:paraId="2DF9F855" w14:textId="48A2E95A" w:rsidR="00C13496" w:rsidRPr="00C974BD" w:rsidRDefault="00C13496" w:rsidP="00C13496">
            <w:pPr>
              <w:pStyle w:val="Cuerpo-PF"/>
              <w:rPr>
                <w:rFonts w:cs="Arial"/>
                <w:sz w:val="24"/>
                <w:szCs w:val="24"/>
              </w:rPr>
            </w:pPr>
            <w:r w:rsidRPr="00C974BD">
              <w:rPr>
                <w:rFonts w:cs="Arial"/>
                <w:sz w:val="24"/>
                <w:szCs w:val="24"/>
              </w:rPr>
              <w:t>182.168.7.192</w:t>
            </w:r>
          </w:p>
        </w:tc>
        <w:tc>
          <w:tcPr>
            <w:tcW w:w="1985" w:type="dxa"/>
          </w:tcPr>
          <w:p w14:paraId="69B8A99F" w14:textId="2CDF09FF" w:rsidR="00C13496" w:rsidRPr="00C974BD" w:rsidRDefault="00C13496" w:rsidP="00C13496">
            <w:pPr>
              <w:pStyle w:val="Cuerpo-PF"/>
              <w:rPr>
                <w:rFonts w:cs="Arial"/>
                <w:sz w:val="24"/>
                <w:szCs w:val="24"/>
              </w:rPr>
            </w:pPr>
            <w:r w:rsidRPr="00C974BD">
              <w:rPr>
                <w:rFonts w:cs="Arial"/>
                <w:sz w:val="24"/>
                <w:szCs w:val="24"/>
              </w:rPr>
              <w:t>182.168.7.193 - 182.168.7.222</w:t>
            </w:r>
          </w:p>
        </w:tc>
        <w:tc>
          <w:tcPr>
            <w:tcW w:w="2126" w:type="dxa"/>
          </w:tcPr>
          <w:p w14:paraId="6C50234F" w14:textId="038F4F7C" w:rsidR="00C13496" w:rsidRPr="00C974BD" w:rsidRDefault="00C13496" w:rsidP="00C13496">
            <w:pPr>
              <w:pStyle w:val="Cuerpo-PF"/>
              <w:rPr>
                <w:rFonts w:cs="Arial"/>
                <w:sz w:val="24"/>
                <w:szCs w:val="24"/>
              </w:rPr>
            </w:pPr>
            <w:r w:rsidRPr="00C974BD">
              <w:rPr>
                <w:rFonts w:cs="Arial"/>
                <w:sz w:val="24"/>
                <w:szCs w:val="24"/>
              </w:rPr>
              <w:t>182.168.7.223</w:t>
            </w:r>
          </w:p>
        </w:tc>
        <w:tc>
          <w:tcPr>
            <w:tcW w:w="2374" w:type="dxa"/>
          </w:tcPr>
          <w:p w14:paraId="596772C7" w14:textId="5ECAC66F" w:rsidR="00C13496" w:rsidRPr="00C974BD" w:rsidRDefault="00C13496" w:rsidP="00C13496">
            <w:pPr>
              <w:pStyle w:val="Cuerpo-PF"/>
              <w:rPr>
                <w:rFonts w:cs="Arial"/>
                <w:sz w:val="24"/>
                <w:szCs w:val="24"/>
              </w:rPr>
            </w:pPr>
            <w:r w:rsidRPr="00C974BD">
              <w:rPr>
                <w:rFonts w:cs="Arial"/>
                <w:sz w:val="24"/>
                <w:szCs w:val="24"/>
              </w:rPr>
              <w:t>255.255.255.224/27</w:t>
            </w:r>
          </w:p>
        </w:tc>
      </w:tr>
      <w:tr w:rsidR="00C13496" w:rsidRPr="00C974BD" w14:paraId="09D1799B" w14:textId="77777777" w:rsidTr="00674396">
        <w:trPr>
          <w:trHeight w:val="331"/>
        </w:trPr>
        <w:tc>
          <w:tcPr>
            <w:tcW w:w="10024" w:type="dxa"/>
            <w:gridSpan w:val="5"/>
          </w:tcPr>
          <w:p w14:paraId="6EB0A5B1" w14:textId="77777777" w:rsidR="00C13496" w:rsidRPr="00C974BD" w:rsidRDefault="00C13496" w:rsidP="00C13496">
            <w:pPr>
              <w:pStyle w:val="Cuerpo-PF"/>
              <w:jc w:val="both"/>
              <w:rPr>
                <w:rFonts w:cs="Arial"/>
                <w:b/>
                <w:bCs/>
                <w:sz w:val="24"/>
                <w:szCs w:val="24"/>
              </w:rPr>
            </w:pPr>
            <w:r w:rsidRPr="00C974BD">
              <w:rPr>
                <w:rFonts w:cs="Arial"/>
                <w:b/>
                <w:bCs/>
                <w:sz w:val="24"/>
                <w:szCs w:val="24"/>
              </w:rPr>
              <w:t>ethernet</w:t>
            </w:r>
          </w:p>
        </w:tc>
      </w:tr>
      <w:tr w:rsidR="00C13496" w:rsidRPr="00C974BD" w14:paraId="61574C0B" w14:textId="77777777" w:rsidTr="00674396">
        <w:trPr>
          <w:trHeight w:val="587"/>
        </w:trPr>
        <w:tc>
          <w:tcPr>
            <w:tcW w:w="1271" w:type="dxa"/>
          </w:tcPr>
          <w:p w14:paraId="4432DDFD" w14:textId="4B50ECEC" w:rsidR="00C13496" w:rsidRPr="00C974BD" w:rsidRDefault="00C13496" w:rsidP="00C13496">
            <w:pPr>
              <w:pStyle w:val="Cuerpo-PF"/>
              <w:rPr>
                <w:rFonts w:cs="Arial"/>
                <w:sz w:val="24"/>
                <w:szCs w:val="24"/>
              </w:rPr>
            </w:pPr>
            <w:r w:rsidRPr="00C974BD">
              <w:rPr>
                <w:rFonts w:cs="Arial"/>
                <w:sz w:val="24"/>
                <w:szCs w:val="24"/>
              </w:rPr>
              <w:t>32.2</w:t>
            </w:r>
          </w:p>
        </w:tc>
        <w:tc>
          <w:tcPr>
            <w:tcW w:w="2268" w:type="dxa"/>
          </w:tcPr>
          <w:p w14:paraId="6E7B12F7" w14:textId="65FEC0A0" w:rsidR="00C13496" w:rsidRPr="00C974BD" w:rsidRDefault="00C13496" w:rsidP="00C13496">
            <w:pPr>
              <w:pStyle w:val="Cuerpo-PF"/>
              <w:rPr>
                <w:rFonts w:cs="Arial"/>
                <w:sz w:val="24"/>
                <w:szCs w:val="24"/>
              </w:rPr>
            </w:pPr>
            <w:r w:rsidRPr="00C974BD">
              <w:rPr>
                <w:rFonts w:cs="Arial"/>
                <w:sz w:val="24"/>
                <w:szCs w:val="24"/>
              </w:rPr>
              <w:t>182.168.7.224</w:t>
            </w:r>
          </w:p>
        </w:tc>
        <w:tc>
          <w:tcPr>
            <w:tcW w:w="1985" w:type="dxa"/>
          </w:tcPr>
          <w:p w14:paraId="029388B1" w14:textId="7930A7E4" w:rsidR="00C13496" w:rsidRPr="00C974BD" w:rsidRDefault="00C13496" w:rsidP="00C13496">
            <w:pPr>
              <w:pStyle w:val="Cuerpo-PF"/>
              <w:rPr>
                <w:rFonts w:cs="Arial"/>
                <w:sz w:val="24"/>
                <w:szCs w:val="24"/>
              </w:rPr>
            </w:pPr>
            <w:r w:rsidRPr="00C974BD">
              <w:rPr>
                <w:rFonts w:cs="Arial"/>
                <w:sz w:val="24"/>
                <w:szCs w:val="24"/>
              </w:rPr>
              <w:t>182.168.7.225 - 182.168.7.254</w:t>
            </w:r>
          </w:p>
        </w:tc>
        <w:tc>
          <w:tcPr>
            <w:tcW w:w="2126" w:type="dxa"/>
          </w:tcPr>
          <w:p w14:paraId="70EFA49F" w14:textId="5AA5DA00" w:rsidR="00C13496" w:rsidRPr="00C974BD" w:rsidRDefault="00C13496" w:rsidP="00C13496">
            <w:pPr>
              <w:pStyle w:val="Cuerpo-PF"/>
              <w:rPr>
                <w:rFonts w:cs="Arial"/>
                <w:sz w:val="24"/>
                <w:szCs w:val="24"/>
              </w:rPr>
            </w:pPr>
            <w:r w:rsidRPr="00C974BD">
              <w:rPr>
                <w:rFonts w:cs="Arial"/>
                <w:sz w:val="24"/>
                <w:szCs w:val="24"/>
              </w:rPr>
              <w:t>182.168.7.255</w:t>
            </w:r>
          </w:p>
        </w:tc>
        <w:tc>
          <w:tcPr>
            <w:tcW w:w="2374" w:type="dxa"/>
          </w:tcPr>
          <w:p w14:paraId="348B5C0E" w14:textId="22054481" w:rsidR="00C13496" w:rsidRPr="00C974BD" w:rsidRDefault="00C13496" w:rsidP="00C13496">
            <w:pPr>
              <w:pStyle w:val="Cuerpo-PF"/>
              <w:rPr>
                <w:rFonts w:cs="Arial"/>
                <w:sz w:val="24"/>
                <w:szCs w:val="24"/>
              </w:rPr>
            </w:pPr>
            <w:r w:rsidRPr="00C974BD">
              <w:rPr>
                <w:rFonts w:cs="Arial"/>
                <w:sz w:val="24"/>
                <w:szCs w:val="24"/>
              </w:rPr>
              <w:t>255.255.255.224/27</w:t>
            </w:r>
          </w:p>
        </w:tc>
      </w:tr>
      <w:tr w:rsidR="00C13496" w:rsidRPr="00C974BD" w14:paraId="2B05D183" w14:textId="77777777" w:rsidTr="00674396">
        <w:trPr>
          <w:trHeight w:val="350"/>
        </w:trPr>
        <w:tc>
          <w:tcPr>
            <w:tcW w:w="10024" w:type="dxa"/>
            <w:gridSpan w:val="5"/>
          </w:tcPr>
          <w:p w14:paraId="6D0D1C5B" w14:textId="4CD600FC" w:rsidR="00C13496" w:rsidRPr="00C974BD" w:rsidRDefault="00C13496" w:rsidP="00C13496">
            <w:pPr>
              <w:pStyle w:val="Cuerpo-PF"/>
              <w:rPr>
                <w:rFonts w:cs="Arial"/>
                <w:b/>
                <w:bCs/>
                <w:sz w:val="24"/>
                <w:szCs w:val="24"/>
              </w:rPr>
            </w:pPr>
            <w:r w:rsidRPr="00C974BD">
              <w:rPr>
                <w:rFonts w:cs="Arial"/>
                <w:b/>
                <w:bCs/>
                <w:sz w:val="24"/>
                <w:szCs w:val="24"/>
              </w:rPr>
              <w:t>local15</w:t>
            </w:r>
          </w:p>
        </w:tc>
      </w:tr>
      <w:tr w:rsidR="00C13496" w:rsidRPr="00C974BD" w14:paraId="5E6E88D4" w14:textId="77777777" w:rsidTr="00674396">
        <w:trPr>
          <w:trHeight w:val="350"/>
        </w:trPr>
        <w:tc>
          <w:tcPr>
            <w:tcW w:w="1271" w:type="dxa"/>
          </w:tcPr>
          <w:p w14:paraId="19434B36" w14:textId="25660D76" w:rsidR="00C13496" w:rsidRPr="00C974BD" w:rsidRDefault="00C13496" w:rsidP="00C13496">
            <w:pPr>
              <w:pStyle w:val="Cuerpo-PF"/>
              <w:rPr>
                <w:rFonts w:cs="Arial"/>
                <w:sz w:val="24"/>
                <w:szCs w:val="24"/>
              </w:rPr>
            </w:pPr>
            <w:r w:rsidRPr="00C974BD">
              <w:rPr>
                <w:rFonts w:cs="Arial"/>
                <w:sz w:val="24"/>
                <w:szCs w:val="24"/>
              </w:rPr>
              <w:t>33</w:t>
            </w:r>
          </w:p>
        </w:tc>
        <w:tc>
          <w:tcPr>
            <w:tcW w:w="2268" w:type="dxa"/>
          </w:tcPr>
          <w:p w14:paraId="45A90812" w14:textId="36B97B80" w:rsidR="00C13496" w:rsidRPr="00C974BD" w:rsidRDefault="00C13496" w:rsidP="00C13496">
            <w:pPr>
              <w:pStyle w:val="Cuerpo-PF"/>
              <w:rPr>
                <w:rFonts w:cs="Arial"/>
                <w:sz w:val="24"/>
                <w:szCs w:val="24"/>
              </w:rPr>
            </w:pPr>
            <w:r w:rsidRPr="00C974BD">
              <w:rPr>
                <w:rFonts w:cs="Arial"/>
                <w:sz w:val="24"/>
                <w:szCs w:val="24"/>
              </w:rPr>
              <w:t>182.168.8.0</w:t>
            </w:r>
          </w:p>
        </w:tc>
        <w:tc>
          <w:tcPr>
            <w:tcW w:w="1985" w:type="dxa"/>
          </w:tcPr>
          <w:p w14:paraId="00A76FE3" w14:textId="04C3A7E8" w:rsidR="00C13496" w:rsidRPr="00C974BD" w:rsidRDefault="00C13496" w:rsidP="00C13496">
            <w:pPr>
              <w:pStyle w:val="Cuerpo-PF"/>
              <w:rPr>
                <w:rFonts w:cs="Arial"/>
                <w:sz w:val="24"/>
                <w:szCs w:val="24"/>
              </w:rPr>
            </w:pPr>
            <w:r w:rsidRPr="00C974BD">
              <w:rPr>
                <w:rFonts w:cs="Arial"/>
                <w:sz w:val="24"/>
                <w:szCs w:val="24"/>
              </w:rPr>
              <w:t>182.168.8.1 - 182.168.8.62</w:t>
            </w:r>
          </w:p>
        </w:tc>
        <w:tc>
          <w:tcPr>
            <w:tcW w:w="2126" w:type="dxa"/>
          </w:tcPr>
          <w:p w14:paraId="327C06AC" w14:textId="610D30EB" w:rsidR="00C13496" w:rsidRPr="00C974BD" w:rsidRDefault="00C13496" w:rsidP="00C13496">
            <w:pPr>
              <w:pStyle w:val="Cuerpo-PF"/>
              <w:rPr>
                <w:rFonts w:cs="Arial"/>
                <w:sz w:val="24"/>
                <w:szCs w:val="24"/>
              </w:rPr>
            </w:pPr>
            <w:r w:rsidRPr="00C974BD">
              <w:rPr>
                <w:rFonts w:cs="Arial"/>
                <w:sz w:val="24"/>
                <w:szCs w:val="24"/>
              </w:rPr>
              <w:t>182.168.8.63</w:t>
            </w:r>
          </w:p>
        </w:tc>
        <w:tc>
          <w:tcPr>
            <w:tcW w:w="2374" w:type="dxa"/>
          </w:tcPr>
          <w:p w14:paraId="5B18B898" w14:textId="2BD3AFB7" w:rsidR="00C13496" w:rsidRPr="00C974BD" w:rsidRDefault="00C13496" w:rsidP="00C13496">
            <w:pPr>
              <w:pStyle w:val="Cuerpo-PF"/>
              <w:rPr>
                <w:rFonts w:cs="Arial"/>
                <w:sz w:val="24"/>
                <w:szCs w:val="24"/>
              </w:rPr>
            </w:pPr>
            <w:r w:rsidRPr="00C974BD">
              <w:rPr>
                <w:rFonts w:cs="Arial"/>
                <w:sz w:val="24"/>
                <w:szCs w:val="24"/>
              </w:rPr>
              <w:t>255.255.255.192/26</w:t>
            </w:r>
          </w:p>
        </w:tc>
      </w:tr>
      <w:tr w:rsidR="00C13496" w:rsidRPr="00C974BD" w14:paraId="54074EB3" w14:textId="77777777" w:rsidTr="00674396">
        <w:trPr>
          <w:trHeight w:val="331"/>
        </w:trPr>
        <w:tc>
          <w:tcPr>
            <w:tcW w:w="10024" w:type="dxa"/>
            <w:gridSpan w:val="5"/>
          </w:tcPr>
          <w:p w14:paraId="51841ADC" w14:textId="77777777" w:rsidR="00C13496" w:rsidRPr="00C974BD" w:rsidRDefault="00C13496" w:rsidP="00C13496">
            <w:pPr>
              <w:pStyle w:val="Cuerpo-PF"/>
              <w:rPr>
                <w:rFonts w:cs="Arial"/>
                <w:b/>
                <w:bCs/>
                <w:sz w:val="24"/>
                <w:szCs w:val="24"/>
              </w:rPr>
            </w:pPr>
            <w:r w:rsidRPr="00C974BD">
              <w:rPr>
                <w:rFonts w:cs="Arial"/>
                <w:b/>
                <w:bCs/>
                <w:sz w:val="24"/>
                <w:szCs w:val="24"/>
              </w:rPr>
              <w:t>wifi</w:t>
            </w:r>
          </w:p>
        </w:tc>
      </w:tr>
      <w:tr w:rsidR="00C13496" w:rsidRPr="00C974BD" w14:paraId="6E48809E" w14:textId="77777777" w:rsidTr="00674396">
        <w:trPr>
          <w:trHeight w:val="350"/>
        </w:trPr>
        <w:tc>
          <w:tcPr>
            <w:tcW w:w="1271" w:type="dxa"/>
          </w:tcPr>
          <w:p w14:paraId="37630EA2" w14:textId="16E6872B" w:rsidR="00C13496" w:rsidRPr="00C974BD" w:rsidRDefault="00C13496" w:rsidP="00C13496">
            <w:pPr>
              <w:pStyle w:val="Cuerpo-PF"/>
              <w:rPr>
                <w:rFonts w:cs="Arial"/>
                <w:sz w:val="24"/>
                <w:szCs w:val="24"/>
              </w:rPr>
            </w:pPr>
            <w:r w:rsidRPr="00C974BD">
              <w:rPr>
                <w:rFonts w:cs="Arial"/>
                <w:sz w:val="24"/>
                <w:szCs w:val="24"/>
              </w:rPr>
              <w:t>33.1</w:t>
            </w:r>
          </w:p>
        </w:tc>
        <w:tc>
          <w:tcPr>
            <w:tcW w:w="2268" w:type="dxa"/>
          </w:tcPr>
          <w:p w14:paraId="6E351C03" w14:textId="529BB37A" w:rsidR="00C13496" w:rsidRPr="00C974BD" w:rsidRDefault="00C13496" w:rsidP="00C13496">
            <w:pPr>
              <w:pStyle w:val="Cuerpo-PF"/>
              <w:rPr>
                <w:rFonts w:cs="Arial"/>
                <w:sz w:val="24"/>
                <w:szCs w:val="24"/>
              </w:rPr>
            </w:pPr>
            <w:r w:rsidRPr="00C974BD">
              <w:rPr>
                <w:rFonts w:cs="Arial"/>
                <w:sz w:val="24"/>
                <w:szCs w:val="24"/>
              </w:rPr>
              <w:t>182.168.8.0</w:t>
            </w:r>
          </w:p>
        </w:tc>
        <w:tc>
          <w:tcPr>
            <w:tcW w:w="1985" w:type="dxa"/>
          </w:tcPr>
          <w:p w14:paraId="0680A404" w14:textId="3A4126D6" w:rsidR="00C13496" w:rsidRPr="00C974BD" w:rsidRDefault="00C13496" w:rsidP="00C13496">
            <w:pPr>
              <w:pStyle w:val="Cuerpo-PF"/>
              <w:rPr>
                <w:rFonts w:cs="Arial"/>
                <w:sz w:val="24"/>
                <w:szCs w:val="24"/>
              </w:rPr>
            </w:pPr>
            <w:r w:rsidRPr="00C974BD">
              <w:rPr>
                <w:rFonts w:cs="Arial"/>
                <w:sz w:val="24"/>
                <w:szCs w:val="24"/>
              </w:rPr>
              <w:t>182.168.8.1 - 182.168.8.30</w:t>
            </w:r>
          </w:p>
        </w:tc>
        <w:tc>
          <w:tcPr>
            <w:tcW w:w="2126" w:type="dxa"/>
          </w:tcPr>
          <w:p w14:paraId="1020E9EC" w14:textId="707BBF93" w:rsidR="00C13496" w:rsidRPr="00C974BD" w:rsidRDefault="00C13496" w:rsidP="00C13496">
            <w:pPr>
              <w:pStyle w:val="Cuerpo-PF"/>
              <w:rPr>
                <w:rFonts w:cs="Arial"/>
                <w:sz w:val="24"/>
                <w:szCs w:val="24"/>
              </w:rPr>
            </w:pPr>
            <w:r w:rsidRPr="00C974BD">
              <w:rPr>
                <w:rFonts w:cs="Arial"/>
                <w:sz w:val="24"/>
                <w:szCs w:val="24"/>
              </w:rPr>
              <w:t>182.168.8.31</w:t>
            </w:r>
          </w:p>
        </w:tc>
        <w:tc>
          <w:tcPr>
            <w:tcW w:w="2374" w:type="dxa"/>
          </w:tcPr>
          <w:p w14:paraId="59BACC9D" w14:textId="2B421379" w:rsidR="00C13496" w:rsidRPr="00C974BD" w:rsidRDefault="00C13496" w:rsidP="00C13496">
            <w:pPr>
              <w:pStyle w:val="Cuerpo-PF"/>
              <w:rPr>
                <w:rFonts w:cs="Arial"/>
                <w:sz w:val="24"/>
                <w:szCs w:val="24"/>
              </w:rPr>
            </w:pPr>
            <w:r w:rsidRPr="00C974BD">
              <w:rPr>
                <w:rFonts w:cs="Arial"/>
                <w:sz w:val="24"/>
                <w:szCs w:val="24"/>
              </w:rPr>
              <w:t>255.255.255.224/27</w:t>
            </w:r>
          </w:p>
        </w:tc>
      </w:tr>
      <w:tr w:rsidR="00C13496" w:rsidRPr="00C974BD" w14:paraId="05D0A749" w14:textId="77777777" w:rsidTr="00674396">
        <w:trPr>
          <w:trHeight w:val="331"/>
        </w:trPr>
        <w:tc>
          <w:tcPr>
            <w:tcW w:w="10024" w:type="dxa"/>
            <w:gridSpan w:val="5"/>
          </w:tcPr>
          <w:p w14:paraId="6E7B2894" w14:textId="77777777" w:rsidR="00C13496" w:rsidRPr="00C974BD" w:rsidRDefault="00C13496" w:rsidP="00C13496">
            <w:pPr>
              <w:pStyle w:val="Cuerpo-PF"/>
              <w:jc w:val="both"/>
              <w:rPr>
                <w:rFonts w:cs="Arial"/>
                <w:b/>
                <w:bCs/>
                <w:sz w:val="24"/>
                <w:szCs w:val="24"/>
              </w:rPr>
            </w:pPr>
            <w:r w:rsidRPr="00C974BD">
              <w:rPr>
                <w:rFonts w:cs="Arial"/>
                <w:b/>
                <w:bCs/>
                <w:sz w:val="24"/>
                <w:szCs w:val="24"/>
              </w:rPr>
              <w:t>ethernet</w:t>
            </w:r>
          </w:p>
        </w:tc>
      </w:tr>
      <w:tr w:rsidR="00C13496" w:rsidRPr="00C974BD" w14:paraId="0769721A" w14:textId="77777777" w:rsidTr="00674396">
        <w:trPr>
          <w:trHeight w:val="587"/>
        </w:trPr>
        <w:tc>
          <w:tcPr>
            <w:tcW w:w="1271" w:type="dxa"/>
          </w:tcPr>
          <w:p w14:paraId="30AE5631" w14:textId="4F5E375F" w:rsidR="00C13496" w:rsidRPr="00C974BD" w:rsidRDefault="00C13496" w:rsidP="00C13496">
            <w:pPr>
              <w:pStyle w:val="Cuerpo-PF"/>
              <w:rPr>
                <w:rFonts w:cs="Arial"/>
                <w:sz w:val="24"/>
                <w:szCs w:val="24"/>
              </w:rPr>
            </w:pPr>
            <w:r w:rsidRPr="00C974BD">
              <w:rPr>
                <w:rFonts w:cs="Arial"/>
                <w:sz w:val="24"/>
                <w:szCs w:val="24"/>
              </w:rPr>
              <w:t>33.2</w:t>
            </w:r>
          </w:p>
        </w:tc>
        <w:tc>
          <w:tcPr>
            <w:tcW w:w="2268" w:type="dxa"/>
          </w:tcPr>
          <w:p w14:paraId="2B2D51E5" w14:textId="24A2008E" w:rsidR="00C13496" w:rsidRPr="00C974BD" w:rsidRDefault="00C13496" w:rsidP="00C13496">
            <w:pPr>
              <w:pStyle w:val="Cuerpo-PF"/>
              <w:rPr>
                <w:rFonts w:cs="Arial"/>
                <w:sz w:val="24"/>
                <w:szCs w:val="24"/>
              </w:rPr>
            </w:pPr>
            <w:r w:rsidRPr="00C974BD">
              <w:rPr>
                <w:rFonts w:cs="Arial"/>
                <w:sz w:val="24"/>
                <w:szCs w:val="24"/>
              </w:rPr>
              <w:t>182.168.8.32</w:t>
            </w:r>
          </w:p>
        </w:tc>
        <w:tc>
          <w:tcPr>
            <w:tcW w:w="1985" w:type="dxa"/>
          </w:tcPr>
          <w:p w14:paraId="04AB8B99" w14:textId="75FC1043" w:rsidR="00C13496" w:rsidRPr="00C974BD" w:rsidRDefault="00C13496" w:rsidP="00C13496">
            <w:pPr>
              <w:pStyle w:val="Cuerpo-PF"/>
              <w:rPr>
                <w:rFonts w:cs="Arial"/>
                <w:sz w:val="24"/>
                <w:szCs w:val="24"/>
              </w:rPr>
            </w:pPr>
            <w:r w:rsidRPr="00C974BD">
              <w:rPr>
                <w:rFonts w:cs="Arial"/>
                <w:sz w:val="24"/>
                <w:szCs w:val="24"/>
              </w:rPr>
              <w:t>182.168.8.33 - 182.168.8.62</w:t>
            </w:r>
          </w:p>
        </w:tc>
        <w:tc>
          <w:tcPr>
            <w:tcW w:w="2126" w:type="dxa"/>
          </w:tcPr>
          <w:p w14:paraId="4417120C" w14:textId="6208E1E2" w:rsidR="00C13496" w:rsidRPr="00C974BD" w:rsidRDefault="00C13496" w:rsidP="00C13496">
            <w:pPr>
              <w:pStyle w:val="Cuerpo-PF"/>
              <w:rPr>
                <w:rFonts w:cs="Arial"/>
                <w:sz w:val="24"/>
                <w:szCs w:val="24"/>
              </w:rPr>
            </w:pPr>
            <w:r w:rsidRPr="00C974BD">
              <w:rPr>
                <w:rFonts w:cs="Arial"/>
                <w:sz w:val="24"/>
                <w:szCs w:val="24"/>
              </w:rPr>
              <w:t>182.168.8.63</w:t>
            </w:r>
          </w:p>
        </w:tc>
        <w:tc>
          <w:tcPr>
            <w:tcW w:w="2374" w:type="dxa"/>
          </w:tcPr>
          <w:p w14:paraId="441C294E" w14:textId="34E37562" w:rsidR="00C13496" w:rsidRPr="00C974BD" w:rsidRDefault="00C13496" w:rsidP="00C13496">
            <w:pPr>
              <w:rPr>
                <w:rFonts w:ascii="Arial" w:hAnsi="Arial" w:cs="Arial"/>
                <w:b w:val="0"/>
                <w:bCs/>
                <w:sz w:val="24"/>
                <w:szCs w:val="24"/>
                <w:lang w:val="es-MX"/>
              </w:rPr>
            </w:pPr>
            <w:r w:rsidRPr="00C974BD">
              <w:rPr>
                <w:rFonts w:ascii="Arial" w:hAnsi="Arial" w:cs="Arial"/>
                <w:b w:val="0"/>
                <w:bCs/>
                <w:sz w:val="24"/>
                <w:szCs w:val="24"/>
                <w:lang w:val="es-MX"/>
              </w:rPr>
              <w:t>255.255.255.224/27</w:t>
            </w:r>
          </w:p>
        </w:tc>
      </w:tr>
      <w:tr w:rsidR="00C13496" w:rsidRPr="00C974BD" w14:paraId="1EFE31F2" w14:textId="77777777" w:rsidTr="00674396">
        <w:trPr>
          <w:trHeight w:val="350"/>
        </w:trPr>
        <w:tc>
          <w:tcPr>
            <w:tcW w:w="10024" w:type="dxa"/>
            <w:gridSpan w:val="5"/>
          </w:tcPr>
          <w:p w14:paraId="734AFDF9" w14:textId="31552EDE" w:rsidR="00C13496" w:rsidRPr="00C974BD" w:rsidRDefault="00C13496" w:rsidP="00C13496">
            <w:pPr>
              <w:pStyle w:val="Cuerpo-PF"/>
              <w:rPr>
                <w:rFonts w:cs="Arial"/>
                <w:b/>
                <w:bCs/>
                <w:sz w:val="24"/>
                <w:szCs w:val="24"/>
              </w:rPr>
            </w:pPr>
            <w:r w:rsidRPr="00C974BD">
              <w:rPr>
                <w:rFonts w:cs="Arial"/>
                <w:b/>
                <w:bCs/>
                <w:sz w:val="24"/>
                <w:szCs w:val="24"/>
              </w:rPr>
              <w:t>local16</w:t>
            </w:r>
          </w:p>
        </w:tc>
      </w:tr>
      <w:tr w:rsidR="00C13496" w:rsidRPr="00C974BD" w14:paraId="5CF3A9EA" w14:textId="77777777" w:rsidTr="00674396">
        <w:trPr>
          <w:trHeight w:val="350"/>
        </w:trPr>
        <w:tc>
          <w:tcPr>
            <w:tcW w:w="1271" w:type="dxa"/>
          </w:tcPr>
          <w:p w14:paraId="18CEC764" w14:textId="1A7E4DC9" w:rsidR="00C13496" w:rsidRPr="00C974BD" w:rsidRDefault="00C13496" w:rsidP="00C13496">
            <w:pPr>
              <w:pStyle w:val="Cuerpo-PF"/>
              <w:rPr>
                <w:rFonts w:cs="Arial"/>
                <w:sz w:val="24"/>
                <w:szCs w:val="24"/>
              </w:rPr>
            </w:pPr>
            <w:r w:rsidRPr="00C974BD">
              <w:rPr>
                <w:rFonts w:cs="Arial"/>
                <w:sz w:val="24"/>
                <w:szCs w:val="24"/>
              </w:rPr>
              <w:t>34</w:t>
            </w:r>
          </w:p>
        </w:tc>
        <w:tc>
          <w:tcPr>
            <w:tcW w:w="2268" w:type="dxa"/>
          </w:tcPr>
          <w:p w14:paraId="4FC3FCD4" w14:textId="1B48E1B5" w:rsidR="00C13496" w:rsidRPr="00C974BD" w:rsidRDefault="00C13496" w:rsidP="00C13496">
            <w:pPr>
              <w:pStyle w:val="Cuerpo-PF"/>
              <w:rPr>
                <w:rFonts w:cs="Arial"/>
                <w:sz w:val="24"/>
                <w:szCs w:val="24"/>
              </w:rPr>
            </w:pPr>
            <w:r w:rsidRPr="00C974BD">
              <w:rPr>
                <w:rFonts w:cs="Arial"/>
                <w:sz w:val="24"/>
                <w:szCs w:val="24"/>
              </w:rPr>
              <w:t>182.168.8.64</w:t>
            </w:r>
          </w:p>
        </w:tc>
        <w:tc>
          <w:tcPr>
            <w:tcW w:w="1985" w:type="dxa"/>
          </w:tcPr>
          <w:p w14:paraId="2CC71F04" w14:textId="56079D0B" w:rsidR="00C13496" w:rsidRPr="00C974BD" w:rsidRDefault="00C13496" w:rsidP="00C13496">
            <w:pPr>
              <w:pStyle w:val="Cuerpo-PF"/>
              <w:rPr>
                <w:rFonts w:cs="Arial"/>
                <w:sz w:val="24"/>
                <w:szCs w:val="24"/>
              </w:rPr>
            </w:pPr>
            <w:r w:rsidRPr="00C974BD">
              <w:rPr>
                <w:rFonts w:cs="Arial"/>
                <w:sz w:val="24"/>
                <w:szCs w:val="24"/>
              </w:rPr>
              <w:t>182.168.8.65 - 182.168.8.126</w:t>
            </w:r>
          </w:p>
        </w:tc>
        <w:tc>
          <w:tcPr>
            <w:tcW w:w="2126" w:type="dxa"/>
          </w:tcPr>
          <w:p w14:paraId="6DFDB9A9" w14:textId="7D2082FD" w:rsidR="00C13496" w:rsidRPr="00C974BD" w:rsidRDefault="00C13496" w:rsidP="00C13496">
            <w:pPr>
              <w:pStyle w:val="Cuerpo-PF"/>
              <w:rPr>
                <w:rFonts w:cs="Arial"/>
                <w:sz w:val="24"/>
                <w:szCs w:val="24"/>
              </w:rPr>
            </w:pPr>
            <w:r w:rsidRPr="00C974BD">
              <w:rPr>
                <w:rFonts w:cs="Arial"/>
                <w:sz w:val="24"/>
                <w:szCs w:val="24"/>
              </w:rPr>
              <w:t>182.168.8.127</w:t>
            </w:r>
          </w:p>
        </w:tc>
        <w:tc>
          <w:tcPr>
            <w:tcW w:w="2374" w:type="dxa"/>
          </w:tcPr>
          <w:p w14:paraId="39C88719" w14:textId="01D8A7F8" w:rsidR="00C13496" w:rsidRPr="00C974BD" w:rsidRDefault="00C13496" w:rsidP="00C13496">
            <w:pPr>
              <w:pStyle w:val="Cuerpo-PF"/>
              <w:rPr>
                <w:rFonts w:cs="Arial"/>
                <w:sz w:val="24"/>
                <w:szCs w:val="24"/>
              </w:rPr>
            </w:pPr>
            <w:r w:rsidRPr="00C974BD">
              <w:rPr>
                <w:rFonts w:cs="Arial"/>
                <w:sz w:val="24"/>
                <w:szCs w:val="24"/>
              </w:rPr>
              <w:t>255.255.255.192/26</w:t>
            </w:r>
          </w:p>
        </w:tc>
      </w:tr>
      <w:tr w:rsidR="00C13496" w:rsidRPr="00C974BD" w14:paraId="103A946D" w14:textId="77777777" w:rsidTr="00674396">
        <w:trPr>
          <w:trHeight w:val="331"/>
        </w:trPr>
        <w:tc>
          <w:tcPr>
            <w:tcW w:w="10024" w:type="dxa"/>
            <w:gridSpan w:val="5"/>
          </w:tcPr>
          <w:p w14:paraId="0ACA5C10" w14:textId="77777777" w:rsidR="00C13496" w:rsidRPr="00C974BD" w:rsidRDefault="00C13496" w:rsidP="00C13496">
            <w:pPr>
              <w:pStyle w:val="Cuerpo-PF"/>
              <w:rPr>
                <w:rFonts w:cs="Arial"/>
                <w:b/>
                <w:bCs/>
                <w:sz w:val="24"/>
                <w:szCs w:val="24"/>
              </w:rPr>
            </w:pPr>
            <w:r w:rsidRPr="00C974BD">
              <w:rPr>
                <w:rFonts w:cs="Arial"/>
                <w:b/>
                <w:bCs/>
                <w:sz w:val="24"/>
                <w:szCs w:val="24"/>
              </w:rPr>
              <w:t>wifi</w:t>
            </w:r>
          </w:p>
        </w:tc>
      </w:tr>
      <w:tr w:rsidR="00C13496" w:rsidRPr="00C974BD" w14:paraId="773D64F1" w14:textId="77777777" w:rsidTr="00674396">
        <w:trPr>
          <w:trHeight w:val="350"/>
        </w:trPr>
        <w:tc>
          <w:tcPr>
            <w:tcW w:w="1271" w:type="dxa"/>
          </w:tcPr>
          <w:p w14:paraId="325CDF6F" w14:textId="6384B837" w:rsidR="00C13496" w:rsidRPr="00C974BD" w:rsidRDefault="00C13496" w:rsidP="00C13496">
            <w:pPr>
              <w:pStyle w:val="Cuerpo-PF"/>
              <w:rPr>
                <w:rFonts w:cs="Arial"/>
                <w:sz w:val="24"/>
                <w:szCs w:val="24"/>
              </w:rPr>
            </w:pPr>
            <w:r w:rsidRPr="00C974BD">
              <w:rPr>
                <w:rFonts w:cs="Arial"/>
                <w:sz w:val="24"/>
                <w:szCs w:val="24"/>
              </w:rPr>
              <w:t>34.1</w:t>
            </w:r>
          </w:p>
        </w:tc>
        <w:tc>
          <w:tcPr>
            <w:tcW w:w="2268" w:type="dxa"/>
          </w:tcPr>
          <w:p w14:paraId="2FF463E4" w14:textId="5608A51D" w:rsidR="00C13496" w:rsidRPr="00C974BD" w:rsidRDefault="00C13496" w:rsidP="00C13496">
            <w:pPr>
              <w:pStyle w:val="Cuerpo-PF"/>
              <w:rPr>
                <w:rFonts w:cs="Arial"/>
                <w:sz w:val="24"/>
                <w:szCs w:val="24"/>
              </w:rPr>
            </w:pPr>
            <w:r w:rsidRPr="00C974BD">
              <w:rPr>
                <w:rFonts w:cs="Arial"/>
                <w:sz w:val="24"/>
                <w:szCs w:val="24"/>
              </w:rPr>
              <w:t>182.168.8.64</w:t>
            </w:r>
          </w:p>
        </w:tc>
        <w:tc>
          <w:tcPr>
            <w:tcW w:w="1985" w:type="dxa"/>
          </w:tcPr>
          <w:p w14:paraId="4DA8EF01" w14:textId="24B33A3B" w:rsidR="00C13496" w:rsidRPr="00C974BD" w:rsidRDefault="00C13496" w:rsidP="00C13496">
            <w:pPr>
              <w:pStyle w:val="Cuerpo-PF"/>
              <w:rPr>
                <w:rFonts w:cs="Arial"/>
                <w:sz w:val="24"/>
                <w:szCs w:val="24"/>
              </w:rPr>
            </w:pPr>
            <w:r w:rsidRPr="00C974BD">
              <w:rPr>
                <w:rFonts w:cs="Arial"/>
                <w:sz w:val="24"/>
                <w:szCs w:val="24"/>
              </w:rPr>
              <w:t>182.168.8.65 - 182.168.8.94</w:t>
            </w:r>
          </w:p>
        </w:tc>
        <w:tc>
          <w:tcPr>
            <w:tcW w:w="2126" w:type="dxa"/>
          </w:tcPr>
          <w:p w14:paraId="64E5D6A6" w14:textId="0ACDA41B" w:rsidR="00C13496" w:rsidRPr="00C974BD" w:rsidRDefault="00C13496" w:rsidP="00C13496">
            <w:pPr>
              <w:pStyle w:val="Cuerpo-PF"/>
              <w:rPr>
                <w:rFonts w:cs="Arial"/>
                <w:sz w:val="24"/>
                <w:szCs w:val="24"/>
              </w:rPr>
            </w:pPr>
            <w:r w:rsidRPr="00C974BD">
              <w:rPr>
                <w:rFonts w:cs="Arial"/>
                <w:sz w:val="24"/>
                <w:szCs w:val="24"/>
              </w:rPr>
              <w:t>182.168.8.95</w:t>
            </w:r>
          </w:p>
        </w:tc>
        <w:tc>
          <w:tcPr>
            <w:tcW w:w="2374" w:type="dxa"/>
          </w:tcPr>
          <w:p w14:paraId="23A7CBAD" w14:textId="08EFE73C" w:rsidR="00C13496" w:rsidRPr="00C974BD" w:rsidRDefault="00C13496" w:rsidP="00C13496">
            <w:pPr>
              <w:rPr>
                <w:rFonts w:ascii="Arial" w:hAnsi="Arial" w:cs="Arial"/>
                <w:b w:val="0"/>
                <w:bCs/>
                <w:sz w:val="24"/>
                <w:szCs w:val="24"/>
                <w:lang w:val="es-MX"/>
              </w:rPr>
            </w:pPr>
            <w:r w:rsidRPr="00C974BD">
              <w:rPr>
                <w:rFonts w:ascii="Arial" w:hAnsi="Arial" w:cs="Arial"/>
                <w:b w:val="0"/>
                <w:bCs/>
                <w:sz w:val="24"/>
                <w:szCs w:val="24"/>
                <w:lang w:val="es-MX"/>
              </w:rPr>
              <w:t>255.255.255.224/27</w:t>
            </w:r>
          </w:p>
        </w:tc>
      </w:tr>
      <w:tr w:rsidR="00C13496" w:rsidRPr="00C974BD" w14:paraId="50F2B1EA" w14:textId="77777777" w:rsidTr="00674396">
        <w:trPr>
          <w:trHeight w:val="331"/>
        </w:trPr>
        <w:tc>
          <w:tcPr>
            <w:tcW w:w="10024" w:type="dxa"/>
            <w:gridSpan w:val="5"/>
          </w:tcPr>
          <w:p w14:paraId="09565B21" w14:textId="77777777" w:rsidR="00C13496" w:rsidRPr="00C974BD" w:rsidRDefault="00C13496" w:rsidP="00C13496">
            <w:pPr>
              <w:pStyle w:val="Cuerpo-PF"/>
              <w:jc w:val="both"/>
              <w:rPr>
                <w:rFonts w:cs="Arial"/>
                <w:b/>
                <w:bCs/>
                <w:sz w:val="24"/>
                <w:szCs w:val="24"/>
              </w:rPr>
            </w:pPr>
            <w:r w:rsidRPr="00C974BD">
              <w:rPr>
                <w:rFonts w:cs="Arial"/>
                <w:b/>
                <w:bCs/>
                <w:sz w:val="24"/>
                <w:szCs w:val="24"/>
              </w:rPr>
              <w:t>ethernet</w:t>
            </w:r>
          </w:p>
        </w:tc>
      </w:tr>
      <w:tr w:rsidR="00C13496" w:rsidRPr="00C974BD" w14:paraId="0338D29F" w14:textId="77777777" w:rsidTr="00674396">
        <w:trPr>
          <w:trHeight w:val="587"/>
        </w:trPr>
        <w:tc>
          <w:tcPr>
            <w:tcW w:w="1271" w:type="dxa"/>
          </w:tcPr>
          <w:p w14:paraId="09A04F4E" w14:textId="2C0FDF98" w:rsidR="00C13496" w:rsidRPr="00C974BD" w:rsidRDefault="00C13496" w:rsidP="00C13496">
            <w:pPr>
              <w:pStyle w:val="Cuerpo-PF"/>
              <w:rPr>
                <w:rFonts w:cs="Arial"/>
                <w:sz w:val="24"/>
                <w:szCs w:val="24"/>
              </w:rPr>
            </w:pPr>
            <w:r w:rsidRPr="00C974BD">
              <w:rPr>
                <w:rFonts w:cs="Arial"/>
                <w:sz w:val="24"/>
                <w:szCs w:val="24"/>
              </w:rPr>
              <w:t>34.2</w:t>
            </w:r>
          </w:p>
        </w:tc>
        <w:tc>
          <w:tcPr>
            <w:tcW w:w="2268" w:type="dxa"/>
          </w:tcPr>
          <w:p w14:paraId="660F0906" w14:textId="77E5C3A1" w:rsidR="00C13496" w:rsidRPr="00C974BD" w:rsidRDefault="00C13496" w:rsidP="00C13496">
            <w:pPr>
              <w:pStyle w:val="Cuerpo-PF"/>
              <w:rPr>
                <w:rFonts w:cs="Arial"/>
                <w:sz w:val="24"/>
                <w:szCs w:val="24"/>
              </w:rPr>
            </w:pPr>
            <w:r w:rsidRPr="00C974BD">
              <w:rPr>
                <w:rFonts w:cs="Arial"/>
                <w:sz w:val="24"/>
                <w:szCs w:val="24"/>
              </w:rPr>
              <w:t>182.168.8.96</w:t>
            </w:r>
          </w:p>
        </w:tc>
        <w:tc>
          <w:tcPr>
            <w:tcW w:w="1985" w:type="dxa"/>
          </w:tcPr>
          <w:p w14:paraId="69DA1307" w14:textId="448EF84A" w:rsidR="00C13496" w:rsidRPr="00C974BD" w:rsidRDefault="00C13496" w:rsidP="00C13496">
            <w:pPr>
              <w:pStyle w:val="Cuerpo-PF"/>
              <w:rPr>
                <w:rFonts w:cs="Arial"/>
                <w:sz w:val="24"/>
                <w:szCs w:val="24"/>
              </w:rPr>
            </w:pPr>
            <w:r w:rsidRPr="00C974BD">
              <w:rPr>
                <w:rFonts w:cs="Arial"/>
                <w:sz w:val="24"/>
                <w:szCs w:val="24"/>
              </w:rPr>
              <w:t>182.168.8.97 - 182.168.8.126</w:t>
            </w:r>
          </w:p>
        </w:tc>
        <w:tc>
          <w:tcPr>
            <w:tcW w:w="2126" w:type="dxa"/>
          </w:tcPr>
          <w:p w14:paraId="6E18EA4D" w14:textId="3BD81203" w:rsidR="00C13496" w:rsidRPr="00C974BD" w:rsidRDefault="00C13496" w:rsidP="00C13496">
            <w:pPr>
              <w:pStyle w:val="Cuerpo-PF"/>
              <w:rPr>
                <w:rFonts w:cs="Arial"/>
                <w:sz w:val="24"/>
                <w:szCs w:val="24"/>
              </w:rPr>
            </w:pPr>
            <w:r w:rsidRPr="00C974BD">
              <w:rPr>
                <w:rFonts w:cs="Arial"/>
                <w:sz w:val="24"/>
                <w:szCs w:val="24"/>
              </w:rPr>
              <w:t>182.168.8.127</w:t>
            </w:r>
          </w:p>
        </w:tc>
        <w:tc>
          <w:tcPr>
            <w:tcW w:w="2374" w:type="dxa"/>
          </w:tcPr>
          <w:p w14:paraId="4CE1885A" w14:textId="3DA7C86F" w:rsidR="00C13496" w:rsidRPr="00C974BD" w:rsidRDefault="00C13496" w:rsidP="00C13496">
            <w:pPr>
              <w:pStyle w:val="Cuerpo-PF"/>
              <w:rPr>
                <w:rFonts w:cs="Arial"/>
                <w:sz w:val="24"/>
                <w:szCs w:val="24"/>
              </w:rPr>
            </w:pPr>
            <w:r w:rsidRPr="00C974BD">
              <w:rPr>
                <w:rFonts w:cs="Arial"/>
                <w:sz w:val="24"/>
                <w:szCs w:val="24"/>
              </w:rPr>
              <w:t>255.255.255.224/27</w:t>
            </w:r>
          </w:p>
        </w:tc>
      </w:tr>
      <w:tr w:rsidR="00C13496" w:rsidRPr="00C974BD" w14:paraId="08FB2625" w14:textId="77777777" w:rsidTr="00674396">
        <w:trPr>
          <w:trHeight w:val="350"/>
        </w:trPr>
        <w:tc>
          <w:tcPr>
            <w:tcW w:w="10024" w:type="dxa"/>
            <w:gridSpan w:val="5"/>
          </w:tcPr>
          <w:p w14:paraId="35F4BCC8" w14:textId="4D12956A" w:rsidR="00C13496" w:rsidRPr="00C974BD" w:rsidRDefault="00C13496" w:rsidP="00C13496">
            <w:pPr>
              <w:pStyle w:val="Cuerpo-PF"/>
              <w:rPr>
                <w:rFonts w:cs="Arial"/>
                <w:b/>
                <w:bCs/>
                <w:sz w:val="24"/>
                <w:szCs w:val="24"/>
              </w:rPr>
            </w:pPr>
            <w:r w:rsidRPr="00C974BD">
              <w:rPr>
                <w:rFonts w:cs="Arial"/>
                <w:b/>
                <w:bCs/>
                <w:sz w:val="24"/>
                <w:szCs w:val="24"/>
              </w:rPr>
              <w:t>local17</w:t>
            </w:r>
          </w:p>
        </w:tc>
      </w:tr>
      <w:tr w:rsidR="00C13496" w:rsidRPr="00C974BD" w14:paraId="6C486891" w14:textId="77777777" w:rsidTr="00674396">
        <w:trPr>
          <w:trHeight w:val="350"/>
        </w:trPr>
        <w:tc>
          <w:tcPr>
            <w:tcW w:w="1271" w:type="dxa"/>
          </w:tcPr>
          <w:p w14:paraId="25F3099F" w14:textId="2E778B23" w:rsidR="00C13496" w:rsidRPr="00C974BD" w:rsidRDefault="00C13496" w:rsidP="00C13496">
            <w:pPr>
              <w:pStyle w:val="Cuerpo-PF"/>
              <w:rPr>
                <w:rFonts w:cs="Arial"/>
                <w:sz w:val="24"/>
                <w:szCs w:val="24"/>
              </w:rPr>
            </w:pPr>
            <w:r w:rsidRPr="00C974BD">
              <w:rPr>
                <w:rFonts w:cs="Arial"/>
                <w:sz w:val="24"/>
                <w:szCs w:val="24"/>
              </w:rPr>
              <w:t>35</w:t>
            </w:r>
          </w:p>
        </w:tc>
        <w:tc>
          <w:tcPr>
            <w:tcW w:w="2268" w:type="dxa"/>
          </w:tcPr>
          <w:p w14:paraId="77C4EABB" w14:textId="7D5A9CD1" w:rsidR="00C13496" w:rsidRPr="00C974BD" w:rsidRDefault="00C13496" w:rsidP="00C13496">
            <w:pPr>
              <w:pStyle w:val="Cuerpo-PF"/>
              <w:rPr>
                <w:rFonts w:cs="Arial"/>
                <w:sz w:val="24"/>
                <w:szCs w:val="24"/>
              </w:rPr>
            </w:pPr>
            <w:r w:rsidRPr="00C974BD">
              <w:rPr>
                <w:rFonts w:cs="Arial"/>
                <w:sz w:val="24"/>
                <w:szCs w:val="24"/>
              </w:rPr>
              <w:t>182.168.8.128</w:t>
            </w:r>
          </w:p>
        </w:tc>
        <w:tc>
          <w:tcPr>
            <w:tcW w:w="1985" w:type="dxa"/>
          </w:tcPr>
          <w:p w14:paraId="586DFD32" w14:textId="183F08D8" w:rsidR="00C13496" w:rsidRPr="00C974BD" w:rsidRDefault="00C13496" w:rsidP="00C13496">
            <w:pPr>
              <w:pStyle w:val="Cuerpo-PF"/>
              <w:rPr>
                <w:rFonts w:cs="Arial"/>
                <w:sz w:val="24"/>
                <w:szCs w:val="24"/>
              </w:rPr>
            </w:pPr>
            <w:r w:rsidRPr="00C974BD">
              <w:rPr>
                <w:rFonts w:cs="Arial"/>
                <w:sz w:val="24"/>
                <w:szCs w:val="24"/>
              </w:rPr>
              <w:t>182.168.8.129 - 182.168.8.190</w:t>
            </w:r>
          </w:p>
        </w:tc>
        <w:tc>
          <w:tcPr>
            <w:tcW w:w="2126" w:type="dxa"/>
          </w:tcPr>
          <w:p w14:paraId="0E974B59" w14:textId="45431751" w:rsidR="00C13496" w:rsidRPr="00C974BD" w:rsidRDefault="00C13496" w:rsidP="00C13496">
            <w:pPr>
              <w:pStyle w:val="Cuerpo-PF"/>
              <w:rPr>
                <w:rFonts w:cs="Arial"/>
                <w:sz w:val="24"/>
                <w:szCs w:val="24"/>
              </w:rPr>
            </w:pPr>
            <w:r w:rsidRPr="00C974BD">
              <w:rPr>
                <w:rFonts w:cs="Arial"/>
                <w:sz w:val="24"/>
                <w:szCs w:val="24"/>
              </w:rPr>
              <w:t>182.168.8.191</w:t>
            </w:r>
          </w:p>
        </w:tc>
        <w:tc>
          <w:tcPr>
            <w:tcW w:w="2374" w:type="dxa"/>
          </w:tcPr>
          <w:p w14:paraId="5D324330" w14:textId="6B11FCCF" w:rsidR="00C13496" w:rsidRPr="00C974BD" w:rsidRDefault="00C13496" w:rsidP="00C13496">
            <w:pPr>
              <w:pStyle w:val="Cuerpo-PF"/>
              <w:rPr>
                <w:rFonts w:cs="Arial"/>
                <w:sz w:val="24"/>
                <w:szCs w:val="24"/>
              </w:rPr>
            </w:pPr>
            <w:r w:rsidRPr="00C974BD">
              <w:rPr>
                <w:rFonts w:cs="Arial"/>
                <w:sz w:val="24"/>
                <w:szCs w:val="24"/>
              </w:rPr>
              <w:t>255.255.255.192/26</w:t>
            </w:r>
          </w:p>
        </w:tc>
      </w:tr>
      <w:tr w:rsidR="00C13496" w:rsidRPr="00C974BD" w14:paraId="304BE096" w14:textId="77777777" w:rsidTr="00674396">
        <w:trPr>
          <w:trHeight w:val="331"/>
        </w:trPr>
        <w:tc>
          <w:tcPr>
            <w:tcW w:w="10024" w:type="dxa"/>
            <w:gridSpan w:val="5"/>
          </w:tcPr>
          <w:p w14:paraId="30E0849A" w14:textId="77777777" w:rsidR="00C13496" w:rsidRPr="00C974BD" w:rsidRDefault="00C13496" w:rsidP="00C13496">
            <w:pPr>
              <w:pStyle w:val="Cuerpo-PF"/>
              <w:rPr>
                <w:rFonts w:cs="Arial"/>
                <w:b/>
                <w:bCs/>
                <w:sz w:val="24"/>
                <w:szCs w:val="24"/>
              </w:rPr>
            </w:pPr>
            <w:r w:rsidRPr="00C974BD">
              <w:rPr>
                <w:rFonts w:cs="Arial"/>
                <w:b/>
                <w:bCs/>
                <w:sz w:val="24"/>
                <w:szCs w:val="24"/>
              </w:rPr>
              <w:t>wifi</w:t>
            </w:r>
          </w:p>
        </w:tc>
      </w:tr>
      <w:tr w:rsidR="00C13496" w:rsidRPr="00C974BD" w14:paraId="52D06267" w14:textId="77777777" w:rsidTr="00674396">
        <w:trPr>
          <w:trHeight w:val="350"/>
        </w:trPr>
        <w:tc>
          <w:tcPr>
            <w:tcW w:w="1271" w:type="dxa"/>
          </w:tcPr>
          <w:p w14:paraId="69F3AFC2" w14:textId="60996E8D" w:rsidR="00C13496" w:rsidRPr="00C974BD" w:rsidRDefault="00C13496" w:rsidP="00C13496">
            <w:pPr>
              <w:pStyle w:val="Cuerpo-PF"/>
              <w:rPr>
                <w:rFonts w:cs="Arial"/>
                <w:sz w:val="24"/>
                <w:szCs w:val="24"/>
              </w:rPr>
            </w:pPr>
            <w:r w:rsidRPr="00C974BD">
              <w:rPr>
                <w:rFonts w:cs="Arial"/>
                <w:sz w:val="24"/>
                <w:szCs w:val="24"/>
              </w:rPr>
              <w:t>35.1</w:t>
            </w:r>
          </w:p>
        </w:tc>
        <w:tc>
          <w:tcPr>
            <w:tcW w:w="2268" w:type="dxa"/>
          </w:tcPr>
          <w:p w14:paraId="44AA9A71" w14:textId="2BFAE0D6" w:rsidR="00C13496" w:rsidRPr="00C974BD" w:rsidRDefault="00C13496" w:rsidP="00C13496">
            <w:pPr>
              <w:pStyle w:val="Cuerpo-PF"/>
              <w:rPr>
                <w:rFonts w:cs="Arial"/>
                <w:sz w:val="24"/>
                <w:szCs w:val="24"/>
              </w:rPr>
            </w:pPr>
            <w:r w:rsidRPr="00C974BD">
              <w:rPr>
                <w:rFonts w:cs="Arial"/>
                <w:sz w:val="24"/>
                <w:szCs w:val="24"/>
              </w:rPr>
              <w:t>182.168.8.128</w:t>
            </w:r>
          </w:p>
        </w:tc>
        <w:tc>
          <w:tcPr>
            <w:tcW w:w="1985" w:type="dxa"/>
          </w:tcPr>
          <w:p w14:paraId="5FF3A948" w14:textId="5290474F" w:rsidR="00C13496" w:rsidRPr="00C974BD" w:rsidRDefault="00C13496" w:rsidP="00C13496">
            <w:pPr>
              <w:pStyle w:val="Cuerpo-PF"/>
              <w:rPr>
                <w:rFonts w:cs="Arial"/>
                <w:sz w:val="24"/>
                <w:szCs w:val="24"/>
              </w:rPr>
            </w:pPr>
            <w:r w:rsidRPr="00C974BD">
              <w:rPr>
                <w:rFonts w:cs="Arial"/>
                <w:sz w:val="24"/>
                <w:szCs w:val="24"/>
              </w:rPr>
              <w:t>182.168.8.129 - 182.168.8.158</w:t>
            </w:r>
          </w:p>
        </w:tc>
        <w:tc>
          <w:tcPr>
            <w:tcW w:w="2126" w:type="dxa"/>
          </w:tcPr>
          <w:p w14:paraId="21B20CE5" w14:textId="040C8C2D" w:rsidR="00C13496" w:rsidRPr="00C974BD" w:rsidRDefault="00C13496" w:rsidP="00C13496">
            <w:pPr>
              <w:pStyle w:val="Cuerpo-PF"/>
              <w:rPr>
                <w:rFonts w:cs="Arial"/>
                <w:sz w:val="24"/>
                <w:szCs w:val="24"/>
              </w:rPr>
            </w:pPr>
            <w:r w:rsidRPr="00C974BD">
              <w:rPr>
                <w:rFonts w:cs="Arial"/>
                <w:sz w:val="24"/>
                <w:szCs w:val="24"/>
              </w:rPr>
              <w:t>182.168.8.159</w:t>
            </w:r>
          </w:p>
        </w:tc>
        <w:tc>
          <w:tcPr>
            <w:tcW w:w="2374" w:type="dxa"/>
          </w:tcPr>
          <w:p w14:paraId="46A56995" w14:textId="51DB0262" w:rsidR="00C13496" w:rsidRPr="00C974BD" w:rsidRDefault="00C13496" w:rsidP="00C13496">
            <w:pPr>
              <w:pStyle w:val="Cuerpo-PF"/>
              <w:rPr>
                <w:rFonts w:cs="Arial"/>
                <w:sz w:val="24"/>
                <w:szCs w:val="24"/>
              </w:rPr>
            </w:pPr>
            <w:r w:rsidRPr="00C974BD">
              <w:rPr>
                <w:rFonts w:cs="Arial"/>
                <w:sz w:val="24"/>
                <w:szCs w:val="24"/>
              </w:rPr>
              <w:t>255.255.255.224/27</w:t>
            </w:r>
          </w:p>
        </w:tc>
      </w:tr>
      <w:tr w:rsidR="00C13496" w:rsidRPr="00C974BD" w14:paraId="2457FF12" w14:textId="77777777" w:rsidTr="00674396">
        <w:trPr>
          <w:trHeight w:val="331"/>
        </w:trPr>
        <w:tc>
          <w:tcPr>
            <w:tcW w:w="10024" w:type="dxa"/>
            <w:gridSpan w:val="5"/>
          </w:tcPr>
          <w:p w14:paraId="1F5BEB20" w14:textId="77777777" w:rsidR="00C13496" w:rsidRPr="00C974BD" w:rsidRDefault="00C13496" w:rsidP="00C13496">
            <w:pPr>
              <w:pStyle w:val="Cuerpo-PF"/>
              <w:jc w:val="both"/>
              <w:rPr>
                <w:rFonts w:cs="Arial"/>
                <w:b/>
                <w:bCs/>
                <w:sz w:val="24"/>
                <w:szCs w:val="24"/>
              </w:rPr>
            </w:pPr>
            <w:r w:rsidRPr="00C974BD">
              <w:rPr>
                <w:rFonts w:cs="Arial"/>
                <w:b/>
                <w:bCs/>
                <w:sz w:val="24"/>
                <w:szCs w:val="24"/>
              </w:rPr>
              <w:t>ethernet</w:t>
            </w:r>
          </w:p>
        </w:tc>
      </w:tr>
      <w:tr w:rsidR="00C13496" w:rsidRPr="00C974BD" w14:paraId="2CA0A1B5" w14:textId="77777777" w:rsidTr="00674396">
        <w:trPr>
          <w:trHeight w:val="587"/>
        </w:trPr>
        <w:tc>
          <w:tcPr>
            <w:tcW w:w="1271" w:type="dxa"/>
          </w:tcPr>
          <w:p w14:paraId="5EE12436" w14:textId="2A3346BA" w:rsidR="00C13496" w:rsidRPr="00C974BD" w:rsidRDefault="00C13496" w:rsidP="00C13496">
            <w:pPr>
              <w:pStyle w:val="Cuerpo-PF"/>
              <w:rPr>
                <w:rFonts w:cs="Arial"/>
                <w:sz w:val="24"/>
                <w:szCs w:val="24"/>
              </w:rPr>
            </w:pPr>
            <w:r w:rsidRPr="00C974BD">
              <w:rPr>
                <w:rFonts w:cs="Arial"/>
                <w:sz w:val="24"/>
                <w:szCs w:val="24"/>
              </w:rPr>
              <w:lastRenderedPageBreak/>
              <w:t>35.2</w:t>
            </w:r>
          </w:p>
        </w:tc>
        <w:tc>
          <w:tcPr>
            <w:tcW w:w="2268" w:type="dxa"/>
          </w:tcPr>
          <w:p w14:paraId="7E37212D" w14:textId="72F27D57" w:rsidR="00C13496" w:rsidRPr="00C974BD" w:rsidRDefault="00C13496" w:rsidP="00C13496">
            <w:pPr>
              <w:pStyle w:val="Cuerpo-PF"/>
              <w:rPr>
                <w:rFonts w:cs="Arial"/>
                <w:sz w:val="24"/>
                <w:szCs w:val="24"/>
              </w:rPr>
            </w:pPr>
            <w:r w:rsidRPr="00C974BD">
              <w:rPr>
                <w:rFonts w:cs="Arial"/>
                <w:sz w:val="24"/>
                <w:szCs w:val="24"/>
              </w:rPr>
              <w:t>182.168.8.160</w:t>
            </w:r>
          </w:p>
        </w:tc>
        <w:tc>
          <w:tcPr>
            <w:tcW w:w="1985" w:type="dxa"/>
          </w:tcPr>
          <w:p w14:paraId="2400BB54" w14:textId="5BBF62B2" w:rsidR="00C13496" w:rsidRPr="00C974BD" w:rsidRDefault="00C13496" w:rsidP="00C13496">
            <w:pPr>
              <w:pStyle w:val="Cuerpo-PF"/>
              <w:rPr>
                <w:rFonts w:cs="Arial"/>
                <w:sz w:val="24"/>
                <w:szCs w:val="24"/>
              </w:rPr>
            </w:pPr>
            <w:r w:rsidRPr="00C974BD">
              <w:rPr>
                <w:rFonts w:cs="Arial"/>
                <w:sz w:val="24"/>
                <w:szCs w:val="24"/>
              </w:rPr>
              <w:t>182.168.8.161 - 182.168.8.190</w:t>
            </w:r>
          </w:p>
        </w:tc>
        <w:tc>
          <w:tcPr>
            <w:tcW w:w="2126" w:type="dxa"/>
          </w:tcPr>
          <w:p w14:paraId="4B1F4248" w14:textId="583A3CAD" w:rsidR="00C13496" w:rsidRPr="00C974BD" w:rsidRDefault="00C13496" w:rsidP="00C13496">
            <w:pPr>
              <w:pStyle w:val="Cuerpo-PF"/>
              <w:rPr>
                <w:rFonts w:cs="Arial"/>
                <w:sz w:val="24"/>
                <w:szCs w:val="24"/>
              </w:rPr>
            </w:pPr>
            <w:r w:rsidRPr="00C974BD">
              <w:rPr>
                <w:rFonts w:cs="Arial"/>
                <w:sz w:val="24"/>
                <w:szCs w:val="24"/>
              </w:rPr>
              <w:t>182.168.8.191</w:t>
            </w:r>
          </w:p>
        </w:tc>
        <w:tc>
          <w:tcPr>
            <w:tcW w:w="2374" w:type="dxa"/>
          </w:tcPr>
          <w:p w14:paraId="44091CBF" w14:textId="271D725D" w:rsidR="00C13496" w:rsidRPr="00C974BD" w:rsidRDefault="00C13496" w:rsidP="00C13496">
            <w:pPr>
              <w:rPr>
                <w:rFonts w:ascii="Arial" w:hAnsi="Arial" w:cs="Arial"/>
                <w:b w:val="0"/>
                <w:bCs/>
                <w:sz w:val="24"/>
                <w:szCs w:val="24"/>
                <w:lang w:val="es-MX"/>
              </w:rPr>
            </w:pPr>
            <w:r w:rsidRPr="00C974BD">
              <w:rPr>
                <w:rFonts w:ascii="Arial" w:hAnsi="Arial" w:cs="Arial"/>
                <w:b w:val="0"/>
                <w:bCs/>
                <w:sz w:val="24"/>
                <w:szCs w:val="24"/>
                <w:lang w:val="es-MX"/>
              </w:rPr>
              <w:t>255.255.255.224/27</w:t>
            </w:r>
          </w:p>
        </w:tc>
      </w:tr>
      <w:tr w:rsidR="00C13496" w:rsidRPr="00C974BD" w14:paraId="234AA88E" w14:textId="77777777" w:rsidTr="00674396">
        <w:trPr>
          <w:trHeight w:val="350"/>
        </w:trPr>
        <w:tc>
          <w:tcPr>
            <w:tcW w:w="10024" w:type="dxa"/>
            <w:gridSpan w:val="5"/>
          </w:tcPr>
          <w:p w14:paraId="296859D2" w14:textId="2F42A213" w:rsidR="00C13496" w:rsidRPr="00C974BD" w:rsidRDefault="00C13496" w:rsidP="00C13496">
            <w:pPr>
              <w:pStyle w:val="Cuerpo-PF"/>
              <w:rPr>
                <w:rFonts w:cs="Arial"/>
                <w:b/>
                <w:bCs/>
                <w:sz w:val="24"/>
                <w:szCs w:val="24"/>
              </w:rPr>
            </w:pPr>
            <w:r w:rsidRPr="00C974BD">
              <w:rPr>
                <w:rFonts w:cs="Arial"/>
                <w:b/>
                <w:bCs/>
                <w:sz w:val="24"/>
                <w:szCs w:val="24"/>
              </w:rPr>
              <w:t>local18</w:t>
            </w:r>
          </w:p>
        </w:tc>
      </w:tr>
      <w:tr w:rsidR="00C13496" w:rsidRPr="00C974BD" w14:paraId="28D115E7" w14:textId="77777777" w:rsidTr="00674396">
        <w:trPr>
          <w:trHeight w:val="350"/>
        </w:trPr>
        <w:tc>
          <w:tcPr>
            <w:tcW w:w="1271" w:type="dxa"/>
          </w:tcPr>
          <w:p w14:paraId="02310C35" w14:textId="7EFFF297" w:rsidR="00C13496" w:rsidRPr="00C974BD" w:rsidRDefault="00C13496" w:rsidP="00C13496">
            <w:pPr>
              <w:pStyle w:val="Cuerpo-PF"/>
              <w:rPr>
                <w:rFonts w:cs="Arial"/>
                <w:sz w:val="24"/>
                <w:szCs w:val="24"/>
              </w:rPr>
            </w:pPr>
            <w:r w:rsidRPr="00C974BD">
              <w:rPr>
                <w:rFonts w:cs="Arial"/>
                <w:sz w:val="24"/>
                <w:szCs w:val="24"/>
              </w:rPr>
              <w:t>36</w:t>
            </w:r>
          </w:p>
        </w:tc>
        <w:tc>
          <w:tcPr>
            <w:tcW w:w="2268" w:type="dxa"/>
          </w:tcPr>
          <w:p w14:paraId="2EADFEB5" w14:textId="1951CF73" w:rsidR="00C13496" w:rsidRPr="00C974BD" w:rsidRDefault="00C13496" w:rsidP="00C13496">
            <w:pPr>
              <w:pStyle w:val="Cuerpo-PF"/>
              <w:rPr>
                <w:rFonts w:cs="Arial"/>
                <w:sz w:val="24"/>
                <w:szCs w:val="24"/>
              </w:rPr>
            </w:pPr>
            <w:r w:rsidRPr="00C974BD">
              <w:rPr>
                <w:rFonts w:cs="Arial"/>
                <w:sz w:val="24"/>
                <w:szCs w:val="24"/>
              </w:rPr>
              <w:t>182.168.8.192</w:t>
            </w:r>
          </w:p>
        </w:tc>
        <w:tc>
          <w:tcPr>
            <w:tcW w:w="1985" w:type="dxa"/>
          </w:tcPr>
          <w:p w14:paraId="64113B19" w14:textId="72903043" w:rsidR="00C13496" w:rsidRPr="00C974BD" w:rsidRDefault="00C13496" w:rsidP="00C13496">
            <w:pPr>
              <w:pStyle w:val="Cuerpo-PF"/>
              <w:rPr>
                <w:rFonts w:cs="Arial"/>
                <w:sz w:val="24"/>
                <w:szCs w:val="24"/>
              </w:rPr>
            </w:pPr>
            <w:r w:rsidRPr="00C974BD">
              <w:rPr>
                <w:rFonts w:cs="Arial"/>
                <w:sz w:val="24"/>
                <w:szCs w:val="24"/>
              </w:rPr>
              <w:t>182.168.8.193 - 182.168.8.254</w:t>
            </w:r>
          </w:p>
        </w:tc>
        <w:tc>
          <w:tcPr>
            <w:tcW w:w="2126" w:type="dxa"/>
          </w:tcPr>
          <w:p w14:paraId="04151AA8" w14:textId="2098711A" w:rsidR="00C13496" w:rsidRPr="00C974BD" w:rsidRDefault="00C13496" w:rsidP="00C13496">
            <w:pPr>
              <w:pStyle w:val="Cuerpo-PF"/>
              <w:rPr>
                <w:rFonts w:cs="Arial"/>
                <w:sz w:val="24"/>
                <w:szCs w:val="24"/>
              </w:rPr>
            </w:pPr>
            <w:r w:rsidRPr="00C974BD">
              <w:rPr>
                <w:rFonts w:cs="Arial"/>
                <w:sz w:val="24"/>
                <w:szCs w:val="24"/>
              </w:rPr>
              <w:t>182.168.8.255</w:t>
            </w:r>
          </w:p>
        </w:tc>
        <w:tc>
          <w:tcPr>
            <w:tcW w:w="2374" w:type="dxa"/>
          </w:tcPr>
          <w:p w14:paraId="470869D6" w14:textId="6C2C28A8" w:rsidR="00C13496" w:rsidRPr="00C974BD" w:rsidRDefault="00C13496" w:rsidP="00C13496">
            <w:pPr>
              <w:rPr>
                <w:rFonts w:ascii="Arial" w:hAnsi="Arial" w:cs="Arial"/>
                <w:b w:val="0"/>
                <w:bCs/>
                <w:sz w:val="24"/>
                <w:szCs w:val="24"/>
                <w:lang w:val="es-MX"/>
              </w:rPr>
            </w:pPr>
            <w:r w:rsidRPr="00C974BD">
              <w:rPr>
                <w:rFonts w:ascii="Arial" w:hAnsi="Arial" w:cs="Arial"/>
                <w:b w:val="0"/>
                <w:bCs/>
                <w:sz w:val="24"/>
                <w:szCs w:val="24"/>
                <w:lang w:val="es-MX"/>
              </w:rPr>
              <w:t>255.255.255.192/26</w:t>
            </w:r>
          </w:p>
        </w:tc>
      </w:tr>
      <w:tr w:rsidR="00C13496" w:rsidRPr="00C974BD" w14:paraId="18EAF11A" w14:textId="77777777" w:rsidTr="00674396">
        <w:trPr>
          <w:trHeight w:val="331"/>
        </w:trPr>
        <w:tc>
          <w:tcPr>
            <w:tcW w:w="10024" w:type="dxa"/>
            <w:gridSpan w:val="5"/>
          </w:tcPr>
          <w:p w14:paraId="78420C9E" w14:textId="77777777" w:rsidR="00C13496" w:rsidRPr="00C974BD" w:rsidRDefault="00C13496" w:rsidP="00C13496">
            <w:pPr>
              <w:pStyle w:val="Cuerpo-PF"/>
              <w:rPr>
                <w:rFonts w:cs="Arial"/>
                <w:b/>
                <w:bCs/>
                <w:sz w:val="24"/>
                <w:szCs w:val="24"/>
              </w:rPr>
            </w:pPr>
            <w:r w:rsidRPr="00C974BD">
              <w:rPr>
                <w:rFonts w:cs="Arial"/>
                <w:b/>
                <w:bCs/>
                <w:sz w:val="24"/>
                <w:szCs w:val="24"/>
              </w:rPr>
              <w:t>wifi</w:t>
            </w:r>
          </w:p>
        </w:tc>
      </w:tr>
      <w:tr w:rsidR="0085505B" w:rsidRPr="00C974BD" w14:paraId="1014A5C8" w14:textId="77777777" w:rsidTr="00674396">
        <w:trPr>
          <w:trHeight w:val="350"/>
        </w:trPr>
        <w:tc>
          <w:tcPr>
            <w:tcW w:w="1271" w:type="dxa"/>
          </w:tcPr>
          <w:p w14:paraId="083034E9" w14:textId="47A61533" w:rsidR="0085505B" w:rsidRPr="00C974BD" w:rsidRDefault="0085505B" w:rsidP="0085505B">
            <w:pPr>
              <w:pStyle w:val="Cuerpo-PF"/>
              <w:rPr>
                <w:rFonts w:cs="Arial"/>
                <w:sz w:val="24"/>
                <w:szCs w:val="24"/>
              </w:rPr>
            </w:pPr>
            <w:r w:rsidRPr="00C974BD">
              <w:rPr>
                <w:rFonts w:cs="Arial"/>
                <w:sz w:val="24"/>
                <w:szCs w:val="24"/>
              </w:rPr>
              <w:t>36.1</w:t>
            </w:r>
          </w:p>
        </w:tc>
        <w:tc>
          <w:tcPr>
            <w:tcW w:w="2268" w:type="dxa"/>
          </w:tcPr>
          <w:p w14:paraId="3C6A868B" w14:textId="4C38B429" w:rsidR="0085505B" w:rsidRPr="00C974BD" w:rsidRDefault="0085505B" w:rsidP="0085505B">
            <w:pPr>
              <w:pStyle w:val="Cuerpo-PF"/>
              <w:rPr>
                <w:rFonts w:cs="Arial"/>
                <w:sz w:val="24"/>
                <w:szCs w:val="24"/>
              </w:rPr>
            </w:pPr>
            <w:r w:rsidRPr="00C974BD">
              <w:rPr>
                <w:rFonts w:cs="Arial"/>
                <w:sz w:val="24"/>
                <w:szCs w:val="24"/>
              </w:rPr>
              <w:t>182.168.8.192</w:t>
            </w:r>
          </w:p>
        </w:tc>
        <w:tc>
          <w:tcPr>
            <w:tcW w:w="1985" w:type="dxa"/>
          </w:tcPr>
          <w:p w14:paraId="5DB8494D" w14:textId="36646069" w:rsidR="0085505B" w:rsidRPr="00C974BD" w:rsidRDefault="0085505B" w:rsidP="0085505B">
            <w:pPr>
              <w:pStyle w:val="Cuerpo-PF"/>
              <w:rPr>
                <w:rFonts w:cs="Arial"/>
                <w:sz w:val="24"/>
                <w:szCs w:val="24"/>
              </w:rPr>
            </w:pPr>
            <w:r w:rsidRPr="00C974BD">
              <w:rPr>
                <w:rFonts w:cs="Arial"/>
                <w:sz w:val="24"/>
                <w:szCs w:val="24"/>
              </w:rPr>
              <w:t>182.168.8.193 - 182.168.8.222</w:t>
            </w:r>
          </w:p>
        </w:tc>
        <w:tc>
          <w:tcPr>
            <w:tcW w:w="2126" w:type="dxa"/>
          </w:tcPr>
          <w:p w14:paraId="01E101C4" w14:textId="43D37BFA" w:rsidR="0085505B" w:rsidRPr="00C974BD" w:rsidRDefault="0085505B" w:rsidP="0085505B">
            <w:pPr>
              <w:pStyle w:val="Cuerpo-PF"/>
              <w:rPr>
                <w:rFonts w:cs="Arial"/>
                <w:sz w:val="24"/>
                <w:szCs w:val="24"/>
              </w:rPr>
            </w:pPr>
            <w:r w:rsidRPr="00C974BD">
              <w:rPr>
                <w:rFonts w:cs="Arial"/>
                <w:sz w:val="24"/>
                <w:szCs w:val="24"/>
              </w:rPr>
              <w:t>182.168.8.223</w:t>
            </w:r>
          </w:p>
        </w:tc>
        <w:tc>
          <w:tcPr>
            <w:tcW w:w="2374" w:type="dxa"/>
          </w:tcPr>
          <w:p w14:paraId="300D7A2C" w14:textId="740879BE" w:rsidR="0085505B" w:rsidRPr="00C974BD" w:rsidRDefault="0085505B" w:rsidP="0085505B">
            <w:pPr>
              <w:pStyle w:val="Cuerpo-PF"/>
              <w:rPr>
                <w:rFonts w:cs="Arial"/>
                <w:sz w:val="24"/>
                <w:szCs w:val="24"/>
              </w:rPr>
            </w:pPr>
            <w:r w:rsidRPr="00C974BD">
              <w:rPr>
                <w:rFonts w:cs="Arial"/>
                <w:sz w:val="24"/>
                <w:szCs w:val="24"/>
              </w:rPr>
              <w:t>255.255.255.224/27</w:t>
            </w:r>
          </w:p>
        </w:tc>
      </w:tr>
      <w:tr w:rsidR="0085505B" w:rsidRPr="00C974BD" w14:paraId="4B48AEAF" w14:textId="77777777" w:rsidTr="00674396">
        <w:trPr>
          <w:trHeight w:val="331"/>
        </w:trPr>
        <w:tc>
          <w:tcPr>
            <w:tcW w:w="10024" w:type="dxa"/>
            <w:gridSpan w:val="5"/>
          </w:tcPr>
          <w:p w14:paraId="0328B231" w14:textId="77777777" w:rsidR="0085505B" w:rsidRPr="00C974BD" w:rsidRDefault="0085505B" w:rsidP="0085505B">
            <w:pPr>
              <w:pStyle w:val="Cuerpo-PF"/>
              <w:jc w:val="both"/>
              <w:rPr>
                <w:rFonts w:cs="Arial"/>
                <w:b/>
                <w:bCs/>
                <w:sz w:val="24"/>
                <w:szCs w:val="24"/>
              </w:rPr>
            </w:pPr>
            <w:r w:rsidRPr="00C974BD">
              <w:rPr>
                <w:rFonts w:cs="Arial"/>
                <w:b/>
                <w:bCs/>
                <w:sz w:val="24"/>
                <w:szCs w:val="24"/>
              </w:rPr>
              <w:t>ethernet</w:t>
            </w:r>
          </w:p>
        </w:tc>
      </w:tr>
      <w:tr w:rsidR="0085505B" w:rsidRPr="00C974BD" w14:paraId="7E96C045" w14:textId="77777777" w:rsidTr="00674396">
        <w:trPr>
          <w:trHeight w:val="587"/>
        </w:trPr>
        <w:tc>
          <w:tcPr>
            <w:tcW w:w="1271" w:type="dxa"/>
          </w:tcPr>
          <w:p w14:paraId="3E6241D9" w14:textId="08035119" w:rsidR="0085505B" w:rsidRPr="00C974BD" w:rsidRDefault="0085505B" w:rsidP="0085505B">
            <w:pPr>
              <w:pStyle w:val="Cuerpo-PF"/>
              <w:rPr>
                <w:rFonts w:cs="Arial"/>
                <w:sz w:val="24"/>
                <w:szCs w:val="24"/>
              </w:rPr>
            </w:pPr>
            <w:r w:rsidRPr="00C974BD">
              <w:rPr>
                <w:rFonts w:cs="Arial"/>
                <w:sz w:val="24"/>
                <w:szCs w:val="24"/>
              </w:rPr>
              <w:t>36.2</w:t>
            </w:r>
          </w:p>
        </w:tc>
        <w:tc>
          <w:tcPr>
            <w:tcW w:w="2268" w:type="dxa"/>
          </w:tcPr>
          <w:p w14:paraId="5A84FD3E" w14:textId="4C634AF6" w:rsidR="0085505B" w:rsidRPr="00C974BD" w:rsidRDefault="0085505B" w:rsidP="0085505B">
            <w:pPr>
              <w:pStyle w:val="Cuerpo-PF"/>
              <w:rPr>
                <w:rFonts w:cs="Arial"/>
                <w:sz w:val="24"/>
                <w:szCs w:val="24"/>
              </w:rPr>
            </w:pPr>
            <w:r w:rsidRPr="00C974BD">
              <w:rPr>
                <w:rFonts w:cs="Arial"/>
                <w:sz w:val="24"/>
                <w:szCs w:val="24"/>
              </w:rPr>
              <w:t>182.168.8.224</w:t>
            </w:r>
          </w:p>
        </w:tc>
        <w:tc>
          <w:tcPr>
            <w:tcW w:w="1985" w:type="dxa"/>
          </w:tcPr>
          <w:p w14:paraId="3AF42471" w14:textId="183FAD11" w:rsidR="0085505B" w:rsidRPr="00C974BD" w:rsidRDefault="0085505B" w:rsidP="0085505B">
            <w:pPr>
              <w:pStyle w:val="Cuerpo-PF"/>
              <w:rPr>
                <w:rFonts w:cs="Arial"/>
                <w:sz w:val="24"/>
                <w:szCs w:val="24"/>
              </w:rPr>
            </w:pPr>
            <w:r w:rsidRPr="00C974BD">
              <w:rPr>
                <w:rFonts w:cs="Arial"/>
                <w:sz w:val="24"/>
                <w:szCs w:val="24"/>
              </w:rPr>
              <w:t>182.168.8.225 - 182.168.8.254</w:t>
            </w:r>
          </w:p>
        </w:tc>
        <w:tc>
          <w:tcPr>
            <w:tcW w:w="2126" w:type="dxa"/>
          </w:tcPr>
          <w:p w14:paraId="4326D2A0" w14:textId="5DDF15A7" w:rsidR="0085505B" w:rsidRPr="00C974BD" w:rsidRDefault="0085505B" w:rsidP="0085505B">
            <w:pPr>
              <w:pStyle w:val="Cuerpo-PF"/>
              <w:rPr>
                <w:rFonts w:cs="Arial"/>
                <w:sz w:val="24"/>
                <w:szCs w:val="24"/>
              </w:rPr>
            </w:pPr>
            <w:r w:rsidRPr="00C974BD">
              <w:rPr>
                <w:rFonts w:cs="Arial"/>
                <w:sz w:val="24"/>
                <w:szCs w:val="24"/>
              </w:rPr>
              <w:t>182.168.8.255</w:t>
            </w:r>
          </w:p>
        </w:tc>
        <w:tc>
          <w:tcPr>
            <w:tcW w:w="2374" w:type="dxa"/>
          </w:tcPr>
          <w:p w14:paraId="7ED9A4DD" w14:textId="7387F75A" w:rsidR="0085505B" w:rsidRPr="00C974BD" w:rsidRDefault="0085505B" w:rsidP="0085505B">
            <w:pPr>
              <w:rPr>
                <w:rFonts w:ascii="Arial" w:hAnsi="Arial" w:cs="Arial"/>
                <w:b w:val="0"/>
                <w:bCs/>
                <w:sz w:val="24"/>
                <w:szCs w:val="24"/>
                <w:lang w:val="es-MX"/>
              </w:rPr>
            </w:pPr>
            <w:r w:rsidRPr="00C974BD">
              <w:rPr>
                <w:rFonts w:ascii="Arial" w:hAnsi="Arial" w:cs="Arial"/>
                <w:b w:val="0"/>
                <w:bCs/>
                <w:sz w:val="24"/>
                <w:szCs w:val="24"/>
                <w:lang w:val="es-MX"/>
              </w:rPr>
              <w:t>255.255.255.224/27</w:t>
            </w:r>
          </w:p>
        </w:tc>
      </w:tr>
      <w:tr w:rsidR="0085505B" w:rsidRPr="00C974BD" w14:paraId="5ACEF5D8" w14:textId="77777777" w:rsidTr="00674396">
        <w:trPr>
          <w:trHeight w:val="350"/>
        </w:trPr>
        <w:tc>
          <w:tcPr>
            <w:tcW w:w="10024" w:type="dxa"/>
            <w:gridSpan w:val="5"/>
          </w:tcPr>
          <w:p w14:paraId="785B1F5C" w14:textId="0A0BFD19" w:rsidR="0085505B" w:rsidRPr="00C974BD" w:rsidRDefault="0085505B" w:rsidP="0085505B">
            <w:pPr>
              <w:pStyle w:val="Cuerpo-PF"/>
              <w:rPr>
                <w:rFonts w:cs="Arial"/>
                <w:b/>
                <w:bCs/>
                <w:sz w:val="24"/>
                <w:szCs w:val="24"/>
              </w:rPr>
            </w:pPr>
            <w:r w:rsidRPr="00C974BD">
              <w:rPr>
                <w:rFonts w:cs="Arial"/>
                <w:b/>
                <w:bCs/>
                <w:sz w:val="24"/>
                <w:szCs w:val="24"/>
              </w:rPr>
              <w:t>local19</w:t>
            </w:r>
          </w:p>
        </w:tc>
      </w:tr>
      <w:tr w:rsidR="0085505B" w:rsidRPr="00C974BD" w14:paraId="732F57D2" w14:textId="77777777" w:rsidTr="00674396">
        <w:trPr>
          <w:trHeight w:val="350"/>
        </w:trPr>
        <w:tc>
          <w:tcPr>
            <w:tcW w:w="1271" w:type="dxa"/>
          </w:tcPr>
          <w:p w14:paraId="50BA4F30" w14:textId="1ACD88EB" w:rsidR="0085505B" w:rsidRPr="00C974BD" w:rsidRDefault="0085505B" w:rsidP="0085505B">
            <w:pPr>
              <w:pStyle w:val="Cuerpo-PF"/>
              <w:rPr>
                <w:rFonts w:cs="Arial"/>
                <w:sz w:val="24"/>
                <w:szCs w:val="24"/>
              </w:rPr>
            </w:pPr>
            <w:r w:rsidRPr="00C974BD">
              <w:rPr>
                <w:rFonts w:cs="Arial"/>
                <w:sz w:val="24"/>
                <w:szCs w:val="24"/>
              </w:rPr>
              <w:t>37</w:t>
            </w:r>
          </w:p>
        </w:tc>
        <w:tc>
          <w:tcPr>
            <w:tcW w:w="2268" w:type="dxa"/>
          </w:tcPr>
          <w:p w14:paraId="167CB79C" w14:textId="286D6DF0" w:rsidR="0085505B" w:rsidRPr="00C974BD" w:rsidRDefault="0085505B" w:rsidP="0085505B">
            <w:pPr>
              <w:pStyle w:val="Cuerpo-PF"/>
              <w:rPr>
                <w:rFonts w:cs="Arial"/>
                <w:sz w:val="24"/>
                <w:szCs w:val="24"/>
              </w:rPr>
            </w:pPr>
            <w:r w:rsidRPr="00C974BD">
              <w:rPr>
                <w:rFonts w:cs="Arial"/>
                <w:sz w:val="24"/>
                <w:szCs w:val="24"/>
              </w:rPr>
              <w:t>182.168.9.0</w:t>
            </w:r>
          </w:p>
        </w:tc>
        <w:tc>
          <w:tcPr>
            <w:tcW w:w="1985" w:type="dxa"/>
          </w:tcPr>
          <w:p w14:paraId="499CA6F9" w14:textId="091F4A30" w:rsidR="0085505B" w:rsidRPr="00C974BD" w:rsidRDefault="0085505B" w:rsidP="0085505B">
            <w:pPr>
              <w:pStyle w:val="Cuerpo-PF"/>
              <w:rPr>
                <w:rFonts w:cs="Arial"/>
                <w:sz w:val="24"/>
                <w:szCs w:val="24"/>
              </w:rPr>
            </w:pPr>
            <w:r w:rsidRPr="00C974BD">
              <w:rPr>
                <w:rFonts w:cs="Arial"/>
                <w:sz w:val="24"/>
                <w:szCs w:val="24"/>
              </w:rPr>
              <w:t>182.168.9.1 - 182.168.9.62</w:t>
            </w:r>
          </w:p>
        </w:tc>
        <w:tc>
          <w:tcPr>
            <w:tcW w:w="2126" w:type="dxa"/>
          </w:tcPr>
          <w:p w14:paraId="19BE8D5B" w14:textId="106DB72E" w:rsidR="0085505B" w:rsidRPr="00C974BD" w:rsidRDefault="0085505B" w:rsidP="0085505B">
            <w:pPr>
              <w:pStyle w:val="Cuerpo-PF"/>
              <w:rPr>
                <w:rFonts w:cs="Arial"/>
                <w:sz w:val="24"/>
                <w:szCs w:val="24"/>
              </w:rPr>
            </w:pPr>
            <w:r w:rsidRPr="00C974BD">
              <w:rPr>
                <w:rFonts w:cs="Arial"/>
                <w:sz w:val="24"/>
                <w:szCs w:val="24"/>
              </w:rPr>
              <w:t>182.168.9.63</w:t>
            </w:r>
          </w:p>
        </w:tc>
        <w:tc>
          <w:tcPr>
            <w:tcW w:w="2374" w:type="dxa"/>
          </w:tcPr>
          <w:p w14:paraId="3E4188F1" w14:textId="21FD2397" w:rsidR="0085505B" w:rsidRPr="00C974BD" w:rsidRDefault="0085505B" w:rsidP="0085505B">
            <w:pPr>
              <w:pStyle w:val="Cuerpo-PF"/>
              <w:rPr>
                <w:rFonts w:cs="Arial"/>
                <w:sz w:val="24"/>
                <w:szCs w:val="24"/>
              </w:rPr>
            </w:pPr>
            <w:r w:rsidRPr="00C974BD">
              <w:rPr>
                <w:rFonts w:cs="Arial"/>
                <w:sz w:val="24"/>
                <w:szCs w:val="24"/>
              </w:rPr>
              <w:t>255.255.255.192/26</w:t>
            </w:r>
          </w:p>
        </w:tc>
      </w:tr>
      <w:tr w:rsidR="0085505B" w:rsidRPr="00C974BD" w14:paraId="5D477F82" w14:textId="77777777" w:rsidTr="00674396">
        <w:trPr>
          <w:trHeight w:val="331"/>
        </w:trPr>
        <w:tc>
          <w:tcPr>
            <w:tcW w:w="10024" w:type="dxa"/>
            <w:gridSpan w:val="5"/>
          </w:tcPr>
          <w:p w14:paraId="7A48FE0F" w14:textId="77777777" w:rsidR="0085505B" w:rsidRPr="00C974BD" w:rsidRDefault="0085505B" w:rsidP="0085505B">
            <w:pPr>
              <w:pStyle w:val="Cuerpo-PF"/>
              <w:rPr>
                <w:rFonts w:cs="Arial"/>
                <w:b/>
                <w:bCs/>
                <w:sz w:val="24"/>
                <w:szCs w:val="24"/>
              </w:rPr>
            </w:pPr>
            <w:r w:rsidRPr="00C974BD">
              <w:rPr>
                <w:rFonts w:cs="Arial"/>
                <w:b/>
                <w:bCs/>
                <w:sz w:val="24"/>
                <w:szCs w:val="24"/>
              </w:rPr>
              <w:t>wifi</w:t>
            </w:r>
          </w:p>
        </w:tc>
      </w:tr>
      <w:tr w:rsidR="0085505B" w:rsidRPr="00C974BD" w14:paraId="43EA7BCC" w14:textId="77777777" w:rsidTr="00674396">
        <w:trPr>
          <w:trHeight w:val="350"/>
        </w:trPr>
        <w:tc>
          <w:tcPr>
            <w:tcW w:w="1271" w:type="dxa"/>
          </w:tcPr>
          <w:p w14:paraId="1AF37406" w14:textId="0D0DE8BD" w:rsidR="0085505B" w:rsidRPr="00C974BD" w:rsidRDefault="0085505B" w:rsidP="0085505B">
            <w:pPr>
              <w:pStyle w:val="Cuerpo-PF"/>
              <w:rPr>
                <w:rFonts w:cs="Arial"/>
                <w:sz w:val="24"/>
                <w:szCs w:val="24"/>
              </w:rPr>
            </w:pPr>
            <w:r w:rsidRPr="00C974BD">
              <w:rPr>
                <w:rFonts w:cs="Arial"/>
                <w:sz w:val="24"/>
                <w:szCs w:val="24"/>
              </w:rPr>
              <w:t>37.1</w:t>
            </w:r>
          </w:p>
        </w:tc>
        <w:tc>
          <w:tcPr>
            <w:tcW w:w="2268" w:type="dxa"/>
          </w:tcPr>
          <w:p w14:paraId="08B6BCD6" w14:textId="49D1A119" w:rsidR="0085505B" w:rsidRPr="00C974BD" w:rsidRDefault="0085505B" w:rsidP="0085505B">
            <w:pPr>
              <w:pStyle w:val="Cuerpo-PF"/>
              <w:rPr>
                <w:rFonts w:cs="Arial"/>
                <w:sz w:val="24"/>
                <w:szCs w:val="24"/>
              </w:rPr>
            </w:pPr>
            <w:r w:rsidRPr="00C974BD">
              <w:rPr>
                <w:rFonts w:cs="Arial"/>
                <w:sz w:val="24"/>
                <w:szCs w:val="24"/>
              </w:rPr>
              <w:t>182.168.9.0</w:t>
            </w:r>
          </w:p>
        </w:tc>
        <w:tc>
          <w:tcPr>
            <w:tcW w:w="1985" w:type="dxa"/>
          </w:tcPr>
          <w:p w14:paraId="65770920" w14:textId="0A1E2476" w:rsidR="0085505B" w:rsidRPr="00C974BD" w:rsidRDefault="0085505B" w:rsidP="0085505B">
            <w:pPr>
              <w:pStyle w:val="Cuerpo-PF"/>
              <w:rPr>
                <w:rFonts w:cs="Arial"/>
                <w:sz w:val="24"/>
                <w:szCs w:val="24"/>
              </w:rPr>
            </w:pPr>
            <w:r w:rsidRPr="00C974BD">
              <w:rPr>
                <w:rFonts w:cs="Arial"/>
                <w:sz w:val="24"/>
                <w:szCs w:val="24"/>
              </w:rPr>
              <w:t>182.168.9.1 - 182.168.9.30</w:t>
            </w:r>
          </w:p>
        </w:tc>
        <w:tc>
          <w:tcPr>
            <w:tcW w:w="2126" w:type="dxa"/>
          </w:tcPr>
          <w:p w14:paraId="22A5F0FC" w14:textId="41697751" w:rsidR="0085505B" w:rsidRPr="00C974BD" w:rsidRDefault="0085505B" w:rsidP="0085505B">
            <w:pPr>
              <w:pStyle w:val="Cuerpo-PF"/>
              <w:rPr>
                <w:rFonts w:cs="Arial"/>
                <w:sz w:val="24"/>
                <w:szCs w:val="24"/>
              </w:rPr>
            </w:pPr>
            <w:r w:rsidRPr="00C974BD">
              <w:rPr>
                <w:rFonts w:cs="Arial"/>
                <w:sz w:val="24"/>
                <w:szCs w:val="24"/>
              </w:rPr>
              <w:t>182.168.9.31</w:t>
            </w:r>
          </w:p>
        </w:tc>
        <w:tc>
          <w:tcPr>
            <w:tcW w:w="2374" w:type="dxa"/>
          </w:tcPr>
          <w:p w14:paraId="531ABDA6" w14:textId="53E88A42" w:rsidR="0085505B" w:rsidRPr="00C974BD" w:rsidRDefault="0085505B" w:rsidP="0085505B">
            <w:pPr>
              <w:pStyle w:val="Cuerpo-PF"/>
              <w:rPr>
                <w:rFonts w:cs="Arial"/>
                <w:sz w:val="24"/>
                <w:szCs w:val="24"/>
              </w:rPr>
            </w:pPr>
            <w:r w:rsidRPr="00C974BD">
              <w:rPr>
                <w:rFonts w:cs="Arial"/>
                <w:sz w:val="24"/>
                <w:szCs w:val="24"/>
              </w:rPr>
              <w:t>255.255.255.224/27</w:t>
            </w:r>
          </w:p>
        </w:tc>
      </w:tr>
      <w:tr w:rsidR="0085505B" w:rsidRPr="00C974BD" w14:paraId="1E27CBF5" w14:textId="77777777" w:rsidTr="00674396">
        <w:trPr>
          <w:trHeight w:val="331"/>
        </w:trPr>
        <w:tc>
          <w:tcPr>
            <w:tcW w:w="10024" w:type="dxa"/>
            <w:gridSpan w:val="5"/>
          </w:tcPr>
          <w:p w14:paraId="159C0991" w14:textId="77777777" w:rsidR="0085505B" w:rsidRPr="00C974BD" w:rsidRDefault="0085505B" w:rsidP="0085505B">
            <w:pPr>
              <w:pStyle w:val="Cuerpo-PF"/>
              <w:jc w:val="both"/>
              <w:rPr>
                <w:rFonts w:cs="Arial"/>
                <w:b/>
                <w:bCs/>
                <w:sz w:val="24"/>
                <w:szCs w:val="24"/>
              </w:rPr>
            </w:pPr>
            <w:r w:rsidRPr="00C974BD">
              <w:rPr>
                <w:rFonts w:cs="Arial"/>
                <w:b/>
                <w:bCs/>
                <w:sz w:val="24"/>
                <w:szCs w:val="24"/>
              </w:rPr>
              <w:t>ethernet</w:t>
            </w:r>
          </w:p>
        </w:tc>
      </w:tr>
      <w:tr w:rsidR="0085505B" w:rsidRPr="00C974BD" w14:paraId="2A5AAA2E" w14:textId="77777777" w:rsidTr="00674396">
        <w:trPr>
          <w:trHeight w:val="587"/>
        </w:trPr>
        <w:tc>
          <w:tcPr>
            <w:tcW w:w="1271" w:type="dxa"/>
          </w:tcPr>
          <w:p w14:paraId="77C82608" w14:textId="727E7FDC" w:rsidR="0085505B" w:rsidRPr="00C974BD" w:rsidRDefault="0085505B" w:rsidP="0085505B">
            <w:pPr>
              <w:pStyle w:val="Cuerpo-PF"/>
              <w:rPr>
                <w:rFonts w:cs="Arial"/>
                <w:sz w:val="24"/>
                <w:szCs w:val="24"/>
              </w:rPr>
            </w:pPr>
            <w:r w:rsidRPr="00C974BD">
              <w:rPr>
                <w:rFonts w:cs="Arial"/>
                <w:sz w:val="24"/>
                <w:szCs w:val="24"/>
              </w:rPr>
              <w:t>37.2</w:t>
            </w:r>
          </w:p>
        </w:tc>
        <w:tc>
          <w:tcPr>
            <w:tcW w:w="2268" w:type="dxa"/>
          </w:tcPr>
          <w:p w14:paraId="5467EB4E" w14:textId="11DDFDA2" w:rsidR="0085505B" w:rsidRPr="00C974BD" w:rsidRDefault="0085505B" w:rsidP="0085505B">
            <w:pPr>
              <w:pStyle w:val="Cuerpo-PF"/>
              <w:rPr>
                <w:rFonts w:cs="Arial"/>
                <w:sz w:val="24"/>
                <w:szCs w:val="24"/>
              </w:rPr>
            </w:pPr>
            <w:r w:rsidRPr="00C974BD">
              <w:rPr>
                <w:rFonts w:cs="Arial"/>
                <w:sz w:val="24"/>
                <w:szCs w:val="24"/>
              </w:rPr>
              <w:t>182.168.9.32</w:t>
            </w:r>
          </w:p>
        </w:tc>
        <w:tc>
          <w:tcPr>
            <w:tcW w:w="1985" w:type="dxa"/>
          </w:tcPr>
          <w:p w14:paraId="31BAE67B" w14:textId="0C57E2E2" w:rsidR="0085505B" w:rsidRPr="00C974BD" w:rsidRDefault="0085505B" w:rsidP="0085505B">
            <w:pPr>
              <w:pStyle w:val="Cuerpo-PF"/>
              <w:rPr>
                <w:rFonts w:cs="Arial"/>
                <w:sz w:val="24"/>
                <w:szCs w:val="24"/>
              </w:rPr>
            </w:pPr>
            <w:r w:rsidRPr="00C974BD">
              <w:rPr>
                <w:rFonts w:cs="Arial"/>
                <w:sz w:val="24"/>
                <w:szCs w:val="24"/>
              </w:rPr>
              <w:t>182.168.9.33 - 182.168.9.62</w:t>
            </w:r>
          </w:p>
        </w:tc>
        <w:tc>
          <w:tcPr>
            <w:tcW w:w="2126" w:type="dxa"/>
          </w:tcPr>
          <w:p w14:paraId="6A28B9AC" w14:textId="22A79FF7" w:rsidR="0085505B" w:rsidRPr="00C974BD" w:rsidRDefault="0085505B" w:rsidP="0085505B">
            <w:pPr>
              <w:pStyle w:val="Cuerpo-PF"/>
              <w:rPr>
                <w:rFonts w:cs="Arial"/>
                <w:sz w:val="24"/>
                <w:szCs w:val="24"/>
              </w:rPr>
            </w:pPr>
            <w:r w:rsidRPr="00C974BD">
              <w:rPr>
                <w:rFonts w:cs="Arial"/>
                <w:sz w:val="24"/>
                <w:szCs w:val="24"/>
              </w:rPr>
              <w:t>182.168.9.63</w:t>
            </w:r>
          </w:p>
        </w:tc>
        <w:tc>
          <w:tcPr>
            <w:tcW w:w="2374" w:type="dxa"/>
          </w:tcPr>
          <w:p w14:paraId="3767F625" w14:textId="7146DA64" w:rsidR="0085505B" w:rsidRPr="00C974BD" w:rsidRDefault="0085505B" w:rsidP="0085505B">
            <w:pPr>
              <w:pStyle w:val="Cuerpo-PF"/>
              <w:rPr>
                <w:rFonts w:cs="Arial"/>
                <w:sz w:val="24"/>
                <w:szCs w:val="24"/>
              </w:rPr>
            </w:pPr>
            <w:r w:rsidRPr="00C974BD">
              <w:rPr>
                <w:rFonts w:cs="Arial"/>
                <w:sz w:val="24"/>
                <w:szCs w:val="24"/>
              </w:rPr>
              <w:t>255.255.255.224/27</w:t>
            </w:r>
          </w:p>
        </w:tc>
      </w:tr>
      <w:tr w:rsidR="0085505B" w:rsidRPr="00C974BD" w14:paraId="65D77708" w14:textId="77777777" w:rsidTr="00674396">
        <w:trPr>
          <w:trHeight w:val="350"/>
        </w:trPr>
        <w:tc>
          <w:tcPr>
            <w:tcW w:w="10024" w:type="dxa"/>
            <w:gridSpan w:val="5"/>
          </w:tcPr>
          <w:p w14:paraId="733F7E26" w14:textId="2AD0DB34" w:rsidR="0085505B" w:rsidRPr="00C974BD" w:rsidRDefault="0085505B" w:rsidP="0085505B">
            <w:pPr>
              <w:pStyle w:val="Cuerpo-PF"/>
              <w:rPr>
                <w:rFonts w:cs="Arial"/>
                <w:b/>
                <w:bCs/>
                <w:sz w:val="24"/>
                <w:szCs w:val="24"/>
              </w:rPr>
            </w:pPr>
            <w:r w:rsidRPr="00C974BD">
              <w:rPr>
                <w:rFonts w:cs="Arial"/>
                <w:b/>
                <w:bCs/>
                <w:sz w:val="24"/>
                <w:szCs w:val="24"/>
              </w:rPr>
              <w:t>local20</w:t>
            </w:r>
          </w:p>
        </w:tc>
      </w:tr>
      <w:tr w:rsidR="0085505B" w:rsidRPr="00C974BD" w14:paraId="7128243E" w14:textId="77777777" w:rsidTr="00674396">
        <w:trPr>
          <w:trHeight w:val="350"/>
        </w:trPr>
        <w:tc>
          <w:tcPr>
            <w:tcW w:w="1271" w:type="dxa"/>
          </w:tcPr>
          <w:p w14:paraId="15FE583B" w14:textId="1A63EBDE" w:rsidR="0085505B" w:rsidRPr="00C974BD" w:rsidRDefault="0085505B" w:rsidP="0085505B">
            <w:pPr>
              <w:pStyle w:val="Cuerpo-PF"/>
              <w:rPr>
                <w:rFonts w:cs="Arial"/>
                <w:sz w:val="24"/>
                <w:szCs w:val="24"/>
              </w:rPr>
            </w:pPr>
            <w:r w:rsidRPr="00C974BD">
              <w:rPr>
                <w:rFonts w:cs="Arial"/>
                <w:sz w:val="24"/>
                <w:szCs w:val="24"/>
              </w:rPr>
              <w:t>38</w:t>
            </w:r>
          </w:p>
        </w:tc>
        <w:tc>
          <w:tcPr>
            <w:tcW w:w="2268" w:type="dxa"/>
          </w:tcPr>
          <w:p w14:paraId="598B9F9B" w14:textId="66DCC9AF" w:rsidR="0085505B" w:rsidRPr="00C974BD" w:rsidRDefault="0085505B" w:rsidP="0085505B">
            <w:pPr>
              <w:pStyle w:val="Cuerpo-PF"/>
              <w:rPr>
                <w:rFonts w:cs="Arial"/>
                <w:sz w:val="24"/>
                <w:szCs w:val="24"/>
              </w:rPr>
            </w:pPr>
            <w:r w:rsidRPr="00C974BD">
              <w:rPr>
                <w:rFonts w:cs="Arial"/>
                <w:sz w:val="24"/>
                <w:szCs w:val="24"/>
              </w:rPr>
              <w:t>182.168.9.64</w:t>
            </w:r>
          </w:p>
        </w:tc>
        <w:tc>
          <w:tcPr>
            <w:tcW w:w="1985" w:type="dxa"/>
          </w:tcPr>
          <w:p w14:paraId="5C76E4C8" w14:textId="3F322B98" w:rsidR="0085505B" w:rsidRPr="00C974BD" w:rsidRDefault="0085505B" w:rsidP="0085505B">
            <w:pPr>
              <w:pStyle w:val="Cuerpo-PF"/>
              <w:rPr>
                <w:rFonts w:cs="Arial"/>
                <w:sz w:val="24"/>
                <w:szCs w:val="24"/>
              </w:rPr>
            </w:pPr>
            <w:r w:rsidRPr="00C974BD">
              <w:rPr>
                <w:rFonts w:cs="Arial"/>
                <w:sz w:val="24"/>
                <w:szCs w:val="24"/>
              </w:rPr>
              <w:t>182.168.9.65 - 182.168.9.126</w:t>
            </w:r>
          </w:p>
        </w:tc>
        <w:tc>
          <w:tcPr>
            <w:tcW w:w="2126" w:type="dxa"/>
          </w:tcPr>
          <w:p w14:paraId="5833C6F0" w14:textId="02BF4B14" w:rsidR="0085505B" w:rsidRPr="00C974BD" w:rsidRDefault="0085505B" w:rsidP="0085505B">
            <w:pPr>
              <w:pStyle w:val="Cuerpo-PF"/>
              <w:rPr>
                <w:rFonts w:cs="Arial"/>
                <w:sz w:val="24"/>
                <w:szCs w:val="24"/>
              </w:rPr>
            </w:pPr>
            <w:r w:rsidRPr="00C974BD">
              <w:rPr>
                <w:rFonts w:cs="Arial"/>
                <w:sz w:val="24"/>
                <w:szCs w:val="24"/>
              </w:rPr>
              <w:t>182.168.9.127</w:t>
            </w:r>
          </w:p>
        </w:tc>
        <w:tc>
          <w:tcPr>
            <w:tcW w:w="2374" w:type="dxa"/>
          </w:tcPr>
          <w:p w14:paraId="5563CFCF" w14:textId="332458C7" w:rsidR="0085505B" w:rsidRPr="00C974BD" w:rsidRDefault="0085505B" w:rsidP="0085505B">
            <w:pPr>
              <w:pStyle w:val="Cuerpo-PF"/>
              <w:rPr>
                <w:rFonts w:cs="Arial"/>
                <w:sz w:val="24"/>
                <w:szCs w:val="24"/>
              </w:rPr>
            </w:pPr>
            <w:r w:rsidRPr="00C974BD">
              <w:rPr>
                <w:rFonts w:cs="Arial"/>
                <w:sz w:val="24"/>
                <w:szCs w:val="24"/>
              </w:rPr>
              <w:t xml:space="preserve">255.255.255.192/26  </w:t>
            </w:r>
          </w:p>
        </w:tc>
      </w:tr>
      <w:tr w:rsidR="0085505B" w:rsidRPr="00C974BD" w14:paraId="17E89C3C" w14:textId="77777777" w:rsidTr="00674396">
        <w:trPr>
          <w:trHeight w:val="331"/>
        </w:trPr>
        <w:tc>
          <w:tcPr>
            <w:tcW w:w="10024" w:type="dxa"/>
            <w:gridSpan w:val="5"/>
          </w:tcPr>
          <w:p w14:paraId="2C035BE1" w14:textId="77777777" w:rsidR="0085505B" w:rsidRPr="00C974BD" w:rsidRDefault="0085505B" w:rsidP="0085505B">
            <w:pPr>
              <w:pStyle w:val="Cuerpo-PF"/>
              <w:rPr>
                <w:rFonts w:cs="Arial"/>
                <w:b/>
                <w:bCs/>
                <w:sz w:val="24"/>
                <w:szCs w:val="24"/>
              </w:rPr>
            </w:pPr>
            <w:r w:rsidRPr="00C974BD">
              <w:rPr>
                <w:rFonts w:cs="Arial"/>
                <w:b/>
                <w:bCs/>
                <w:sz w:val="24"/>
                <w:szCs w:val="24"/>
              </w:rPr>
              <w:t>wifi</w:t>
            </w:r>
          </w:p>
        </w:tc>
      </w:tr>
      <w:tr w:rsidR="0085505B" w:rsidRPr="00C974BD" w14:paraId="7E336DBD" w14:textId="77777777" w:rsidTr="00674396">
        <w:trPr>
          <w:trHeight w:val="350"/>
        </w:trPr>
        <w:tc>
          <w:tcPr>
            <w:tcW w:w="1271" w:type="dxa"/>
          </w:tcPr>
          <w:p w14:paraId="51BE66F0" w14:textId="2A3B9C26" w:rsidR="0085505B" w:rsidRPr="00C974BD" w:rsidRDefault="0085505B" w:rsidP="0085505B">
            <w:pPr>
              <w:pStyle w:val="Cuerpo-PF"/>
              <w:rPr>
                <w:rFonts w:cs="Arial"/>
                <w:sz w:val="24"/>
                <w:szCs w:val="24"/>
              </w:rPr>
            </w:pPr>
            <w:r w:rsidRPr="00C974BD">
              <w:rPr>
                <w:rFonts w:cs="Arial"/>
                <w:sz w:val="24"/>
                <w:szCs w:val="24"/>
              </w:rPr>
              <w:t>38.1</w:t>
            </w:r>
          </w:p>
        </w:tc>
        <w:tc>
          <w:tcPr>
            <w:tcW w:w="2268" w:type="dxa"/>
          </w:tcPr>
          <w:p w14:paraId="107FE76C" w14:textId="6A8F3DB9" w:rsidR="0085505B" w:rsidRPr="00C974BD" w:rsidRDefault="0085505B" w:rsidP="0085505B">
            <w:pPr>
              <w:pStyle w:val="Cuerpo-PF"/>
              <w:rPr>
                <w:rFonts w:cs="Arial"/>
                <w:sz w:val="24"/>
                <w:szCs w:val="24"/>
              </w:rPr>
            </w:pPr>
            <w:r w:rsidRPr="00C974BD">
              <w:rPr>
                <w:rFonts w:cs="Arial"/>
                <w:sz w:val="24"/>
                <w:szCs w:val="24"/>
              </w:rPr>
              <w:t>182.168.9.64</w:t>
            </w:r>
          </w:p>
        </w:tc>
        <w:tc>
          <w:tcPr>
            <w:tcW w:w="1985" w:type="dxa"/>
          </w:tcPr>
          <w:p w14:paraId="15DDD2BC" w14:textId="143FD0BB" w:rsidR="0085505B" w:rsidRPr="00C974BD" w:rsidRDefault="0085505B" w:rsidP="0085505B">
            <w:pPr>
              <w:pStyle w:val="Cuerpo-PF"/>
              <w:rPr>
                <w:rFonts w:cs="Arial"/>
                <w:sz w:val="24"/>
                <w:szCs w:val="24"/>
              </w:rPr>
            </w:pPr>
            <w:r w:rsidRPr="00C974BD">
              <w:rPr>
                <w:rFonts w:cs="Arial"/>
                <w:sz w:val="24"/>
                <w:szCs w:val="24"/>
              </w:rPr>
              <w:t>182.168.9.65 - 182.168.9.94</w:t>
            </w:r>
          </w:p>
        </w:tc>
        <w:tc>
          <w:tcPr>
            <w:tcW w:w="2126" w:type="dxa"/>
          </w:tcPr>
          <w:p w14:paraId="79EA281F" w14:textId="6F374656" w:rsidR="0085505B" w:rsidRPr="00C974BD" w:rsidRDefault="0085505B" w:rsidP="0085505B">
            <w:pPr>
              <w:pStyle w:val="Cuerpo-PF"/>
              <w:rPr>
                <w:rFonts w:cs="Arial"/>
                <w:sz w:val="24"/>
                <w:szCs w:val="24"/>
              </w:rPr>
            </w:pPr>
            <w:r w:rsidRPr="00C974BD">
              <w:rPr>
                <w:rFonts w:cs="Arial"/>
                <w:sz w:val="24"/>
                <w:szCs w:val="24"/>
              </w:rPr>
              <w:t>182.168.9.95</w:t>
            </w:r>
          </w:p>
        </w:tc>
        <w:tc>
          <w:tcPr>
            <w:tcW w:w="2374" w:type="dxa"/>
          </w:tcPr>
          <w:p w14:paraId="227FBFE0" w14:textId="66BDA040" w:rsidR="0085505B" w:rsidRPr="00C974BD" w:rsidRDefault="0085505B" w:rsidP="0085505B">
            <w:pPr>
              <w:pStyle w:val="Cuerpo-PF"/>
              <w:rPr>
                <w:rFonts w:cs="Arial"/>
                <w:sz w:val="24"/>
                <w:szCs w:val="24"/>
              </w:rPr>
            </w:pPr>
            <w:r w:rsidRPr="00C974BD">
              <w:rPr>
                <w:rFonts w:cs="Arial"/>
                <w:sz w:val="24"/>
                <w:szCs w:val="24"/>
              </w:rPr>
              <w:t>255.255.255.224/27</w:t>
            </w:r>
          </w:p>
          <w:p w14:paraId="27122573" w14:textId="3692381F" w:rsidR="0085505B" w:rsidRPr="00C974BD" w:rsidRDefault="0085505B" w:rsidP="0085505B">
            <w:pPr>
              <w:rPr>
                <w:rFonts w:ascii="Arial" w:hAnsi="Arial" w:cs="Arial"/>
                <w:sz w:val="24"/>
                <w:szCs w:val="24"/>
                <w:lang w:val="es-MX"/>
              </w:rPr>
            </w:pPr>
          </w:p>
        </w:tc>
      </w:tr>
      <w:tr w:rsidR="0085505B" w:rsidRPr="00C974BD" w14:paraId="793C9160" w14:textId="77777777" w:rsidTr="00674396">
        <w:trPr>
          <w:trHeight w:val="331"/>
        </w:trPr>
        <w:tc>
          <w:tcPr>
            <w:tcW w:w="10024" w:type="dxa"/>
            <w:gridSpan w:val="5"/>
          </w:tcPr>
          <w:p w14:paraId="1605D802" w14:textId="77777777" w:rsidR="0085505B" w:rsidRPr="00C974BD" w:rsidRDefault="0085505B" w:rsidP="0085505B">
            <w:pPr>
              <w:pStyle w:val="Cuerpo-PF"/>
              <w:jc w:val="both"/>
              <w:rPr>
                <w:rFonts w:cs="Arial"/>
                <w:b/>
                <w:bCs/>
                <w:sz w:val="24"/>
                <w:szCs w:val="24"/>
              </w:rPr>
            </w:pPr>
            <w:r w:rsidRPr="00C974BD">
              <w:rPr>
                <w:rFonts w:cs="Arial"/>
                <w:b/>
                <w:bCs/>
                <w:sz w:val="24"/>
                <w:szCs w:val="24"/>
              </w:rPr>
              <w:t>ethernet</w:t>
            </w:r>
          </w:p>
        </w:tc>
      </w:tr>
      <w:tr w:rsidR="0085505B" w:rsidRPr="00C974BD" w14:paraId="785D91B8" w14:textId="77777777" w:rsidTr="00674396">
        <w:trPr>
          <w:trHeight w:val="587"/>
        </w:trPr>
        <w:tc>
          <w:tcPr>
            <w:tcW w:w="1271" w:type="dxa"/>
          </w:tcPr>
          <w:p w14:paraId="23A2091C" w14:textId="0B8CE52A" w:rsidR="0085505B" w:rsidRPr="00C974BD" w:rsidRDefault="0085505B" w:rsidP="0085505B">
            <w:pPr>
              <w:pStyle w:val="Cuerpo-PF"/>
              <w:rPr>
                <w:rFonts w:cs="Arial"/>
                <w:sz w:val="24"/>
                <w:szCs w:val="24"/>
              </w:rPr>
            </w:pPr>
            <w:r w:rsidRPr="00C974BD">
              <w:rPr>
                <w:rFonts w:cs="Arial"/>
                <w:sz w:val="24"/>
                <w:szCs w:val="24"/>
              </w:rPr>
              <w:t>38.2</w:t>
            </w:r>
          </w:p>
        </w:tc>
        <w:tc>
          <w:tcPr>
            <w:tcW w:w="2268" w:type="dxa"/>
          </w:tcPr>
          <w:p w14:paraId="1A444D1E" w14:textId="5014FCCD" w:rsidR="0085505B" w:rsidRPr="00C974BD" w:rsidRDefault="0085505B" w:rsidP="0085505B">
            <w:pPr>
              <w:pStyle w:val="Cuerpo-PF"/>
              <w:rPr>
                <w:rFonts w:cs="Arial"/>
                <w:sz w:val="24"/>
                <w:szCs w:val="24"/>
              </w:rPr>
            </w:pPr>
            <w:r w:rsidRPr="00C974BD">
              <w:rPr>
                <w:rFonts w:cs="Arial"/>
                <w:sz w:val="24"/>
                <w:szCs w:val="24"/>
              </w:rPr>
              <w:t>182.168.9.96</w:t>
            </w:r>
          </w:p>
        </w:tc>
        <w:tc>
          <w:tcPr>
            <w:tcW w:w="1985" w:type="dxa"/>
          </w:tcPr>
          <w:p w14:paraId="494F387D" w14:textId="50333397" w:rsidR="0085505B" w:rsidRPr="00C974BD" w:rsidRDefault="0085505B" w:rsidP="0085505B">
            <w:pPr>
              <w:pStyle w:val="Cuerpo-PF"/>
              <w:rPr>
                <w:rFonts w:cs="Arial"/>
                <w:sz w:val="24"/>
                <w:szCs w:val="24"/>
              </w:rPr>
            </w:pPr>
            <w:r w:rsidRPr="00C974BD">
              <w:rPr>
                <w:rFonts w:cs="Arial"/>
                <w:sz w:val="24"/>
                <w:szCs w:val="24"/>
              </w:rPr>
              <w:t>182.168.9.97 - 182.168.9.126</w:t>
            </w:r>
          </w:p>
        </w:tc>
        <w:tc>
          <w:tcPr>
            <w:tcW w:w="2126" w:type="dxa"/>
          </w:tcPr>
          <w:p w14:paraId="7F36DCE9" w14:textId="574F1001" w:rsidR="0085505B" w:rsidRPr="00C974BD" w:rsidRDefault="0085505B" w:rsidP="0085505B">
            <w:pPr>
              <w:pStyle w:val="Cuerpo-PF"/>
              <w:rPr>
                <w:rFonts w:cs="Arial"/>
                <w:sz w:val="24"/>
                <w:szCs w:val="24"/>
              </w:rPr>
            </w:pPr>
            <w:r w:rsidRPr="00C974BD">
              <w:rPr>
                <w:rFonts w:cs="Arial"/>
                <w:sz w:val="24"/>
                <w:szCs w:val="24"/>
              </w:rPr>
              <w:t>182.168.9.127</w:t>
            </w:r>
          </w:p>
        </w:tc>
        <w:tc>
          <w:tcPr>
            <w:tcW w:w="2374" w:type="dxa"/>
          </w:tcPr>
          <w:p w14:paraId="1FE6E7F6" w14:textId="77B12ACD" w:rsidR="0085505B" w:rsidRPr="00C974BD" w:rsidRDefault="0085505B" w:rsidP="0085505B">
            <w:pPr>
              <w:rPr>
                <w:rFonts w:ascii="Arial" w:hAnsi="Arial" w:cs="Arial"/>
                <w:b w:val="0"/>
                <w:bCs/>
                <w:sz w:val="24"/>
                <w:szCs w:val="24"/>
                <w:lang w:val="es-MX"/>
              </w:rPr>
            </w:pPr>
            <w:r w:rsidRPr="00C974BD">
              <w:rPr>
                <w:rFonts w:ascii="Arial" w:hAnsi="Arial" w:cs="Arial"/>
                <w:b w:val="0"/>
                <w:bCs/>
                <w:sz w:val="24"/>
                <w:szCs w:val="24"/>
                <w:lang w:val="es-MX"/>
              </w:rPr>
              <w:t>255.255.255.224/27</w:t>
            </w:r>
          </w:p>
        </w:tc>
      </w:tr>
      <w:tr w:rsidR="0085505B" w:rsidRPr="00C974BD" w14:paraId="422209B1" w14:textId="77777777" w:rsidTr="00674396">
        <w:trPr>
          <w:trHeight w:val="350"/>
        </w:trPr>
        <w:tc>
          <w:tcPr>
            <w:tcW w:w="10024" w:type="dxa"/>
            <w:gridSpan w:val="5"/>
          </w:tcPr>
          <w:p w14:paraId="38AC3961" w14:textId="1D30171B" w:rsidR="0085505B" w:rsidRPr="00C974BD" w:rsidRDefault="0085505B" w:rsidP="0085505B">
            <w:pPr>
              <w:pStyle w:val="Cuerpo-PF"/>
              <w:rPr>
                <w:rFonts w:cs="Arial"/>
                <w:b/>
                <w:bCs/>
                <w:sz w:val="24"/>
                <w:szCs w:val="24"/>
              </w:rPr>
            </w:pPr>
            <w:r w:rsidRPr="00C974BD">
              <w:rPr>
                <w:rFonts w:cs="Arial"/>
                <w:b/>
                <w:bCs/>
                <w:sz w:val="24"/>
                <w:szCs w:val="24"/>
              </w:rPr>
              <w:t>local21</w:t>
            </w:r>
          </w:p>
        </w:tc>
      </w:tr>
      <w:tr w:rsidR="0085505B" w:rsidRPr="00C974BD" w14:paraId="778B848A" w14:textId="77777777" w:rsidTr="00674396">
        <w:trPr>
          <w:trHeight w:val="350"/>
        </w:trPr>
        <w:tc>
          <w:tcPr>
            <w:tcW w:w="1271" w:type="dxa"/>
          </w:tcPr>
          <w:p w14:paraId="2EDAA1C5" w14:textId="6871285D" w:rsidR="0085505B" w:rsidRPr="00C974BD" w:rsidRDefault="0085505B" w:rsidP="0085505B">
            <w:pPr>
              <w:pStyle w:val="Cuerpo-PF"/>
              <w:rPr>
                <w:rFonts w:cs="Arial"/>
                <w:sz w:val="24"/>
                <w:szCs w:val="24"/>
              </w:rPr>
            </w:pPr>
            <w:r w:rsidRPr="00C974BD">
              <w:rPr>
                <w:rFonts w:cs="Arial"/>
                <w:sz w:val="24"/>
                <w:szCs w:val="24"/>
              </w:rPr>
              <w:t>39</w:t>
            </w:r>
          </w:p>
        </w:tc>
        <w:tc>
          <w:tcPr>
            <w:tcW w:w="2268" w:type="dxa"/>
          </w:tcPr>
          <w:p w14:paraId="147CCD93" w14:textId="07C9BFC0" w:rsidR="0085505B" w:rsidRPr="00C974BD" w:rsidRDefault="0085505B" w:rsidP="0085505B">
            <w:pPr>
              <w:pStyle w:val="Cuerpo-PF"/>
              <w:rPr>
                <w:rFonts w:cs="Arial"/>
                <w:sz w:val="24"/>
                <w:szCs w:val="24"/>
              </w:rPr>
            </w:pPr>
            <w:r w:rsidRPr="00C974BD">
              <w:rPr>
                <w:rFonts w:cs="Arial"/>
                <w:sz w:val="24"/>
                <w:szCs w:val="24"/>
              </w:rPr>
              <w:t>182.168.9.128</w:t>
            </w:r>
          </w:p>
        </w:tc>
        <w:tc>
          <w:tcPr>
            <w:tcW w:w="1985" w:type="dxa"/>
          </w:tcPr>
          <w:p w14:paraId="12E72D10" w14:textId="61CDE6F0" w:rsidR="0085505B" w:rsidRPr="00C974BD" w:rsidRDefault="0085505B" w:rsidP="0085505B">
            <w:pPr>
              <w:pStyle w:val="Cuerpo-PF"/>
              <w:rPr>
                <w:rFonts w:cs="Arial"/>
                <w:sz w:val="24"/>
                <w:szCs w:val="24"/>
              </w:rPr>
            </w:pPr>
            <w:r w:rsidRPr="00C974BD">
              <w:rPr>
                <w:rFonts w:cs="Arial"/>
                <w:sz w:val="24"/>
                <w:szCs w:val="24"/>
              </w:rPr>
              <w:t>182.168.9.129 - 182.168.9.190</w:t>
            </w:r>
          </w:p>
        </w:tc>
        <w:tc>
          <w:tcPr>
            <w:tcW w:w="2126" w:type="dxa"/>
          </w:tcPr>
          <w:p w14:paraId="49B87C2E" w14:textId="33217C40" w:rsidR="0085505B" w:rsidRPr="00C974BD" w:rsidRDefault="0085505B" w:rsidP="0085505B">
            <w:pPr>
              <w:pStyle w:val="Cuerpo-PF"/>
              <w:rPr>
                <w:rFonts w:cs="Arial"/>
                <w:sz w:val="24"/>
                <w:szCs w:val="24"/>
              </w:rPr>
            </w:pPr>
            <w:r w:rsidRPr="00C974BD">
              <w:rPr>
                <w:rFonts w:cs="Arial"/>
                <w:sz w:val="24"/>
                <w:szCs w:val="24"/>
              </w:rPr>
              <w:t>182.168.9.191</w:t>
            </w:r>
          </w:p>
        </w:tc>
        <w:tc>
          <w:tcPr>
            <w:tcW w:w="2374" w:type="dxa"/>
          </w:tcPr>
          <w:p w14:paraId="26AEA5BB" w14:textId="5E95FFFF" w:rsidR="0085505B" w:rsidRPr="00C974BD" w:rsidRDefault="0085505B" w:rsidP="0085505B">
            <w:pPr>
              <w:pStyle w:val="Cuerpo-PF"/>
              <w:rPr>
                <w:rFonts w:cs="Arial"/>
                <w:sz w:val="24"/>
                <w:szCs w:val="24"/>
              </w:rPr>
            </w:pPr>
            <w:r w:rsidRPr="00C974BD">
              <w:rPr>
                <w:rFonts w:cs="Arial"/>
                <w:sz w:val="24"/>
                <w:szCs w:val="24"/>
              </w:rPr>
              <w:t>255.255.255.192/26</w:t>
            </w:r>
          </w:p>
          <w:p w14:paraId="4580C17C" w14:textId="26A86EC8" w:rsidR="0085505B" w:rsidRPr="00C974BD" w:rsidRDefault="0085505B" w:rsidP="0085505B">
            <w:pPr>
              <w:rPr>
                <w:rFonts w:ascii="Arial" w:hAnsi="Arial" w:cs="Arial"/>
                <w:sz w:val="24"/>
                <w:szCs w:val="24"/>
                <w:lang w:val="es-MX"/>
              </w:rPr>
            </w:pPr>
          </w:p>
        </w:tc>
      </w:tr>
      <w:tr w:rsidR="0085505B" w:rsidRPr="00C974BD" w14:paraId="4F146FD2" w14:textId="77777777" w:rsidTr="00674396">
        <w:trPr>
          <w:trHeight w:val="331"/>
        </w:trPr>
        <w:tc>
          <w:tcPr>
            <w:tcW w:w="10024" w:type="dxa"/>
            <w:gridSpan w:val="5"/>
          </w:tcPr>
          <w:p w14:paraId="3E68A1D0" w14:textId="77777777" w:rsidR="0085505B" w:rsidRPr="00C974BD" w:rsidRDefault="0085505B" w:rsidP="0085505B">
            <w:pPr>
              <w:pStyle w:val="Cuerpo-PF"/>
              <w:rPr>
                <w:rFonts w:cs="Arial"/>
                <w:b/>
                <w:bCs/>
                <w:sz w:val="24"/>
                <w:szCs w:val="24"/>
              </w:rPr>
            </w:pPr>
            <w:r w:rsidRPr="00C974BD">
              <w:rPr>
                <w:rFonts w:cs="Arial"/>
                <w:b/>
                <w:bCs/>
                <w:sz w:val="24"/>
                <w:szCs w:val="24"/>
              </w:rPr>
              <w:t>wifi</w:t>
            </w:r>
          </w:p>
        </w:tc>
      </w:tr>
      <w:tr w:rsidR="0085505B" w:rsidRPr="00C974BD" w14:paraId="262D23ED" w14:textId="77777777" w:rsidTr="00674396">
        <w:trPr>
          <w:trHeight w:val="350"/>
        </w:trPr>
        <w:tc>
          <w:tcPr>
            <w:tcW w:w="1271" w:type="dxa"/>
          </w:tcPr>
          <w:p w14:paraId="5E129B29" w14:textId="008DC22D" w:rsidR="0085505B" w:rsidRPr="00C974BD" w:rsidRDefault="0085505B" w:rsidP="0085505B">
            <w:pPr>
              <w:pStyle w:val="Cuerpo-PF"/>
              <w:rPr>
                <w:rFonts w:cs="Arial"/>
                <w:sz w:val="24"/>
                <w:szCs w:val="24"/>
              </w:rPr>
            </w:pPr>
            <w:r w:rsidRPr="00C974BD">
              <w:rPr>
                <w:rFonts w:cs="Arial"/>
                <w:sz w:val="24"/>
                <w:szCs w:val="24"/>
              </w:rPr>
              <w:t>39.1</w:t>
            </w:r>
          </w:p>
        </w:tc>
        <w:tc>
          <w:tcPr>
            <w:tcW w:w="2268" w:type="dxa"/>
          </w:tcPr>
          <w:p w14:paraId="0AD765DD" w14:textId="60B1BDEF" w:rsidR="0085505B" w:rsidRPr="00C974BD" w:rsidRDefault="0085505B" w:rsidP="0085505B">
            <w:pPr>
              <w:pStyle w:val="Cuerpo-PF"/>
              <w:rPr>
                <w:rFonts w:cs="Arial"/>
                <w:sz w:val="24"/>
                <w:szCs w:val="24"/>
              </w:rPr>
            </w:pPr>
            <w:r w:rsidRPr="00C974BD">
              <w:rPr>
                <w:rFonts w:cs="Arial"/>
                <w:sz w:val="24"/>
                <w:szCs w:val="24"/>
              </w:rPr>
              <w:t>182.168.9.128</w:t>
            </w:r>
          </w:p>
        </w:tc>
        <w:tc>
          <w:tcPr>
            <w:tcW w:w="1985" w:type="dxa"/>
          </w:tcPr>
          <w:p w14:paraId="046B8D54" w14:textId="1DD05DB5" w:rsidR="0085505B" w:rsidRPr="00C974BD" w:rsidRDefault="0085505B" w:rsidP="0085505B">
            <w:pPr>
              <w:pStyle w:val="Cuerpo-PF"/>
              <w:rPr>
                <w:rFonts w:cs="Arial"/>
                <w:sz w:val="24"/>
                <w:szCs w:val="24"/>
              </w:rPr>
            </w:pPr>
            <w:r w:rsidRPr="00C974BD">
              <w:rPr>
                <w:rFonts w:cs="Arial"/>
                <w:sz w:val="24"/>
                <w:szCs w:val="24"/>
              </w:rPr>
              <w:t>182.168.9.129 - 182.168.9.158</w:t>
            </w:r>
          </w:p>
        </w:tc>
        <w:tc>
          <w:tcPr>
            <w:tcW w:w="2126" w:type="dxa"/>
          </w:tcPr>
          <w:p w14:paraId="2D199247" w14:textId="5DA7A119" w:rsidR="0085505B" w:rsidRPr="00C974BD" w:rsidRDefault="0085505B" w:rsidP="0085505B">
            <w:pPr>
              <w:pStyle w:val="Cuerpo-PF"/>
              <w:rPr>
                <w:rFonts w:cs="Arial"/>
                <w:sz w:val="24"/>
                <w:szCs w:val="24"/>
              </w:rPr>
            </w:pPr>
            <w:r w:rsidRPr="00C974BD">
              <w:rPr>
                <w:rFonts w:cs="Arial"/>
                <w:sz w:val="24"/>
                <w:szCs w:val="24"/>
              </w:rPr>
              <w:t>182.168.9.159</w:t>
            </w:r>
          </w:p>
        </w:tc>
        <w:tc>
          <w:tcPr>
            <w:tcW w:w="2374" w:type="dxa"/>
          </w:tcPr>
          <w:p w14:paraId="26304E00" w14:textId="1AA43D8B" w:rsidR="0085505B" w:rsidRPr="00C974BD" w:rsidRDefault="0085505B" w:rsidP="0085505B">
            <w:pPr>
              <w:rPr>
                <w:rFonts w:ascii="Arial" w:hAnsi="Arial" w:cs="Arial"/>
                <w:b w:val="0"/>
                <w:bCs/>
                <w:sz w:val="24"/>
                <w:szCs w:val="24"/>
                <w:lang w:val="es-MX"/>
              </w:rPr>
            </w:pPr>
            <w:r w:rsidRPr="00C974BD">
              <w:rPr>
                <w:rFonts w:ascii="Arial" w:hAnsi="Arial" w:cs="Arial"/>
                <w:b w:val="0"/>
                <w:bCs/>
                <w:sz w:val="24"/>
                <w:szCs w:val="24"/>
                <w:lang w:val="es-MX"/>
              </w:rPr>
              <w:t>255.255.255.224/27</w:t>
            </w:r>
          </w:p>
        </w:tc>
      </w:tr>
      <w:tr w:rsidR="0085505B" w:rsidRPr="00C974BD" w14:paraId="124E1312" w14:textId="77777777" w:rsidTr="00674396">
        <w:trPr>
          <w:trHeight w:val="331"/>
        </w:trPr>
        <w:tc>
          <w:tcPr>
            <w:tcW w:w="10024" w:type="dxa"/>
            <w:gridSpan w:val="5"/>
          </w:tcPr>
          <w:p w14:paraId="2CC81157" w14:textId="77777777" w:rsidR="0085505B" w:rsidRPr="00C974BD" w:rsidRDefault="0085505B" w:rsidP="0085505B">
            <w:pPr>
              <w:pStyle w:val="Cuerpo-PF"/>
              <w:jc w:val="both"/>
              <w:rPr>
                <w:rFonts w:cs="Arial"/>
                <w:b/>
                <w:bCs/>
                <w:sz w:val="24"/>
                <w:szCs w:val="24"/>
              </w:rPr>
            </w:pPr>
            <w:r w:rsidRPr="00C974BD">
              <w:rPr>
                <w:rFonts w:cs="Arial"/>
                <w:b/>
                <w:bCs/>
                <w:sz w:val="24"/>
                <w:szCs w:val="24"/>
              </w:rPr>
              <w:t>ethernet</w:t>
            </w:r>
          </w:p>
        </w:tc>
      </w:tr>
      <w:tr w:rsidR="0085505B" w:rsidRPr="00C974BD" w14:paraId="19DF88C9" w14:textId="77777777" w:rsidTr="00674396">
        <w:trPr>
          <w:trHeight w:val="587"/>
        </w:trPr>
        <w:tc>
          <w:tcPr>
            <w:tcW w:w="1271" w:type="dxa"/>
          </w:tcPr>
          <w:p w14:paraId="583E528F" w14:textId="0114AC85" w:rsidR="0085505B" w:rsidRPr="00C974BD" w:rsidRDefault="0085505B" w:rsidP="0085505B">
            <w:pPr>
              <w:pStyle w:val="Cuerpo-PF"/>
              <w:rPr>
                <w:rFonts w:cs="Arial"/>
                <w:sz w:val="24"/>
                <w:szCs w:val="24"/>
              </w:rPr>
            </w:pPr>
            <w:r w:rsidRPr="00C974BD">
              <w:rPr>
                <w:rFonts w:cs="Arial"/>
                <w:sz w:val="24"/>
                <w:szCs w:val="24"/>
              </w:rPr>
              <w:t>39.2</w:t>
            </w:r>
          </w:p>
        </w:tc>
        <w:tc>
          <w:tcPr>
            <w:tcW w:w="2268" w:type="dxa"/>
          </w:tcPr>
          <w:p w14:paraId="69F21A8D" w14:textId="7634984E" w:rsidR="0085505B" w:rsidRPr="00C974BD" w:rsidRDefault="0085505B" w:rsidP="0085505B">
            <w:pPr>
              <w:pStyle w:val="Cuerpo-PF"/>
              <w:rPr>
                <w:rFonts w:cs="Arial"/>
                <w:sz w:val="24"/>
                <w:szCs w:val="24"/>
              </w:rPr>
            </w:pPr>
            <w:r w:rsidRPr="00C974BD">
              <w:rPr>
                <w:rFonts w:cs="Arial"/>
                <w:sz w:val="24"/>
                <w:szCs w:val="24"/>
              </w:rPr>
              <w:t>182.168.9.160</w:t>
            </w:r>
          </w:p>
        </w:tc>
        <w:tc>
          <w:tcPr>
            <w:tcW w:w="1985" w:type="dxa"/>
          </w:tcPr>
          <w:p w14:paraId="07F194ED" w14:textId="5AC3E5FD" w:rsidR="0085505B" w:rsidRPr="00C974BD" w:rsidRDefault="0085505B" w:rsidP="0085505B">
            <w:pPr>
              <w:pStyle w:val="Cuerpo-PF"/>
              <w:rPr>
                <w:rFonts w:cs="Arial"/>
                <w:sz w:val="24"/>
                <w:szCs w:val="24"/>
              </w:rPr>
            </w:pPr>
            <w:r w:rsidRPr="00C974BD">
              <w:rPr>
                <w:rFonts w:cs="Arial"/>
                <w:sz w:val="24"/>
                <w:szCs w:val="24"/>
              </w:rPr>
              <w:t>182.168.9.161 - 182.168.9.190</w:t>
            </w:r>
          </w:p>
        </w:tc>
        <w:tc>
          <w:tcPr>
            <w:tcW w:w="2126" w:type="dxa"/>
          </w:tcPr>
          <w:p w14:paraId="59EB0BAF" w14:textId="285B0C47" w:rsidR="0085505B" w:rsidRPr="00C974BD" w:rsidRDefault="0085505B" w:rsidP="0085505B">
            <w:pPr>
              <w:pStyle w:val="Cuerpo-PF"/>
              <w:rPr>
                <w:rFonts w:cs="Arial"/>
                <w:sz w:val="24"/>
                <w:szCs w:val="24"/>
              </w:rPr>
            </w:pPr>
            <w:r w:rsidRPr="00C974BD">
              <w:rPr>
                <w:rFonts w:cs="Arial"/>
                <w:sz w:val="24"/>
                <w:szCs w:val="24"/>
              </w:rPr>
              <w:t>182.168.9.191</w:t>
            </w:r>
          </w:p>
        </w:tc>
        <w:tc>
          <w:tcPr>
            <w:tcW w:w="2374" w:type="dxa"/>
          </w:tcPr>
          <w:p w14:paraId="292C0C45" w14:textId="75046304" w:rsidR="0085505B" w:rsidRPr="00C974BD" w:rsidRDefault="0085505B" w:rsidP="0085505B">
            <w:pPr>
              <w:pStyle w:val="Cuerpo-PF"/>
              <w:rPr>
                <w:rFonts w:cs="Arial"/>
                <w:sz w:val="24"/>
                <w:szCs w:val="24"/>
              </w:rPr>
            </w:pPr>
            <w:r w:rsidRPr="00C974BD">
              <w:rPr>
                <w:rFonts w:cs="Arial"/>
                <w:sz w:val="24"/>
                <w:szCs w:val="24"/>
              </w:rPr>
              <w:t>255.255.255.224/27</w:t>
            </w:r>
          </w:p>
        </w:tc>
      </w:tr>
      <w:tr w:rsidR="0085505B" w:rsidRPr="00C974BD" w14:paraId="2958B70C" w14:textId="77777777" w:rsidTr="00674396">
        <w:trPr>
          <w:trHeight w:val="350"/>
        </w:trPr>
        <w:tc>
          <w:tcPr>
            <w:tcW w:w="10024" w:type="dxa"/>
            <w:gridSpan w:val="5"/>
          </w:tcPr>
          <w:p w14:paraId="2F8F5911" w14:textId="5A6E04E6" w:rsidR="0085505B" w:rsidRPr="00C974BD" w:rsidRDefault="0085505B" w:rsidP="0085505B">
            <w:pPr>
              <w:pStyle w:val="Cuerpo-PF"/>
              <w:rPr>
                <w:rFonts w:cs="Arial"/>
                <w:b/>
                <w:bCs/>
                <w:sz w:val="24"/>
                <w:szCs w:val="24"/>
              </w:rPr>
            </w:pPr>
            <w:r w:rsidRPr="00C974BD">
              <w:rPr>
                <w:rFonts w:cs="Arial"/>
                <w:b/>
                <w:bCs/>
                <w:sz w:val="24"/>
                <w:szCs w:val="24"/>
              </w:rPr>
              <w:t>local22</w:t>
            </w:r>
          </w:p>
        </w:tc>
      </w:tr>
      <w:tr w:rsidR="0085505B" w:rsidRPr="00C974BD" w14:paraId="2B38C387" w14:textId="77777777" w:rsidTr="00674396">
        <w:trPr>
          <w:trHeight w:val="350"/>
        </w:trPr>
        <w:tc>
          <w:tcPr>
            <w:tcW w:w="1271" w:type="dxa"/>
          </w:tcPr>
          <w:p w14:paraId="4B7300FB" w14:textId="65A24EC2" w:rsidR="0085505B" w:rsidRPr="00C974BD" w:rsidRDefault="0085505B" w:rsidP="0085505B">
            <w:pPr>
              <w:pStyle w:val="Cuerpo-PF"/>
              <w:rPr>
                <w:rFonts w:cs="Arial"/>
                <w:sz w:val="24"/>
                <w:szCs w:val="24"/>
              </w:rPr>
            </w:pPr>
            <w:r w:rsidRPr="00C974BD">
              <w:rPr>
                <w:rFonts w:cs="Arial"/>
                <w:sz w:val="24"/>
                <w:szCs w:val="24"/>
              </w:rPr>
              <w:t>40</w:t>
            </w:r>
          </w:p>
        </w:tc>
        <w:tc>
          <w:tcPr>
            <w:tcW w:w="2268" w:type="dxa"/>
          </w:tcPr>
          <w:p w14:paraId="15F96AD0" w14:textId="7ED8C626" w:rsidR="0085505B" w:rsidRPr="00C974BD" w:rsidRDefault="0085505B" w:rsidP="0085505B">
            <w:pPr>
              <w:pStyle w:val="Cuerpo-PF"/>
              <w:rPr>
                <w:rFonts w:cs="Arial"/>
                <w:sz w:val="24"/>
                <w:szCs w:val="24"/>
              </w:rPr>
            </w:pPr>
            <w:r w:rsidRPr="00C974BD">
              <w:rPr>
                <w:rFonts w:cs="Arial"/>
                <w:sz w:val="24"/>
                <w:szCs w:val="24"/>
              </w:rPr>
              <w:t>182.168.9.192</w:t>
            </w:r>
          </w:p>
        </w:tc>
        <w:tc>
          <w:tcPr>
            <w:tcW w:w="1985" w:type="dxa"/>
          </w:tcPr>
          <w:p w14:paraId="1C8367EF" w14:textId="5D36A28E" w:rsidR="0085505B" w:rsidRPr="00C974BD" w:rsidRDefault="0085505B" w:rsidP="0085505B">
            <w:pPr>
              <w:pStyle w:val="Cuerpo-PF"/>
              <w:rPr>
                <w:rFonts w:cs="Arial"/>
                <w:sz w:val="24"/>
                <w:szCs w:val="24"/>
              </w:rPr>
            </w:pPr>
            <w:r w:rsidRPr="00C974BD">
              <w:rPr>
                <w:rFonts w:cs="Arial"/>
                <w:sz w:val="24"/>
                <w:szCs w:val="24"/>
              </w:rPr>
              <w:t>182.168.9.193 - 182.168.9.254</w:t>
            </w:r>
          </w:p>
        </w:tc>
        <w:tc>
          <w:tcPr>
            <w:tcW w:w="2126" w:type="dxa"/>
          </w:tcPr>
          <w:p w14:paraId="78370267" w14:textId="1406FA14" w:rsidR="0085505B" w:rsidRPr="00C974BD" w:rsidRDefault="0085505B" w:rsidP="0085505B">
            <w:pPr>
              <w:pStyle w:val="Cuerpo-PF"/>
              <w:rPr>
                <w:rFonts w:cs="Arial"/>
                <w:sz w:val="24"/>
                <w:szCs w:val="24"/>
              </w:rPr>
            </w:pPr>
            <w:r w:rsidRPr="00C974BD">
              <w:rPr>
                <w:rFonts w:cs="Arial"/>
                <w:sz w:val="24"/>
                <w:szCs w:val="24"/>
              </w:rPr>
              <w:t>182.168.9.255</w:t>
            </w:r>
          </w:p>
        </w:tc>
        <w:tc>
          <w:tcPr>
            <w:tcW w:w="2374" w:type="dxa"/>
          </w:tcPr>
          <w:p w14:paraId="71642DAA" w14:textId="4A36A914" w:rsidR="0085505B" w:rsidRPr="00C974BD" w:rsidRDefault="0085505B" w:rsidP="0085505B">
            <w:pPr>
              <w:pStyle w:val="Cuerpo-PF"/>
              <w:rPr>
                <w:rFonts w:cs="Arial"/>
                <w:sz w:val="24"/>
                <w:szCs w:val="24"/>
              </w:rPr>
            </w:pPr>
            <w:r w:rsidRPr="00C974BD">
              <w:rPr>
                <w:rFonts w:cs="Arial"/>
                <w:sz w:val="24"/>
                <w:szCs w:val="24"/>
              </w:rPr>
              <w:t>255.255.255.192/26</w:t>
            </w:r>
          </w:p>
        </w:tc>
      </w:tr>
      <w:tr w:rsidR="0085505B" w:rsidRPr="00C974BD" w14:paraId="3015786B" w14:textId="77777777" w:rsidTr="00674396">
        <w:trPr>
          <w:trHeight w:val="331"/>
        </w:trPr>
        <w:tc>
          <w:tcPr>
            <w:tcW w:w="10024" w:type="dxa"/>
            <w:gridSpan w:val="5"/>
          </w:tcPr>
          <w:p w14:paraId="3BB1D3C1" w14:textId="77777777" w:rsidR="0085505B" w:rsidRPr="00C974BD" w:rsidRDefault="0085505B" w:rsidP="0085505B">
            <w:pPr>
              <w:pStyle w:val="Cuerpo-PF"/>
              <w:rPr>
                <w:rFonts w:cs="Arial"/>
                <w:b/>
                <w:bCs/>
                <w:sz w:val="24"/>
                <w:szCs w:val="24"/>
              </w:rPr>
            </w:pPr>
            <w:r w:rsidRPr="00C974BD">
              <w:rPr>
                <w:rFonts w:cs="Arial"/>
                <w:b/>
                <w:bCs/>
                <w:sz w:val="24"/>
                <w:szCs w:val="24"/>
              </w:rPr>
              <w:t>wifi</w:t>
            </w:r>
          </w:p>
        </w:tc>
      </w:tr>
      <w:tr w:rsidR="0085505B" w:rsidRPr="00C974BD" w14:paraId="52B2A287" w14:textId="77777777" w:rsidTr="00674396">
        <w:trPr>
          <w:trHeight w:val="350"/>
        </w:trPr>
        <w:tc>
          <w:tcPr>
            <w:tcW w:w="1271" w:type="dxa"/>
          </w:tcPr>
          <w:p w14:paraId="42B96A87" w14:textId="28F80B72" w:rsidR="0085505B" w:rsidRPr="00C974BD" w:rsidRDefault="0085505B" w:rsidP="0085505B">
            <w:pPr>
              <w:pStyle w:val="Cuerpo-PF"/>
              <w:rPr>
                <w:rFonts w:cs="Arial"/>
                <w:sz w:val="24"/>
                <w:szCs w:val="24"/>
              </w:rPr>
            </w:pPr>
            <w:r w:rsidRPr="00C974BD">
              <w:rPr>
                <w:rFonts w:cs="Arial"/>
                <w:sz w:val="24"/>
                <w:szCs w:val="24"/>
              </w:rPr>
              <w:t>40.1</w:t>
            </w:r>
          </w:p>
        </w:tc>
        <w:tc>
          <w:tcPr>
            <w:tcW w:w="2268" w:type="dxa"/>
          </w:tcPr>
          <w:p w14:paraId="5E3885B9" w14:textId="2B99119F" w:rsidR="0085505B" w:rsidRPr="00C974BD" w:rsidRDefault="0085505B" w:rsidP="0085505B">
            <w:pPr>
              <w:pStyle w:val="Cuerpo-PF"/>
              <w:rPr>
                <w:rFonts w:cs="Arial"/>
                <w:sz w:val="24"/>
                <w:szCs w:val="24"/>
              </w:rPr>
            </w:pPr>
            <w:r w:rsidRPr="00C974BD">
              <w:rPr>
                <w:rFonts w:cs="Arial"/>
                <w:sz w:val="24"/>
                <w:szCs w:val="24"/>
              </w:rPr>
              <w:t>182.168.9.192</w:t>
            </w:r>
          </w:p>
        </w:tc>
        <w:tc>
          <w:tcPr>
            <w:tcW w:w="1985" w:type="dxa"/>
          </w:tcPr>
          <w:p w14:paraId="396EEB64" w14:textId="2A45D103" w:rsidR="0085505B" w:rsidRPr="00C974BD" w:rsidRDefault="0085505B" w:rsidP="0085505B">
            <w:pPr>
              <w:pStyle w:val="Cuerpo-PF"/>
              <w:rPr>
                <w:rFonts w:cs="Arial"/>
                <w:sz w:val="24"/>
                <w:szCs w:val="24"/>
              </w:rPr>
            </w:pPr>
            <w:r w:rsidRPr="00C974BD">
              <w:rPr>
                <w:rFonts w:cs="Arial"/>
                <w:sz w:val="24"/>
                <w:szCs w:val="24"/>
              </w:rPr>
              <w:t>182.168.9.193 - 182.168.9.222</w:t>
            </w:r>
          </w:p>
        </w:tc>
        <w:tc>
          <w:tcPr>
            <w:tcW w:w="2126" w:type="dxa"/>
          </w:tcPr>
          <w:p w14:paraId="6F49255B" w14:textId="5370282C" w:rsidR="0085505B" w:rsidRPr="00C974BD" w:rsidRDefault="0085505B" w:rsidP="0085505B">
            <w:pPr>
              <w:pStyle w:val="Cuerpo-PF"/>
              <w:rPr>
                <w:rFonts w:cs="Arial"/>
                <w:sz w:val="24"/>
                <w:szCs w:val="24"/>
              </w:rPr>
            </w:pPr>
            <w:r w:rsidRPr="00C974BD">
              <w:rPr>
                <w:rFonts w:cs="Arial"/>
                <w:sz w:val="24"/>
                <w:szCs w:val="24"/>
              </w:rPr>
              <w:t>182.168.9.223</w:t>
            </w:r>
          </w:p>
        </w:tc>
        <w:tc>
          <w:tcPr>
            <w:tcW w:w="2374" w:type="dxa"/>
          </w:tcPr>
          <w:p w14:paraId="609BC3C7" w14:textId="7E240D31" w:rsidR="0085505B" w:rsidRPr="00C974BD" w:rsidRDefault="0085505B" w:rsidP="0085505B">
            <w:pPr>
              <w:rPr>
                <w:rFonts w:ascii="Arial" w:hAnsi="Arial" w:cs="Arial"/>
                <w:b w:val="0"/>
                <w:bCs/>
                <w:sz w:val="24"/>
                <w:szCs w:val="24"/>
                <w:lang w:val="es-MX"/>
              </w:rPr>
            </w:pPr>
            <w:r w:rsidRPr="00C974BD">
              <w:rPr>
                <w:rFonts w:ascii="Arial" w:hAnsi="Arial" w:cs="Arial"/>
                <w:b w:val="0"/>
                <w:bCs/>
                <w:sz w:val="24"/>
                <w:szCs w:val="24"/>
                <w:lang w:val="es-MX"/>
              </w:rPr>
              <w:t>255.255.255.224/27</w:t>
            </w:r>
          </w:p>
        </w:tc>
      </w:tr>
      <w:tr w:rsidR="0085505B" w:rsidRPr="00C974BD" w14:paraId="0C6AECC3" w14:textId="77777777" w:rsidTr="00674396">
        <w:trPr>
          <w:trHeight w:val="331"/>
        </w:trPr>
        <w:tc>
          <w:tcPr>
            <w:tcW w:w="10024" w:type="dxa"/>
            <w:gridSpan w:val="5"/>
          </w:tcPr>
          <w:p w14:paraId="2A11EAD6" w14:textId="77777777" w:rsidR="0085505B" w:rsidRPr="00C974BD" w:rsidRDefault="0085505B" w:rsidP="0085505B">
            <w:pPr>
              <w:pStyle w:val="Cuerpo-PF"/>
              <w:jc w:val="both"/>
              <w:rPr>
                <w:rFonts w:cs="Arial"/>
                <w:b/>
                <w:bCs/>
                <w:sz w:val="24"/>
                <w:szCs w:val="24"/>
              </w:rPr>
            </w:pPr>
            <w:r w:rsidRPr="00C974BD">
              <w:rPr>
                <w:rFonts w:cs="Arial"/>
                <w:b/>
                <w:bCs/>
                <w:sz w:val="24"/>
                <w:szCs w:val="24"/>
              </w:rPr>
              <w:t>ethernet</w:t>
            </w:r>
          </w:p>
        </w:tc>
      </w:tr>
      <w:tr w:rsidR="0085505B" w:rsidRPr="00C974BD" w14:paraId="18B1148C" w14:textId="77777777" w:rsidTr="00674396">
        <w:trPr>
          <w:trHeight w:val="587"/>
        </w:trPr>
        <w:tc>
          <w:tcPr>
            <w:tcW w:w="1271" w:type="dxa"/>
          </w:tcPr>
          <w:p w14:paraId="7D09A038" w14:textId="4F98FC38" w:rsidR="0085505B" w:rsidRPr="00C974BD" w:rsidRDefault="0085505B" w:rsidP="0085505B">
            <w:pPr>
              <w:pStyle w:val="Cuerpo-PF"/>
              <w:rPr>
                <w:rFonts w:cs="Arial"/>
                <w:sz w:val="24"/>
                <w:szCs w:val="24"/>
              </w:rPr>
            </w:pPr>
            <w:r w:rsidRPr="00C974BD">
              <w:rPr>
                <w:rFonts w:cs="Arial"/>
                <w:sz w:val="24"/>
                <w:szCs w:val="24"/>
              </w:rPr>
              <w:lastRenderedPageBreak/>
              <w:t>40.2</w:t>
            </w:r>
          </w:p>
        </w:tc>
        <w:tc>
          <w:tcPr>
            <w:tcW w:w="2268" w:type="dxa"/>
          </w:tcPr>
          <w:p w14:paraId="75548B10" w14:textId="29946CA6" w:rsidR="0085505B" w:rsidRPr="00C974BD" w:rsidRDefault="0085505B" w:rsidP="0085505B">
            <w:pPr>
              <w:pStyle w:val="Cuerpo-PF"/>
              <w:rPr>
                <w:rFonts w:cs="Arial"/>
                <w:sz w:val="24"/>
                <w:szCs w:val="24"/>
              </w:rPr>
            </w:pPr>
            <w:r w:rsidRPr="00C974BD">
              <w:rPr>
                <w:rFonts w:cs="Arial"/>
                <w:sz w:val="24"/>
                <w:szCs w:val="24"/>
              </w:rPr>
              <w:t>182.168.9.224</w:t>
            </w:r>
          </w:p>
        </w:tc>
        <w:tc>
          <w:tcPr>
            <w:tcW w:w="1985" w:type="dxa"/>
          </w:tcPr>
          <w:p w14:paraId="4767D56E" w14:textId="3E18EA28" w:rsidR="0085505B" w:rsidRPr="00C974BD" w:rsidRDefault="0085505B" w:rsidP="0085505B">
            <w:pPr>
              <w:pStyle w:val="Cuerpo-PF"/>
              <w:rPr>
                <w:rFonts w:cs="Arial"/>
                <w:sz w:val="24"/>
                <w:szCs w:val="24"/>
              </w:rPr>
            </w:pPr>
            <w:r w:rsidRPr="00C974BD">
              <w:rPr>
                <w:rFonts w:cs="Arial"/>
                <w:sz w:val="24"/>
                <w:szCs w:val="24"/>
              </w:rPr>
              <w:t>182.168.9.225 - 182.168.9.254</w:t>
            </w:r>
          </w:p>
        </w:tc>
        <w:tc>
          <w:tcPr>
            <w:tcW w:w="2126" w:type="dxa"/>
          </w:tcPr>
          <w:p w14:paraId="7573B719" w14:textId="5CDBCFCE" w:rsidR="0085505B" w:rsidRPr="00C974BD" w:rsidRDefault="0085505B" w:rsidP="0085505B">
            <w:pPr>
              <w:pStyle w:val="Cuerpo-PF"/>
              <w:rPr>
                <w:rFonts w:cs="Arial"/>
                <w:sz w:val="24"/>
                <w:szCs w:val="24"/>
              </w:rPr>
            </w:pPr>
            <w:r w:rsidRPr="00C974BD">
              <w:rPr>
                <w:rFonts w:cs="Arial"/>
                <w:sz w:val="24"/>
                <w:szCs w:val="24"/>
              </w:rPr>
              <w:t>182.168.9.255</w:t>
            </w:r>
          </w:p>
        </w:tc>
        <w:tc>
          <w:tcPr>
            <w:tcW w:w="2374" w:type="dxa"/>
          </w:tcPr>
          <w:p w14:paraId="734427A0" w14:textId="08578ADF" w:rsidR="0085505B" w:rsidRPr="00C974BD" w:rsidRDefault="0085505B" w:rsidP="0085505B">
            <w:pPr>
              <w:pStyle w:val="Cuerpo-PF"/>
              <w:rPr>
                <w:rFonts w:cs="Arial"/>
                <w:sz w:val="24"/>
                <w:szCs w:val="24"/>
              </w:rPr>
            </w:pPr>
            <w:r w:rsidRPr="00C974BD">
              <w:rPr>
                <w:rFonts w:cs="Arial"/>
                <w:sz w:val="24"/>
                <w:szCs w:val="24"/>
              </w:rPr>
              <w:t>255.255.255.224/27</w:t>
            </w:r>
          </w:p>
        </w:tc>
      </w:tr>
      <w:tr w:rsidR="0085505B" w:rsidRPr="00C974BD" w14:paraId="5E0A2CD2" w14:textId="77777777" w:rsidTr="00674396">
        <w:trPr>
          <w:trHeight w:val="350"/>
        </w:trPr>
        <w:tc>
          <w:tcPr>
            <w:tcW w:w="10024" w:type="dxa"/>
            <w:gridSpan w:val="5"/>
          </w:tcPr>
          <w:p w14:paraId="16FC09A1" w14:textId="58922343" w:rsidR="0085505B" w:rsidRPr="00C974BD" w:rsidRDefault="0085505B" w:rsidP="00674396">
            <w:pPr>
              <w:pStyle w:val="Cuerpo-PF"/>
              <w:rPr>
                <w:rFonts w:cs="Arial"/>
                <w:b/>
                <w:bCs/>
                <w:sz w:val="24"/>
                <w:szCs w:val="24"/>
              </w:rPr>
            </w:pPr>
            <w:r w:rsidRPr="00C974BD">
              <w:rPr>
                <w:rFonts w:cs="Arial"/>
                <w:b/>
                <w:bCs/>
                <w:sz w:val="24"/>
                <w:szCs w:val="24"/>
              </w:rPr>
              <w:t>local23</w:t>
            </w:r>
          </w:p>
        </w:tc>
      </w:tr>
      <w:tr w:rsidR="0085505B" w:rsidRPr="00C974BD" w14:paraId="43E6114C" w14:textId="77777777" w:rsidTr="00674396">
        <w:trPr>
          <w:trHeight w:val="350"/>
        </w:trPr>
        <w:tc>
          <w:tcPr>
            <w:tcW w:w="1271" w:type="dxa"/>
          </w:tcPr>
          <w:p w14:paraId="47664B21" w14:textId="60D8252E" w:rsidR="0085505B" w:rsidRPr="00C974BD" w:rsidRDefault="0085505B" w:rsidP="0085505B">
            <w:pPr>
              <w:pStyle w:val="Cuerpo-PF"/>
              <w:rPr>
                <w:rFonts w:cs="Arial"/>
                <w:sz w:val="24"/>
                <w:szCs w:val="24"/>
              </w:rPr>
            </w:pPr>
            <w:r w:rsidRPr="00C974BD">
              <w:rPr>
                <w:rFonts w:cs="Arial"/>
                <w:sz w:val="24"/>
                <w:szCs w:val="24"/>
              </w:rPr>
              <w:t>41</w:t>
            </w:r>
          </w:p>
        </w:tc>
        <w:tc>
          <w:tcPr>
            <w:tcW w:w="2268" w:type="dxa"/>
          </w:tcPr>
          <w:p w14:paraId="3A5D1ED5" w14:textId="1F7C2EE9" w:rsidR="0085505B" w:rsidRPr="00C974BD" w:rsidRDefault="0085505B" w:rsidP="0085505B">
            <w:pPr>
              <w:pStyle w:val="Cuerpo-PF"/>
              <w:rPr>
                <w:rFonts w:cs="Arial"/>
                <w:sz w:val="24"/>
                <w:szCs w:val="24"/>
              </w:rPr>
            </w:pPr>
            <w:r w:rsidRPr="00C974BD">
              <w:rPr>
                <w:rFonts w:cs="Arial"/>
                <w:sz w:val="24"/>
                <w:szCs w:val="24"/>
              </w:rPr>
              <w:t>182.168.10.0</w:t>
            </w:r>
          </w:p>
        </w:tc>
        <w:tc>
          <w:tcPr>
            <w:tcW w:w="1985" w:type="dxa"/>
          </w:tcPr>
          <w:p w14:paraId="2174B629" w14:textId="7A205DC8" w:rsidR="0085505B" w:rsidRPr="00C974BD" w:rsidRDefault="0085505B" w:rsidP="0085505B">
            <w:pPr>
              <w:pStyle w:val="Cuerpo-PF"/>
              <w:rPr>
                <w:rFonts w:cs="Arial"/>
                <w:sz w:val="24"/>
                <w:szCs w:val="24"/>
              </w:rPr>
            </w:pPr>
            <w:r w:rsidRPr="00C974BD">
              <w:rPr>
                <w:rFonts w:cs="Arial"/>
                <w:sz w:val="24"/>
                <w:szCs w:val="24"/>
              </w:rPr>
              <w:t>182.168.10.1 - 182.168.10.62</w:t>
            </w:r>
          </w:p>
        </w:tc>
        <w:tc>
          <w:tcPr>
            <w:tcW w:w="2126" w:type="dxa"/>
          </w:tcPr>
          <w:p w14:paraId="157D0223" w14:textId="46BACA40" w:rsidR="0085505B" w:rsidRPr="00C974BD" w:rsidRDefault="0085505B" w:rsidP="0085505B">
            <w:pPr>
              <w:pStyle w:val="Cuerpo-PF"/>
              <w:rPr>
                <w:rFonts w:cs="Arial"/>
                <w:sz w:val="24"/>
                <w:szCs w:val="24"/>
              </w:rPr>
            </w:pPr>
            <w:r w:rsidRPr="00C974BD">
              <w:rPr>
                <w:rFonts w:cs="Arial"/>
                <w:sz w:val="24"/>
                <w:szCs w:val="24"/>
              </w:rPr>
              <w:t>182.168.10.63</w:t>
            </w:r>
          </w:p>
        </w:tc>
        <w:tc>
          <w:tcPr>
            <w:tcW w:w="2374" w:type="dxa"/>
          </w:tcPr>
          <w:p w14:paraId="77C7B7E0" w14:textId="17446580" w:rsidR="0085505B" w:rsidRPr="00C974BD" w:rsidRDefault="0085505B" w:rsidP="0085505B">
            <w:pPr>
              <w:pStyle w:val="Cuerpo-PF"/>
              <w:rPr>
                <w:rFonts w:cs="Arial"/>
                <w:sz w:val="24"/>
                <w:szCs w:val="24"/>
              </w:rPr>
            </w:pPr>
            <w:r w:rsidRPr="00C974BD">
              <w:rPr>
                <w:rFonts w:cs="Arial"/>
                <w:sz w:val="24"/>
                <w:szCs w:val="24"/>
              </w:rPr>
              <w:t>255.255.255.192/26</w:t>
            </w:r>
          </w:p>
        </w:tc>
      </w:tr>
      <w:tr w:rsidR="0085505B" w:rsidRPr="00C974BD" w14:paraId="66837FEE" w14:textId="77777777" w:rsidTr="00674396">
        <w:trPr>
          <w:trHeight w:val="331"/>
        </w:trPr>
        <w:tc>
          <w:tcPr>
            <w:tcW w:w="10024" w:type="dxa"/>
            <w:gridSpan w:val="5"/>
          </w:tcPr>
          <w:p w14:paraId="6C327370" w14:textId="77777777" w:rsidR="0085505B" w:rsidRPr="00C974BD" w:rsidRDefault="0085505B" w:rsidP="0085505B">
            <w:pPr>
              <w:pStyle w:val="Cuerpo-PF"/>
              <w:rPr>
                <w:rFonts w:cs="Arial"/>
                <w:b/>
                <w:bCs/>
                <w:sz w:val="24"/>
                <w:szCs w:val="24"/>
              </w:rPr>
            </w:pPr>
            <w:r w:rsidRPr="00C974BD">
              <w:rPr>
                <w:rFonts w:cs="Arial"/>
                <w:b/>
                <w:bCs/>
                <w:sz w:val="24"/>
                <w:szCs w:val="24"/>
              </w:rPr>
              <w:t>wifi</w:t>
            </w:r>
          </w:p>
        </w:tc>
      </w:tr>
      <w:tr w:rsidR="0085505B" w:rsidRPr="00C974BD" w14:paraId="310416C0" w14:textId="77777777" w:rsidTr="00674396">
        <w:trPr>
          <w:trHeight w:val="350"/>
        </w:trPr>
        <w:tc>
          <w:tcPr>
            <w:tcW w:w="1271" w:type="dxa"/>
          </w:tcPr>
          <w:p w14:paraId="5DCFAB32" w14:textId="463D21C1" w:rsidR="0085505B" w:rsidRPr="00C974BD" w:rsidRDefault="0085505B" w:rsidP="0085505B">
            <w:pPr>
              <w:pStyle w:val="Cuerpo-PF"/>
              <w:rPr>
                <w:rFonts w:cs="Arial"/>
                <w:sz w:val="24"/>
                <w:szCs w:val="24"/>
              </w:rPr>
            </w:pPr>
            <w:r w:rsidRPr="00C974BD">
              <w:rPr>
                <w:rFonts w:cs="Arial"/>
                <w:sz w:val="24"/>
                <w:szCs w:val="24"/>
              </w:rPr>
              <w:t>41.1</w:t>
            </w:r>
          </w:p>
        </w:tc>
        <w:tc>
          <w:tcPr>
            <w:tcW w:w="2268" w:type="dxa"/>
          </w:tcPr>
          <w:p w14:paraId="02E77FEC" w14:textId="4F49144A" w:rsidR="0085505B" w:rsidRPr="00C974BD" w:rsidRDefault="0085505B" w:rsidP="0085505B">
            <w:pPr>
              <w:pStyle w:val="Cuerpo-PF"/>
              <w:rPr>
                <w:rFonts w:cs="Arial"/>
                <w:sz w:val="24"/>
                <w:szCs w:val="24"/>
              </w:rPr>
            </w:pPr>
            <w:r w:rsidRPr="00C974BD">
              <w:rPr>
                <w:rFonts w:cs="Arial"/>
                <w:sz w:val="24"/>
                <w:szCs w:val="24"/>
              </w:rPr>
              <w:t>182.168.10.0</w:t>
            </w:r>
          </w:p>
        </w:tc>
        <w:tc>
          <w:tcPr>
            <w:tcW w:w="1985" w:type="dxa"/>
          </w:tcPr>
          <w:p w14:paraId="062343A6" w14:textId="419C3925" w:rsidR="0085505B" w:rsidRPr="00C974BD" w:rsidRDefault="0085505B" w:rsidP="0085505B">
            <w:pPr>
              <w:pStyle w:val="Cuerpo-PF"/>
              <w:rPr>
                <w:rFonts w:cs="Arial"/>
                <w:sz w:val="24"/>
                <w:szCs w:val="24"/>
              </w:rPr>
            </w:pPr>
            <w:r w:rsidRPr="00C974BD">
              <w:rPr>
                <w:rFonts w:cs="Arial"/>
                <w:sz w:val="24"/>
                <w:szCs w:val="24"/>
              </w:rPr>
              <w:t>182.168.10.1 - 182.168.10.30</w:t>
            </w:r>
          </w:p>
        </w:tc>
        <w:tc>
          <w:tcPr>
            <w:tcW w:w="2126" w:type="dxa"/>
          </w:tcPr>
          <w:p w14:paraId="11E6F2A7" w14:textId="21490740" w:rsidR="0085505B" w:rsidRPr="00C974BD" w:rsidRDefault="0085505B" w:rsidP="0085505B">
            <w:pPr>
              <w:pStyle w:val="Cuerpo-PF"/>
              <w:rPr>
                <w:rFonts w:cs="Arial"/>
                <w:sz w:val="24"/>
                <w:szCs w:val="24"/>
              </w:rPr>
            </w:pPr>
            <w:r w:rsidRPr="00C974BD">
              <w:rPr>
                <w:rFonts w:cs="Arial"/>
                <w:sz w:val="24"/>
                <w:szCs w:val="24"/>
              </w:rPr>
              <w:t>182.168.10.31</w:t>
            </w:r>
          </w:p>
        </w:tc>
        <w:tc>
          <w:tcPr>
            <w:tcW w:w="2374" w:type="dxa"/>
          </w:tcPr>
          <w:p w14:paraId="0A7C472E" w14:textId="2CCFC76D" w:rsidR="0085505B" w:rsidRPr="00C974BD" w:rsidRDefault="0085505B" w:rsidP="0085505B">
            <w:pPr>
              <w:pStyle w:val="Cuerpo-PF"/>
              <w:rPr>
                <w:rFonts w:cs="Arial"/>
                <w:sz w:val="24"/>
                <w:szCs w:val="24"/>
              </w:rPr>
            </w:pPr>
            <w:r w:rsidRPr="00C974BD">
              <w:rPr>
                <w:rFonts w:cs="Arial"/>
                <w:sz w:val="24"/>
                <w:szCs w:val="24"/>
              </w:rPr>
              <w:t>255.255.255.224/27</w:t>
            </w:r>
          </w:p>
          <w:p w14:paraId="63F7B5BE" w14:textId="09A7EEAE" w:rsidR="0085505B" w:rsidRPr="00C974BD" w:rsidRDefault="0085505B" w:rsidP="0085505B">
            <w:pPr>
              <w:rPr>
                <w:rFonts w:ascii="Arial" w:hAnsi="Arial" w:cs="Arial"/>
                <w:sz w:val="24"/>
                <w:szCs w:val="24"/>
                <w:lang w:val="es-MX"/>
              </w:rPr>
            </w:pPr>
          </w:p>
        </w:tc>
      </w:tr>
      <w:tr w:rsidR="0085505B" w:rsidRPr="00C974BD" w14:paraId="0D2ACB41" w14:textId="77777777" w:rsidTr="00674396">
        <w:trPr>
          <w:trHeight w:val="331"/>
        </w:trPr>
        <w:tc>
          <w:tcPr>
            <w:tcW w:w="10024" w:type="dxa"/>
            <w:gridSpan w:val="5"/>
          </w:tcPr>
          <w:p w14:paraId="04E981F2" w14:textId="77777777" w:rsidR="0085505B" w:rsidRPr="00C974BD" w:rsidRDefault="0085505B" w:rsidP="0085505B">
            <w:pPr>
              <w:pStyle w:val="Cuerpo-PF"/>
              <w:jc w:val="both"/>
              <w:rPr>
                <w:rFonts w:cs="Arial"/>
                <w:b/>
                <w:bCs/>
                <w:sz w:val="24"/>
                <w:szCs w:val="24"/>
              </w:rPr>
            </w:pPr>
            <w:r w:rsidRPr="00C974BD">
              <w:rPr>
                <w:rFonts w:cs="Arial"/>
                <w:b/>
                <w:bCs/>
                <w:sz w:val="24"/>
                <w:szCs w:val="24"/>
              </w:rPr>
              <w:t>ethernet</w:t>
            </w:r>
          </w:p>
        </w:tc>
      </w:tr>
      <w:tr w:rsidR="0085505B" w:rsidRPr="00C974BD" w14:paraId="21A3732B" w14:textId="77777777" w:rsidTr="00674396">
        <w:trPr>
          <w:trHeight w:val="587"/>
        </w:trPr>
        <w:tc>
          <w:tcPr>
            <w:tcW w:w="1271" w:type="dxa"/>
          </w:tcPr>
          <w:p w14:paraId="3DC421C7" w14:textId="5EA930EF" w:rsidR="0085505B" w:rsidRPr="00C974BD" w:rsidRDefault="0085505B" w:rsidP="0085505B">
            <w:pPr>
              <w:pStyle w:val="Cuerpo-PF"/>
              <w:rPr>
                <w:rFonts w:cs="Arial"/>
                <w:sz w:val="24"/>
                <w:szCs w:val="24"/>
              </w:rPr>
            </w:pPr>
            <w:r w:rsidRPr="00C974BD">
              <w:rPr>
                <w:rFonts w:cs="Arial"/>
                <w:sz w:val="24"/>
                <w:szCs w:val="24"/>
              </w:rPr>
              <w:t>41.2</w:t>
            </w:r>
          </w:p>
        </w:tc>
        <w:tc>
          <w:tcPr>
            <w:tcW w:w="2268" w:type="dxa"/>
          </w:tcPr>
          <w:p w14:paraId="2850ACBB" w14:textId="6196A6EB" w:rsidR="0085505B" w:rsidRPr="00C974BD" w:rsidRDefault="0085505B" w:rsidP="0085505B">
            <w:pPr>
              <w:pStyle w:val="Cuerpo-PF"/>
              <w:rPr>
                <w:rFonts w:cs="Arial"/>
                <w:sz w:val="24"/>
                <w:szCs w:val="24"/>
              </w:rPr>
            </w:pPr>
            <w:r w:rsidRPr="00C974BD">
              <w:rPr>
                <w:rFonts w:cs="Arial"/>
                <w:sz w:val="24"/>
                <w:szCs w:val="24"/>
              </w:rPr>
              <w:t>182.168.10.32</w:t>
            </w:r>
          </w:p>
        </w:tc>
        <w:tc>
          <w:tcPr>
            <w:tcW w:w="1985" w:type="dxa"/>
          </w:tcPr>
          <w:p w14:paraId="39FF48D1" w14:textId="6B8E6521" w:rsidR="0085505B" w:rsidRPr="00C974BD" w:rsidRDefault="0085505B" w:rsidP="0085505B">
            <w:pPr>
              <w:pStyle w:val="Cuerpo-PF"/>
              <w:rPr>
                <w:rFonts w:cs="Arial"/>
                <w:sz w:val="24"/>
                <w:szCs w:val="24"/>
              </w:rPr>
            </w:pPr>
            <w:r w:rsidRPr="00C974BD">
              <w:rPr>
                <w:rFonts w:cs="Arial"/>
                <w:sz w:val="24"/>
                <w:szCs w:val="24"/>
              </w:rPr>
              <w:t>182.168.10.33 - 182.168.10.62</w:t>
            </w:r>
          </w:p>
        </w:tc>
        <w:tc>
          <w:tcPr>
            <w:tcW w:w="2126" w:type="dxa"/>
          </w:tcPr>
          <w:p w14:paraId="11994D53" w14:textId="50CA8212" w:rsidR="0085505B" w:rsidRPr="00C974BD" w:rsidRDefault="0085505B" w:rsidP="0085505B">
            <w:pPr>
              <w:pStyle w:val="Cuerpo-PF"/>
              <w:rPr>
                <w:rFonts w:cs="Arial"/>
                <w:sz w:val="24"/>
                <w:szCs w:val="24"/>
              </w:rPr>
            </w:pPr>
            <w:r w:rsidRPr="00C974BD">
              <w:rPr>
                <w:rFonts w:cs="Arial"/>
                <w:sz w:val="24"/>
                <w:szCs w:val="24"/>
              </w:rPr>
              <w:t>182.168.10.63</w:t>
            </w:r>
          </w:p>
        </w:tc>
        <w:tc>
          <w:tcPr>
            <w:tcW w:w="2374" w:type="dxa"/>
          </w:tcPr>
          <w:p w14:paraId="413822FF" w14:textId="4387A3D3" w:rsidR="0085505B" w:rsidRPr="00C974BD" w:rsidRDefault="0085505B" w:rsidP="0085505B">
            <w:pPr>
              <w:pStyle w:val="Cuerpo-PF"/>
              <w:rPr>
                <w:rFonts w:cs="Arial"/>
                <w:sz w:val="24"/>
                <w:szCs w:val="24"/>
              </w:rPr>
            </w:pPr>
            <w:r w:rsidRPr="00C974BD">
              <w:rPr>
                <w:rFonts w:cs="Arial"/>
                <w:sz w:val="24"/>
                <w:szCs w:val="24"/>
              </w:rPr>
              <w:t>255.255.255.224/27</w:t>
            </w:r>
          </w:p>
        </w:tc>
      </w:tr>
      <w:tr w:rsidR="0085505B" w:rsidRPr="00C974BD" w14:paraId="2FAD33FB" w14:textId="77777777" w:rsidTr="00674396">
        <w:trPr>
          <w:trHeight w:val="350"/>
        </w:trPr>
        <w:tc>
          <w:tcPr>
            <w:tcW w:w="10024" w:type="dxa"/>
            <w:gridSpan w:val="5"/>
          </w:tcPr>
          <w:p w14:paraId="16860CFE" w14:textId="566FDF91" w:rsidR="0085505B" w:rsidRPr="00C974BD" w:rsidRDefault="0085505B" w:rsidP="0085505B">
            <w:pPr>
              <w:pStyle w:val="Cuerpo-PF"/>
              <w:rPr>
                <w:rFonts w:cs="Arial"/>
                <w:b/>
                <w:bCs/>
                <w:sz w:val="24"/>
                <w:szCs w:val="24"/>
              </w:rPr>
            </w:pPr>
            <w:r w:rsidRPr="00C974BD">
              <w:rPr>
                <w:rFonts w:cs="Arial"/>
                <w:b/>
                <w:bCs/>
                <w:sz w:val="24"/>
                <w:szCs w:val="24"/>
              </w:rPr>
              <w:t>local24</w:t>
            </w:r>
          </w:p>
        </w:tc>
      </w:tr>
      <w:tr w:rsidR="0085505B" w:rsidRPr="00C974BD" w14:paraId="4C29CBB3" w14:textId="77777777" w:rsidTr="00674396">
        <w:trPr>
          <w:trHeight w:val="350"/>
        </w:trPr>
        <w:tc>
          <w:tcPr>
            <w:tcW w:w="1271" w:type="dxa"/>
          </w:tcPr>
          <w:p w14:paraId="22AFF782" w14:textId="32543DDB" w:rsidR="0085505B" w:rsidRPr="00C974BD" w:rsidRDefault="0085505B" w:rsidP="0085505B">
            <w:pPr>
              <w:pStyle w:val="Cuerpo-PF"/>
              <w:rPr>
                <w:rFonts w:cs="Arial"/>
                <w:sz w:val="24"/>
                <w:szCs w:val="24"/>
              </w:rPr>
            </w:pPr>
            <w:r w:rsidRPr="00C974BD">
              <w:rPr>
                <w:rFonts w:cs="Arial"/>
                <w:sz w:val="24"/>
                <w:szCs w:val="24"/>
              </w:rPr>
              <w:t>42</w:t>
            </w:r>
          </w:p>
        </w:tc>
        <w:tc>
          <w:tcPr>
            <w:tcW w:w="2268" w:type="dxa"/>
          </w:tcPr>
          <w:p w14:paraId="53B6E91A" w14:textId="6CA43461" w:rsidR="0085505B" w:rsidRPr="00C974BD" w:rsidRDefault="0085505B" w:rsidP="0085505B">
            <w:pPr>
              <w:pStyle w:val="Cuerpo-PF"/>
              <w:rPr>
                <w:rFonts w:cs="Arial"/>
                <w:sz w:val="24"/>
                <w:szCs w:val="24"/>
              </w:rPr>
            </w:pPr>
            <w:r w:rsidRPr="00C974BD">
              <w:rPr>
                <w:rFonts w:cs="Arial"/>
                <w:sz w:val="24"/>
                <w:szCs w:val="24"/>
              </w:rPr>
              <w:t>182.168.10.64</w:t>
            </w:r>
          </w:p>
        </w:tc>
        <w:tc>
          <w:tcPr>
            <w:tcW w:w="1985" w:type="dxa"/>
          </w:tcPr>
          <w:p w14:paraId="2B197119" w14:textId="727A6977" w:rsidR="0085505B" w:rsidRPr="00C974BD" w:rsidRDefault="0085505B" w:rsidP="0085505B">
            <w:pPr>
              <w:pStyle w:val="Cuerpo-PF"/>
              <w:rPr>
                <w:rFonts w:cs="Arial"/>
                <w:sz w:val="24"/>
                <w:szCs w:val="24"/>
              </w:rPr>
            </w:pPr>
            <w:r w:rsidRPr="00C974BD">
              <w:rPr>
                <w:rFonts w:cs="Arial"/>
                <w:sz w:val="24"/>
                <w:szCs w:val="24"/>
              </w:rPr>
              <w:t>182.168.10.65 - 182.168.10.126</w:t>
            </w:r>
          </w:p>
        </w:tc>
        <w:tc>
          <w:tcPr>
            <w:tcW w:w="2126" w:type="dxa"/>
          </w:tcPr>
          <w:p w14:paraId="0A14A015" w14:textId="5D2D00BA" w:rsidR="0085505B" w:rsidRPr="00C974BD" w:rsidRDefault="0085505B" w:rsidP="0085505B">
            <w:pPr>
              <w:pStyle w:val="Cuerpo-PF"/>
              <w:rPr>
                <w:rFonts w:cs="Arial"/>
                <w:sz w:val="24"/>
                <w:szCs w:val="24"/>
              </w:rPr>
            </w:pPr>
            <w:r w:rsidRPr="00C974BD">
              <w:rPr>
                <w:rFonts w:cs="Arial"/>
                <w:sz w:val="24"/>
                <w:szCs w:val="24"/>
              </w:rPr>
              <w:t>182.168.10.127</w:t>
            </w:r>
          </w:p>
        </w:tc>
        <w:tc>
          <w:tcPr>
            <w:tcW w:w="2374" w:type="dxa"/>
          </w:tcPr>
          <w:p w14:paraId="544DEA7E" w14:textId="619A1CFE" w:rsidR="0085505B" w:rsidRPr="00C974BD" w:rsidRDefault="00976ACC" w:rsidP="0085505B">
            <w:pPr>
              <w:pStyle w:val="Cuerpo-PF"/>
              <w:rPr>
                <w:rFonts w:cs="Arial"/>
                <w:sz w:val="24"/>
                <w:szCs w:val="24"/>
              </w:rPr>
            </w:pPr>
            <w:r w:rsidRPr="00C974BD">
              <w:rPr>
                <w:rFonts w:cs="Arial"/>
                <w:sz w:val="24"/>
                <w:szCs w:val="24"/>
              </w:rPr>
              <w:t>255.255.255.192/26</w:t>
            </w:r>
          </w:p>
        </w:tc>
      </w:tr>
      <w:tr w:rsidR="0085505B" w:rsidRPr="00C974BD" w14:paraId="78701996" w14:textId="77777777" w:rsidTr="00674396">
        <w:trPr>
          <w:trHeight w:val="331"/>
        </w:trPr>
        <w:tc>
          <w:tcPr>
            <w:tcW w:w="10024" w:type="dxa"/>
            <w:gridSpan w:val="5"/>
          </w:tcPr>
          <w:p w14:paraId="7A786964" w14:textId="77777777" w:rsidR="0085505B" w:rsidRPr="00C974BD" w:rsidRDefault="0085505B" w:rsidP="0085505B">
            <w:pPr>
              <w:pStyle w:val="Cuerpo-PF"/>
              <w:rPr>
                <w:rFonts w:cs="Arial"/>
                <w:b/>
                <w:bCs/>
                <w:sz w:val="24"/>
                <w:szCs w:val="24"/>
              </w:rPr>
            </w:pPr>
            <w:r w:rsidRPr="00C974BD">
              <w:rPr>
                <w:rFonts w:cs="Arial"/>
                <w:b/>
                <w:bCs/>
                <w:sz w:val="24"/>
                <w:szCs w:val="24"/>
              </w:rPr>
              <w:t>wifi</w:t>
            </w:r>
          </w:p>
        </w:tc>
      </w:tr>
      <w:tr w:rsidR="00976ACC" w:rsidRPr="00C974BD" w14:paraId="3168A8B5" w14:textId="77777777" w:rsidTr="00674396">
        <w:trPr>
          <w:trHeight w:val="350"/>
        </w:trPr>
        <w:tc>
          <w:tcPr>
            <w:tcW w:w="1271" w:type="dxa"/>
          </w:tcPr>
          <w:p w14:paraId="7F927DDC" w14:textId="558BD91D" w:rsidR="00976ACC" w:rsidRPr="00C974BD" w:rsidRDefault="00976ACC" w:rsidP="00976ACC">
            <w:pPr>
              <w:pStyle w:val="Cuerpo-PF"/>
              <w:rPr>
                <w:rFonts w:cs="Arial"/>
                <w:sz w:val="24"/>
                <w:szCs w:val="24"/>
              </w:rPr>
            </w:pPr>
            <w:r w:rsidRPr="00C974BD">
              <w:rPr>
                <w:rFonts w:cs="Arial"/>
                <w:sz w:val="24"/>
                <w:szCs w:val="24"/>
              </w:rPr>
              <w:t>42.1</w:t>
            </w:r>
          </w:p>
        </w:tc>
        <w:tc>
          <w:tcPr>
            <w:tcW w:w="2268" w:type="dxa"/>
          </w:tcPr>
          <w:p w14:paraId="31F35031" w14:textId="5B510A11" w:rsidR="00976ACC" w:rsidRPr="00C974BD" w:rsidRDefault="00976ACC" w:rsidP="00976ACC">
            <w:pPr>
              <w:pStyle w:val="Cuerpo-PF"/>
              <w:rPr>
                <w:rFonts w:cs="Arial"/>
                <w:sz w:val="24"/>
                <w:szCs w:val="24"/>
              </w:rPr>
            </w:pPr>
            <w:r w:rsidRPr="00C974BD">
              <w:rPr>
                <w:rFonts w:cs="Arial"/>
                <w:sz w:val="24"/>
                <w:szCs w:val="24"/>
              </w:rPr>
              <w:t>182.168.10.64</w:t>
            </w:r>
          </w:p>
        </w:tc>
        <w:tc>
          <w:tcPr>
            <w:tcW w:w="1985" w:type="dxa"/>
          </w:tcPr>
          <w:p w14:paraId="5E583799" w14:textId="4EFC144D" w:rsidR="00976ACC" w:rsidRPr="00C974BD" w:rsidRDefault="00976ACC" w:rsidP="00976ACC">
            <w:pPr>
              <w:pStyle w:val="Cuerpo-PF"/>
              <w:rPr>
                <w:rFonts w:cs="Arial"/>
                <w:sz w:val="24"/>
                <w:szCs w:val="24"/>
              </w:rPr>
            </w:pPr>
            <w:r w:rsidRPr="00C974BD">
              <w:rPr>
                <w:rFonts w:cs="Arial"/>
                <w:sz w:val="24"/>
                <w:szCs w:val="24"/>
              </w:rPr>
              <w:t>182.168.10.65 - 182.168.10.94</w:t>
            </w:r>
          </w:p>
        </w:tc>
        <w:tc>
          <w:tcPr>
            <w:tcW w:w="2126" w:type="dxa"/>
          </w:tcPr>
          <w:p w14:paraId="7959D394" w14:textId="37A3BDEB" w:rsidR="00976ACC" w:rsidRPr="00C974BD" w:rsidRDefault="00976ACC" w:rsidP="00976ACC">
            <w:pPr>
              <w:pStyle w:val="Cuerpo-PF"/>
              <w:rPr>
                <w:rFonts w:cs="Arial"/>
                <w:sz w:val="24"/>
                <w:szCs w:val="24"/>
              </w:rPr>
            </w:pPr>
            <w:r w:rsidRPr="00C974BD">
              <w:rPr>
                <w:rFonts w:cs="Arial"/>
                <w:sz w:val="24"/>
                <w:szCs w:val="24"/>
              </w:rPr>
              <w:t>182.168.10.95</w:t>
            </w:r>
          </w:p>
        </w:tc>
        <w:tc>
          <w:tcPr>
            <w:tcW w:w="2374" w:type="dxa"/>
          </w:tcPr>
          <w:p w14:paraId="2F8BE4EF" w14:textId="5C5229F7" w:rsidR="00976ACC" w:rsidRPr="00C974BD" w:rsidRDefault="00976ACC" w:rsidP="00976ACC">
            <w:pPr>
              <w:pStyle w:val="Cuerpo-PF"/>
              <w:rPr>
                <w:rFonts w:cs="Arial"/>
                <w:sz w:val="24"/>
                <w:szCs w:val="24"/>
              </w:rPr>
            </w:pPr>
            <w:r w:rsidRPr="00C974BD">
              <w:rPr>
                <w:rFonts w:cs="Arial"/>
                <w:sz w:val="24"/>
                <w:szCs w:val="24"/>
              </w:rPr>
              <w:t>255.255.255.224/27</w:t>
            </w:r>
          </w:p>
          <w:p w14:paraId="0616BD4B" w14:textId="1FB9A216" w:rsidR="00976ACC" w:rsidRPr="00C974BD" w:rsidRDefault="00976ACC" w:rsidP="00976ACC">
            <w:pPr>
              <w:ind w:firstLine="720"/>
              <w:rPr>
                <w:rFonts w:ascii="Arial" w:hAnsi="Arial" w:cs="Arial"/>
                <w:sz w:val="24"/>
                <w:szCs w:val="24"/>
                <w:lang w:val="es-MX"/>
              </w:rPr>
            </w:pPr>
          </w:p>
        </w:tc>
      </w:tr>
      <w:tr w:rsidR="00976ACC" w:rsidRPr="00C974BD" w14:paraId="4F7C8E42" w14:textId="77777777" w:rsidTr="00674396">
        <w:trPr>
          <w:trHeight w:val="331"/>
        </w:trPr>
        <w:tc>
          <w:tcPr>
            <w:tcW w:w="10024" w:type="dxa"/>
            <w:gridSpan w:val="5"/>
          </w:tcPr>
          <w:p w14:paraId="171D0604" w14:textId="77777777" w:rsidR="00976ACC" w:rsidRPr="00C974BD" w:rsidRDefault="00976ACC" w:rsidP="00976ACC">
            <w:pPr>
              <w:pStyle w:val="Cuerpo-PF"/>
              <w:jc w:val="both"/>
              <w:rPr>
                <w:rFonts w:cs="Arial"/>
                <w:b/>
                <w:bCs/>
                <w:sz w:val="24"/>
                <w:szCs w:val="24"/>
              </w:rPr>
            </w:pPr>
            <w:r w:rsidRPr="00C974BD">
              <w:rPr>
                <w:rFonts w:cs="Arial"/>
                <w:b/>
                <w:bCs/>
                <w:sz w:val="24"/>
                <w:szCs w:val="24"/>
              </w:rPr>
              <w:t>ethernet</w:t>
            </w:r>
          </w:p>
        </w:tc>
      </w:tr>
      <w:tr w:rsidR="00976ACC" w:rsidRPr="00C974BD" w14:paraId="6712861C" w14:textId="77777777" w:rsidTr="00674396">
        <w:trPr>
          <w:trHeight w:val="587"/>
        </w:trPr>
        <w:tc>
          <w:tcPr>
            <w:tcW w:w="1271" w:type="dxa"/>
          </w:tcPr>
          <w:p w14:paraId="786A6CC3" w14:textId="779DD15A" w:rsidR="00976ACC" w:rsidRPr="00C974BD" w:rsidRDefault="00976ACC" w:rsidP="00976ACC">
            <w:pPr>
              <w:pStyle w:val="Cuerpo-PF"/>
              <w:rPr>
                <w:rFonts w:cs="Arial"/>
                <w:sz w:val="24"/>
                <w:szCs w:val="24"/>
              </w:rPr>
            </w:pPr>
            <w:r w:rsidRPr="00C974BD">
              <w:rPr>
                <w:rFonts w:cs="Arial"/>
                <w:sz w:val="24"/>
                <w:szCs w:val="24"/>
              </w:rPr>
              <w:t>42.2</w:t>
            </w:r>
          </w:p>
        </w:tc>
        <w:tc>
          <w:tcPr>
            <w:tcW w:w="2268" w:type="dxa"/>
          </w:tcPr>
          <w:p w14:paraId="25DB7F89" w14:textId="7A30BC21" w:rsidR="00976ACC" w:rsidRPr="00C974BD" w:rsidRDefault="00976ACC" w:rsidP="00976ACC">
            <w:pPr>
              <w:pStyle w:val="Cuerpo-PF"/>
              <w:rPr>
                <w:rFonts w:cs="Arial"/>
                <w:sz w:val="24"/>
                <w:szCs w:val="24"/>
              </w:rPr>
            </w:pPr>
            <w:r w:rsidRPr="00C974BD">
              <w:rPr>
                <w:rFonts w:cs="Arial"/>
                <w:sz w:val="24"/>
                <w:szCs w:val="24"/>
              </w:rPr>
              <w:t>182.168.10.96</w:t>
            </w:r>
          </w:p>
        </w:tc>
        <w:tc>
          <w:tcPr>
            <w:tcW w:w="1985" w:type="dxa"/>
          </w:tcPr>
          <w:p w14:paraId="70B866A2" w14:textId="3AAE2F48" w:rsidR="00976ACC" w:rsidRPr="00C974BD" w:rsidRDefault="00976ACC" w:rsidP="00976ACC">
            <w:pPr>
              <w:pStyle w:val="Cuerpo-PF"/>
              <w:rPr>
                <w:rFonts w:cs="Arial"/>
                <w:sz w:val="24"/>
                <w:szCs w:val="24"/>
              </w:rPr>
            </w:pPr>
            <w:r w:rsidRPr="00C974BD">
              <w:rPr>
                <w:rFonts w:cs="Arial"/>
                <w:sz w:val="24"/>
                <w:szCs w:val="24"/>
              </w:rPr>
              <w:t>182.168.10.97 - 182.168.10.126</w:t>
            </w:r>
          </w:p>
        </w:tc>
        <w:tc>
          <w:tcPr>
            <w:tcW w:w="2126" w:type="dxa"/>
          </w:tcPr>
          <w:p w14:paraId="6D465A12" w14:textId="4758A935" w:rsidR="00976ACC" w:rsidRPr="00C974BD" w:rsidRDefault="00976ACC" w:rsidP="00976ACC">
            <w:pPr>
              <w:pStyle w:val="Cuerpo-PF"/>
              <w:rPr>
                <w:rFonts w:cs="Arial"/>
                <w:sz w:val="24"/>
                <w:szCs w:val="24"/>
              </w:rPr>
            </w:pPr>
            <w:r w:rsidRPr="00C974BD">
              <w:rPr>
                <w:rFonts w:cs="Arial"/>
                <w:sz w:val="24"/>
                <w:szCs w:val="24"/>
              </w:rPr>
              <w:t>182.168.10.127</w:t>
            </w:r>
          </w:p>
        </w:tc>
        <w:tc>
          <w:tcPr>
            <w:tcW w:w="2374" w:type="dxa"/>
          </w:tcPr>
          <w:p w14:paraId="26BE215C" w14:textId="6632015D" w:rsidR="00976ACC" w:rsidRPr="00C974BD" w:rsidRDefault="00976ACC" w:rsidP="00976ACC">
            <w:pPr>
              <w:rPr>
                <w:rFonts w:ascii="Arial" w:hAnsi="Arial" w:cs="Arial"/>
                <w:b w:val="0"/>
                <w:bCs/>
                <w:sz w:val="24"/>
                <w:szCs w:val="24"/>
                <w:lang w:val="es-MX"/>
              </w:rPr>
            </w:pPr>
            <w:r w:rsidRPr="00C974BD">
              <w:rPr>
                <w:rFonts w:ascii="Arial" w:hAnsi="Arial" w:cs="Arial"/>
                <w:b w:val="0"/>
                <w:bCs/>
                <w:sz w:val="24"/>
                <w:szCs w:val="24"/>
                <w:lang w:val="es-MX"/>
              </w:rPr>
              <w:t>255.255.255.224/27</w:t>
            </w:r>
          </w:p>
        </w:tc>
      </w:tr>
      <w:tr w:rsidR="00976ACC" w:rsidRPr="00C974BD" w14:paraId="0EC47CA4" w14:textId="77777777" w:rsidTr="00674396">
        <w:trPr>
          <w:trHeight w:val="331"/>
        </w:trPr>
        <w:tc>
          <w:tcPr>
            <w:tcW w:w="10024" w:type="dxa"/>
            <w:gridSpan w:val="5"/>
          </w:tcPr>
          <w:p w14:paraId="4CAFC925" w14:textId="6C9490FB" w:rsidR="00976ACC" w:rsidRPr="00C974BD" w:rsidRDefault="00976ACC" w:rsidP="00976ACC">
            <w:pPr>
              <w:pStyle w:val="Cuerpo-PF"/>
              <w:rPr>
                <w:rFonts w:cs="Arial"/>
                <w:sz w:val="24"/>
                <w:szCs w:val="24"/>
              </w:rPr>
            </w:pPr>
            <w:r w:rsidRPr="00C974BD">
              <w:rPr>
                <w:rFonts w:cs="Arial"/>
                <w:b/>
                <w:bCs/>
                <w:sz w:val="24"/>
                <w:szCs w:val="24"/>
              </w:rPr>
              <w:t>local25</w:t>
            </w:r>
          </w:p>
        </w:tc>
      </w:tr>
      <w:tr w:rsidR="00976ACC" w:rsidRPr="00C974BD" w14:paraId="159FCF1F" w14:textId="77777777" w:rsidTr="00674396">
        <w:trPr>
          <w:trHeight w:val="350"/>
        </w:trPr>
        <w:tc>
          <w:tcPr>
            <w:tcW w:w="1271" w:type="dxa"/>
          </w:tcPr>
          <w:p w14:paraId="22EE5E25" w14:textId="7D0276F8" w:rsidR="00976ACC" w:rsidRPr="00C974BD" w:rsidRDefault="00976ACC" w:rsidP="00976ACC">
            <w:pPr>
              <w:pStyle w:val="Cuerpo-PF"/>
              <w:jc w:val="both"/>
              <w:rPr>
                <w:rFonts w:cs="Arial"/>
                <w:sz w:val="24"/>
                <w:szCs w:val="24"/>
              </w:rPr>
            </w:pPr>
            <w:r w:rsidRPr="00C974BD">
              <w:rPr>
                <w:rFonts w:cs="Arial"/>
                <w:sz w:val="24"/>
                <w:szCs w:val="24"/>
              </w:rPr>
              <w:t>43</w:t>
            </w:r>
          </w:p>
        </w:tc>
        <w:tc>
          <w:tcPr>
            <w:tcW w:w="2268" w:type="dxa"/>
          </w:tcPr>
          <w:p w14:paraId="2D9E7E9E" w14:textId="2F785B59" w:rsidR="00976ACC" w:rsidRPr="00C974BD" w:rsidRDefault="00976ACC" w:rsidP="00976ACC">
            <w:pPr>
              <w:pStyle w:val="Cuerpo-PF"/>
              <w:jc w:val="both"/>
              <w:rPr>
                <w:rFonts w:cs="Arial"/>
                <w:sz w:val="24"/>
                <w:szCs w:val="24"/>
              </w:rPr>
            </w:pPr>
            <w:r w:rsidRPr="00C974BD">
              <w:rPr>
                <w:rFonts w:cs="Arial"/>
                <w:sz w:val="24"/>
                <w:szCs w:val="24"/>
              </w:rPr>
              <w:t>182.168.10.128</w:t>
            </w:r>
          </w:p>
        </w:tc>
        <w:tc>
          <w:tcPr>
            <w:tcW w:w="1985" w:type="dxa"/>
          </w:tcPr>
          <w:p w14:paraId="346C50AF" w14:textId="3755380E" w:rsidR="00976ACC" w:rsidRPr="00C974BD" w:rsidRDefault="00976ACC" w:rsidP="00976ACC">
            <w:pPr>
              <w:pStyle w:val="Cuerpo-PF"/>
              <w:jc w:val="both"/>
              <w:rPr>
                <w:rFonts w:cs="Arial"/>
                <w:sz w:val="24"/>
                <w:szCs w:val="24"/>
              </w:rPr>
            </w:pPr>
            <w:r w:rsidRPr="00C974BD">
              <w:rPr>
                <w:rFonts w:cs="Arial"/>
                <w:sz w:val="24"/>
                <w:szCs w:val="24"/>
              </w:rPr>
              <w:t>182.168.10.129 - 182.168.10.190</w:t>
            </w:r>
          </w:p>
        </w:tc>
        <w:tc>
          <w:tcPr>
            <w:tcW w:w="2126" w:type="dxa"/>
          </w:tcPr>
          <w:p w14:paraId="3A6028E2" w14:textId="5B5438F1" w:rsidR="00976ACC" w:rsidRPr="00C974BD" w:rsidRDefault="00976ACC" w:rsidP="00976ACC">
            <w:pPr>
              <w:pStyle w:val="Cuerpo-PF"/>
              <w:jc w:val="both"/>
              <w:rPr>
                <w:rFonts w:cs="Arial"/>
                <w:sz w:val="24"/>
                <w:szCs w:val="24"/>
              </w:rPr>
            </w:pPr>
            <w:r w:rsidRPr="00C974BD">
              <w:rPr>
                <w:rFonts w:cs="Arial"/>
                <w:sz w:val="24"/>
                <w:szCs w:val="24"/>
              </w:rPr>
              <w:t>182.168.10.191</w:t>
            </w:r>
          </w:p>
        </w:tc>
        <w:tc>
          <w:tcPr>
            <w:tcW w:w="2374" w:type="dxa"/>
          </w:tcPr>
          <w:p w14:paraId="160D41BE" w14:textId="3F27A991" w:rsidR="00976ACC" w:rsidRPr="00C974BD" w:rsidRDefault="00976ACC" w:rsidP="00976ACC">
            <w:pPr>
              <w:pStyle w:val="Cuerpo-PF"/>
              <w:jc w:val="both"/>
              <w:rPr>
                <w:rFonts w:cs="Arial"/>
                <w:sz w:val="24"/>
                <w:szCs w:val="24"/>
              </w:rPr>
            </w:pPr>
            <w:r w:rsidRPr="00C974BD">
              <w:rPr>
                <w:rFonts w:cs="Arial"/>
                <w:sz w:val="24"/>
                <w:szCs w:val="24"/>
              </w:rPr>
              <w:t>255.255.255.192/26</w:t>
            </w:r>
          </w:p>
        </w:tc>
      </w:tr>
      <w:tr w:rsidR="00976ACC" w:rsidRPr="00C974BD" w14:paraId="6D2E482C" w14:textId="77777777" w:rsidTr="00674396">
        <w:trPr>
          <w:trHeight w:val="350"/>
        </w:trPr>
        <w:tc>
          <w:tcPr>
            <w:tcW w:w="10024" w:type="dxa"/>
            <w:gridSpan w:val="5"/>
          </w:tcPr>
          <w:p w14:paraId="2ED99B79" w14:textId="77777777" w:rsidR="00976ACC" w:rsidRPr="00C974BD" w:rsidRDefault="00976ACC" w:rsidP="00976ACC">
            <w:pPr>
              <w:pStyle w:val="Cuerpo-PF"/>
              <w:jc w:val="both"/>
              <w:rPr>
                <w:rFonts w:cs="Arial"/>
                <w:b/>
                <w:bCs/>
                <w:sz w:val="24"/>
                <w:szCs w:val="24"/>
              </w:rPr>
            </w:pPr>
            <w:r w:rsidRPr="00C974BD">
              <w:rPr>
                <w:rFonts w:cs="Arial"/>
                <w:b/>
                <w:bCs/>
                <w:sz w:val="24"/>
                <w:szCs w:val="24"/>
              </w:rPr>
              <w:t>wifi</w:t>
            </w:r>
          </w:p>
        </w:tc>
      </w:tr>
      <w:tr w:rsidR="00976ACC" w:rsidRPr="00C974BD" w14:paraId="6D717BE9" w14:textId="77777777" w:rsidTr="00674396">
        <w:trPr>
          <w:trHeight w:val="350"/>
        </w:trPr>
        <w:tc>
          <w:tcPr>
            <w:tcW w:w="1271" w:type="dxa"/>
          </w:tcPr>
          <w:p w14:paraId="2393AA4F" w14:textId="6D864FD7" w:rsidR="00976ACC" w:rsidRPr="00C974BD" w:rsidRDefault="00976ACC" w:rsidP="00976ACC">
            <w:pPr>
              <w:pStyle w:val="Cuerpo-PF"/>
              <w:rPr>
                <w:rFonts w:cs="Arial"/>
                <w:sz w:val="24"/>
                <w:szCs w:val="24"/>
              </w:rPr>
            </w:pPr>
            <w:r w:rsidRPr="00C974BD">
              <w:rPr>
                <w:rFonts w:cs="Arial"/>
                <w:sz w:val="24"/>
                <w:szCs w:val="24"/>
              </w:rPr>
              <w:t>43.1</w:t>
            </w:r>
          </w:p>
        </w:tc>
        <w:tc>
          <w:tcPr>
            <w:tcW w:w="2268" w:type="dxa"/>
          </w:tcPr>
          <w:p w14:paraId="72F968F2" w14:textId="7CD4909F" w:rsidR="00976ACC" w:rsidRPr="00C974BD" w:rsidRDefault="00976ACC" w:rsidP="00976ACC">
            <w:pPr>
              <w:pStyle w:val="Cuerpo-PF"/>
              <w:rPr>
                <w:rFonts w:cs="Arial"/>
                <w:sz w:val="24"/>
                <w:szCs w:val="24"/>
              </w:rPr>
            </w:pPr>
            <w:r w:rsidRPr="00C974BD">
              <w:rPr>
                <w:rFonts w:cs="Arial"/>
                <w:sz w:val="24"/>
                <w:szCs w:val="24"/>
              </w:rPr>
              <w:t>182.168.10.128</w:t>
            </w:r>
          </w:p>
        </w:tc>
        <w:tc>
          <w:tcPr>
            <w:tcW w:w="1985" w:type="dxa"/>
          </w:tcPr>
          <w:p w14:paraId="653BFA5B" w14:textId="01BD1535" w:rsidR="00976ACC" w:rsidRPr="00C974BD" w:rsidRDefault="00976ACC" w:rsidP="00976ACC">
            <w:pPr>
              <w:pStyle w:val="Cuerpo-PF"/>
              <w:rPr>
                <w:rFonts w:cs="Arial"/>
                <w:sz w:val="24"/>
                <w:szCs w:val="24"/>
              </w:rPr>
            </w:pPr>
            <w:r w:rsidRPr="00C974BD">
              <w:rPr>
                <w:rFonts w:cs="Arial"/>
                <w:sz w:val="24"/>
                <w:szCs w:val="24"/>
              </w:rPr>
              <w:t>182.168.10.129 - 182.168.10.158</w:t>
            </w:r>
          </w:p>
        </w:tc>
        <w:tc>
          <w:tcPr>
            <w:tcW w:w="2126" w:type="dxa"/>
          </w:tcPr>
          <w:p w14:paraId="49006B5F" w14:textId="4DE34607" w:rsidR="00976ACC" w:rsidRPr="00C974BD" w:rsidRDefault="00976ACC" w:rsidP="00976ACC">
            <w:pPr>
              <w:pStyle w:val="Cuerpo-PF"/>
              <w:rPr>
                <w:rFonts w:cs="Arial"/>
                <w:sz w:val="24"/>
                <w:szCs w:val="24"/>
              </w:rPr>
            </w:pPr>
            <w:r w:rsidRPr="00C974BD">
              <w:rPr>
                <w:rFonts w:cs="Arial"/>
                <w:sz w:val="24"/>
                <w:szCs w:val="24"/>
              </w:rPr>
              <w:t>182.168.10.159</w:t>
            </w:r>
          </w:p>
        </w:tc>
        <w:tc>
          <w:tcPr>
            <w:tcW w:w="2374" w:type="dxa"/>
          </w:tcPr>
          <w:p w14:paraId="3023EE16" w14:textId="37DC695D" w:rsidR="00976ACC" w:rsidRPr="00C974BD" w:rsidRDefault="00976ACC" w:rsidP="00976ACC">
            <w:pPr>
              <w:pStyle w:val="Cuerpo-PF"/>
              <w:rPr>
                <w:rFonts w:cs="Arial"/>
                <w:sz w:val="24"/>
                <w:szCs w:val="24"/>
              </w:rPr>
            </w:pPr>
            <w:r w:rsidRPr="00C974BD">
              <w:rPr>
                <w:rFonts w:cs="Arial"/>
                <w:sz w:val="24"/>
                <w:szCs w:val="24"/>
              </w:rPr>
              <w:t>255.255.255.224/27</w:t>
            </w:r>
          </w:p>
        </w:tc>
      </w:tr>
      <w:tr w:rsidR="00976ACC" w:rsidRPr="00C974BD" w14:paraId="0FD2F2B1" w14:textId="77777777" w:rsidTr="00674396">
        <w:trPr>
          <w:trHeight w:val="350"/>
        </w:trPr>
        <w:tc>
          <w:tcPr>
            <w:tcW w:w="10024" w:type="dxa"/>
            <w:gridSpan w:val="5"/>
          </w:tcPr>
          <w:p w14:paraId="35AB8325" w14:textId="77777777" w:rsidR="00976ACC" w:rsidRPr="00C974BD" w:rsidRDefault="00976ACC" w:rsidP="00976ACC">
            <w:pPr>
              <w:pStyle w:val="Cuerpo-PF"/>
              <w:jc w:val="both"/>
              <w:rPr>
                <w:rFonts w:cs="Arial"/>
                <w:b/>
                <w:bCs/>
                <w:sz w:val="24"/>
                <w:szCs w:val="24"/>
              </w:rPr>
            </w:pPr>
            <w:r w:rsidRPr="00C974BD">
              <w:rPr>
                <w:rFonts w:cs="Arial"/>
                <w:b/>
                <w:bCs/>
                <w:sz w:val="24"/>
                <w:szCs w:val="24"/>
              </w:rPr>
              <w:t>ethernet</w:t>
            </w:r>
          </w:p>
        </w:tc>
      </w:tr>
      <w:tr w:rsidR="00976ACC" w:rsidRPr="00C974BD" w14:paraId="0B701783" w14:textId="77777777" w:rsidTr="00674396">
        <w:trPr>
          <w:trHeight w:val="350"/>
        </w:trPr>
        <w:tc>
          <w:tcPr>
            <w:tcW w:w="1271" w:type="dxa"/>
          </w:tcPr>
          <w:p w14:paraId="2AB53862" w14:textId="015A9844" w:rsidR="00976ACC" w:rsidRPr="00C974BD" w:rsidRDefault="00976ACC" w:rsidP="00976ACC">
            <w:pPr>
              <w:pStyle w:val="Cuerpo-PF"/>
              <w:rPr>
                <w:rFonts w:cs="Arial"/>
                <w:sz w:val="24"/>
                <w:szCs w:val="24"/>
              </w:rPr>
            </w:pPr>
            <w:r w:rsidRPr="00C974BD">
              <w:rPr>
                <w:rFonts w:cs="Arial"/>
                <w:sz w:val="24"/>
                <w:szCs w:val="24"/>
              </w:rPr>
              <w:t>43.2</w:t>
            </w:r>
          </w:p>
        </w:tc>
        <w:tc>
          <w:tcPr>
            <w:tcW w:w="2268" w:type="dxa"/>
          </w:tcPr>
          <w:p w14:paraId="0540D767" w14:textId="0A8FEA5A" w:rsidR="00976ACC" w:rsidRPr="00C974BD" w:rsidRDefault="00976ACC" w:rsidP="00976ACC">
            <w:pPr>
              <w:pStyle w:val="Cuerpo-PF"/>
              <w:rPr>
                <w:rFonts w:cs="Arial"/>
                <w:sz w:val="24"/>
                <w:szCs w:val="24"/>
              </w:rPr>
            </w:pPr>
            <w:r w:rsidRPr="00C974BD">
              <w:rPr>
                <w:rFonts w:cs="Arial"/>
                <w:sz w:val="24"/>
                <w:szCs w:val="24"/>
              </w:rPr>
              <w:t>182.168.10.160</w:t>
            </w:r>
          </w:p>
        </w:tc>
        <w:tc>
          <w:tcPr>
            <w:tcW w:w="1985" w:type="dxa"/>
          </w:tcPr>
          <w:p w14:paraId="23944F0E" w14:textId="4E1E3FBC" w:rsidR="00976ACC" w:rsidRPr="00C974BD" w:rsidRDefault="00976ACC" w:rsidP="00976ACC">
            <w:pPr>
              <w:pStyle w:val="Cuerpo-PF"/>
              <w:rPr>
                <w:rFonts w:cs="Arial"/>
                <w:sz w:val="24"/>
                <w:szCs w:val="24"/>
              </w:rPr>
            </w:pPr>
            <w:r w:rsidRPr="00C974BD">
              <w:rPr>
                <w:rFonts w:cs="Arial"/>
                <w:sz w:val="24"/>
                <w:szCs w:val="24"/>
              </w:rPr>
              <w:t>182.168.10.161 - 182.168.10.190</w:t>
            </w:r>
          </w:p>
        </w:tc>
        <w:tc>
          <w:tcPr>
            <w:tcW w:w="2126" w:type="dxa"/>
          </w:tcPr>
          <w:p w14:paraId="0BA98E40" w14:textId="797FDC3F" w:rsidR="00976ACC" w:rsidRPr="00C974BD" w:rsidRDefault="00976ACC" w:rsidP="00976ACC">
            <w:pPr>
              <w:pStyle w:val="Cuerpo-PF"/>
              <w:rPr>
                <w:rFonts w:cs="Arial"/>
                <w:sz w:val="24"/>
                <w:szCs w:val="24"/>
              </w:rPr>
            </w:pPr>
            <w:r w:rsidRPr="00C974BD">
              <w:rPr>
                <w:rFonts w:cs="Arial"/>
                <w:sz w:val="24"/>
                <w:szCs w:val="24"/>
              </w:rPr>
              <w:t>182.168.10.191</w:t>
            </w:r>
          </w:p>
        </w:tc>
        <w:tc>
          <w:tcPr>
            <w:tcW w:w="2374" w:type="dxa"/>
          </w:tcPr>
          <w:p w14:paraId="02C2EFA4" w14:textId="3868FE26" w:rsidR="00976ACC" w:rsidRPr="00C974BD" w:rsidRDefault="00976ACC" w:rsidP="00976ACC">
            <w:pPr>
              <w:pStyle w:val="Cuerpo-PF"/>
              <w:rPr>
                <w:rFonts w:cs="Arial"/>
                <w:sz w:val="24"/>
                <w:szCs w:val="24"/>
              </w:rPr>
            </w:pPr>
            <w:r w:rsidRPr="00C974BD">
              <w:rPr>
                <w:rFonts w:cs="Arial"/>
                <w:sz w:val="24"/>
                <w:szCs w:val="24"/>
              </w:rPr>
              <w:t>255.255.255.224/27</w:t>
            </w:r>
          </w:p>
        </w:tc>
      </w:tr>
      <w:tr w:rsidR="00976ACC" w:rsidRPr="00C974BD" w14:paraId="16F70937" w14:textId="77777777" w:rsidTr="00CF5646">
        <w:trPr>
          <w:trHeight w:val="331"/>
        </w:trPr>
        <w:tc>
          <w:tcPr>
            <w:tcW w:w="10024" w:type="dxa"/>
            <w:gridSpan w:val="5"/>
          </w:tcPr>
          <w:p w14:paraId="36A94634" w14:textId="69E010AC" w:rsidR="00976ACC" w:rsidRPr="00C974BD" w:rsidRDefault="00976ACC" w:rsidP="00976ACC">
            <w:pPr>
              <w:pStyle w:val="Cuerpo-PF"/>
              <w:rPr>
                <w:b/>
                <w:bCs/>
                <w:i/>
                <w:iCs/>
                <w:sz w:val="24"/>
                <w:szCs w:val="24"/>
                <w:u w:val="single"/>
              </w:rPr>
            </w:pPr>
            <w:r w:rsidRPr="00C974BD">
              <w:rPr>
                <w:b/>
                <w:bCs/>
                <w:i/>
                <w:iCs/>
                <w:sz w:val="24"/>
                <w:szCs w:val="24"/>
                <w:u w:val="single"/>
              </w:rPr>
              <w:t>***subredes sobrantes para futuras áreas de la Zona Comercial</w:t>
            </w:r>
          </w:p>
        </w:tc>
      </w:tr>
      <w:tr w:rsidR="00674396" w:rsidRPr="00C974BD" w14:paraId="590778E4" w14:textId="77777777" w:rsidTr="00CF5646">
        <w:trPr>
          <w:trHeight w:val="350"/>
        </w:trPr>
        <w:tc>
          <w:tcPr>
            <w:tcW w:w="1271" w:type="dxa"/>
          </w:tcPr>
          <w:p w14:paraId="1E295208" w14:textId="3BD4D51B" w:rsidR="00674396" w:rsidRPr="00C974BD" w:rsidRDefault="00674396" w:rsidP="00674396">
            <w:pPr>
              <w:pStyle w:val="Cuerpo-PF"/>
              <w:rPr>
                <w:rFonts w:cs="Arial"/>
                <w:sz w:val="24"/>
                <w:szCs w:val="24"/>
              </w:rPr>
            </w:pPr>
            <w:r w:rsidRPr="00C974BD">
              <w:rPr>
                <w:rFonts w:cs="Arial"/>
                <w:sz w:val="24"/>
                <w:szCs w:val="24"/>
              </w:rPr>
              <w:t>44</w:t>
            </w:r>
          </w:p>
        </w:tc>
        <w:tc>
          <w:tcPr>
            <w:tcW w:w="2268" w:type="dxa"/>
          </w:tcPr>
          <w:p w14:paraId="323CC896" w14:textId="77C5C9EE" w:rsidR="00674396" w:rsidRPr="00C974BD" w:rsidRDefault="00674396" w:rsidP="00674396">
            <w:pPr>
              <w:pStyle w:val="Cuerpo-PF"/>
              <w:rPr>
                <w:rFonts w:cs="Arial"/>
                <w:sz w:val="24"/>
                <w:szCs w:val="24"/>
              </w:rPr>
            </w:pPr>
            <w:r w:rsidRPr="00C974BD">
              <w:rPr>
                <w:rFonts w:cs="Arial"/>
                <w:sz w:val="24"/>
                <w:szCs w:val="24"/>
              </w:rPr>
              <w:t>182.168.10.192</w:t>
            </w:r>
          </w:p>
        </w:tc>
        <w:tc>
          <w:tcPr>
            <w:tcW w:w="1985" w:type="dxa"/>
          </w:tcPr>
          <w:p w14:paraId="60E7E780" w14:textId="3D410D2D" w:rsidR="00674396" w:rsidRPr="00C974BD" w:rsidRDefault="00674396" w:rsidP="00674396">
            <w:pPr>
              <w:pStyle w:val="Cuerpo-PF"/>
              <w:rPr>
                <w:rFonts w:cs="Arial"/>
                <w:sz w:val="24"/>
                <w:szCs w:val="24"/>
              </w:rPr>
            </w:pPr>
            <w:r w:rsidRPr="00C974BD">
              <w:rPr>
                <w:rFonts w:cs="Arial"/>
                <w:sz w:val="24"/>
                <w:szCs w:val="24"/>
              </w:rPr>
              <w:t>182.168.10.193 - 182.168.10.254</w:t>
            </w:r>
          </w:p>
        </w:tc>
        <w:tc>
          <w:tcPr>
            <w:tcW w:w="2126" w:type="dxa"/>
          </w:tcPr>
          <w:p w14:paraId="3BA8FE81" w14:textId="2A26BEDB" w:rsidR="00674396" w:rsidRPr="00C974BD" w:rsidRDefault="00674396" w:rsidP="00674396">
            <w:pPr>
              <w:pStyle w:val="Cuerpo-PF"/>
              <w:rPr>
                <w:rFonts w:cs="Arial"/>
                <w:sz w:val="24"/>
                <w:szCs w:val="24"/>
              </w:rPr>
            </w:pPr>
            <w:r w:rsidRPr="00C974BD">
              <w:rPr>
                <w:rFonts w:cs="Arial"/>
                <w:sz w:val="24"/>
                <w:szCs w:val="24"/>
              </w:rPr>
              <w:t>182.168.10.255</w:t>
            </w:r>
          </w:p>
        </w:tc>
        <w:tc>
          <w:tcPr>
            <w:tcW w:w="2374" w:type="dxa"/>
          </w:tcPr>
          <w:p w14:paraId="5D386F02" w14:textId="3A5000F6" w:rsidR="00674396" w:rsidRPr="00C974BD" w:rsidRDefault="00674396" w:rsidP="00674396">
            <w:pPr>
              <w:pStyle w:val="Cuerpo-PF"/>
              <w:rPr>
                <w:rFonts w:cs="Arial"/>
                <w:sz w:val="24"/>
                <w:szCs w:val="24"/>
              </w:rPr>
            </w:pPr>
            <w:r w:rsidRPr="00C974BD">
              <w:rPr>
                <w:rFonts w:cs="Arial"/>
                <w:sz w:val="24"/>
                <w:szCs w:val="24"/>
              </w:rPr>
              <w:t>255.255.255.192/26</w:t>
            </w:r>
          </w:p>
        </w:tc>
      </w:tr>
      <w:tr w:rsidR="00674396" w:rsidRPr="00C974BD" w14:paraId="50EDF604" w14:textId="77777777" w:rsidTr="00CF5646">
        <w:trPr>
          <w:trHeight w:val="539"/>
        </w:trPr>
        <w:tc>
          <w:tcPr>
            <w:tcW w:w="1271" w:type="dxa"/>
          </w:tcPr>
          <w:p w14:paraId="0EB5A284" w14:textId="325F9A6C" w:rsidR="00674396" w:rsidRPr="00C974BD" w:rsidRDefault="00674396" w:rsidP="00674396">
            <w:pPr>
              <w:pStyle w:val="Cuerpo-PF"/>
              <w:rPr>
                <w:rFonts w:cs="Arial"/>
                <w:sz w:val="24"/>
                <w:szCs w:val="24"/>
              </w:rPr>
            </w:pPr>
            <w:r w:rsidRPr="00C974BD">
              <w:rPr>
                <w:rFonts w:cs="Arial"/>
                <w:sz w:val="24"/>
                <w:szCs w:val="24"/>
              </w:rPr>
              <w:t>45</w:t>
            </w:r>
          </w:p>
        </w:tc>
        <w:tc>
          <w:tcPr>
            <w:tcW w:w="2268" w:type="dxa"/>
          </w:tcPr>
          <w:p w14:paraId="692853B4" w14:textId="4C43931C" w:rsidR="00674396" w:rsidRPr="00C974BD" w:rsidRDefault="00674396" w:rsidP="00674396">
            <w:pPr>
              <w:pStyle w:val="Cuerpo-PF"/>
              <w:rPr>
                <w:rFonts w:cs="Arial"/>
                <w:sz w:val="24"/>
                <w:szCs w:val="24"/>
              </w:rPr>
            </w:pPr>
            <w:r w:rsidRPr="00C974BD">
              <w:rPr>
                <w:rFonts w:cs="Arial"/>
                <w:sz w:val="24"/>
                <w:szCs w:val="24"/>
              </w:rPr>
              <w:t>182.168.11.0</w:t>
            </w:r>
          </w:p>
        </w:tc>
        <w:tc>
          <w:tcPr>
            <w:tcW w:w="1985" w:type="dxa"/>
          </w:tcPr>
          <w:p w14:paraId="4B20119B" w14:textId="6768A51C" w:rsidR="00674396" w:rsidRPr="00C974BD" w:rsidRDefault="00674396" w:rsidP="00674396">
            <w:pPr>
              <w:pStyle w:val="Cuerpo-PF"/>
              <w:rPr>
                <w:rFonts w:cs="Arial"/>
                <w:sz w:val="24"/>
                <w:szCs w:val="24"/>
              </w:rPr>
            </w:pPr>
            <w:r w:rsidRPr="00C974BD">
              <w:rPr>
                <w:rFonts w:cs="Arial"/>
                <w:sz w:val="24"/>
                <w:szCs w:val="24"/>
              </w:rPr>
              <w:t>182.168.11.1 - 182.168.11.62</w:t>
            </w:r>
          </w:p>
        </w:tc>
        <w:tc>
          <w:tcPr>
            <w:tcW w:w="2126" w:type="dxa"/>
          </w:tcPr>
          <w:p w14:paraId="285052C2" w14:textId="06406AEC" w:rsidR="00674396" w:rsidRPr="00C974BD" w:rsidRDefault="00674396" w:rsidP="00674396">
            <w:pPr>
              <w:pStyle w:val="Cuerpo-PF"/>
              <w:rPr>
                <w:rFonts w:cs="Arial"/>
                <w:sz w:val="24"/>
                <w:szCs w:val="24"/>
              </w:rPr>
            </w:pPr>
            <w:r w:rsidRPr="00C974BD">
              <w:rPr>
                <w:rFonts w:cs="Arial"/>
                <w:sz w:val="24"/>
                <w:szCs w:val="24"/>
              </w:rPr>
              <w:t>182.168.11.63</w:t>
            </w:r>
          </w:p>
        </w:tc>
        <w:tc>
          <w:tcPr>
            <w:tcW w:w="2374" w:type="dxa"/>
          </w:tcPr>
          <w:p w14:paraId="2C83A216" w14:textId="4D033DAE" w:rsidR="00674396" w:rsidRPr="00C974BD" w:rsidRDefault="00674396" w:rsidP="00674396">
            <w:pPr>
              <w:pStyle w:val="Cuerpo-PF"/>
              <w:rPr>
                <w:rFonts w:cs="Arial"/>
                <w:sz w:val="24"/>
                <w:szCs w:val="24"/>
              </w:rPr>
            </w:pPr>
            <w:r w:rsidRPr="00C974BD">
              <w:rPr>
                <w:rFonts w:cs="Arial"/>
                <w:sz w:val="24"/>
                <w:szCs w:val="24"/>
              </w:rPr>
              <w:t>255.255.255.192/26</w:t>
            </w:r>
          </w:p>
        </w:tc>
      </w:tr>
      <w:tr w:rsidR="00674396" w:rsidRPr="00C974BD" w14:paraId="1CF8D6D1" w14:textId="77777777" w:rsidTr="00CF5646">
        <w:trPr>
          <w:trHeight w:val="350"/>
        </w:trPr>
        <w:tc>
          <w:tcPr>
            <w:tcW w:w="1271" w:type="dxa"/>
          </w:tcPr>
          <w:p w14:paraId="5403D0FE" w14:textId="2BD3956B" w:rsidR="00674396" w:rsidRPr="00C974BD" w:rsidRDefault="00674396" w:rsidP="00674396">
            <w:pPr>
              <w:pStyle w:val="Cuerpo-PF"/>
              <w:jc w:val="both"/>
              <w:rPr>
                <w:rFonts w:cs="Arial"/>
                <w:sz w:val="24"/>
                <w:szCs w:val="24"/>
              </w:rPr>
            </w:pPr>
            <w:r w:rsidRPr="00C974BD">
              <w:rPr>
                <w:rFonts w:cs="Arial"/>
                <w:sz w:val="24"/>
                <w:szCs w:val="24"/>
              </w:rPr>
              <w:t>46</w:t>
            </w:r>
          </w:p>
        </w:tc>
        <w:tc>
          <w:tcPr>
            <w:tcW w:w="2268" w:type="dxa"/>
          </w:tcPr>
          <w:p w14:paraId="31757C70" w14:textId="02A484B9" w:rsidR="00674396" w:rsidRPr="00C974BD" w:rsidRDefault="00674396" w:rsidP="00674396">
            <w:pPr>
              <w:pStyle w:val="Cuerpo-PF"/>
              <w:jc w:val="both"/>
              <w:rPr>
                <w:rFonts w:cs="Arial"/>
                <w:sz w:val="24"/>
                <w:szCs w:val="24"/>
              </w:rPr>
            </w:pPr>
            <w:r w:rsidRPr="00C974BD">
              <w:rPr>
                <w:rFonts w:cs="Arial"/>
                <w:sz w:val="24"/>
                <w:szCs w:val="24"/>
              </w:rPr>
              <w:t>182.168.11.64</w:t>
            </w:r>
          </w:p>
        </w:tc>
        <w:tc>
          <w:tcPr>
            <w:tcW w:w="1985" w:type="dxa"/>
          </w:tcPr>
          <w:p w14:paraId="03339834" w14:textId="7C41B979" w:rsidR="00674396" w:rsidRPr="00C974BD" w:rsidRDefault="00674396" w:rsidP="00674396">
            <w:pPr>
              <w:pStyle w:val="Cuerpo-PF"/>
              <w:jc w:val="both"/>
              <w:rPr>
                <w:rFonts w:cs="Arial"/>
                <w:sz w:val="24"/>
                <w:szCs w:val="24"/>
              </w:rPr>
            </w:pPr>
            <w:r w:rsidRPr="00C974BD">
              <w:rPr>
                <w:rFonts w:cs="Arial"/>
                <w:sz w:val="24"/>
                <w:szCs w:val="24"/>
              </w:rPr>
              <w:t>182.168.11.65 - 182.168.11.126</w:t>
            </w:r>
          </w:p>
        </w:tc>
        <w:tc>
          <w:tcPr>
            <w:tcW w:w="2126" w:type="dxa"/>
          </w:tcPr>
          <w:p w14:paraId="6D62A940" w14:textId="2D33B8F5" w:rsidR="00674396" w:rsidRPr="00C974BD" w:rsidRDefault="00674396" w:rsidP="00674396">
            <w:pPr>
              <w:pStyle w:val="Cuerpo-PF"/>
              <w:jc w:val="both"/>
              <w:rPr>
                <w:rFonts w:cs="Arial"/>
                <w:sz w:val="24"/>
                <w:szCs w:val="24"/>
              </w:rPr>
            </w:pPr>
            <w:r w:rsidRPr="00C974BD">
              <w:rPr>
                <w:rFonts w:cs="Arial"/>
                <w:sz w:val="24"/>
                <w:szCs w:val="24"/>
              </w:rPr>
              <w:t>182.168.11.127</w:t>
            </w:r>
          </w:p>
        </w:tc>
        <w:tc>
          <w:tcPr>
            <w:tcW w:w="2374" w:type="dxa"/>
          </w:tcPr>
          <w:p w14:paraId="7D03FC74" w14:textId="1A61785F" w:rsidR="00674396" w:rsidRPr="00C974BD" w:rsidRDefault="00674396" w:rsidP="00674396">
            <w:pPr>
              <w:pStyle w:val="Cuerpo-PF"/>
              <w:jc w:val="both"/>
              <w:rPr>
                <w:rFonts w:cs="Arial"/>
                <w:sz w:val="24"/>
                <w:szCs w:val="24"/>
              </w:rPr>
            </w:pPr>
            <w:r w:rsidRPr="00C974BD">
              <w:rPr>
                <w:rFonts w:cs="Arial"/>
                <w:sz w:val="24"/>
                <w:szCs w:val="24"/>
              </w:rPr>
              <w:t>255.255.255.192/26</w:t>
            </w:r>
          </w:p>
        </w:tc>
      </w:tr>
      <w:tr w:rsidR="00674396" w:rsidRPr="00C974BD" w14:paraId="06746140" w14:textId="77777777" w:rsidTr="00CF5646">
        <w:trPr>
          <w:trHeight w:val="350"/>
        </w:trPr>
        <w:tc>
          <w:tcPr>
            <w:tcW w:w="1271" w:type="dxa"/>
          </w:tcPr>
          <w:p w14:paraId="1155E054" w14:textId="2DD7C259" w:rsidR="00674396" w:rsidRPr="00C974BD" w:rsidRDefault="00674396" w:rsidP="00674396">
            <w:pPr>
              <w:pStyle w:val="Cuerpo-PF"/>
              <w:rPr>
                <w:rFonts w:cs="Arial"/>
                <w:sz w:val="24"/>
                <w:szCs w:val="24"/>
              </w:rPr>
            </w:pPr>
            <w:r w:rsidRPr="00C974BD">
              <w:rPr>
                <w:rFonts w:cs="Arial"/>
                <w:sz w:val="24"/>
                <w:szCs w:val="24"/>
              </w:rPr>
              <w:t>47</w:t>
            </w:r>
          </w:p>
        </w:tc>
        <w:tc>
          <w:tcPr>
            <w:tcW w:w="2268" w:type="dxa"/>
          </w:tcPr>
          <w:p w14:paraId="268BA62C" w14:textId="5C699664" w:rsidR="00674396" w:rsidRPr="00C974BD" w:rsidRDefault="00674396" w:rsidP="00674396">
            <w:pPr>
              <w:pStyle w:val="Cuerpo-PF"/>
              <w:rPr>
                <w:rFonts w:cs="Arial"/>
                <w:sz w:val="24"/>
                <w:szCs w:val="24"/>
              </w:rPr>
            </w:pPr>
            <w:r w:rsidRPr="00C974BD">
              <w:rPr>
                <w:rFonts w:cs="Arial"/>
                <w:sz w:val="24"/>
                <w:szCs w:val="24"/>
              </w:rPr>
              <w:t>182.168.11.128</w:t>
            </w:r>
          </w:p>
        </w:tc>
        <w:tc>
          <w:tcPr>
            <w:tcW w:w="1985" w:type="dxa"/>
          </w:tcPr>
          <w:p w14:paraId="5672AD8A" w14:textId="020BEDA2" w:rsidR="00674396" w:rsidRPr="00C974BD" w:rsidRDefault="00674396" w:rsidP="00674396">
            <w:pPr>
              <w:pStyle w:val="Cuerpo-PF"/>
              <w:rPr>
                <w:rFonts w:cs="Arial"/>
                <w:sz w:val="24"/>
                <w:szCs w:val="24"/>
              </w:rPr>
            </w:pPr>
            <w:r w:rsidRPr="00C974BD">
              <w:rPr>
                <w:rFonts w:cs="Arial"/>
                <w:sz w:val="24"/>
                <w:szCs w:val="24"/>
              </w:rPr>
              <w:t>182.168.11.129 - 182.168.11.190</w:t>
            </w:r>
          </w:p>
        </w:tc>
        <w:tc>
          <w:tcPr>
            <w:tcW w:w="2126" w:type="dxa"/>
          </w:tcPr>
          <w:p w14:paraId="087872E2" w14:textId="326D1E82" w:rsidR="00674396" w:rsidRPr="00C974BD" w:rsidRDefault="00674396" w:rsidP="00674396">
            <w:pPr>
              <w:pStyle w:val="Cuerpo-PF"/>
              <w:rPr>
                <w:rFonts w:cs="Arial"/>
                <w:sz w:val="24"/>
                <w:szCs w:val="24"/>
              </w:rPr>
            </w:pPr>
            <w:r w:rsidRPr="00C974BD">
              <w:rPr>
                <w:rFonts w:cs="Arial"/>
                <w:sz w:val="24"/>
                <w:szCs w:val="24"/>
              </w:rPr>
              <w:t>182.168.11.191</w:t>
            </w:r>
          </w:p>
        </w:tc>
        <w:tc>
          <w:tcPr>
            <w:tcW w:w="2374" w:type="dxa"/>
          </w:tcPr>
          <w:p w14:paraId="0FDC0339" w14:textId="2AE841E3" w:rsidR="00674396" w:rsidRPr="00C974BD" w:rsidRDefault="00674396" w:rsidP="00674396">
            <w:pPr>
              <w:pStyle w:val="Cuerpo-PF"/>
              <w:rPr>
                <w:rFonts w:cs="Arial"/>
                <w:sz w:val="24"/>
                <w:szCs w:val="24"/>
              </w:rPr>
            </w:pPr>
            <w:r w:rsidRPr="00C974BD">
              <w:rPr>
                <w:rFonts w:cs="Arial"/>
                <w:sz w:val="24"/>
                <w:szCs w:val="24"/>
              </w:rPr>
              <w:t>255.255.255.192/26</w:t>
            </w:r>
          </w:p>
        </w:tc>
      </w:tr>
      <w:tr w:rsidR="00674396" w:rsidRPr="00C974BD" w14:paraId="6FDD62B3" w14:textId="77777777" w:rsidTr="00CF5646">
        <w:trPr>
          <w:trHeight w:val="350"/>
        </w:trPr>
        <w:tc>
          <w:tcPr>
            <w:tcW w:w="1271" w:type="dxa"/>
          </w:tcPr>
          <w:p w14:paraId="39C388ED" w14:textId="5150654F" w:rsidR="00674396" w:rsidRPr="00C974BD" w:rsidRDefault="00674396" w:rsidP="00674396">
            <w:pPr>
              <w:pStyle w:val="Cuerpo-PF"/>
              <w:rPr>
                <w:rFonts w:cs="Arial"/>
                <w:sz w:val="24"/>
                <w:szCs w:val="24"/>
              </w:rPr>
            </w:pPr>
            <w:r w:rsidRPr="00C974BD">
              <w:rPr>
                <w:rFonts w:cs="Arial"/>
                <w:sz w:val="24"/>
                <w:szCs w:val="24"/>
              </w:rPr>
              <w:t>48</w:t>
            </w:r>
          </w:p>
        </w:tc>
        <w:tc>
          <w:tcPr>
            <w:tcW w:w="2268" w:type="dxa"/>
          </w:tcPr>
          <w:p w14:paraId="1D68BA2D" w14:textId="2CEC45A8" w:rsidR="00674396" w:rsidRPr="00C974BD" w:rsidRDefault="00674396" w:rsidP="00674396">
            <w:pPr>
              <w:pStyle w:val="Cuerpo-PF"/>
              <w:rPr>
                <w:rFonts w:cs="Arial"/>
                <w:sz w:val="24"/>
                <w:szCs w:val="24"/>
              </w:rPr>
            </w:pPr>
            <w:r w:rsidRPr="00C974BD">
              <w:rPr>
                <w:rFonts w:cs="Arial"/>
                <w:sz w:val="24"/>
                <w:szCs w:val="24"/>
              </w:rPr>
              <w:t>182.168.11.192</w:t>
            </w:r>
          </w:p>
        </w:tc>
        <w:tc>
          <w:tcPr>
            <w:tcW w:w="1985" w:type="dxa"/>
          </w:tcPr>
          <w:p w14:paraId="55BB0E2A" w14:textId="4AF40797" w:rsidR="00674396" w:rsidRPr="00C974BD" w:rsidRDefault="00674396" w:rsidP="00674396">
            <w:pPr>
              <w:pStyle w:val="Cuerpo-PF"/>
              <w:rPr>
                <w:rFonts w:cs="Arial"/>
                <w:sz w:val="24"/>
                <w:szCs w:val="24"/>
              </w:rPr>
            </w:pPr>
            <w:r w:rsidRPr="00C974BD">
              <w:rPr>
                <w:rFonts w:cs="Arial"/>
                <w:sz w:val="24"/>
                <w:szCs w:val="24"/>
              </w:rPr>
              <w:t>182.168.11.193 - 182.168.11.254</w:t>
            </w:r>
          </w:p>
        </w:tc>
        <w:tc>
          <w:tcPr>
            <w:tcW w:w="2126" w:type="dxa"/>
          </w:tcPr>
          <w:p w14:paraId="041B357B" w14:textId="781641E2" w:rsidR="00674396" w:rsidRPr="00C974BD" w:rsidRDefault="00674396" w:rsidP="00674396">
            <w:pPr>
              <w:pStyle w:val="Cuerpo-PF"/>
              <w:rPr>
                <w:rFonts w:cs="Arial"/>
                <w:sz w:val="24"/>
                <w:szCs w:val="24"/>
              </w:rPr>
            </w:pPr>
            <w:r w:rsidRPr="00C974BD">
              <w:rPr>
                <w:rFonts w:cs="Arial"/>
                <w:sz w:val="24"/>
                <w:szCs w:val="24"/>
              </w:rPr>
              <w:t>182.168.11.255</w:t>
            </w:r>
          </w:p>
        </w:tc>
        <w:tc>
          <w:tcPr>
            <w:tcW w:w="2374" w:type="dxa"/>
          </w:tcPr>
          <w:p w14:paraId="22DF6975" w14:textId="26A405DA" w:rsidR="00674396" w:rsidRPr="00C974BD" w:rsidRDefault="00674396" w:rsidP="00674396">
            <w:pPr>
              <w:pStyle w:val="Cuerpo-PF"/>
              <w:rPr>
                <w:rFonts w:cs="Arial"/>
                <w:sz w:val="24"/>
                <w:szCs w:val="24"/>
              </w:rPr>
            </w:pPr>
            <w:r w:rsidRPr="00C974BD">
              <w:rPr>
                <w:rFonts w:cs="Arial"/>
                <w:sz w:val="24"/>
                <w:szCs w:val="24"/>
              </w:rPr>
              <w:t>255.255.255.192/26</w:t>
            </w:r>
          </w:p>
        </w:tc>
      </w:tr>
      <w:tr w:rsidR="00674396" w:rsidRPr="00C974BD" w14:paraId="4A7C8832" w14:textId="77777777" w:rsidTr="00674396">
        <w:trPr>
          <w:trHeight w:val="350"/>
        </w:trPr>
        <w:tc>
          <w:tcPr>
            <w:tcW w:w="1271" w:type="dxa"/>
          </w:tcPr>
          <w:p w14:paraId="5E24BB9B" w14:textId="7A51F143" w:rsidR="00674396" w:rsidRPr="00C974BD" w:rsidRDefault="00674396" w:rsidP="00674396">
            <w:pPr>
              <w:pStyle w:val="Cuerpo-PF"/>
              <w:rPr>
                <w:rFonts w:cs="Arial"/>
                <w:sz w:val="24"/>
                <w:szCs w:val="24"/>
              </w:rPr>
            </w:pPr>
            <w:r w:rsidRPr="00C974BD">
              <w:rPr>
                <w:rFonts w:cs="Arial"/>
                <w:sz w:val="24"/>
                <w:szCs w:val="24"/>
              </w:rPr>
              <w:t>49</w:t>
            </w:r>
          </w:p>
        </w:tc>
        <w:tc>
          <w:tcPr>
            <w:tcW w:w="2268" w:type="dxa"/>
          </w:tcPr>
          <w:p w14:paraId="423E0373" w14:textId="345C96F8" w:rsidR="00674396" w:rsidRPr="00C974BD" w:rsidRDefault="00674396" w:rsidP="00674396">
            <w:pPr>
              <w:pStyle w:val="Cuerpo-PF"/>
              <w:rPr>
                <w:rFonts w:cs="Arial"/>
                <w:sz w:val="24"/>
                <w:szCs w:val="24"/>
              </w:rPr>
            </w:pPr>
            <w:r w:rsidRPr="00C974BD">
              <w:rPr>
                <w:rFonts w:cs="Arial"/>
                <w:sz w:val="24"/>
                <w:szCs w:val="24"/>
              </w:rPr>
              <w:t>182.168.12.0</w:t>
            </w:r>
          </w:p>
        </w:tc>
        <w:tc>
          <w:tcPr>
            <w:tcW w:w="1985" w:type="dxa"/>
          </w:tcPr>
          <w:p w14:paraId="601719F5" w14:textId="4B7C9124" w:rsidR="00674396" w:rsidRPr="00C974BD" w:rsidRDefault="00674396" w:rsidP="00674396">
            <w:pPr>
              <w:pStyle w:val="Cuerpo-PF"/>
              <w:rPr>
                <w:rFonts w:cs="Arial"/>
                <w:sz w:val="24"/>
                <w:szCs w:val="24"/>
              </w:rPr>
            </w:pPr>
            <w:r w:rsidRPr="00C974BD">
              <w:rPr>
                <w:rFonts w:cs="Arial"/>
                <w:sz w:val="24"/>
                <w:szCs w:val="24"/>
              </w:rPr>
              <w:t>182.168.12.1 - 182.168.12.62</w:t>
            </w:r>
          </w:p>
        </w:tc>
        <w:tc>
          <w:tcPr>
            <w:tcW w:w="2126" w:type="dxa"/>
          </w:tcPr>
          <w:p w14:paraId="714BBB45" w14:textId="113E43C7" w:rsidR="00674396" w:rsidRPr="00C974BD" w:rsidRDefault="00674396" w:rsidP="00674396">
            <w:pPr>
              <w:pStyle w:val="Cuerpo-PF"/>
              <w:rPr>
                <w:rFonts w:cs="Arial"/>
                <w:sz w:val="24"/>
                <w:szCs w:val="24"/>
              </w:rPr>
            </w:pPr>
            <w:r w:rsidRPr="00C974BD">
              <w:rPr>
                <w:rFonts w:cs="Arial"/>
                <w:sz w:val="24"/>
                <w:szCs w:val="24"/>
              </w:rPr>
              <w:t>182.168.12.63</w:t>
            </w:r>
          </w:p>
        </w:tc>
        <w:tc>
          <w:tcPr>
            <w:tcW w:w="2374" w:type="dxa"/>
          </w:tcPr>
          <w:p w14:paraId="015C3C28" w14:textId="4B2A1FB4" w:rsidR="00674396" w:rsidRPr="00C974BD" w:rsidRDefault="00674396" w:rsidP="00674396">
            <w:pPr>
              <w:pStyle w:val="Cuerpo-PF"/>
              <w:rPr>
                <w:rFonts w:cs="Arial"/>
                <w:sz w:val="24"/>
                <w:szCs w:val="24"/>
              </w:rPr>
            </w:pPr>
            <w:r w:rsidRPr="00C974BD">
              <w:rPr>
                <w:rFonts w:cs="Arial"/>
                <w:sz w:val="24"/>
                <w:szCs w:val="24"/>
              </w:rPr>
              <w:t>255.255.255.192/26</w:t>
            </w:r>
          </w:p>
        </w:tc>
      </w:tr>
      <w:tr w:rsidR="00674396" w:rsidRPr="00C974BD" w14:paraId="008DC2E8" w14:textId="77777777" w:rsidTr="00674396">
        <w:trPr>
          <w:trHeight w:val="539"/>
        </w:trPr>
        <w:tc>
          <w:tcPr>
            <w:tcW w:w="1271" w:type="dxa"/>
          </w:tcPr>
          <w:p w14:paraId="2681D2D0" w14:textId="4A40C5E2" w:rsidR="00674396" w:rsidRPr="00C974BD" w:rsidRDefault="00674396" w:rsidP="00674396">
            <w:pPr>
              <w:pStyle w:val="Cuerpo-PF"/>
              <w:rPr>
                <w:rFonts w:cs="Arial"/>
                <w:sz w:val="24"/>
                <w:szCs w:val="24"/>
              </w:rPr>
            </w:pPr>
            <w:r w:rsidRPr="00C974BD">
              <w:rPr>
                <w:rFonts w:cs="Arial"/>
                <w:sz w:val="24"/>
                <w:szCs w:val="24"/>
              </w:rPr>
              <w:lastRenderedPageBreak/>
              <w:t>50</w:t>
            </w:r>
          </w:p>
        </w:tc>
        <w:tc>
          <w:tcPr>
            <w:tcW w:w="2268" w:type="dxa"/>
          </w:tcPr>
          <w:p w14:paraId="5D814309" w14:textId="0157917B" w:rsidR="00674396" w:rsidRPr="00C974BD" w:rsidRDefault="00674396" w:rsidP="00674396">
            <w:pPr>
              <w:pStyle w:val="Cuerpo-PF"/>
              <w:rPr>
                <w:rFonts w:cs="Arial"/>
                <w:sz w:val="24"/>
                <w:szCs w:val="24"/>
              </w:rPr>
            </w:pPr>
            <w:r w:rsidRPr="00C974BD">
              <w:rPr>
                <w:rFonts w:cs="Arial"/>
                <w:sz w:val="24"/>
                <w:szCs w:val="24"/>
              </w:rPr>
              <w:t>182.168.12.64</w:t>
            </w:r>
          </w:p>
        </w:tc>
        <w:tc>
          <w:tcPr>
            <w:tcW w:w="1985" w:type="dxa"/>
          </w:tcPr>
          <w:p w14:paraId="42F5A96E" w14:textId="760E5725" w:rsidR="00674396" w:rsidRPr="00C974BD" w:rsidRDefault="00674396" w:rsidP="00674396">
            <w:pPr>
              <w:pStyle w:val="Cuerpo-PF"/>
              <w:rPr>
                <w:rFonts w:cs="Arial"/>
                <w:sz w:val="24"/>
                <w:szCs w:val="24"/>
              </w:rPr>
            </w:pPr>
            <w:r w:rsidRPr="00C974BD">
              <w:rPr>
                <w:rFonts w:cs="Arial"/>
                <w:sz w:val="24"/>
                <w:szCs w:val="24"/>
              </w:rPr>
              <w:t>182.168.12.65 - 182.168.12.126</w:t>
            </w:r>
          </w:p>
        </w:tc>
        <w:tc>
          <w:tcPr>
            <w:tcW w:w="2126" w:type="dxa"/>
          </w:tcPr>
          <w:p w14:paraId="6571AFC9" w14:textId="5F84A64B" w:rsidR="00674396" w:rsidRPr="00C974BD" w:rsidRDefault="00674396" w:rsidP="00674396">
            <w:pPr>
              <w:pStyle w:val="Cuerpo-PF"/>
              <w:rPr>
                <w:rFonts w:cs="Arial"/>
                <w:sz w:val="24"/>
                <w:szCs w:val="24"/>
              </w:rPr>
            </w:pPr>
            <w:r w:rsidRPr="00C974BD">
              <w:rPr>
                <w:rFonts w:cs="Arial"/>
                <w:sz w:val="24"/>
                <w:szCs w:val="24"/>
              </w:rPr>
              <w:t>182.168.12.127</w:t>
            </w:r>
          </w:p>
        </w:tc>
        <w:tc>
          <w:tcPr>
            <w:tcW w:w="2374" w:type="dxa"/>
          </w:tcPr>
          <w:p w14:paraId="55718F28" w14:textId="0D1FEE7E" w:rsidR="00674396" w:rsidRPr="00C974BD" w:rsidRDefault="00674396" w:rsidP="00674396">
            <w:pPr>
              <w:pStyle w:val="Cuerpo-PF"/>
              <w:rPr>
                <w:rFonts w:cs="Arial"/>
                <w:sz w:val="24"/>
                <w:szCs w:val="24"/>
              </w:rPr>
            </w:pPr>
            <w:r w:rsidRPr="00C974BD">
              <w:rPr>
                <w:rFonts w:cs="Arial"/>
                <w:sz w:val="24"/>
                <w:szCs w:val="24"/>
              </w:rPr>
              <w:t>255.255.255.192/26</w:t>
            </w:r>
          </w:p>
        </w:tc>
      </w:tr>
      <w:tr w:rsidR="00674396" w:rsidRPr="00C974BD" w14:paraId="6FB73217" w14:textId="77777777" w:rsidTr="00674396">
        <w:trPr>
          <w:trHeight w:val="350"/>
        </w:trPr>
        <w:tc>
          <w:tcPr>
            <w:tcW w:w="1271" w:type="dxa"/>
          </w:tcPr>
          <w:p w14:paraId="597AFBCC" w14:textId="6A6E0E59" w:rsidR="00674396" w:rsidRPr="00C974BD" w:rsidRDefault="00674396" w:rsidP="00674396">
            <w:pPr>
              <w:pStyle w:val="Cuerpo-PF"/>
              <w:jc w:val="both"/>
              <w:rPr>
                <w:rFonts w:cs="Arial"/>
                <w:sz w:val="24"/>
                <w:szCs w:val="24"/>
              </w:rPr>
            </w:pPr>
            <w:r w:rsidRPr="00C974BD">
              <w:rPr>
                <w:rFonts w:cs="Arial"/>
                <w:sz w:val="24"/>
                <w:szCs w:val="24"/>
              </w:rPr>
              <w:t>51</w:t>
            </w:r>
          </w:p>
        </w:tc>
        <w:tc>
          <w:tcPr>
            <w:tcW w:w="2268" w:type="dxa"/>
          </w:tcPr>
          <w:p w14:paraId="5E1A9FD2" w14:textId="1ADD277E" w:rsidR="00674396" w:rsidRPr="00C974BD" w:rsidRDefault="00674396" w:rsidP="00674396">
            <w:pPr>
              <w:pStyle w:val="Cuerpo-PF"/>
              <w:jc w:val="both"/>
              <w:rPr>
                <w:rFonts w:cs="Arial"/>
                <w:sz w:val="24"/>
                <w:szCs w:val="24"/>
              </w:rPr>
            </w:pPr>
            <w:r w:rsidRPr="00C974BD">
              <w:rPr>
                <w:rFonts w:cs="Arial"/>
                <w:sz w:val="24"/>
                <w:szCs w:val="24"/>
              </w:rPr>
              <w:t>182.168.12.128</w:t>
            </w:r>
          </w:p>
        </w:tc>
        <w:tc>
          <w:tcPr>
            <w:tcW w:w="1985" w:type="dxa"/>
          </w:tcPr>
          <w:p w14:paraId="3E721102" w14:textId="1F5523CF" w:rsidR="00674396" w:rsidRPr="00C974BD" w:rsidRDefault="00674396" w:rsidP="00674396">
            <w:pPr>
              <w:pStyle w:val="Cuerpo-PF"/>
              <w:jc w:val="both"/>
              <w:rPr>
                <w:rFonts w:cs="Arial"/>
                <w:sz w:val="24"/>
                <w:szCs w:val="24"/>
              </w:rPr>
            </w:pPr>
            <w:r w:rsidRPr="00C974BD">
              <w:rPr>
                <w:rFonts w:cs="Arial"/>
                <w:sz w:val="24"/>
                <w:szCs w:val="24"/>
              </w:rPr>
              <w:t>182.168.12.129 - 182.168.12.190</w:t>
            </w:r>
          </w:p>
        </w:tc>
        <w:tc>
          <w:tcPr>
            <w:tcW w:w="2126" w:type="dxa"/>
          </w:tcPr>
          <w:p w14:paraId="39034BC6" w14:textId="09F0E70C" w:rsidR="00674396" w:rsidRPr="00C974BD" w:rsidRDefault="00674396" w:rsidP="00674396">
            <w:pPr>
              <w:pStyle w:val="Cuerpo-PF"/>
              <w:jc w:val="both"/>
              <w:rPr>
                <w:rFonts w:cs="Arial"/>
                <w:sz w:val="24"/>
                <w:szCs w:val="24"/>
              </w:rPr>
            </w:pPr>
            <w:r w:rsidRPr="00C974BD">
              <w:rPr>
                <w:rFonts w:cs="Arial"/>
                <w:sz w:val="24"/>
                <w:szCs w:val="24"/>
              </w:rPr>
              <w:t>182.168.12.191</w:t>
            </w:r>
          </w:p>
        </w:tc>
        <w:tc>
          <w:tcPr>
            <w:tcW w:w="2374" w:type="dxa"/>
          </w:tcPr>
          <w:p w14:paraId="4E7EC0CC" w14:textId="553BEC91" w:rsidR="00674396" w:rsidRPr="00C974BD" w:rsidRDefault="00674396" w:rsidP="00674396">
            <w:pPr>
              <w:pStyle w:val="Cuerpo-PF"/>
              <w:jc w:val="both"/>
              <w:rPr>
                <w:rFonts w:cs="Arial"/>
                <w:sz w:val="24"/>
                <w:szCs w:val="24"/>
              </w:rPr>
            </w:pPr>
            <w:r w:rsidRPr="00C974BD">
              <w:rPr>
                <w:rFonts w:cs="Arial"/>
                <w:sz w:val="24"/>
                <w:szCs w:val="24"/>
              </w:rPr>
              <w:t>255.255.255.192/26</w:t>
            </w:r>
          </w:p>
        </w:tc>
      </w:tr>
      <w:tr w:rsidR="00674396" w:rsidRPr="00C974BD" w14:paraId="4E504FA4" w14:textId="77777777" w:rsidTr="00674396">
        <w:trPr>
          <w:trHeight w:val="350"/>
        </w:trPr>
        <w:tc>
          <w:tcPr>
            <w:tcW w:w="1271" w:type="dxa"/>
          </w:tcPr>
          <w:p w14:paraId="62099058" w14:textId="74DD3AE6" w:rsidR="00674396" w:rsidRPr="00C974BD" w:rsidRDefault="00674396" w:rsidP="00674396">
            <w:pPr>
              <w:pStyle w:val="Cuerpo-PF"/>
              <w:rPr>
                <w:rFonts w:cs="Arial"/>
                <w:sz w:val="24"/>
                <w:szCs w:val="24"/>
              </w:rPr>
            </w:pPr>
            <w:r w:rsidRPr="00C974BD">
              <w:rPr>
                <w:rFonts w:cs="Arial"/>
                <w:sz w:val="24"/>
                <w:szCs w:val="24"/>
              </w:rPr>
              <w:t>52</w:t>
            </w:r>
          </w:p>
        </w:tc>
        <w:tc>
          <w:tcPr>
            <w:tcW w:w="2268" w:type="dxa"/>
          </w:tcPr>
          <w:p w14:paraId="23F360B4" w14:textId="5EA5B68A" w:rsidR="00674396" w:rsidRPr="00C974BD" w:rsidRDefault="00674396" w:rsidP="00674396">
            <w:pPr>
              <w:pStyle w:val="Cuerpo-PF"/>
              <w:rPr>
                <w:rFonts w:cs="Arial"/>
                <w:sz w:val="24"/>
                <w:szCs w:val="24"/>
              </w:rPr>
            </w:pPr>
            <w:r w:rsidRPr="00C974BD">
              <w:rPr>
                <w:rFonts w:cs="Arial"/>
                <w:sz w:val="24"/>
                <w:szCs w:val="24"/>
              </w:rPr>
              <w:t>182.168.12.192</w:t>
            </w:r>
          </w:p>
        </w:tc>
        <w:tc>
          <w:tcPr>
            <w:tcW w:w="1985" w:type="dxa"/>
          </w:tcPr>
          <w:p w14:paraId="4AD19FF9" w14:textId="65E08537" w:rsidR="00674396" w:rsidRPr="00C974BD" w:rsidRDefault="00674396" w:rsidP="00674396">
            <w:pPr>
              <w:pStyle w:val="Cuerpo-PF"/>
              <w:rPr>
                <w:rFonts w:cs="Arial"/>
                <w:sz w:val="24"/>
                <w:szCs w:val="24"/>
              </w:rPr>
            </w:pPr>
            <w:r w:rsidRPr="00C974BD">
              <w:rPr>
                <w:rFonts w:cs="Arial"/>
                <w:sz w:val="24"/>
                <w:szCs w:val="24"/>
              </w:rPr>
              <w:t>182.168.12.193 - 182.168.12.254</w:t>
            </w:r>
          </w:p>
        </w:tc>
        <w:tc>
          <w:tcPr>
            <w:tcW w:w="2126" w:type="dxa"/>
          </w:tcPr>
          <w:p w14:paraId="66F2F157" w14:textId="12A13973" w:rsidR="00674396" w:rsidRPr="00C974BD" w:rsidRDefault="00674396" w:rsidP="00674396">
            <w:pPr>
              <w:pStyle w:val="Cuerpo-PF"/>
              <w:rPr>
                <w:rFonts w:cs="Arial"/>
                <w:sz w:val="24"/>
                <w:szCs w:val="24"/>
              </w:rPr>
            </w:pPr>
            <w:r w:rsidRPr="00C974BD">
              <w:rPr>
                <w:rFonts w:cs="Arial"/>
                <w:sz w:val="24"/>
                <w:szCs w:val="24"/>
              </w:rPr>
              <w:t>182.168.12.255</w:t>
            </w:r>
          </w:p>
        </w:tc>
        <w:tc>
          <w:tcPr>
            <w:tcW w:w="2374" w:type="dxa"/>
          </w:tcPr>
          <w:p w14:paraId="1121874D" w14:textId="4DBAC7BA" w:rsidR="00674396" w:rsidRPr="00C974BD" w:rsidRDefault="00674396" w:rsidP="00674396">
            <w:pPr>
              <w:pStyle w:val="Cuerpo-PF"/>
              <w:rPr>
                <w:rFonts w:cs="Arial"/>
                <w:sz w:val="24"/>
                <w:szCs w:val="24"/>
              </w:rPr>
            </w:pPr>
            <w:r w:rsidRPr="00C974BD">
              <w:rPr>
                <w:rFonts w:cs="Arial"/>
                <w:sz w:val="24"/>
                <w:szCs w:val="24"/>
              </w:rPr>
              <w:t>255.255.255.192/26</w:t>
            </w:r>
          </w:p>
        </w:tc>
      </w:tr>
      <w:tr w:rsidR="00674396" w:rsidRPr="00C974BD" w14:paraId="7F5AEA81" w14:textId="77777777" w:rsidTr="00674396">
        <w:trPr>
          <w:trHeight w:val="350"/>
        </w:trPr>
        <w:tc>
          <w:tcPr>
            <w:tcW w:w="1271" w:type="dxa"/>
          </w:tcPr>
          <w:p w14:paraId="7A0C2908" w14:textId="23BF6E49" w:rsidR="00674396" w:rsidRPr="00C974BD" w:rsidRDefault="00674396" w:rsidP="00674396">
            <w:pPr>
              <w:pStyle w:val="Cuerpo-PF"/>
              <w:rPr>
                <w:rFonts w:cs="Arial"/>
                <w:sz w:val="24"/>
                <w:szCs w:val="24"/>
              </w:rPr>
            </w:pPr>
            <w:r w:rsidRPr="00C974BD">
              <w:rPr>
                <w:rFonts w:cs="Arial"/>
                <w:sz w:val="24"/>
                <w:szCs w:val="24"/>
              </w:rPr>
              <w:t>53</w:t>
            </w:r>
          </w:p>
        </w:tc>
        <w:tc>
          <w:tcPr>
            <w:tcW w:w="2268" w:type="dxa"/>
          </w:tcPr>
          <w:p w14:paraId="3F8F0BAC" w14:textId="71D9BF9E" w:rsidR="00674396" w:rsidRPr="00C974BD" w:rsidRDefault="00674396" w:rsidP="00674396">
            <w:pPr>
              <w:pStyle w:val="Cuerpo-PF"/>
              <w:rPr>
                <w:rFonts w:cs="Arial"/>
                <w:sz w:val="24"/>
                <w:szCs w:val="24"/>
              </w:rPr>
            </w:pPr>
            <w:r w:rsidRPr="00C974BD">
              <w:rPr>
                <w:rFonts w:cs="Arial"/>
                <w:sz w:val="24"/>
                <w:szCs w:val="24"/>
              </w:rPr>
              <w:t>182.168.13.0</w:t>
            </w:r>
          </w:p>
        </w:tc>
        <w:tc>
          <w:tcPr>
            <w:tcW w:w="1985" w:type="dxa"/>
          </w:tcPr>
          <w:p w14:paraId="6DBF9162" w14:textId="0EABFD62" w:rsidR="00674396" w:rsidRPr="00C974BD" w:rsidRDefault="00674396" w:rsidP="00674396">
            <w:pPr>
              <w:pStyle w:val="Cuerpo-PF"/>
              <w:rPr>
                <w:rFonts w:cs="Arial"/>
                <w:sz w:val="24"/>
                <w:szCs w:val="24"/>
              </w:rPr>
            </w:pPr>
            <w:r w:rsidRPr="00C974BD">
              <w:rPr>
                <w:rFonts w:cs="Arial"/>
                <w:sz w:val="24"/>
                <w:szCs w:val="24"/>
              </w:rPr>
              <w:t>182.168.13.1 - 182.168.13.62</w:t>
            </w:r>
          </w:p>
        </w:tc>
        <w:tc>
          <w:tcPr>
            <w:tcW w:w="2126" w:type="dxa"/>
          </w:tcPr>
          <w:p w14:paraId="69395CE0" w14:textId="4553DAC6" w:rsidR="00674396" w:rsidRPr="00C974BD" w:rsidRDefault="00674396" w:rsidP="00674396">
            <w:pPr>
              <w:pStyle w:val="Cuerpo-PF"/>
              <w:rPr>
                <w:rFonts w:cs="Arial"/>
                <w:sz w:val="24"/>
                <w:szCs w:val="24"/>
              </w:rPr>
            </w:pPr>
            <w:r w:rsidRPr="00C974BD">
              <w:rPr>
                <w:rFonts w:cs="Arial"/>
                <w:sz w:val="24"/>
                <w:szCs w:val="24"/>
              </w:rPr>
              <w:t>182.168.13.63</w:t>
            </w:r>
          </w:p>
        </w:tc>
        <w:tc>
          <w:tcPr>
            <w:tcW w:w="2374" w:type="dxa"/>
          </w:tcPr>
          <w:p w14:paraId="58ACFC61" w14:textId="2E4876CF" w:rsidR="00674396" w:rsidRPr="00C974BD" w:rsidRDefault="00674396" w:rsidP="00674396">
            <w:pPr>
              <w:pStyle w:val="Cuerpo-PF"/>
              <w:rPr>
                <w:rFonts w:cs="Arial"/>
                <w:sz w:val="24"/>
                <w:szCs w:val="24"/>
              </w:rPr>
            </w:pPr>
            <w:r w:rsidRPr="00C974BD">
              <w:rPr>
                <w:rFonts w:cs="Arial"/>
                <w:sz w:val="24"/>
                <w:szCs w:val="24"/>
              </w:rPr>
              <w:t>255.255.255.192/26</w:t>
            </w:r>
          </w:p>
        </w:tc>
      </w:tr>
      <w:tr w:rsidR="00674396" w:rsidRPr="00C974BD" w14:paraId="5607AF25" w14:textId="77777777" w:rsidTr="00674396">
        <w:trPr>
          <w:trHeight w:val="350"/>
        </w:trPr>
        <w:tc>
          <w:tcPr>
            <w:tcW w:w="1271" w:type="dxa"/>
          </w:tcPr>
          <w:p w14:paraId="5DE34BD3" w14:textId="151EDC70" w:rsidR="00674396" w:rsidRPr="00C974BD" w:rsidRDefault="00674396" w:rsidP="00674396">
            <w:pPr>
              <w:pStyle w:val="Cuerpo-PF"/>
              <w:rPr>
                <w:rFonts w:cs="Arial"/>
                <w:sz w:val="24"/>
                <w:szCs w:val="24"/>
              </w:rPr>
            </w:pPr>
            <w:r w:rsidRPr="00C974BD">
              <w:rPr>
                <w:rFonts w:cs="Arial"/>
                <w:sz w:val="24"/>
                <w:szCs w:val="24"/>
              </w:rPr>
              <w:t>54</w:t>
            </w:r>
          </w:p>
        </w:tc>
        <w:tc>
          <w:tcPr>
            <w:tcW w:w="2268" w:type="dxa"/>
          </w:tcPr>
          <w:p w14:paraId="73E0CC52" w14:textId="57873D0A" w:rsidR="00674396" w:rsidRPr="00C974BD" w:rsidRDefault="00674396" w:rsidP="00674396">
            <w:pPr>
              <w:pStyle w:val="Cuerpo-PF"/>
              <w:rPr>
                <w:rFonts w:cs="Arial"/>
                <w:sz w:val="24"/>
                <w:szCs w:val="24"/>
              </w:rPr>
            </w:pPr>
            <w:r w:rsidRPr="00C974BD">
              <w:rPr>
                <w:rFonts w:cs="Arial"/>
                <w:sz w:val="24"/>
                <w:szCs w:val="24"/>
              </w:rPr>
              <w:t>182.168.13.64</w:t>
            </w:r>
          </w:p>
        </w:tc>
        <w:tc>
          <w:tcPr>
            <w:tcW w:w="1985" w:type="dxa"/>
          </w:tcPr>
          <w:p w14:paraId="120B4A7F" w14:textId="274430CB" w:rsidR="00674396" w:rsidRPr="00C974BD" w:rsidRDefault="00674396" w:rsidP="00674396">
            <w:pPr>
              <w:pStyle w:val="Cuerpo-PF"/>
              <w:rPr>
                <w:rFonts w:cs="Arial"/>
                <w:sz w:val="24"/>
                <w:szCs w:val="24"/>
              </w:rPr>
            </w:pPr>
            <w:r w:rsidRPr="00C974BD">
              <w:rPr>
                <w:rFonts w:cs="Arial"/>
                <w:sz w:val="24"/>
                <w:szCs w:val="24"/>
              </w:rPr>
              <w:t>182.168.13.65 - 182.168.13.126</w:t>
            </w:r>
          </w:p>
        </w:tc>
        <w:tc>
          <w:tcPr>
            <w:tcW w:w="2126" w:type="dxa"/>
          </w:tcPr>
          <w:p w14:paraId="5635A268" w14:textId="5C870D0D" w:rsidR="00674396" w:rsidRPr="00C974BD" w:rsidRDefault="00674396" w:rsidP="00674396">
            <w:pPr>
              <w:pStyle w:val="Cuerpo-PF"/>
              <w:rPr>
                <w:rFonts w:cs="Arial"/>
                <w:sz w:val="24"/>
                <w:szCs w:val="24"/>
              </w:rPr>
            </w:pPr>
            <w:r w:rsidRPr="00C974BD">
              <w:rPr>
                <w:rFonts w:cs="Arial"/>
                <w:sz w:val="24"/>
                <w:szCs w:val="24"/>
              </w:rPr>
              <w:t>182.168.13.127</w:t>
            </w:r>
          </w:p>
        </w:tc>
        <w:tc>
          <w:tcPr>
            <w:tcW w:w="2374" w:type="dxa"/>
          </w:tcPr>
          <w:p w14:paraId="62A4596E" w14:textId="22665719" w:rsidR="00674396" w:rsidRPr="00C974BD" w:rsidRDefault="00674396" w:rsidP="00674396">
            <w:pPr>
              <w:pStyle w:val="Cuerpo-PF"/>
              <w:rPr>
                <w:rFonts w:cs="Arial"/>
                <w:sz w:val="24"/>
                <w:szCs w:val="24"/>
              </w:rPr>
            </w:pPr>
            <w:r w:rsidRPr="00C974BD">
              <w:rPr>
                <w:rFonts w:cs="Arial"/>
                <w:sz w:val="24"/>
                <w:szCs w:val="24"/>
              </w:rPr>
              <w:t>255.255.255.192/26</w:t>
            </w:r>
          </w:p>
        </w:tc>
      </w:tr>
      <w:tr w:rsidR="00674396" w:rsidRPr="00C974BD" w14:paraId="3A208978" w14:textId="77777777" w:rsidTr="00674396">
        <w:trPr>
          <w:trHeight w:val="539"/>
        </w:trPr>
        <w:tc>
          <w:tcPr>
            <w:tcW w:w="1271" w:type="dxa"/>
          </w:tcPr>
          <w:p w14:paraId="7FD704A4" w14:textId="2FBD335D" w:rsidR="00674396" w:rsidRPr="00C974BD" w:rsidRDefault="00674396" w:rsidP="00674396">
            <w:pPr>
              <w:pStyle w:val="Cuerpo-PF"/>
              <w:rPr>
                <w:rFonts w:cs="Arial"/>
                <w:sz w:val="24"/>
                <w:szCs w:val="24"/>
              </w:rPr>
            </w:pPr>
            <w:r w:rsidRPr="00C974BD">
              <w:rPr>
                <w:rFonts w:cs="Arial"/>
                <w:sz w:val="24"/>
                <w:szCs w:val="24"/>
              </w:rPr>
              <w:t>55</w:t>
            </w:r>
          </w:p>
        </w:tc>
        <w:tc>
          <w:tcPr>
            <w:tcW w:w="2268" w:type="dxa"/>
          </w:tcPr>
          <w:p w14:paraId="76D9FE7C" w14:textId="24CD1D18" w:rsidR="00674396" w:rsidRPr="00C974BD" w:rsidRDefault="00674396" w:rsidP="00674396">
            <w:pPr>
              <w:pStyle w:val="Cuerpo-PF"/>
              <w:rPr>
                <w:rFonts w:cs="Arial"/>
                <w:sz w:val="24"/>
                <w:szCs w:val="24"/>
              </w:rPr>
            </w:pPr>
            <w:r w:rsidRPr="00C974BD">
              <w:rPr>
                <w:rFonts w:cs="Arial"/>
                <w:sz w:val="24"/>
                <w:szCs w:val="24"/>
              </w:rPr>
              <w:t>182.168.13.128</w:t>
            </w:r>
          </w:p>
        </w:tc>
        <w:tc>
          <w:tcPr>
            <w:tcW w:w="1985" w:type="dxa"/>
          </w:tcPr>
          <w:p w14:paraId="2404E571" w14:textId="5218ACB2" w:rsidR="00674396" w:rsidRPr="00C974BD" w:rsidRDefault="00674396" w:rsidP="00674396">
            <w:pPr>
              <w:pStyle w:val="Cuerpo-PF"/>
              <w:rPr>
                <w:rFonts w:cs="Arial"/>
                <w:sz w:val="24"/>
                <w:szCs w:val="24"/>
              </w:rPr>
            </w:pPr>
            <w:r w:rsidRPr="00C974BD">
              <w:rPr>
                <w:rFonts w:cs="Arial"/>
                <w:sz w:val="24"/>
                <w:szCs w:val="24"/>
              </w:rPr>
              <w:t>182.168.13.129 - 182.168.13.190</w:t>
            </w:r>
          </w:p>
        </w:tc>
        <w:tc>
          <w:tcPr>
            <w:tcW w:w="2126" w:type="dxa"/>
          </w:tcPr>
          <w:p w14:paraId="6AE2E668" w14:textId="59EB3BCE" w:rsidR="00674396" w:rsidRPr="00C974BD" w:rsidRDefault="00674396" w:rsidP="00674396">
            <w:pPr>
              <w:pStyle w:val="Cuerpo-PF"/>
              <w:rPr>
                <w:rFonts w:cs="Arial"/>
                <w:sz w:val="24"/>
                <w:szCs w:val="24"/>
              </w:rPr>
            </w:pPr>
            <w:r w:rsidRPr="00C974BD">
              <w:rPr>
                <w:rFonts w:cs="Arial"/>
                <w:sz w:val="24"/>
                <w:szCs w:val="24"/>
              </w:rPr>
              <w:t>182.168.13.191</w:t>
            </w:r>
          </w:p>
        </w:tc>
        <w:tc>
          <w:tcPr>
            <w:tcW w:w="2374" w:type="dxa"/>
          </w:tcPr>
          <w:p w14:paraId="1DAE1321" w14:textId="28F920FF" w:rsidR="00674396" w:rsidRPr="00C974BD" w:rsidRDefault="00674396" w:rsidP="00674396">
            <w:pPr>
              <w:pStyle w:val="Cuerpo-PF"/>
              <w:rPr>
                <w:rFonts w:cs="Arial"/>
                <w:sz w:val="24"/>
                <w:szCs w:val="24"/>
              </w:rPr>
            </w:pPr>
            <w:r w:rsidRPr="00C974BD">
              <w:rPr>
                <w:rFonts w:cs="Arial"/>
                <w:sz w:val="24"/>
                <w:szCs w:val="24"/>
              </w:rPr>
              <w:t>255.255.255.192/26</w:t>
            </w:r>
          </w:p>
        </w:tc>
      </w:tr>
      <w:tr w:rsidR="00674396" w:rsidRPr="00C974BD" w14:paraId="5DB669B0" w14:textId="77777777" w:rsidTr="00674396">
        <w:trPr>
          <w:trHeight w:val="350"/>
        </w:trPr>
        <w:tc>
          <w:tcPr>
            <w:tcW w:w="1271" w:type="dxa"/>
          </w:tcPr>
          <w:p w14:paraId="0D468814" w14:textId="3CED2DCF" w:rsidR="00674396" w:rsidRPr="00C974BD" w:rsidRDefault="00674396" w:rsidP="00674396">
            <w:pPr>
              <w:pStyle w:val="Cuerpo-PF"/>
              <w:jc w:val="both"/>
              <w:rPr>
                <w:rFonts w:cs="Arial"/>
                <w:sz w:val="24"/>
                <w:szCs w:val="24"/>
              </w:rPr>
            </w:pPr>
            <w:r w:rsidRPr="00C974BD">
              <w:rPr>
                <w:rFonts w:cs="Arial"/>
                <w:sz w:val="24"/>
                <w:szCs w:val="24"/>
              </w:rPr>
              <w:t>56</w:t>
            </w:r>
          </w:p>
        </w:tc>
        <w:tc>
          <w:tcPr>
            <w:tcW w:w="2268" w:type="dxa"/>
          </w:tcPr>
          <w:p w14:paraId="65DF25AE" w14:textId="011C42B7" w:rsidR="00674396" w:rsidRPr="00C974BD" w:rsidRDefault="00674396" w:rsidP="00674396">
            <w:pPr>
              <w:pStyle w:val="Cuerpo-PF"/>
              <w:jc w:val="both"/>
              <w:rPr>
                <w:rFonts w:cs="Arial"/>
                <w:sz w:val="24"/>
                <w:szCs w:val="24"/>
              </w:rPr>
            </w:pPr>
            <w:r w:rsidRPr="00C974BD">
              <w:rPr>
                <w:rFonts w:cs="Arial"/>
                <w:sz w:val="24"/>
                <w:szCs w:val="24"/>
              </w:rPr>
              <w:t>182.168.13.192</w:t>
            </w:r>
          </w:p>
        </w:tc>
        <w:tc>
          <w:tcPr>
            <w:tcW w:w="1985" w:type="dxa"/>
          </w:tcPr>
          <w:p w14:paraId="3CB569D0" w14:textId="6479FE02" w:rsidR="00674396" w:rsidRPr="00C974BD" w:rsidRDefault="00674396" w:rsidP="00674396">
            <w:pPr>
              <w:pStyle w:val="Cuerpo-PF"/>
              <w:jc w:val="both"/>
              <w:rPr>
                <w:rFonts w:cs="Arial"/>
                <w:sz w:val="24"/>
                <w:szCs w:val="24"/>
              </w:rPr>
            </w:pPr>
            <w:r w:rsidRPr="00C974BD">
              <w:rPr>
                <w:rFonts w:cs="Arial"/>
                <w:sz w:val="24"/>
                <w:szCs w:val="24"/>
              </w:rPr>
              <w:t>182.168.13.193 - 182.168.13.254</w:t>
            </w:r>
          </w:p>
        </w:tc>
        <w:tc>
          <w:tcPr>
            <w:tcW w:w="2126" w:type="dxa"/>
          </w:tcPr>
          <w:p w14:paraId="16A93618" w14:textId="59AF0EE1" w:rsidR="00674396" w:rsidRPr="00C974BD" w:rsidRDefault="00674396" w:rsidP="00674396">
            <w:pPr>
              <w:pStyle w:val="Cuerpo-PF"/>
              <w:jc w:val="both"/>
              <w:rPr>
                <w:rFonts w:cs="Arial"/>
                <w:sz w:val="24"/>
                <w:szCs w:val="24"/>
              </w:rPr>
            </w:pPr>
            <w:r w:rsidRPr="00C974BD">
              <w:rPr>
                <w:rFonts w:cs="Arial"/>
                <w:sz w:val="24"/>
                <w:szCs w:val="24"/>
              </w:rPr>
              <w:t>182.168.13.255</w:t>
            </w:r>
          </w:p>
        </w:tc>
        <w:tc>
          <w:tcPr>
            <w:tcW w:w="2374" w:type="dxa"/>
          </w:tcPr>
          <w:p w14:paraId="748CEEE9" w14:textId="1500BCBE" w:rsidR="00674396" w:rsidRPr="00C974BD" w:rsidRDefault="00674396" w:rsidP="00674396">
            <w:pPr>
              <w:pStyle w:val="Cuerpo-PF"/>
              <w:jc w:val="both"/>
              <w:rPr>
                <w:rFonts w:cs="Arial"/>
                <w:sz w:val="24"/>
                <w:szCs w:val="24"/>
              </w:rPr>
            </w:pPr>
            <w:r w:rsidRPr="00C974BD">
              <w:rPr>
                <w:rFonts w:cs="Arial"/>
                <w:sz w:val="24"/>
                <w:szCs w:val="24"/>
              </w:rPr>
              <w:t>255.255.255.192/26</w:t>
            </w:r>
          </w:p>
        </w:tc>
      </w:tr>
      <w:tr w:rsidR="00674396" w:rsidRPr="00C974BD" w14:paraId="4206A2A5" w14:textId="77777777" w:rsidTr="00674396">
        <w:trPr>
          <w:trHeight w:val="350"/>
        </w:trPr>
        <w:tc>
          <w:tcPr>
            <w:tcW w:w="1271" w:type="dxa"/>
          </w:tcPr>
          <w:p w14:paraId="3A016752" w14:textId="1B8145CD" w:rsidR="00674396" w:rsidRPr="00C974BD" w:rsidRDefault="00674396" w:rsidP="00674396">
            <w:pPr>
              <w:pStyle w:val="Cuerpo-PF"/>
              <w:rPr>
                <w:rFonts w:cs="Arial"/>
                <w:sz w:val="24"/>
                <w:szCs w:val="24"/>
              </w:rPr>
            </w:pPr>
            <w:r w:rsidRPr="00C974BD">
              <w:rPr>
                <w:rFonts w:cs="Arial"/>
                <w:sz w:val="24"/>
                <w:szCs w:val="24"/>
              </w:rPr>
              <w:t>57</w:t>
            </w:r>
          </w:p>
        </w:tc>
        <w:tc>
          <w:tcPr>
            <w:tcW w:w="2268" w:type="dxa"/>
          </w:tcPr>
          <w:p w14:paraId="62E57B38" w14:textId="72D59F14" w:rsidR="00674396" w:rsidRPr="00C974BD" w:rsidRDefault="00674396" w:rsidP="00674396">
            <w:pPr>
              <w:pStyle w:val="Cuerpo-PF"/>
              <w:rPr>
                <w:rFonts w:cs="Arial"/>
                <w:sz w:val="24"/>
                <w:szCs w:val="24"/>
              </w:rPr>
            </w:pPr>
            <w:r w:rsidRPr="00C974BD">
              <w:rPr>
                <w:rFonts w:cs="Arial"/>
                <w:sz w:val="24"/>
                <w:szCs w:val="24"/>
              </w:rPr>
              <w:t>182.168.14.0</w:t>
            </w:r>
          </w:p>
        </w:tc>
        <w:tc>
          <w:tcPr>
            <w:tcW w:w="1985" w:type="dxa"/>
          </w:tcPr>
          <w:p w14:paraId="18B509A9" w14:textId="5124847F" w:rsidR="00674396" w:rsidRPr="00C974BD" w:rsidRDefault="00674396" w:rsidP="00674396">
            <w:pPr>
              <w:pStyle w:val="Cuerpo-PF"/>
              <w:rPr>
                <w:rFonts w:cs="Arial"/>
                <w:sz w:val="24"/>
                <w:szCs w:val="24"/>
              </w:rPr>
            </w:pPr>
            <w:r w:rsidRPr="00C974BD">
              <w:rPr>
                <w:rFonts w:cs="Arial"/>
                <w:sz w:val="24"/>
                <w:szCs w:val="24"/>
              </w:rPr>
              <w:t>182.168.14.1 - 182.168.14.62</w:t>
            </w:r>
          </w:p>
        </w:tc>
        <w:tc>
          <w:tcPr>
            <w:tcW w:w="2126" w:type="dxa"/>
          </w:tcPr>
          <w:p w14:paraId="74404499" w14:textId="5730164B" w:rsidR="00674396" w:rsidRPr="00C974BD" w:rsidRDefault="00674396" w:rsidP="00674396">
            <w:pPr>
              <w:pStyle w:val="Cuerpo-PF"/>
              <w:rPr>
                <w:rFonts w:cs="Arial"/>
                <w:sz w:val="24"/>
                <w:szCs w:val="24"/>
              </w:rPr>
            </w:pPr>
            <w:r w:rsidRPr="00C974BD">
              <w:rPr>
                <w:rFonts w:cs="Arial"/>
                <w:sz w:val="24"/>
                <w:szCs w:val="24"/>
              </w:rPr>
              <w:t>182.168.14.63</w:t>
            </w:r>
          </w:p>
        </w:tc>
        <w:tc>
          <w:tcPr>
            <w:tcW w:w="2374" w:type="dxa"/>
          </w:tcPr>
          <w:p w14:paraId="6094A83A" w14:textId="3C083ACD" w:rsidR="00674396" w:rsidRPr="00C974BD" w:rsidRDefault="00674396" w:rsidP="00674396">
            <w:pPr>
              <w:pStyle w:val="Cuerpo-PF"/>
              <w:rPr>
                <w:rFonts w:cs="Arial"/>
                <w:sz w:val="24"/>
                <w:szCs w:val="24"/>
              </w:rPr>
            </w:pPr>
            <w:r w:rsidRPr="00C974BD">
              <w:rPr>
                <w:rFonts w:cs="Arial"/>
                <w:sz w:val="24"/>
                <w:szCs w:val="24"/>
              </w:rPr>
              <w:t>255.255.255.192/26</w:t>
            </w:r>
          </w:p>
        </w:tc>
      </w:tr>
      <w:tr w:rsidR="00674396" w:rsidRPr="00C974BD" w14:paraId="6BEA314E" w14:textId="77777777" w:rsidTr="00674396">
        <w:trPr>
          <w:trHeight w:val="350"/>
        </w:trPr>
        <w:tc>
          <w:tcPr>
            <w:tcW w:w="1271" w:type="dxa"/>
          </w:tcPr>
          <w:p w14:paraId="139A6B29" w14:textId="5ECA18A1" w:rsidR="00674396" w:rsidRPr="00C974BD" w:rsidRDefault="00674396" w:rsidP="00674396">
            <w:pPr>
              <w:pStyle w:val="Cuerpo-PF"/>
              <w:rPr>
                <w:rFonts w:cs="Arial"/>
                <w:sz w:val="24"/>
                <w:szCs w:val="24"/>
              </w:rPr>
            </w:pPr>
            <w:r w:rsidRPr="00C974BD">
              <w:rPr>
                <w:rFonts w:cs="Arial"/>
                <w:sz w:val="24"/>
                <w:szCs w:val="24"/>
              </w:rPr>
              <w:t>58</w:t>
            </w:r>
          </w:p>
        </w:tc>
        <w:tc>
          <w:tcPr>
            <w:tcW w:w="2268" w:type="dxa"/>
          </w:tcPr>
          <w:p w14:paraId="260DC7DB" w14:textId="014A812D" w:rsidR="00674396" w:rsidRPr="00C974BD" w:rsidRDefault="00674396" w:rsidP="00674396">
            <w:pPr>
              <w:pStyle w:val="Cuerpo-PF"/>
              <w:rPr>
                <w:rFonts w:cs="Arial"/>
                <w:sz w:val="24"/>
                <w:szCs w:val="24"/>
              </w:rPr>
            </w:pPr>
            <w:r w:rsidRPr="00C974BD">
              <w:rPr>
                <w:rFonts w:cs="Arial"/>
                <w:sz w:val="24"/>
                <w:szCs w:val="24"/>
              </w:rPr>
              <w:t>182.168.14.64</w:t>
            </w:r>
          </w:p>
        </w:tc>
        <w:tc>
          <w:tcPr>
            <w:tcW w:w="1985" w:type="dxa"/>
          </w:tcPr>
          <w:p w14:paraId="79B8ECBB" w14:textId="19541418" w:rsidR="00674396" w:rsidRPr="00C974BD" w:rsidRDefault="00674396" w:rsidP="00674396">
            <w:pPr>
              <w:pStyle w:val="Cuerpo-PF"/>
              <w:rPr>
                <w:rFonts w:cs="Arial"/>
                <w:sz w:val="24"/>
                <w:szCs w:val="24"/>
              </w:rPr>
            </w:pPr>
            <w:r w:rsidRPr="00C974BD">
              <w:rPr>
                <w:rFonts w:cs="Arial"/>
                <w:sz w:val="24"/>
                <w:szCs w:val="24"/>
              </w:rPr>
              <w:t>182.168.14.65 - 182.168.14.126</w:t>
            </w:r>
          </w:p>
        </w:tc>
        <w:tc>
          <w:tcPr>
            <w:tcW w:w="2126" w:type="dxa"/>
          </w:tcPr>
          <w:p w14:paraId="465EA969" w14:textId="3DE00676" w:rsidR="00674396" w:rsidRPr="00C974BD" w:rsidRDefault="00674396" w:rsidP="00674396">
            <w:pPr>
              <w:pStyle w:val="Cuerpo-PF"/>
              <w:rPr>
                <w:rFonts w:cs="Arial"/>
                <w:sz w:val="24"/>
                <w:szCs w:val="24"/>
              </w:rPr>
            </w:pPr>
            <w:r w:rsidRPr="00C974BD">
              <w:rPr>
                <w:rFonts w:cs="Arial"/>
                <w:sz w:val="24"/>
                <w:szCs w:val="24"/>
              </w:rPr>
              <w:t>182.168.14.127</w:t>
            </w:r>
          </w:p>
        </w:tc>
        <w:tc>
          <w:tcPr>
            <w:tcW w:w="2374" w:type="dxa"/>
          </w:tcPr>
          <w:p w14:paraId="3895F524" w14:textId="55EA91BF" w:rsidR="00674396" w:rsidRPr="00C974BD" w:rsidRDefault="00674396" w:rsidP="00674396">
            <w:pPr>
              <w:pStyle w:val="Cuerpo-PF"/>
              <w:rPr>
                <w:rFonts w:cs="Arial"/>
                <w:sz w:val="24"/>
                <w:szCs w:val="24"/>
              </w:rPr>
            </w:pPr>
            <w:r w:rsidRPr="00C974BD">
              <w:rPr>
                <w:rFonts w:cs="Arial"/>
                <w:sz w:val="24"/>
                <w:szCs w:val="24"/>
              </w:rPr>
              <w:t>255.255.255.192/26</w:t>
            </w:r>
          </w:p>
        </w:tc>
      </w:tr>
      <w:tr w:rsidR="00674396" w:rsidRPr="00C974BD" w14:paraId="488BAF72" w14:textId="77777777" w:rsidTr="00674396">
        <w:trPr>
          <w:trHeight w:val="350"/>
        </w:trPr>
        <w:tc>
          <w:tcPr>
            <w:tcW w:w="1271" w:type="dxa"/>
          </w:tcPr>
          <w:p w14:paraId="12726544" w14:textId="77C158B6" w:rsidR="00674396" w:rsidRPr="00C974BD" w:rsidRDefault="00674396" w:rsidP="00674396">
            <w:pPr>
              <w:pStyle w:val="Cuerpo-PF"/>
              <w:rPr>
                <w:rFonts w:cs="Arial"/>
                <w:sz w:val="24"/>
                <w:szCs w:val="24"/>
              </w:rPr>
            </w:pPr>
            <w:r w:rsidRPr="00C974BD">
              <w:rPr>
                <w:rFonts w:cs="Arial"/>
                <w:sz w:val="24"/>
                <w:szCs w:val="24"/>
              </w:rPr>
              <w:t>59</w:t>
            </w:r>
          </w:p>
        </w:tc>
        <w:tc>
          <w:tcPr>
            <w:tcW w:w="2268" w:type="dxa"/>
          </w:tcPr>
          <w:p w14:paraId="49A392C8" w14:textId="610F9416" w:rsidR="00674396" w:rsidRPr="00C974BD" w:rsidRDefault="00674396" w:rsidP="00674396">
            <w:pPr>
              <w:pStyle w:val="Cuerpo-PF"/>
              <w:rPr>
                <w:rFonts w:cs="Arial"/>
                <w:sz w:val="24"/>
                <w:szCs w:val="24"/>
              </w:rPr>
            </w:pPr>
            <w:r w:rsidRPr="00C974BD">
              <w:rPr>
                <w:rFonts w:cs="Arial"/>
                <w:sz w:val="24"/>
                <w:szCs w:val="24"/>
              </w:rPr>
              <w:t>182.168.14.128</w:t>
            </w:r>
          </w:p>
        </w:tc>
        <w:tc>
          <w:tcPr>
            <w:tcW w:w="1985" w:type="dxa"/>
          </w:tcPr>
          <w:p w14:paraId="2342DB86" w14:textId="7704822D" w:rsidR="00674396" w:rsidRPr="00C974BD" w:rsidRDefault="00674396" w:rsidP="00674396">
            <w:pPr>
              <w:pStyle w:val="Cuerpo-PF"/>
              <w:rPr>
                <w:rFonts w:cs="Arial"/>
                <w:sz w:val="24"/>
                <w:szCs w:val="24"/>
              </w:rPr>
            </w:pPr>
            <w:r w:rsidRPr="00C974BD">
              <w:rPr>
                <w:rFonts w:cs="Arial"/>
                <w:sz w:val="24"/>
                <w:szCs w:val="24"/>
              </w:rPr>
              <w:t>182.168.14.129 - 182.168.14.190</w:t>
            </w:r>
          </w:p>
        </w:tc>
        <w:tc>
          <w:tcPr>
            <w:tcW w:w="2126" w:type="dxa"/>
          </w:tcPr>
          <w:p w14:paraId="56EC677D" w14:textId="2492E48F" w:rsidR="00674396" w:rsidRPr="00C974BD" w:rsidRDefault="00674396" w:rsidP="00674396">
            <w:pPr>
              <w:pStyle w:val="Cuerpo-PF"/>
              <w:rPr>
                <w:rFonts w:cs="Arial"/>
                <w:sz w:val="24"/>
                <w:szCs w:val="24"/>
              </w:rPr>
            </w:pPr>
            <w:r w:rsidRPr="00C974BD">
              <w:rPr>
                <w:rFonts w:cs="Arial"/>
                <w:sz w:val="24"/>
                <w:szCs w:val="24"/>
              </w:rPr>
              <w:t>182.168.14.191</w:t>
            </w:r>
          </w:p>
        </w:tc>
        <w:tc>
          <w:tcPr>
            <w:tcW w:w="2374" w:type="dxa"/>
          </w:tcPr>
          <w:p w14:paraId="464B0F03" w14:textId="5DF93190" w:rsidR="00674396" w:rsidRPr="00C974BD" w:rsidRDefault="00674396" w:rsidP="00674396">
            <w:pPr>
              <w:pStyle w:val="Cuerpo-PF"/>
              <w:rPr>
                <w:rFonts w:cs="Arial"/>
                <w:sz w:val="24"/>
                <w:szCs w:val="24"/>
              </w:rPr>
            </w:pPr>
            <w:r w:rsidRPr="00C974BD">
              <w:rPr>
                <w:rFonts w:cs="Arial"/>
                <w:sz w:val="24"/>
                <w:szCs w:val="24"/>
              </w:rPr>
              <w:t>255.255.255.192/26</w:t>
            </w:r>
          </w:p>
        </w:tc>
      </w:tr>
      <w:tr w:rsidR="00674396" w:rsidRPr="00C974BD" w14:paraId="663DE460" w14:textId="77777777" w:rsidTr="00674396">
        <w:trPr>
          <w:trHeight w:val="539"/>
        </w:trPr>
        <w:tc>
          <w:tcPr>
            <w:tcW w:w="1271" w:type="dxa"/>
          </w:tcPr>
          <w:p w14:paraId="31D67B96" w14:textId="513CAF4B" w:rsidR="00674396" w:rsidRPr="00C974BD" w:rsidRDefault="00674396" w:rsidP="00674396">
            <w:pPr>
              <w:pStyle w:val="Cuerpo-PF"/>
              <w:rPr>
                <w:rFonts w:cs="Arial"/>
                <w:sz w:val="24"/>
                <w:szCs w:val="24"/>
              </w:rPr>
            </w:pPr>
            <w:r w:rsidRPr="00C974BD">
              <w:rPr>
                <w:rFonts w:cs="Arial"/>
                <w:sz w:val="24"/>
                <w:szCs w:val="24"/>
              </w:rPr>
              <w:t>60</w:t>
            </w:r>
          </w:p>
        </w:tc>
        <w:tc>
          <w:tcPr>
            <w:tcW w:w="2268" w:type="dxa"/>
          </w:tcPr>
          <w:p w14:paraId="0C4FF4CC" w14:textId="2C7D6664" w:rsidR="00674396" w:rsidRPr="00C974BD" w:rsidRDefault="00674396" w:rsidP="00674396">
            <w:pPr>
              <w:pStyle w:val="Cuerpo-PF"/>
              <w:rPr>
                <w:rFonts w:cs="Arial"/>
                <w:sz w:val="24"/>
                <w:szCs w:val="24"/>
              </w:rPr>
            </w:pPr>
            <w:r w:rsidRPr="00C974BD">
              <w:rPr>
                <w:rFonts w:cs="Arial"/>
                <w:sz w:val="24"/>
                <w:szCs w:val="24"/>
              </w:rPr>
              <w:t>182.168.14.192</w:t>
            </w:r>
          </w:p>
        </w:tc>
        <w:tc>
          <w:tcPr>
            <w:tcW w:w="1985" w:type="dxa"/>
          </w:tcPr>
          <w:p w14:paraId="726EFEA3" w14:textId="3044737D" w:rsidR="00674396" w:rsidRPr="00C974BD" w:rsidRDefault="00674396" w:rsidP="00674396">
            <w:pPr>
              <w:pStyle w:val="Cuerpo-PF"/>
              <w:rPr>
                <w:rFonts w:cs="Arial"/>
                <w:sz w:val="24"/>
                <w:szCs w:val="24"/>
              </w:rPr>
            </w:pPr>
            <w:r w:rsidRPr="00C974BD">
              <w:rPr>
                <w:rFonts w:cs="Arial"/>
                <w:sz w:val="24"/>
                <w:szCs w:val="24"/>
              </w:rPr>
              <w:t>182.168.14.193 - 182.168.14.254</w:t>
            </w:r>
          </w:p>
        </w:tc>
        <w:tc>
          <w:tcPr>
            <w:tcW w:w="2126" w:type="dxa"/>
          </w:tcPr>
          <w:p w14:paraId="272BACD3" w14:textId="5DE8FC3C" w:rsidR="00674396" w:rsidRPr="00C974BD" w:rsidRDefault="00674396" w:rsidP="00674396">
            <w:pPr>
              <w:pStyle w:val="Cuerpo-PF"/>
              <w:rPr>
                <w:rFonts w:cs="Arial"/>
                <w:sz w:val="24"/>
                <w:szCs w:val="24"/>
              </w:rPr>
            </w:pPr>
            <w:r w:rsidRPr="00C974BD">
              <w:rPr>
                <w:rFonts w:cs="Arial"/>
                <w:sz w:val="24"/>
                <w:szCs w:val="24"/>
              </w:rPr>
              <w:t>182.168.14.255</w:t>
            </w:r>
          </w:p>
        </w:tc>
        <w:tc>
          <w:tcPr>
            <w:tcW w:w="2374" w:type="dxa"/>
          </w:tcPr>
          <w:p w14:paraId="5191ECFF" w14:textId="7B73B221" w:rsidR="00674396" w:rsidRPr="00C974BD" w:rsidRDefault="00674396" w:rsidP="00674396">
            <w:pPr>
              <w:pStyle w:val="Cuerpo-PF"/>
              <w:rPr>
                <w:rFonts w:cs="Arial"/>
                <w:sz w:val="24"/>
                <w:szCs w:val="24"/>
              </w:rPr>
            </w:pPr>
            <w:r w:rsidRPr="00C974BD">
              <w:rPr>
                <w:rFonts w:cs="Arial"/>
                <w:sz w:val="24"/>
                <w:szCs w:val="24"/>
              </w:rPr>
              <w:t>255.255.255.192/26</w:t>
            </w:r>
          </w:p>
        </w:tc>
      </w:tr>
      <w:tr w:rsidR="00674396" w:rsidRPr="00C974BD" w14:paraId="30425140" w14:textId="77777777" w:rsidTr="00674396">
        <w:trPr>
          <w:trHeight w:val="350"/>
        </w:trPr>
        <w:tc>
          <w:tcPr>
            <w:tcW w:w="1271" w:type="dxa"/>
          </w:tcPr>
          <w:p w14:paraId="6F6F2CBC" w14:textId="00FC9EC7" w:rsidR="00674396" w:rsidRPr="00C974BD" w:rsidRDefault="00674396" w:rsidP="00674396">
            <w:pPr>
              <w:pStyle w:val="Cuerpo-PF"/>
              <w:jc w:val="both"/>
              <w:rPr>
                <w:rFonts w:cs="Arial"/>
                <w:sz w:val="24"/>
                <w:szCs w:val="24"/>
              </w:rPr>
            </w:pPr>
            <w:r w:rsidRPr="00C974BD">
              <w:rPr>
                <w:rFonts w:cs="Arial"/>
                <w:sz w:val="24"/>
                <w:szCs w:val="24"/>
              </w:rPr>
              <w:t>61</w:t>
            </w:r>
          </w:p>
        </w:tc>
        <w:tc>
          <w:tcPr>
            <w:tcW w:w="2268" w:type="dxa"/>
          </w:tcPr>
          <w:p w14:paraId="17141DCA" w14:textId="71E5BB69" w:rsidR="00674396" w:rsidRPr="00C974BD" w:rsidRDefault="00674396" w:rsidP="00674396">
            <w:pPr>
              <w:pStyle w:val="Cuerpo-PF"/>
              <w:jc w:val="both"/>
              <w:rPr>
                <w:rFonts w:cs="Arial"/>
                <w:sz w:val="24"/>
                <w:szCs w:val="24"/>
              </w:rPr>
            </w:pPr>
            <w:r w:rsidRPr="00C974BD">
              <w:rPr>
                <w:rFonts w:cs="Arial"/>
                <w:sz w:val="24"/>
                <w:szCs w:val="24"/>
              </w:rPr>
              <w:t>182.168.15.0</w:t>
            </w:r>
          </w:p>
        </w:tc>
        <w:tc>
          <w:tcPr>
            <w:tcW w:w="1985" w:type="dxa"/>
          </w:tcPr>
          <w:p w14:paraId="79C77AAA" w14:textId="437FE27F" w:rsidR="00674396" w:rsidRPr="00C974BD" w:rsidRDefault="00674396" w:rsidP="00674396">
            <w:pPr>
              <w:pStyle w:val="Cuerpo-PF"/>
              <w:jc w:val="both"/>
              <w:rPr>
                <w:rFonts w:cs="Arial"/>
                <w:sz w:val="24"/>
                <w:szCs w:val="24"/>
              </w:rPr>
            </w:pPr>
            <w:r w:rsidRPr="00C974BD">
              <w:rPr>
                <w:rFonts w:cs="Arial"/>
                <w:sz w:val="24"/>
                <w:szCs w:val="24"/>
              </w:rPr>
              <w:t>182.168.15.1 - 182.168.15.62</w:t>
            </w:r>
          </w:p>
        </w:tc>
        <w:tc>
          <w:tcPr>
            <w:tcW w:w="2126" w:type="dxa"/>
          </w:tcPr>
          <w:p w14:paraId="74B9B302" w14:textId="381C1B3E" w:rsidR="00674396" w:rsidRPr="00C974BD" w:rsidRDefault="00674396" w:rsidP="00674396">
            <w:pPr>
              <w:pStyle w:val="Cuerpo-PF"/>
              <w:jc w:val="both"/>
              <w:rPr>
                <w:rFonts w:cs="Arial"/>
                <w:sz w:val="24"/>
                <w:szCs w:val="24"/>
              </w:rPr>
            </w:pPr>
            <w:r w:rsidRPr="00C974BD">
              <w:rPr>
                <w:rFonts w:cs="Arial"/>
                <w:sz w:val="24"/>
                <w:szCs w:val="24"/>
              </w:rPr>
              <w:t>182.168.15.63</w:t>
            </w:r>
          </w:p>
        </w:tc>
        <w:tc>
          <w:tcPr>
            <w:tcW w:w="2374" w:type="dxa"/>
          </w:tcPr>
          <w:p w14:paraId="13153942" w14:textId="7496726D" w:rsidR="00674396" w:rsidRPr="00C974BD" w:rsidRDefault="00674396" w:rsidP="00674396">
            <w:pPr>
              <w:pStyle w:val="Cuerpo-PF"/>
              <w:jc w:val="both"/>
              <w:rPr>
                <w:rFonts w:cs="Arial"/>
                <w:sz w:val="24"/>
                <w:szCs w:val="24"/>
              </w:rPr>
            </w:pPr>
            <w:r w:rsidRPr="00C974BD">
              <w:rPr>
                <w:rFonts w:cs="Arial"/>
                <w:sz w:val="24"/>
                <w:szCs w:val="24"/>
              </w:rPr>
              <w:t>255.255.255.192/26</w:t>
            </w:r>
          </w:p>
        </w:tc>
      </w:tr>
      <w:tr w:rsidR="00674396" w:rsidRPr="00C974BD" w14:paraId="312B19AA" w14:textId="77777777" w:rsidTr="00674396">
        <w:trPr>
          <w:trHeight w:val="350"/>
        </w:trPr>
        <w:tc>
          <w:tcPr>
            <w:tcW w:w="1271" w:type="dxa"/>
          </w:tcPr>
          <w:p w14:paraId="7B33C788" w14:textId="08AB361A" w:rsidR="00674396" w:rsidRPr="00C974BD" w:rsidRDefault="00674396" w:rsidP="00674396">
            <w:pPr>
              <w:pStyle w:val="Cuerpo-PF"/>
              <w:rPr>
                <w:rFonts w:cs="Arial"/>
                <w:sz w:val="24"/>
                <w:szCs w:val="24"/>
              </w:rPr>
            </w:pPr>
            <w:r w:rsidRPr="00C974BD">
              <w:rPr>
                <w:rFonts w:cs="Arial"/>
                <w:sz w:val="24"/>
                <w:szCs w:val="24"/>
              </w:rPr>
              <w:t>62</w:t>
            </w:r>
          </w:p>
        </w:tc>
        <w:tc>
          <w:tcPr>
            <w:tcW w:w="2268" w:type="dxa"/>
          </w:tcPr>
          <w:p w14:paraId="0C7AB0F5" w14:textId="674EFF2E" w:rsidR="00674396" w:rsidRPr="00C974BD" w:rsidRDefault="00674396" w:rsidP="00674396">
            <w:pPr>
              <w:pStyle w:val="Cuerpo-PF"/>
              <w:rPr>
                <w:rFonts w:cs="Arial"/>
                <w:sz w:val="24"/>
                <w:szCs w:val="24"/>
              </w:rPr>
            </w:pPr>
            <w:r w:rsidRPr="00C974BD">
              <w:rPr>
                <w:rFonts w:cs="Arial"/>
                <w:sz w:val="24"/>
                <w:szCs w:val="24"/>
              </w:rPr>
              <w:t>182.168.15.64</w:t>
            </w:r>
          </w:p>
        </w:tc>
        <w:tc>
          <w:tcPr>
            <w:tcW w:w="1985" w:type="dxa"/>
          </w:tcPr>
          <w:p w14:paraId="59E366EB" w14:textId="10C82484" w:rsidR="00674396" w:rsidRPr="00C974BD" w:rsidRDefault="00674396" w:rsidP="00674396">
            <w:pPr>
              <w:pStyle w:val="Cuerpo-PF"/>
              <w:rPr>
                <w:rFonts w:cs="Arial"/>
                <w:sz w:val="24"/>
                <w:szCs w:val="24"/>
              </w:rPr>
            </w:pPr>
            <w:r w:rsidRPr="00C974BD">
              <w:rPr>
                <w:rFonts w:cs="Arial"/>
                <w:sz w:val="24"/>
                <w:szCs w:val="24"/>
              </w:rPr>
              <w:t>182.168.15.65 - 182.168.15.126</w:t>
            </w:r>
          </w:p>
        </w:tc>
        <w:tc>
          <w:tcPr>
            <w:tcW w:w="2126" w:type="dxa"/>
          </w:tcPr>
          <w:p w14:paraId="03F01CE4" w14:textId="16F7DD33" w:rsidR="00674396" w:rsidRPr="00C974BD" w:rsidRDefault="00674396" w:rsidP="00674396">
            <w:pPr>
              <w:pStyle w:val="Cuerpo-PF"/>
              <w:rPr>
                <w:rFonts w:cs="Arial"/>
                <w:sz w:val="24"/>
                <w:szCs w:val="24"/>
              </w:rPr>
            </w:pPr>
            <w:r w:rsidRPr="00C974BD">
              <w:rPr>
                <w:rFonts w:cs="Arial"/>
                <w:sz w:val="24"/>
                <w:szCs w:val="24"/>
              </w:rPr>
              <w:t>182.168.15.127</w:t>
            </w:r>
          </w:p>
        </w:tc>
        <w:tc>
          <w:tcPr>
            <w:tcW w:w="2374" w:type="dxa"/>
          </w:tcPr>
          <w:p w14:paraId="2D91104D" w14:textId="059CE70B" w:rsidR="00674396" w:rsidRPr="00C974BD" w:rsidRDefault="00674396" w:rsidP="00674396">
            <w:pPr>
              <w:pStyle w:val="Cuerpo-PF"/>
              <w:rPr>
                <w:rFonts w:cs="Arial"/>
                <w:sz w:val="24"/>
                <w:szCs w:val="24"/>
              </w:rPr>
            </w:pPr>
            <w:r w:rsidRPr="00C974BD">
              <w:rPr>
                <w:rFonts w:cs="Arial"/>
                <w:sz w:val="24"/>
                <w:szCs w:val="24"/>
              </w:rPr>
              <w:t>255.255.255.192/26</w:t>
            </w:r>
          </w:p>
        </w:tc>
      </w:tr>
      <w:tr w:rsidR="00674396" w:rsidRPr="00C974BD" w14:paraId="72EA38A7" w14:textId="77777777" w:rsidTr="00674396">
        <w:trPr>
          <w:trHeight w:val="350"/>
        </w:trPr>
        <w:tc>
          <w:tcPr>
            <w:tcW w:w="1271" w:type="dxa"/>
          </w:tcPr>
          <w:p w14:paraId="5D84515E" w14:textId="60222C9B" w:rsidR="00674396" w:rsidRPr="00C974BD" w:rsidRDefault="00674396" w:rsidP="00674396">
            <w:pPr>
              <w:pStyle w:val="Cuerpo-PF"/>
              <w:rPr>
                <w:rFonts w:cs="Arial"/>
                <w:sz w:val="24"/>
                <w:szCs w:val="24"/>
              </w:rPr>
            </w:pPr>
            <w:r w:rsidRPr="00C974BD">
              <w:rPr>
                <w:rFonts w:cs="Arial"/>
                <w:sz w:val="24"/>
                <w:szCs w:val="24"/>
              </w:rPr>
              <w:t>63</w:t>
            </w:r>
          </w:p>
        </w:tc>
        <w:tc>
          <w:tcPr>
            <w:tcW w:w="2268" w:type="dxa"/>
          </w:tcPr>
          <w:p w14:paraId="38326F58" w14:textId="5E2B144F" w:rsidR="00674396" w:rsidRPr="00C974BD" w:rsidRDefault="00674396" w:rsidP="00674396">
            <w:pPr>
              <w:pStyle w:val="Cuerpo-PF"/>
              <w:rPr>
                <w:rFonts w:cs="Arial"/>
                <w:sz w:val="24"/>
                <w:szCs w:val="24"/>
              </w:rPr>
            </w:pPr>
            <w:r w:rsidRPr="00C974BD">
              <w:rPr>
                <w:rFonts w:cs="Arial"/>
                <w:sz w:val="24"/>
                <w:szCs w:val="24"/>
              </w:rPr>
              <w:t>182.168.15.128</w:t>
            </w:r>
          </w:p>
        </w:tc>
        <w:tc>
          <w:tcPr>
            <w:tcW w:w="1985" w:type="dxa"/>
          </w:tcPr>
          <w:p w14:paraId="01E667E7" w14:textId="4762BD35" w:rsidR="00674396" w:rsidRPr="00C974BD" w:rsidRDefault="00674396" w:rsidP="00674396">
            <w:pPr>
              <w:pStyle w:val="Cuerpo-PF"/>
              <w:rPr>
                <w:rFonts w:cs="Arial"/>
                <w:sz w:val="24"/>
                <w:szCs w:val="24"/>
              </w:rPr>
            </w:pPr>
            <w:r w:rsidRPr="00C974BD">
              <w:rPr>
                <w:rFonts w:cs="Arial"/>
                <w:sz w:val="24"/>
                <w:szCs w:val="24"/>
              </w:rPr>
              <w:t>182.168.15.129 - 182.168.15.190</w:t>
            </w:r>
          </w:p>
        </w:tc>
        <w:tc>
          <w:tcPr>
            <w:tcW w:w="2126" w:type="dxa"/>
          </w:tcPr>
          <w:p w14:paraId="7F2CAFBA" w14:textId="7FBDCCA2" w:rsidR="00674396" w:rsidRPr="00C974BD" w:rsidRDefault="00674396" w:rsidP="00674396">
            <w:pPr>
              <w:pStyle w:val="Cuerpo-PF"/>
              <w:rPr>
                <w:rFonts w:cs="Arial"/>
                <w:sz w:val="24"/>
                <w:szCs w:val="24"/>
              </w:rPr>
            </w:pPr>
            <w:r w:rsidRPr="00C974BD">
              <w:rPr>
                <w:rFonts w:cs="Arial"/>
                <w:sz w:val="24"/>
                <w:szCs w:val="24"/>
              </w:rPr>
              <w:t>182.168.15.191</w:t>
            </w:r>
          </w:p>
        </w:tc>
        <w:tc>
          <w:tcPr>
            <w:tcW w:w="2374" w:type="dxa"/>
          </w:tcPr>
          <w:p w14:paraId="705E7638" w14:textId="401306B9" w:rsidR="00674396" w:rsidRPr="00C974BD" w:rsidRDefault="00674396" w:rsidP="00674396">
            <w:pPr>
              <w:pStyle w:val="Cuerpo-PF"/>
              <w:rPr>
                <w:rFonts w:cs="Arial"/>
                <w:sz w:val="24"/>
                <w:szCs w:val="24"/>
              </w:rPr>
            </w:pPr>
            <w:r w:rsidRPr="00C974BD">
              <w:rPr>
                <w:rFonts w:cs="Arial"/>
                <w:sz w:val="24"/>
                <w:szCs w:val="24"/>
              </w:rPr>
              <w:t>255.255.255.192/26</w:t>
            </w:r>
          </w:p>
        </w:tc>
      </w:tr>
      <w:tr w:rsidR="00674396" w:rsidRPr="00C974BD" w14:paraId="44114F39" w14:textId="77777777" w:rsidTr="00674396">
        <w:trPr>
          <w:trHeight w:val="350"/>
        </w:trPr>
        <w:tc>
          <w:tcPr>
            <w:tcW w:w="1271" w:type="dxa"/>
          </w:tcPr>
          <w:p w14:paraId="3BD7A0FE" w14:textId="1A3B1158" w:rsidR="00674396" w:rsidRPr="00C974BD" w:rsidRDefault="00674396" w:rsidP="00674396">
            <w:pPr>
              <w:pStyle w:val="Cuerpo-PF"/>
              <w:rPr>
                <w:rFonts w:cs="Arial"/>
                <w:sz w:val="24"/>
                <w:szCs w:val="24"/>
              </w:rPr>
            </w:pPr>
            <w:r w:rsidRPr="00C974BD">
              <w:rPr>
                <w:rFonts w:cs="Arial"/>
                <w:sz w:val="24"/>
                <w:szCs w:val="24"/>
              </w:rPr>
              <w:t>64</w:t>
            </w:r>
          </w:p>
        </w:tc>
        <w:tc>
          <w:tcPr>
            <w:tcW w:w="2268" w:type="dxa"/>
          </w:tcPr>
          <w:p w14:paraId="5A47FE46" w14:textId="2F83674F" w:rsidR="00674396" w:rsidRPr="00C974BD" w:rsidRDefault="00674396" w:rsidP="00674396">
            <w:pPr>
              <w:pStyle w:val="Cuerpo-PF"/>
              <w:rPr>
                <w:rFonts w:cs="Arial"/>
                <w:sz w:val="24"/>
                <w:szCs w:val="24"/>
              </w:rPr>
            </w:pPr>
            <w:r w:rsidRPr="00C974BD">
              <w:rPr>
                <w:rFonts w:cs="Arial"/>
                <w:sz w:val="24"/>
                <w:szCs w:val="24"/>
              </w:rPr>
              <w:t>182.168.15.192</w:t>
            </w:r>
          </w:p>
        </w:tc>
        <w:tc>
          <w:tcPr>
            <w:tcW w:w="1985" w:type="dxa"/>
          </w:tcPr>
          <w:p w14:paraId="16F2A0A5" w14:textId="46C3D690" w:rsidR="00674396" w:rsidRPr="00C974BD" w:rsidRDefault="00674396" w:rsidP="00674396">
            <w:pPr>
              <w:pStyle w:val="Cuerpo-PF"/>
              <w:rPr>
                <w:rFonts w:cs="Arial"/>
                <w:sz w:val="24"/>
                <w:szCs w:val="24"/>
              </w:rPr>
            </w:pPr>
            <w:r w:rsidRPr="00C974BD">
              <w:rPr>
                <w:rFonts w:cs="Arial"/>
                <w:sz w:val="24"/>
                <w:szCs w:val="24"/>
              </w:rPr>
              <w:t>182.168.15.193 - 182.168.15.254</w:t>
            </w:r>
          </w:p>
        </w:tc>
        <w:tc>
          <w:tcPr>
            <w:tcW w:w="2126" w:type="dxa"/>
          </w:tcPr>
          <w:p w14:paraId="75098BEA" w14:textId="6427C921" w:rsidR="00674396" w:rsidRPr="00C974BD" w:rsidRDefault="00674396" w:rsidP="00674396">
            <w:pPr>
              <w:pStyle w:val="Cuerpo-PF"/>
              <w:rPr>
                <w:rFonts w:cs="Arial"/>
                <w:sz w:val="24"/>
                <w:szCs w:val="24"/>
              </w:rPr>
            </w:pPr>
            <w:r w:rsidRPr="00C974BD">
              <w:rPr>
                <w:rFonts w:cs="Arial"/>
                <w:sz w:val="24"/>
                <w:szCs w:val="24"/>
              </w:rPr>
              <w:t>182.168.15.255</w:t>
            </w:r>
          </w:p>
        </w:tc>
        <w:tc>
          <w:tcPr>
            <w:tcW w:w="2374" w:type="dxa"/>
          </w:tcPr>
          <w:p w14:paraId="0A499622" w14:textId="3FB02658" w:rsidR="00674396" w:rsidRPr="00C974BD" w:rsidRDefault="00674396" w:rsidP="00674396">
            <w:pPr>
              <w:pStyle w:val="Cuerpo-PF"/>
              <w:rPr>
                <w:rFonts w:cs="Arial"/>
                <w:sz w:val="24"/>
                <w:szCs w:val="24"/>
              </w:rPr>
            </w:pPr>
            <w:r w:rsidRPr="00C974BD">
              <w:rPr>
                <w:rFonts w:cs="Arial"/>
                <w:sz w:val="24"/>
                <w:szCs w:val="24"/>
              </w:rPr>
              <w:t>255.255.255.192/26</w:t>
            </w:r>
          </w:p>
        </w:tc>
      </w:tr>
    </w:tbl>
    <w:p w14:paraId="2721C60D" w14:textId="54D3C2B1" w:rsidR="00CF5646" w:rsidRPr="00C974BD" w:rsidRDefault="00CF5646" w:rsidP="00CF5646">
      <w:pPr>
        <w:pStyle w:val="Cuerpo-PF"/>
      </w:pPr>
    </w:p>
    <w:p w14:paraId="32A10C8A" w14:textId="77777777" w:rsidR="00523A73" w:rsidRPr="00C974BD" w:rsidRDefault="00523A73" w:rsidP="00523A73">
      <w:pPr>
        <w:jc w:val="both"/>
        <w:rPr>
          <w:rFonts w:ascii="Arial" w:hAnsi="Arial"/>
          <w:bCs/>
          <w:color w:val="767171" w:themeColor="background2" w:themeShade="80"/>
          <w:u w:val="single"/>
          <w:lang w:val="es-MX"/>
        </w:rPr>
      </w:pPr>
      <w:r w:rsidRPr="00C974BD">
        <w:rPr>
          <w:rFonts w:ascii="Arial" w:hAnsi="Arial"/>
          <w:bCs/>
          <w:color w:val="767171" w:themeColor="background2" w:themeShade="80"/>
          <w:u w:val="single"/>
          <w:lang w:val="es-MX"/>
        </w:rPr>
        <w:t>Zona de Agencias Bancarias</w:t>
      </w:r>
    </w:p>
    <w:p w14:paraId="5AE0EB39" w14:textId="77777777" w:rsidR="00523A73" w:rsidRPr="00C974BD" w:rsidRDefault="00523A73" w:rsidP="00CF5646">
      <w:pPr>
        <w:pStyle w:val="Cuerpo-PF"/>
      </w:pPr>
    </w:p>
    <w:p w14:paraId="17A2C633" w14:textId="77777777" w:rsidR="00523A73" w:rsidRPr="00C974BD" w:rsidRDefault="00523A73" w:rsidP="00523A73">
      <w:pPr>
        <w:pStyle w:val="Cuerpo-PF"/>
      </w:pPr>
      <w:r w:rsidRPr="00C974BD">
        <w:t>Bloque de direcciones de red</w:t>
      </w:r>
      <w:r w:rsidRPr="00C974BD">
        <w:tab/>
      </w:r>
    </w:p>
    <w:p w14:paraId="5A9A578A" w14:textId="77777777" w:rsidR="00523A73" w:rsidRPr="00C974BD" w:rsidRDefault="00523A73" w:rsidP="00523A73">
      <w:pPr>
        <w:pStyle w:val="Cuerpo-PF"/>
      </w:pPr>
      <w:r w:rsidRPr="00C974BD">
        <w:t>172.168.0.0/20</w:t>
      </w:r>
    </w:p>
    <w:p w14:paraId="6E1D1EC6" w14:textId="77777777" w:rsidR="00523A73" w:rsidRPr="00C974BD" w:rsidRDefault="00523A73" w:rsidP="00523A73">
      <w:pPr>
        <w:pStyle w:val="Cuerpo-PF"/>
      </w:pPr>
      <w:r w:rsidRPr="00C974BD">
        <w:t>Mascara de subred</w:t>
      </w:r>
      <w:r w:rsidRPr="00C974BD">
        <w:tab/>
      </w:r>
    </w:p>
    <w:p w14:paraId="6E32835E" w14:textId="77777777" w:rsidR="00523A73" w:rsidRPr="00C974BD" w:rsidRDefault="00523A73" w:rsidP="00523A73">
      <w:pPr>
        <w:pStyle w:val="Cuerpo-PF"/>
      </w:pPr>
      <w:r w:rsidRPr="00C974BD">
        <w:t>255.255.255.192/26</w:t>
      </w:r>
    </w:p>
    <w:p w14:paraId="22E6ADA7" w14:textId="77777777" w:rsidR="00523A73" w:rsidRPr="00C974BD" w:rsidRDefault="00523A73" w:rsidP="00523A73">
      <w:pPr>
        <w:pStyle w:val="Cuerpo-PF"/>
      </w:pPr>
      <w:r w:rsidRPr="00C974BD">
        <w:t>Número de hosts/subredes</w:t>
      </w:r>
      <w:r w:rsidRPr="00C974BD">
        <w:tab/>
      </w:r>
    </w:p>
    <w:p w14:paraId="06A0A6EE" w14:textId="77777777" w:rsidR="00523A73" w:rsidRPr="00C974BD" w:rsidRDefault="00523A73" w:rsidP="00523A73">
      <w:pPr>
        <w:pStyle w:val="Cuerpo-PF"/>
      </w:pPr>
      <w:r w:rsidRPr="00C974BD">
        <w:t>64</w:t>
      </w:r>
    </w:p>
    <w:p w14:paraId="5C30A1F8" w14:textId="4918C59C" w:rsidR="00523A73" w:rsidRPr="00C974BD" w:rsidRDefault="00523A73" w:rsidP="00523A73">
      <w:pPr>
        <w:pStyle w:val="Cuerpo-PF"/>
      </w:pPr>
      <w:r w:rsidRPr="00C974BD">
        <w:t>Número de subredes</w:t>
      </w:r>
      <w:r w:rsidRPr="00C974BD">
        <w:tab/>
      </w:r>
    </w:p>
    <w:p w14:paraId="5661C13F" w14:textId="7F3F63FA" w:rsidR="00523A73" w:rsidRPr="00C974BD" w:rsidRDefault="00523A73" w:rsidP="00523A73">
      <w:pPr>
        <w:pStyle w:val="Cuerpo-PF"/>
      </w:pPr>
    </w:p>
    <w:p w14:paraId="3DEB62B5" w14:textId="7DB2F668" w:rsidR="00523A73" w:rsidRPr="00C974BD" w:rsidRDefault="00523A73" w:rsidP="00523A73">
      <w:pPr>
        <w:pStyle w:val="Cuerpo-PF"/>
      </w:pPr>
      <w:r w:rsidRPr="00C974BD">
        <w:t>***Áreas que requieren acceso a internet</w:t>
      </w:r>
    </w:p>
    <w:p w14:paraId="55A3EB24" w14:textId="0C80AB8F" w:rsidR="00523A73" w:rsidRPr="00C974BD" w:rsidRDefault="00523A73" w:rsidP="00523A73">
      <w:pPr>
        <w:pStyle w:val="Cuerpo-PF"/>
      </w:pPr>
    </w:p>
    <w:tbl>
      <w:tblPr>
        <w:tblStyle w:val="Tablaconcuadrcula"/>
        <w:tblW w:w="0" w:type="auto"/>
        <w:tblLayout w:type="fixed"/>
        <w:tblLook w:val="04A0" w:firstRow="1" w:lastRow="0" w:firstColumn="1" w:lastColumn="0" w:noHBand="0" w:noVBand="1"/>
      </w:tblPr>
      <w:tblGrid>
        <w:gridCol w:w="1271"/>
        <w:gridCol w:w="2268"/>
        <w:gridCol w:w="1985"/>
        <w:gridCol w:w="2126"/>
        <w:gridCol w:w="2374"/>
      </w:tblGrid>
      <w:tr w:rsidR="00523A73" w:rsidRPr="00C974BD" w14:paraId="1501EE19" w14:textId="77777777" w:rsidTr="00C2363E">
        <w:trPr>
          <w:trHeight w:val="331"/>
        </w:trPr>
        <w:tc>
          <w:tcPr>
            <w:tcW w:w="10024" w:type="dxa"/>
            <w:gridSpan w:val="5"/>
          </w:tcPr>
          <w:p w14:paraId="6ACB517C" w14:textId="77777777" w:rsidR="00523A73" w:rsidRPr="00C974BD" w:rsidRDefault="00523A73" w:rsidP="00C2363E">
            <w:pPr>
              <w:pStyle w:val="Cuerpo-PF"/>
              <w:rPr>
                <w:sz w:val="24"/>
                <w:szCs w:val="24"/>
              </w:rPr>
            </w:pPr>
            <w:r w:rsidRPr="00C974BD">
              <w:rPr>
                <w:sz w:val="24"/>
                <w:szCs w:val="24"/>
              </w:rPr>
              <w:t>Detalles de subred</w:t>
            </w:r>
          </w:p>
        </w:tc>
      </w:tr>
      <w:tr w:rsidR="00523A73" w:rsidRPr="00C974BD" w14:paraId="4217DCC2" w14:textId="77777777" w:rsidTr="00C2363E">
        <w:trPr>
          <w:trHeight w:val="350"/>
        </w:trPr>
        <w:tc>
          <w:tcPr>
            <w:tcW w:w="1271" w:type="dxa"/>
          </w:tcPr>
          <w:p w14:paraId="0617E5DD" w14:textId="77777777" w:rsidR="00523A73" w:rsidRPr="00C974BD" w:rsidRDefault="00523A73" w:rsidP="00C2363E">
            <w:pPr>
              <w:pStyle w:val="Cuerpo-PF"/>
              <w:jc w:val="center"/>
              <w:rPr>
                <w:sz w:val="24"/>
                <w:szCs w:val="24"/>
              </w:rPr>
            </w:pPr>
            <w:r w:rsidRPr="00C974BD">
              <w:rPr>
                <w:sz w:val="24"/>
                <w:szCs w:val="24"/>
              </w:rPr>
              <w:t>SubnetID</w:t>
            </w:r>
          </w:p>
        </w:tc>
        <w:tc>
          <w:tcPr>
            <w:tcW w:w="2268" w:type="dxa"/>
          </w:tcPr>
          <w:p w14:paraId="5DDA0C46" w14:textId="77777777" w:rsidR="00523A73" w:rsidRPr="00C974BD" w:rsidRDefault="00523A73" w:rsidP="00C2363E">
            <w:pPr>
              <w:pStyle w:val="Cuerpo-PF"/>
              <w:jc w:val="center"/>
              <w:rPr>
                <w:sz w:val="24"/>
                <w:szCs w:val="24"/>
              </w:rPr>
            </w:pPr>
            <w:r w:rsidRPr="00C974BD">
              <w:rPr>
                <w:sz w:val="24"/>
                <w:szCs w:val="24"/>
              </w:rPr>
              <w:t>SubnetAddress</w:t>
            </w:r>
          </w:p>
        </w:tc>
        <w:tc>
          <w:tcPr>
            <w:tcW w:w="1985" w:type="dxa"/>
          </w:tcPr>
          <w:p w14:paraId="1115D417" w14:textId="77777777" w:rsidR="00523A73" w:rsidRPr="00C974BD" w:rsidRDefault="00523A73" w:rsidP="00C2363E">
            <w:pPr>
              <w:pStyle w:val="Cuerpo-PF"/>
              <w:jc w:val="center"/>
              <w:rPr>
                <w:sz w:val="24"/>
                <w:szCs w:val="24"/>
              </w:rPr>
            </w:pPr>
            <w:r w:rsidRPr="00C974BD">
              <w:rPr>
                <w:sz w:val="24"/>
                <w:szCs w:val="24"/>
              </w:rPr>
              <w:t>HostAddressRange</w:t>
            </w:r>
          </w:p>
        </w:tc>
        <w:tc>
          <w:tcPr>
            <w:tcW w:w="2126" w:type="dxa"/>
          </w:tcPr>
          <w:p w14:paraId="0D763719" w14:textId="77777777" w:rsidR="00523A73" w:rsidRPr="00C974BD" w:rsidRDefault="00523A73" w:rsidP="00C2363E">
            <w:pPr>
              <w:pStyle w:val="Cuerpo-PF"/>
              <w:jc w:val="center"/>
              <w:rPr>
                <w:sz w:val="24"/>
                <w:szCs w:val="24"/>
              </w:rPr>
            </w:pPr>
            <w:r w:rsidRPr="00C974BD">
              <w:rPr>
                <w:sz w:val="24"/>
                <w:szCs w:val="24"/>
              </w:rPr>
              <w:t>BroadcastAddress</w:t>
            </w:r>
          </w:p>
        </w:tc>
        <w:tc>
          <w:tcPr>
            <w:tcW w:w="2374" w:type="dxa"/>
          </w:tcPr>
          <w:p w14:paraId="0B2C6B2A" w14:textId="77777777" w:rsidR="00523A73" w:rsidRPr="00C974BD" w:rsidRDefault="00523A73" w:rsidP="00C2363E">
            <w:pPr>
              <w:pStyle w:val="Cuerpo-PF"/>
              <w:jc w:val="center"/>
              <w:rPr>
                <w:sz w:val="24"/>
                <w:szCs w:val="24"/>
              </w:rPr>
            </w:pPr>
            <w:r w:rsidRPr="00C974BD">
              <w:rPr>
                <w:sz w:val="24"/>
                <w:szCs w:val="24"/>
              </w:rPr>
              <w:t>submask</w:t>
            </w:r>
          </w:p>
        </w:tc>
      </w:tr>
      <w:tr w:rsidR="00523A73" w:rsidRPr="00C974BD" w14:paraId="15E9A033" w14:textId="77777777" w:rsidTr="00C2363E">
        <w:trPr>
          <w:trHeight w:val="350"/>
        </w:trPr>
        <w:tc>
          <w:tcPr>
            <w:tcW w:w="1271" w:type="dxa"/>
          </w:tcPr>
          <w:p w14:paraId="36A0DFA4" w14:textId="0A0CDFF3" w:rsidR="00523A73" w:rsidRPr="00C974BD" w:rsidRDefault="00523A73" w:rsidP="00523A73">
            <w:pPr>
              <w:pStyle w:val="Cuerpo-PF"/>
              <w:jc w:val="center"/>
              <w:rPr>
                <w:sz w:val="24"/>
                <w:szCs w:val="24"/>
              </w:rPr>
            </w:pPr>
            <w:r w:rsidRPr="00C974BD">
              <w:rPr>
                <w:sz w:val="24"/>
                <w:szCs w:val="24"/>
              </w:rPr>
              <w:t>1</w:t>
            </w:r>
          </w:p>
        </w:tc>
        <w:tc>
          <w:tcPr>
            <w:tcW w:w="2268" w:type="dxa"/>
          </w:tcPr>
          <w:p w14:paraId="54B0609B" w14:textId="07754E31" w:rsidR="00523A73" w:rsidRPr="00C974BD" w:rsidRDefault="00523A73" w:rsidP="00523A73">
            <w:pPr>
              <w:pStyle w:val="Cuerpo-PF"/>
              <w:jc w:val="center"/>
              <w:rPr>
                <w:sz w:val="24"/>
                <w:szCs w:val="24"/>
              </w:rPr>
            </w:pPr>
            <w:r w:rsidRPr="00C974BD">
              <w:rPr>
                <w:sz w:val="24"/>
                <w:szCs w:val="24"/>
              </w:rPr>
              <w:t>172.168.0.0</w:t>
            </w:r>
          </w:p>
        </w:tc>
        <w:tc>
          <w:tcPr>
            <w:tcW w:w="1985" w:type="dxa"/>
          </w:tcPr>
          <w:p w14:paraId="0D7705D6" w14:textId="3A457283" w:rsidR="00523A73" w:rsidRPr="00C974BD" w:rsidRDefault="00523A73" w:rsidP="00523A73">
            <w:pPr>
              <w:pStyle w:val="Cuerpo-PF"/>
              <w:jc w:val="center"/>
              <w:rPr>
                <w:sz w:val="24"/>
                <w:szCs w:val="24"/>
              </w:rPr>
            </w:pPr>
            <w:r w:rsidRPr="00C974BD">
              <w:rPr>
                <w:sz w:val="24"/>
                <w:szCs w:val="24"/>
              </w:rPr>
              <w:t>172.168.0.1 - 172.168.0.62</w:t>
            </w:r>
          </w:p>
        </w:tc>
        <w:tc>
          <w:tcPr>
            <w:tcW w:w="2126" w:type="dxa"/>
          </w:tcPr>
          <w:p w14:paraId="2A2788F5" w14:textId="1546D4B9" w:rsidR="00523A73" w:rsidRPr="00C974BD" w:rsidRDefault="00523A73" w:rsidP="00523A73">
            <w:pPr>
              <w:pStyle w:val="Cuerpo-PF"/>
              <w:jc w:val="center"/>
              <w:rPr>
                <w:sz w:val="24"/>
                <w:szCs w:val="24"/>
              </w:rPr>
            </w:pPr>
            <w:r w:rsidRPr="00C974BD">
              <w:rPr>
                <w:sz w:val="24"/>
                <w:szCs w:val="24"/>
              </w:rPr>
              <w:t>172.168.0.63</w:t>
            </w:r>
          </w:p>
        </w:tc>
        <w:tc>
          <w:tcPr>
            <w:tcW w:w="2374" w:type="dxa"/>
          </w:tcPr>
          <w:p w14:paraId="49BDEAE8" w14:textId="05FDC989" w:rsidR="00523A73" w:rsidRPr="00C974BD" w:rsidRDefault="00523A73" w:rsidP="00523A73">
            <w:pPr>
              <w:pStyle w:val="Cuerpo-PF"/>
              <w:jc w:val="center"/>
              <w:rPr>
                <w:sz w:val="24"/>
                <w:szCs w:val="24"/>
              </w:rPr>
            </w:pPr>
            <w:r w:rsidRPr="00C974BD">
              <w:rPr>
                <w:sz w:val="24"/>
                <w:szCs w:val="24"/>
              </w:rPr>
              <w:t>255.255.255.192/26</w:t>
            </w:r>
          </w:p>
        </w:tc>
      </w:tr>
      <w:tr w:rsidR="00523A73" w:rsidRPr="00C974BD" w14:paraId="5AF610E7" w14:textId="77777777" w:rsidTr="00C2363E">
        <w:trPr>
          <w:trHeight w:val="350"/>
        </w:trPr>
        <w:tc>
          <w:tcPr>
            <w:tcW w:w="10024" w:type="dxa"/>
            <w:gridSpan w:val="5"/>
          </w:tcPr>
          <w:p w14:paraId="287CE8A7" w14:textId="4B4E2769" w:rsidR="00523A73" w:rsidRPr="00C974BD" w:rsidRDefault="00523A73" w:rsidP="00523A73">
            <w:pPr>
              <w:pStyle w:val="Cuerpo-PF"/>
              <w:jc w:val="both"/>
              <w:rPr>
                <w:b/>
                <w:bCs/>
                <w:sz w:val="24"/>
                <w:szCs w:val="24"/>
              </w:rPr>
            </w:pPr>
            <w:r w:rsidRPr="00C974BD">
              <w:rPr>
                <w:b/>
                <w:bCs/>
                <w:sz w:val="24"/>
                <w:szCs w:val="24"/>
              </w:rPr>
              <w:t>*Agencias Bancarias 30 hosts</w:t>
            </w:r>
          </w:p>
        </w:tc>
      </w:tr>
      <w:tr w:rsidR="00523A73" w:rsidRPr="00C974BD" w14:paraId="3FC82C4A" w14:textId="77777777" w:rsidTr="00C2363E">
        <w:trPr>
          <w:trHeight w:val="350"/>
        </w:trPr>
        <w:tc>
          <w:tcPr>
            <w:tcW w:w="1271" w:type="dxa"/>
          </w:tcPr>
          <w:p w14:paraId="2CF35DA3" w14:textId="18704B0E" w:rsidR="00523A73" w:rsidRPr="00C974BD" w:rsidRDefault="00523A73" w:rsidP="00523A73">
            <w:pPr>
              <w:pStyle w:val="Cuerpo-PF"/>
              <w:rPr>
                <w:sz w:val="24"/>
                <w:szCs w:val="24"/>
              </w:rPr>
            </w:pPr>
            <w:r w:rsidRPr="00C974BD">
              <w:rPr>
                <w:sz w:val="24"/>
                <w:szCs w:val="24"/>
              </w:rPr>
              <w:t>1.1(30 hosts)</w:t>
            </w:r>
          </w:p>
        </w:tc>
        <w:tc>
          <w:tcPr>
            <w:tcW w:w="2268" w:type="dxa"/>
          </w:tcPr>
          <w:p w14:paraId="0F5C0963" w14:textId="30618FFD" w:rsidR="00523A73" w:rsidRPr="00C974BD" w:rsidRDefault="00523A73" w:rsidP="00523A73">
            <w:pPr>
              <w:pStyle w:val="Cuerpo-PF"/>
              <w:rPr>
                <w:sz w:val="24"/>
                <w:szCs w:val="24"/>
              </w:rPr>
            </w:pPr>
            <w:r w:rsidRPr="00C974BD">
              <w:rPr>
                <w:sz w:val="24"/>
                <w:szCs w:val="24"/>
              </w:rPr>
              <w:t>172.168.0.0</w:t>
            </w:r>
          </w:p>
        </w:tc>
        <w:tc>
          <w:tcPr>
            <w:tcW w:w="1985" w:type="dxa"/>
          </w:tcPr>
          <w:p w14:paraId="58E0E644" w14:textId="29DDB148" w:rsidR="00523A73" w:rsidRPr="00C974BD" w:rsidRDefault="00523A73" w:rsidP="00523A73">
            <w:pPr>
              <w:pStyle w:val="Cuerpo-PF"/>
              <w:rPr>
                <w:sz w:val="24"/>
                <w:szCs w:val="24"/>
              </w:rPr>
            </w:pPr>
            <w:r w:rsidRPr="00C974BD">
              <w:rPr>
                <w:sz w:val="24"/>
                <w:szCs w:val="24"/>
              </w:rPr>
              <w:t>172.168.0.1 - 172.168.0.30</w:t>
            </w:r>
          </w:p>
        </w:tc>
        <w:tc>
          <w:tcPr>
            <w:tcW w:w="2126" w:type="dxa"/>
          </w:tcPr>
          <w:p w14:paraId="46EEAD99" w14:textId="38E6DEDD" w:rsidR="00523A73" w:rsidRPr="00C974BD" w:rsidRDefault="00523A73" w:rsidP="00523A73">
            <w:pPr>
              <w:pStyle w:val="Cuerpo-PF"/>
              <w:rPr>
                <w:sz w:val="24"/>
                <w:szCs w:val="24"/>
              </w:rPr>
            </w:pPr>
            <w:r w:rsidRPr="00C974BD">
              <w:rPr>
                <w:sz w:val="24"/>
                <w:szCs w:val="24"/>
              </w:rPr>
              <w:t>172.168.0.31</w:t>
            </w:r>
          </w:p>
        </w:tc>
        <w:tc>
          <w:tcPr>
            <w:tcW w:w="2374" w:type="dxa"/>
          </w:tcPr>
          <w:p w14:paraId="4D8699D4" w14:textId="57005783" w:rsidR="00523A73" w:rsidRPr="00C974BD" w:rsidRDefault="00523A73" w:rsidP="00523A73">
            <w:pPr>
              <w:pStyle w:val="Cuerpo-PF"/>
              <w:rPr>
                <w:sz w:val="24"/>
                <w:szCs w:val="24"/>
              </w:rPr>
            </w:pPr>
            <w:r w:rsidRPr="00C974BD">
              <w:rPr>
                <w:sz w:val="24"/>
                <w:szCs w:val="24"/>
              </w:rPr>
              <w:t>255.255.255.224/27</w:t>
            </w:r>
          </w:p>
        </w:tc>
      </w:tr>
      <w:tr w:rsidR="00523A73" w:rsidRPr="00C974BD" w14:paraId="2DEB2BDE" w14:textId="77777777" w:rsidTr="00C2363E">
        <w:trPr>
          <w:trHeight w:val="350"/>
        </w:trPr>
        <w:tc>
          <w:tcPr>
            <w:tcW w:w="10024" w:type="dxa"/>
            <w:gridSpan w:val="5"/>
          </w:tcPr>
          <w:p w14:paraId="7D57D74A" w14:textId="2AEF2BEF" w:rsidR="00523A73" w:rsidRPr="00C974BD" w:rsidRDefault="00523A73" w:rsidP="00523A73">
            <w:pPr>
              <w:pStyle w:val="Cuerpo-PF"/>
              <w:rPr>
                <w:b/>
                <w:bCs/>
                <w:sz w:val="24"/>
                <w:szCs w:val="24"/>
              </w:rPr>
            </w:pPr>
            <w:r w:rsidRPr="00C974BD">
              <w:rPr>
                <w:b/>
                <w:bCs/>
                <w:sz w:val="24"/>
                <w:szCs w:val="24"/>
              </w:rPr>
              <w:t>*Gerencia 3 hosts</w:t>
            </w:r>
          </w:p>
        </w:tc>
      </w:tr>
      <w:tr w:rsidR="00523A73" w:rsidRPr="00C974BD" w14:paraId="66307FA6" w14:textId="77777777" w:rsidTr="00C2363E">
        <w:trPr>
          <w:trHeight w:val="350"/>
        </w:trPr>
        <w:tc>
          <w:tcPr>
            <w:tcW w:w="1271" w:type="dxa"/>
          </w:tcPr>
          <w:p w14:paraId="31FEB266" w14:textId="0DB1C58A" w:rsidR="00523A73" w:rsidRPr="00C974BD" w:rsidRDefault="00523A73" w:rsidP="00523A73">
            <w:pPr>
              <w:pStyle w:val="Cuerpo-PF"/>
              <w:rPr>
                <w:sz w:val="24"/>
                <w:szCs w:val="24"/>
              </w:rPr>
            </w:pPr>
            <w:r w:rsidRPr="00C974BD">
              <w:rPr>
                <w:sz w:val="24"/>
                <w:szCs w:val="24"/>
              </w:rPr>
              <w:t>1.2(6 hosts)</w:t>
            </w:r>
          </w:p>
        </w:tc>
        <w:tc>
          <w:tcPr>
            <w:tcW w:w="2268" w:type="dxa"/>
          </w:tcPr>
          <w:p w14:paraId="130EC93A" w14:textId="274EB4FD" w:rsidR="00523A73" w:rsidRPr="00C974BD" w:rsidRDefault="00523A73" w:rsidP="00523A73">
            <w:pPr>
              <w:pStyle w:val="Cuerpo-PF"/>
              <w:rPr>
                <w:sz w:val="24"/>
                <w:szCs w:val="24"/>
              </w:rPr>
            </w:pPr>
            <w:r w:rsidRPr="00C974BD">
              <w:rPr>
                <w:sz w:val="24"/>
                <w:szCs w:val="24"/>
              </w:rPr>
              <w:t>172.168.0.32</w:t>
            </w:r>
          </w:p>
        </w:tc>
        <w:tc>
          <w:tcPr>
            <w:tcW w:w="1985" w:type="dxa"/>
          </w:tcPr>
          <w:p w14:paraId="394A6533" w14:textId="11821A91" w:rsidR="00523A73" w:rsidRPr="00C974BD" w:rsidRDefault="00523A73" w:rsidP="00523A73">
            <w:pPr>
              <w:pStyle w:val="Cuerpo-PF"/>
              <w:rPr>
                <w:sz w:val="24"/>
                <w:szCs w:val="24"/>
              </w:rPr>
            </w:pPr>
            <w:r w:rsidRPr="00C974BD">
              <w:rPr>
                <w:sz w:val="24"/>
                <w:szCs w:val="24"/>
              </w:rPr>
              <w:t>172.168.0.33 - 172.168.0.38</w:t>
            </w:r>
          </w:p>
        </w:tc>
        <w:tc>
          <w:tcPr>
            <w:tcW w:w="2126" w:type="dxa"/>
          </w:tcPr>
          <w:p w14:paraId="76193907" w14:textId="4741D92F" w:rsidR="00523A73" w:rsidRPr="00C974BD" w:rsidRDefault="00523A73" w:rsidP="00523A73">
            <w:pPr>
              <w:pStyle w:val="Cuerpo-PF"/>
              <w:rPr>
                <w:sz w:val="24"/>
                <w:szCs w:val="24"/>
              </w:rPr>
            </w:pPr>
            <w:r w:rsidRPr="00C974BD">
              <w:rPr>
                <w:sz w:val="24"/>
                <w:szCs w:val="24"/>
              </w:rPr>
              <w:t>172.168.0.39</w:t>
            </w:r>
          </w:p>
        </w:tc>
        <w:tc>
          <w:tcPr>
            <w:tcW w:w="2374" w:type="dxa"/>
          </w:tcPr>
          <w:p w14:paraId="40ADCA23" w14:textId="1300F182" w:rsidR="00523A73" w:rsidRPr="00C974BD" w:rsidRDefault="00523A73" w:rsidP="00523A73">
            <w:pPr>
              <w:pStyle w:val="Cuerpo-PF"/>
              <w:rPr>
                <w:sz w:val="24"/>
                <w:szCs w:val="24"/>
              </w:rPr>
            </w:pPr>
            <w:r w:rsidRPr="00C974BD">
              <w:rPr>
                <w:sz w:val="24"/>
                <w:szCs w:val="24"/>
              </w:rPr>
              <w:t>255.255.255.248/29</w:t>
            </w:r>
          </w:p>
        </w:tc>
      </w:tr>
      <w:tr w:rsidR="00523A73" w:rsidRPr="00C974BD" w14:paraId="5D05BCEE" w14:textId="77777777" w:rsidTr="00C2363E">
        <w:trPr>
          <w:trHeight w:val="331"/>
        </w:trPr>
        <w:tc>
          <w:tcPr>
            <w:tcW w:w="10024" w:type="dxa"/>
            <w:gridSpan w:val="5"/>
          </w:tcPr>
          <w:p w14:paraId="6D9DE276" w14:textId="1451C7C2" w:rsidR="00523A73" w:rsidRPr="00C974BD" w:rsidRDefault="00523A73" w:rsidP="00523A73">
            <w:pPr>
              <w:pStyle w:val="Cuerpo-PF"/>
              <w:rPr>
                <w:b/>
                <w:bCs/>
                <w:sz w:val="24"/>
                <w:szCs w:val="24"/>
              </w:rPr>
            </w:pPr>
            <w:r w:rsidRPr="00C974BD">
              <w:rPr>
                <w:b/>
                <w:bCs/>
                <w:sz w:val="24"/>
                <w:szCs w:val="24"/>
              </w:rPr>
              <w:t>*Secretaria 3 hosts</w:t>
            </w:r>
          </w:p>
        </w:tc>
      </w:tr>
      <w:tr w:rsidR="00523A73" w:rsidRPr="00C974BD" w14:paraId="2860F4E4" w14:textId="77777777" w:rsidTr="00C2363E">
        <w:trPr>
          <w:trHeight w:val="350"/>
        </w:trPr>
        <w:tc>
          <w:tcPr>
            <w:tcW w:w="1271" w:type="dxa"/>
          </w:tcPr>
          <w:p w14:paraId="402DDE3D" w14:textId="1C51EF1F" w:rsidR="00523A73" w:rsidRPr="00C974BD" w:rsidRDefault="00523A73" w:rsidP="00523A73">
            <w:pPr>
              <w:pStyle w:val="Cuerpo-PF"/>
              <w:rPr>
                <w:sz w:val="24"/>
                <w:szCs w:val="24"/>
              </w:rPr>
            </w:pPr>
            <w:r w:rsidRPr="00C974BD">
              <w:rPr>
                <w:sz w:val="24"/>
                <w:szCs w:val="24"/>
              </w:rPr>
              <w:t>1.3(6 hosts)</w:t>
            </w:r>
          </w:p>
        </w:tc>
        <w:tc>
          <w:tcPr>
            <w:tcW w:w="2268" w:type="dxa"/>
          </w:tcPr>
          <w:p w14:paraId="3AB39397" w14:textId="67BA0468" w:rsidR="00523A73" w:rsidRPr="00C974BD" w:rsidRDefault="00523A73" w:rsidP="00523A73">
            <w:pPr>
              <w:pStyle w:val="Cuerpo-PF"/>
              <w:rPr>
                <w:sz w:val="24"/>
                <w:szCs w:val="24"/>
              </w:rPr>
            </w:pPr>
            <w:r w:rsidRPr="00C974BD">
              <w:rPr>
                <w:sz w:val="24"/>
                <w:szCs w:val="24"/>
              </w:rPr>
              <w:t>172.168.0.40</w:t>
            </w:r>
          </w:p>
        </w:tc>
        <w:tc>
          <w:tcPr>
            <w:tcW w:w="1985" w:type="dxa"/>
          </w:tcPr>
          <w:p w14:paraId="1631E1FF" w14:textId="6647F0A8" w:rsidR="00523A73" w:rsidRPr="00C974BD" w:rsidRDefault="00523A73" w:rsidP="00523A73">
            <w:pPr>
              <w:pStyle w:val="Cuerpo-PF"/>
              <w:rPr>
                <w:sz w:val="24"/>
                <w:szCs w:val="24"/>
              </w:rPr>
            </w:pPr>
            <w:r w:rsidRPr="00C974BD">
              <w:rPr>
                <w:sz w:val="24"/>
                <w:szCs w:val="24"/>
              </w:rPr>
              <w:t>172.168.0.41 - 172.168.0.46</w:t>
            </w:r>
          </w:p>
        </w:tc>
        <w:tc>
          <w:tcPr>
            <w:tcW w:w="2126" w:type="dxa"/>
          </w:tcPr>
          <w:p w14:paraId="12B7BAD2" w14:textId="70E845EE" w:rsidR="00523A73" w:rsidRPr="00C974BD" w:rsidRDefault="00523A73" w:rsidP="00523A73">
            <w:pPr>
              <w:pStyle w:val="Cuerpo-PF"/>
              <w:rPr>
                <w:sz w:val="24"/>
                <w:szCs w:val="24"/>
              </w:rPr>
            </w:pPr>
            <w:r w:rsidRPr="00C974BD">
              <w:rPr>
                <w:sz w:val="24"/>
                <w:szCs w:val="24"/>
              </w:rPr>
              <w:t>172.168.0.47</w:t>
            </w:r>
          </w:p>
        </w:tc>
        <w:tc>
          <w:tcPr>
            <w:tcW w:w="2374" w:type="dxa"/>
          </w:tcPr>
          <w:p w14:paraId="2D86D332" w14:textId="3A4F5E95" w:rsidR="00523A73" w:rsidRPr="00C974BD" w:rsidRDefault="00523A73" w:rsidP="00523A73">
            <w:pPr>
              <w:pStyle w:val="Cuerpo-PF"/>
              <w:rPr>
                <w:sz w:val="24"/>
                <w:szCs w:val="24"/>
              </w:rPr>
            </w:pPr>
            <w:r w:rsidRPr="00C974BD">
              <w:rPr>
                <w:sz w:val="24"/>
                <w:szCs w:val="24"/>
              </w:rPr>
              <w:t>255.255.255.248/29</w:t>
            </w:r>
          </w:p>
        </w:tc>
      </w:tr>
      <w:tr w:rsidR="00523A73" w:rsidRPr="00C974BD" w14:paraId="45DDAA6B" w14:textId="77777777" w:rsidTr="00C2363E">
        <w:trPr>
          <w:trHeight w:val="331"/>
        </w:trPr>
        <w:tc>
          <w:tcPr>
            <w:tcW w:w="10024" w:type="dxa"/>
            <w:gridSpan w:val="5"/>
          </w:tcPr>
          <w:p w14:paraId="2A9F8C7F" w14:textId="24208727" w:rsidR="00523A73" w:rsidRPr="00C974BD" w:rsidRDefault="00523A73" w:rsidP="00523A73">
            <w:pPr>
              <w:pStyle w:val="Cuerpo-PF"/>
              <w:jc w:val="both"/>
              <w:rPr>
                <w:b/>
                <w:bCs/>
                <w:sz w:val="24"/>
                <w:szCs w:val="24"/>
              </w:rPr>
            </w:pPr>
            <w:r w:rsidRPr="00C974BD">
              <w:rPr>
                <w:b/>
                <w:bCs/>
                <w:sz w:val="24"/>
                <w:szCs w:val="24"/>
              </w:rPr>
              <w:t>*Ventanillas 8 hosts</w:t>
            </w:r>
          </w:p>
        </w:tc>
      </w:tr>
      <w:tr w:rsidR="00523A73" w:rsidRPr="00C974BD" w14:paraId="178FCD59" w14:textId="77777777" w:rsidTr="00C2363E">
        <w:trPr>
          <w:trHeight w:val="674"/>
        </w:trPr>
        <w:tc>
          <w:tcPr>
            <w:tcW w:w="1271" w:type="dxa"/>
          </w:tcPr>
          <w:p w14:paraId="63DFB33F" w14:textId="270E3C88" w:rsidR="00523A73" w:rsidRPr="00C974BD" w:rsidRDefault="00523A73" w:rsidP="00523A73">
            <w:pPr>
              <w:pStyle w:val="Cuerpo-PF"/>
              <w:rPr>
                <w:sz w:val="24"/>
                <w:szCs w:val="24"/>
              </w:rPr>
            </w:pPr>
            <w:r w:rsidRPr="00C974BD">
              <w:rPr>
                <w:sz w:val="24"/>
                <w:szCs w:val="24"/>
              </w:rPr>
              <w:t>1.3(14 hosts)</w:t>
            </w:r>
          </w:p>
        </w:tc>
        <w:tc>
          <w:tcPr>
            <w:tcW w:w="2268" w:type="dxa"/>
          </w:tcPr>
          <w:p w14:paraId="17EC52B4" w14:textId="36C7EDC6" w:rsidR="00523A73" w:rsidRPr="00C974BD" w:rsidRDefault="00523A73" w:rsidP="00523A73">
            <w:pPr>
              <w:pStyle w:val="Cuerpo-PF"/>
              <w:rPr>
                <w:sz w:val="24"/>
                <w:szCs w:val="24"/>
              </w:rPr>
            </w:pPr>
            <w:r w:rsidRPr="00C974BD">
              <w:rPr>
                <w:sz w:val="24"/>
                <w:szCs w:val="24"/>
              </w:rPr>
              <w:t>172.168.0.48</w:t>
            </w:r>
          </w:p>
        </w:tc>
        <w:tc>
          <w:tcPr>
            <w:tcW w:w="1985" w:type="dxa"/>
          </w:tcPr>
          <w:p w14:paraId="602D7C8F" w14:textId="2EF98D3D" w:rsidR="00523A73" w:rsidRPr="00C974BD" w:rsidRDefault="00523A73" w:rsidP="00523A73">
            <w:pPr>
              <w:pStyle w:val="Cuerpo-PF"/>
              <w:rPr>
                <w:sz w:val="24"/>
                <w:szCs w:val="24"/>
              </w:rPr>
            </w:pPr>
            <w:r w:rsidRPr="00C974BD">
              <w:rPr>
                <w:sz w:val="24"/>
                <w:szCs w:val="24"/>
              </w:rPr>
              <w:t>172.168.0.49 - 172.168.0.62</w:t>
            </w:r>
          </w:p>
        </w:tc>
        <w:tc>
          <w:tcPr>
            <w:tcW w:w="2126" w:type="dxa"/>
          </w:tcPr>
          <w:p w14:paraId="4C106A7E" w14:textId="36AC1B80" w:rsidR="00523A73" w:rsidRPr="00C974BD" w:rsidRDefault="00523A73" w:rsidP="00523A73">
            <w:pPr>
              <w:pStyle w:val="Cuerpo-PF"/>
              <w:rPr>
                <w:sz w:val="24"/>
                <w:szCs w:val="24"/>
              </w:rPr>
            </w:pPr>
            <w:r w:rsidRPr="00C974BD">
              <w:rPr>
                <w:sz w:val="24"/>
                <w:szCs w:val="24"/>
              </w:rPr>
              <w:t>172.168.0.63</w:t>
            </w:r>
          </w:p>
        </w:tc>
        <w:tc>
          <w:tcPr>
            <w:tcW w:w="2374" w:type="dxa"/>
          </w:tcPr>
          <w:p w14:paraId="2CD236DF" w14:textId="0D1B5430" w:rsidR="00523A73" w:rsidRPr="00C974BD" w:rsidRDefault="00523A73" w:rsidP="00523A73">
            <w:pPr>
              <w:pStyle w:val="Cuerpo-PF"/>
              <w:rPr>
                <w:sz w:val="24"/>
                <w:szCs w:val="24"/>
              </w:rPr>
            </w:pPr>
            <w:r w:rsidRPr="00C974BD">
              <w:rPr>
                <w:sz w:val="24"/>
                <w:szCs w:val="24"/>
              </w:rPr>
              <w:t>255.255.255.240/28</w:t>
            </w:r>
          </w:p>
        </w:tc>
      </w:tr>
      <w:tr w:rsidR="00523A73" w:rsidRPr="00C974BD" w14:paraId="7A9A8D0A" w14:textId="77777777" w:rsidTr="00C2363E">
        <w:trPr>
          <w:trHeight w:val="350"/>
        </w:trPr>
        <w:tc>
          <w:tcPr>
            <w:tcW w:w="1271" w:type="dxa"/>
          </w:tcPr>
          <w:p w14:paraId="225D6BC4" w14:textId="44E8FAE8" w:rsidR="00523A73" w:rsidRPr="00C974BD" w:rsidRDefault="00523A73" w:rsidP="00523A73">
            <w:pPr>
              <w:pStyle w:val="Cuerpo-PF"/>
              <w:rPr>
                <w:sz w:val="24"/>
                <w:szCs w:val="24"/>
              </w:rPr>
            </w:pPr>
            <w:r w:rsidRPr="00C974BD">
              <w:rPr>
                <w:sz w:val="24"/>
                <w:szCs w:val="24"/>
              </w:rPr>
              <w:t>2</w:t>
            </w:r>
          </w:p>
        </w:tc>
        <w:tc>
          <w:tcPr>
            <w:tcW w:w="2268" w:type="dxa"/>
          </w:tcPr>
          <w:p w14:paraId="74FC1066" w14:textId="11B396C2" w:rsidR="00523A73" w:rsidRPr="00C974BD" w:rsidRDefault="00523A73" w:rsidP="00523A73">
            <w:pPr>
              <w:pStyle w:val="Cuerpo-PF"/>
              <w:rPr>
                <w:sz w:val="24"/>
                <w:szCs w:val="24"/>
              </w:rPr>
            </w:pPr>
            <w:r w:rsidRPr="00C974BD">
              <w:rPr>
                <w:sz w:val="24"/>
                <w:szCs w:val="24"/>
              </w:rPr>
              <w:t>172.168.0.64</w:t>
            </w:r>
          </w:p>
        </w:tc>
        <w:tc>
          <w:tcPr>
            <w:tcW w:w="1985" w:type="dxa"/>
          </w:tcPr>
          <w:p w14:paraId="050DFCDD" w14:textId="31AB4993" w:rsidR="00523A73" w:rsidRPr="00C974BD" w:rsidRDefault="00523A73" w:rsidP="00523A73">
            <w:pPr>
              <w:pStyle w:val="Cuerpo-PF"/>
              <w:rPr>
                <w:sz w:val="24"/>
                <w:szCs w:val="24"/>
              </w:rPr>
            </w:pPr>
            <w:r w:rsidRPr="00C974BD">
              <w:rPr>
                <w:sz w:val="24"/>
                <w:szCs w:val="24"/>
              </w:rPr>
              <w:t>172.168.0.65 - 172.168.0.126</w:t>
            </w:r>
          </w:p>
        </w:tc>
        <w:tc>
          <w:tcPr>
            <w:tcW w:w="2126" w:type="dxa"/>
          </w:tcPr>
          <w:p w14:paraId="04AA5BAB" w14:textId="13324F9E" w:rsidR="00523A73" w:rsidRPr="00C974BD" w:rsidRDefault="00523A73" w:rsidP="00523A73">
            <w:pPr>
              <w:pStyle w:val="Cuerpo-PF"/>
              <w:rPr>
                <w:sz w:val="24"/>
                <w:szCs w:val="24"/>
              </w:rPr>
            </w:pPr>
            <w:r w:rsidRPr="00C974BD">
              <w:rPr>
                <w:sz w:val="24"/>
                <w:szCs w:val="24"/>
              </w:rPr>
              <w:t>172.168.0.127</w:t>
            </w:r>
          </w:p>
        </w:tc>
        <w:tc>
          <w:tcPr>
            <w:tcW w:w="2374" w:type="dxa"/>
          </w:tcPr>
          <w:p w14:paraId="168B5723" w14:textId="5F1D0D93" w:rsidR="00523A73" w:rsidRPr="00C974BD" w:rsidRDefault="00523A73" w:rsidP="00523A73">
            <w:pPr>
              <w:pStyle w:val="Cuerpo-PF"/>
              <w:rPr>
                <w:sz w:val="24"/>
                <w:szCs w:val="24"/>
              </w:rPr>
            </w:pPr>
            <w:r w:rsidRPr="00C974BD">
              <w:rPr>
                <w:sz w:val="24"/>
                <w:szCs w:val="24"/>
              </w:rPr>
              <w:t>255.255.255.192/26</w:t>
            </w:r>
          </w:p>
        </w:tc>
      </w:tr>
      <w:tr w:rsidR="00523A73" w:rsidRPr="00C974BD" w14:paraId="236CC191" w14:textId="77777777" w:rsidTr="00C2363E">
        <w:trPr>
          <w:trHeight w:val="331"/>
        </w:trPr>
        <w:tc>
          <w:tcPr>
            <w:tcW w:w="10024" w:type="dxa"/>
            <w:gridSpan w:val="5"/>
          </w:tcPr>
          <w:p w14:paraId="1621A2BC" w14:textId="02E4F47F" w:rsidR="00523A73" w:rsidRPr="00C974BD" w:rsidRDefault="00523A73" w:rsidP="00523A73">
            <w:pPr>
              <w:pStyle w:val="Cuerpo-PF"/>
              <w:rPr>
                <w:b/>
                <w:bCs/>
                <w:sz w:val="24"/>
                <w:szCs w:val="24"/>
              </w:rPr>
            </w:pPr>
            <w:r w:rsidRPr="00C974BD">
              <w:rPr>
                <w:b/>
                <w:bCs/>
                <w:sz w:val="24"/>
                <w:szCs w:val="24"/>
              </w:rPr>
              <w:t>*</w:t>
            </w:r>
            <w:r w:rsidR="00C974BD" w:rsidRPr="00C974BD">
              <w:rPr>
                <w:b/>
                <w:bCs/>
                <w:sz w:val="24"/>
                <w:szCs w:val="24"/>
              </w:rPr>
              <w:t>Bóveda</w:t>
            </w:r>
            <w:r w:rsidRPr="00C974BD">
              <w:rPr>
                <w:b/>
                <w:bCs/>
                <w:sz w:val="24"/>
                <w:szCs w:val="24"/>
              </w:rPr>
              <w:t xml:space="preserve"> y ante bóveda 1 hosts</w:t>
            </w:r>
          </w:p>
        </w:tc>
      </w:tr>
      <w:tr w:rsidR="00523A73" w:rsidRPr="00C974BD" w14:paraId="44AE1CA5" w14:textId="77777777" w:rsidTr="00C2363E">
        <w:trPr>
          <w:trHeight w:val="350"/>
        </w:trPr>
        <w:tc>
          <w:tcPr>
            <w:tcW w:w="1271" w:type="dxa"/>
          </w:tcPr>
          <w:p w14:paraId="1E4AA527" w14:textId="188CA9D2" w:rsidR="00523A73" w:rsidRPr="00C974BD" w:rsidRDefault="00523A73" w:rsidP="00523A73">
            <w:pPr>
              <w:pStyle w:val="Cuerpo-PF"/>
              <w:rPr>
                <w:sz w:val="24"/>
                <w:szCs w:val="24"/>
              </w:rPr>
            </w:pPr>
            <w:r w:rsidRPr="00C974BD">
              <w:rPr>
                <w:sz w:val="24"/>
                <w:szCs w:val="24"/>
              </w:rPr>
              <w:t>2.1(6 hosts)</w:t>
            </w:r>
          </w:p>
        </w:tc>
        <w:tc>
          <w:tcPr>
            <w:tcW w:w="2268" w:type="dxa"/>
          </w:tcPr>
          <w:p w14:paraId="30AE9BF7" w14:textId="16342A80" w:rsidR="00523A73" w:rsidRPr="00C974BD" w:rsidRDefault="00523A73" w:rsidP="00523A73">
            <w:pPr>
              <w:pStyle w:val="Cuerpo-PF"/>
              <w:rPr>
                <w:sz w:val="24"/>
                <w:szCs w:val="24"/>
              </w:rPr>
            </w:pPr>
            <w:r w:rsidRPr="00C974BD">
              <w:rPr>
                <w:sz w:val="24"/>
                <w:szCs w:val="24"/>
              </w:rPr>
              <w:t>172.168.0.64</w:t>
            </w:r>
          </w:p>
        </w:tc>
        <w:tc>
          <w:tcPr>
            <w:tcW w:w="1985" w:type="dxa"/>
          </w:tcPr>
          <w:p w14:paraId="35A2218E" w14:textId="6A4F2F36" w:rsidR="00523A73" w:rsidRPr="00C974BD" w:rsidRDefault="00523A73" w:rsidP="00523A73">
            <w:pPr>
              <w:pStyle w:val="Cuerpo-PF"/>
              <w:rPr>
                <w:sz w:val="24"/>
                <w:szCs w:val="24"/>
              </w:rPr>
            </w:pPr>
            <w:r w:rsidRPr="00C974BD">
              <w:rPr>
                <w:sz w:val="24"/>
                <w:szCs w:val="24"/>
              </w:rPr>
              <w:t>172.168.0.65 - 172.168.0.70</w:t>
            </w:r>
          </w:p>
        </w:tc>
        <w:tc>
          <w:tcPr>
            <w:tcW w:w="2126" w:type="dxa"/>
          </w:tcPr>
          <w:p w14:paraId="27EE21B9" w14:textId="7AD32C17" w:rsidR="00523A73" w:rsidRPr="00C974BD" w:rsidRDefault="00523A73" w:rsidP="00523A73">
            <w:pPr>
              <w:pStyle w:val="Cuerpo-PF"/>
              <w:rPr>
                <w:sz w:val="24"/>
                <w:szCs w:val="24"/>
              </w:rPr>
            </w:pPr>
            <w:r w:rsidRPr="00C974BD">
              <w:rPr>
                <w:sz w:val="24"/>
                <w:szCs w:val="24"/>
              </w:rPr>
              <w:t>172.168.0.71</w:t>
            </w:r>
          </w:p>
        </w:tc>
        <w:tc>
          <w:tcPr>
            <w:tcW w:w="2374" w:type="dxa"/>
          </w:tcPr>
          <w:p w14:paraId="0B993DFA" w14:textId="651F9307" w:rsidR="00523A73" w:rsidRPr="00C974BD" w:rsidRDefault="00523A73" w:rsidP="00523A73">
            <w:pPr>
              <w:pStyle w:val="Cuerpo-PF"/>
              <w:rPr>
                <w:sz w:val="24"/>
                <w:szCs w:val="24"/>
              </w:rPr>
            </w:pPr>
            <w:r w:rsidRPr="00C974BD">
              <w:rPr>
                <w:sz w:val="24"/>
                <w:szCs w:val="24"/>
              </w:rPr>
              <w:t>255.255.255.248/29</w:t>
            </w:r>
          </w:p>
          <w:p w14:paraId="75908794" w14:textId="124F69C4" w:rsidR="00523A73" w:rsidRPr="00C974BD" w:rsidRDefault="00523A73" w:rsidP="00523A73">
            <w:pPr>
              <w:rPr>
                <w:sz w:val="24"/>
                <w:szCs w:val="24"/>
                <w:lang w:val="es-MX"/>
              </w:rPr>
            </w:pPr>
          </w:p>
        </w:tc>
      </w:tr>
      <w:tr w:rsidR="00523A73" w:rsidRPr="00C974BD" w14:paraId="67C0E4CA" w14:textId="77777777" w:rsidTr="00C2363E">
        <w:trPr>
          <w:trHeight w:val="331"/>
        </w:trPr>
        <w:tc>
          <w:tcPr>
            <w:tcW w:w="10024" w:type="dxa"/>
            <w:gridSpan w:val="5"/>
          </w:tcPr>
          <w:p w14:paraId="668DC4B9" w14:textId="6419416C" w:rsidR="00523A73" w:rsidRPr="00C974BD" w:rsidRDefault="00523A73" w:rsidP="00523A73">
            <w:pPr>
              <w:pStyle w:val="Cuerpo-PF"/>
              <w:jc w:val="both"/>
              <w:rPr>
                <w:b/>
                <w:bCs/>
                <w:sz w:val="24"/>
                <w:szCs w:val="24"/>
              </w:rPr>
            </w:pPr>
            <w:r w:rsidRPr="00C974BD">
              <w:rPr>
                <w:b/>
                <w:bCs/>
                <w:sz w:val="24"/>
                <w:szCs w:val="24"/>
              </w:rPr>
              <w:t>*Cajeros autom</w:t>
            </w:r>
            <w:r w:rsidR="00C974BD" w:rsidRPr="00C974BD">
              <w:rPr>
                <w:b/>
                <w:bCs/>
                <w:sz w:val="24"/>
                <w:szCs w:val="24"/>
              </w:rPr>
              <w:t>á</w:t>
            </w:r>
            <w:r w:rsidRPr="00C974BD">
              <w:rPr>
                <w:b/>
                <w:bCs/>
                <w:sz w:val="24"/>
                <w:szCs w:val="24"/>
              </w:rPr>
              <w:t>ticos 3 hosts</w:t>
            </w:r>
          </w:p>
        </w:tc>
      </w:tr>
      <w:tr w:rsidR="004C7335" w:rsidRPr="00C974BD" w14:paraId="73D50278" w14:textId="77777777" w:rsidTr="00C2363E">
        <w:trPr>
          <w:trHeight w:val="331"/>
        </w:trPr>
        <w:tc>
          <w:tcPr>
            <w:tcW w:w="10024" w:type="dxa"/>
            <w:gridSpan w:val="5"/>
          </w:tcPr>
          <w:p w14:paraId="38C83639" w14:textId="02E93593" w:rsidR="004C7335" w:rsidRPr="00C974BD" w:rsidRDefault="004C7335" w:rsidP="00523A73">
            <w:pPr>
              <w:pStyle w:val="Cuerpo-PF"/>
              <w:jc w:val="both"/>
              <w:rPr>
                <w:b/>
                <w:bCs/>
                <w:sz w:val="24"/>
                <w:szCs w:val="24"/>
              </w:rPr>
            </w:pPr>
            <w:r w:rsidRPr="004C7335">
              <w:rPr>
                <w:b/>
                <w:bCs/>
                <w:sz w:val="24"/>
                <w:szCs w:val="24"/>
              </w:rPr>
              <w:t xml:space="preserve">***Subredes para nuevas </w:t>
            </w:r>
            <w:r>
              <w:rPr>
                <w:b/>
                <w:bCs/>
                <w:sz w:val="24"/>
                <w:szCs w:val="24"/>
              </w:rPr>
              <w:t>á</w:t>
            </w:r>
            <w:r w:rsidRPr="004C7335">
              <w:rPr>
                <w:b/>
                <w:bCs/>
                <w:sz w:val="24"/>
                <w:szCs w:val="24"/>
              </w:rPr>
              <w:t>reas</w:t>
            </w:r>
          </w:p>
        </w:tc>
      </w:tr>
      <w:tr w:rsidR="00523A73" w:rsidRPr="00C974BD" w14:paraId="4E62D624" w14:textId="77777777" w:rsidTr="00C2363E">
        <w:trPr>
          <w:trHeight w:val="674"/>
        </w:trPr>
        <w:tc>
          <w:tcPr>
            <w:tcW w:w="1271" w:type="dxa"/>
          </w:tcPr>
          <w:p w14:paraId="6E1615B0" w14:textId="79A3EB75" w:rsidR="00523A73" w:rsidRPr="002F7F98" w:rsidRDefault="00523A73" w:rsidP="00523A73">
            <w:pPr>
              <w:pStyle w:val="Cuerpo-PF"/>
              <w:rPr>
                <w:rFonts w:cs="Arial"/>
                <w:sz w:val="24"/>
                <w:szCs w:val="24"/>
              </w:rPr>
            </w:pPr>
            <w:r w:rsidRPr="002F7F98">
              <w:rPr>
                <w:rFonts w:cs="Arial"/>
                <w:sz w:val="24"/>
                <w:szCs w:val="24"/>
              </w:rPr>
              <w:t>2.1(6 hosts)</w:t>
            </w:r>
          </w:p>
        </w:tc>
        <w:tc>
          <w:tcPr>
            <w:tcW w:w="2268" w:type="dxa"/>
          </w:tcPr>
          <w:p w14:paraId="604AE7E3" w14:textId="623018A2" w:rsidR="00523A73" w:rsidRPr="002F7F98" w:rsidRDefault="00523A73" w:rsidP="00523A73">
            <w:pPr>
              <w:pStyle w:val="Cuerpo-PF"/>
              <w:rPr>
                <w:rFonts w:cs="Arial"/>
                <w:sz w:val="24"/>
                <w:szCs w:val="24"/>
              </w:rPr>
            </w:pPr>
            <w:r w:rsidRPr="002F7F98">
              <w:rPr>
                <w:rFonts w:cs="Arial"/>
                <w:sz w:val="24"/>
                <w:szCs w:val="24"/>
              </w:rPr>
              <w:t>172.168.0.72</w:t>
            </w:r>
          </w:p>
        </w:tc>
        <w:tc>
          <w:tcPr>
            <w:tcW w:w="1985" w:type="dxa"/>
          </w:tcPr>
          <w:p w14:paraId="34AEDF7C" w14:textId="6A2DE846" w:rsidR="00523A73" w:rsidRPr="002F7F98" w:rsidRDefault="00523A73" w:rsidP="00523A73">
            <w:pPr>
              <w:pStyle w:val="Cuerpo-PF"/>
              <w:rPr>
                <w:rFonts w:cs="Arial"/>
                <w:sz w:val="24"/>
                <w:szCs w:val="24"/>
              </w:rPr>
            </w:pPr>
            <w:r w:rsidRPr="002F7F98">
              <w:rPr>
                <w:rFonts w:cs="Arial"/>
                <w:sz w:val="24"/>
                <w:szCs w:val="24"/>
              </w:rPr>
              <w:t>172.168.0.73 - 172.168.0.78</w:t>
            </w:r>
          </w:p>
        </w:tc>
        <w:tc>
          <w:tcPr>
            <w:tcW w:w="2126" w:type="dxa"/>
          </w:tcPr>
          <w:p w14:paraId="33C060BA" w14:textId="7E34B512" w:rsidR="00523A73" w:rsidRPr="002F7F98" w:rsidRDefault="00523A73" w:rsidP="00523A73">
            <w:pPr>
              <w:pStyle w:val="Cuerpo-PF"/>
              <w:rPr>
                <w:rFonts w:cs="Arial"/>
                <w:sz w:val="24"/>
                <w:szCs w:val="24"/>
              </w:rPr>
            </w:pPr>
            <w:r w:rsidRPr="002F7F98">
              <w:rPr>
                <w:rFonts w:cs="Arial"/>
                <w:sz w:val="24"/>
                <w:szCs w:val="24"/>
              </w:rPr>
              <w:t>172.168.0.79</w:t>
            </w:r>
          </w:p>
        </w:tc>
        <w:tc>
          <w:tcPr>
            <w:tcW w:w="2374" w:type="dxa"/>
          </w:tcPr>
          <w:p w14:paraId="4E40E94F" w14:textId="6E7A71DC" w:rsidR="00523A73" w:rsidRPr="002F7F98" w:rsidRDefault="00523A73" w:rsidP="00523A73">
            <w:pPr>
              <w:pStyle w:val="Cuerpo-PF"/>
              <w:rPr>
                <w:rFonts w:cs="Arial"/>
                <w:sz w:val="24"/>
                <w:szCs w:val="24"/>
              </w:rPr>
            </w:pPr>
            <w:r w:rsidRPr="002F7F98">
              <w:rPr>
                <w:rFonts w:cs="Arial"/>
                <w:sz w:val="24"/>
                <w:szCs w:val="24"/>
              </w:rPr>
              <w:t>255.255.255.248/29</w:t>
            </w:r>
          </w:p>
          <w:p w14:paraId="764BA0C0" w14:textId="4713661B" w:rsidR="00523A73" w:rsidRPr="002F7F98" w:rsidRDefault="00523A73" w:rsidP="00523A73">
            <w:pPr>
              <w:ind w:firstLine="720"/>
              <w:rPr>
                <w:rFonts w:ascii="Arial" w:hAnsi="Arial" w:cs="Arial"/>
                <w:sz w:val="24"/>
                <w:szCs w:val="24"/>
                <w:lang w:val="es-MX"/>
              </w:rPr>
            </w:pPr>
          </w:p>
        </w:tc>
      </w:tr>
      <w:tr w:rsidR="000E4376" w:rsidRPr="00C974BD" w14:paraId="4E34BC99" w14:textId="77777777" w:rsidTr="000E4376">
        <w:trPr>
          <w:trHeight w:val="539"/>
        </w:trPr>
        <w:tc>
          <w:tcPr>
            <w:tcW w:w="1271" w:type="dxa"/>
          </w:tcPr>
          <w:p w14:paraId="162EC83A" w14:textId="7FF608CC" w:rsidR="000E4376" w:rsidRPr="002F7F98" w:rsidRDefault="000E4376" w:rsidP="000E4376">
            <w:pPr>
              <w:pStyle w:val="Cuerpo-PF"/>
              <w:rPr>
                <w:rFonts w:cs="Arial"/>
                <w:sz w:val="24"/>
                <w:szCs w:val="24"/>
              </w:rPr>
            </w:pPr>
            <w:r w:rsidRPr="002F7F98">
              <w:rPr>
                <w:rFonts w:cs="Arial"/>
                <w:sz w:val="24"/>
                <w:szCs w:val="24"/>
              </w:rPr>
              <w:t>2.2</w:t>
            </w:r>
          </w:p>
        </w:tc>
        <w:tc>
          <w:tcPr>
            <w:tcW w:w="2268" w:type="dxa"/>
          </w:tcPr>
          <w:p w14:paraId="1BC40FEC" w14:textId="02DE8125" w:rsidR="000E4376" w:rsidRPr="002F7F98" w:rsidRDefault="000E4376" w:rsidP="000E4376">
            <w:pPr>
              <w:pStyle w:val="Cuerpo-PF"/>
              <w:rPr>
                <w:rFonts w:cs="Arial"/>
                <w:sz w:val="24"/>
                <w:szCs w:val="24"/>
              </w:rPr>
            </w:pPr>
            <w:r w:rsidRPr="002F7F98">
              <w:rPr>
                <w:rFonts w:cs="Arial"/>
                <w:sz w:val="24"/>
                <w:szCs w:val="24"/>
              </w:rPr>
              <w:t>172.168.0.80</w:t>
            </w:r>
          </w:p>
        </w:tc>
        <w:tc>
          <w:tcPr>
            <w:tcW w:w="1985" w:type="dxa"/>
          </w:tcPr>
          <w:p w14:paraId="4BA382B6" w14:textId="6B1A365D" w:rsidR="000E4376" w:rsidRPr="002F7F98" w:rsidRDefault="000E4376" w:rsidP="000E4376">
            <w:pPr>
              <w:pStyle w:val="Cuerpo-PF"/>
              <w:rPr>
                <w:rFonts w:cs="Arial"/>
                <w:sz w:val="24"/>
                <w:szCs w:val="24"/>
              </w:rPr>
            </w:pPr>
            <w:r w:rsidRPr="002F7F98">
              <w:rPr>
                <w:rFonts w:cs="Arial"/>
                <w:sz w:val="24"/>
                <w:szCs w:val="24"/>
              </w:rPr>
              <w:t>172.168.0.81 - 172.168.0.126</w:t>
            </w:r>
          </w:p>
        </w:tc>
        <w:tc>
          <w:tcPr>
            <w:tcW w:w="2126" w:type="dxa"/>
          </w:tcPr>
          <w:p w14:paraId="5ADA5FE0" w14:textId="2A41EA33" w:rsidR="000E4376" w:rsidRPr="002F7F98" w:rsidRDefault="000E4376" w:rsidP="000E4376">
            <w:pPr>
              <w:pStyle w:val="Cuerpo-PF"/>
              <w:rPr>
                <w:rFonts w:cs="Arial"/>
                <w:sz w:val="24"/>
                <w:szCs w:val="24"/>
              </w:rPr>
            </w:pPr>
            <w:r w:rsidRPr="002F7F98">
              <w:rPr>
                <w:rFonts w:cs="Arial"/>
                <w:sz w:val="24"/>
                <w:szCs w:val="24"/>
              </w:rPr>
              <w:t>172.168.0.127</w:t>
            </w:r>
          </w:p>
        </w:tc>
        <w:tc>
          <w:tcPr>
            <w:tcW w:w="2374" w:type="dxa"/>
          </w:tcPr>
          <w:p w14:paraId="069CF376" w14:textId="4565995E" w:rsidR="000E4376" w:rsidRPr="002F7F98" w:rsidRDefault="002F7F98" w:rsidP="000E4376">
            <w:pPr>
              <w:pStyle w:val="Cuerpo-PF"/>
              <w:rPr>
                <w:rFonts w:cs="Arial"/>
                <w:sz w:val="24"/>
                <w:szCs w:val="24"/>
              </w:rPr>
            </w:pPr>
            <w:r w:rsidRPr="002F7F98">
              <w:rPr>
                <w:rFonts w:cs="Arial"/>
                <w:sz w:val="24"/>
                <w:szCs w:val="24"/>
              </w:rPr>
              <w:t>255.255.255.192/26</w:t>
            </w:r>
          </w:p>
        </w:tc>
      </w:tr>
      <w:tr w:rsidR="000E4376" w:rsidRPr="00C974BD" w14:paraId="431BF989" w14:textId="77777777" w:rsidTr="000E4376">
        <w:trPr>
          <w:trHeight w:val="350"/>
        </w:trPr>
        <w:tc>
          <w:tcPr>
            <w:tcW w:w="1271" w:type="dxa"/>
          </w:tcPr>
          <w:p w14:paraId="58342567" w14:textId="341D0AB0" w:rsidR="000E4376" w:rsidRPr="002F7F98" w:rsidRDefault="000E4376" w:rsidP="000E4376">
            <w:pPr>
              <w:pStyle w:val="Cuerpo-PF"/>
              <w:jc w:val="both"/>
              <w:rPr>
                <w:rFonts w:cs="Arial"/>
                <w:sz w:val="24"/>
                <w:szCs w:val="24"/>
              </w:rPr>
            </w:pPr>
            <w:r w:rsidRPr="002F7F98">
              <w:rPr>
                <w:rFonts w:cs="Arial"/>
                <w:sz w:val="24"/>
                <w:szCs w:val="24"/>
              </w:rPr>
              <w:t>3</w:t>
            </w:r>
          </w:p>
        </w:tc>
        <w:tc>
          <w:tcPr>
            <w:tcW w:w="2268" w:type="dxa"/>
          </w:tcPr>
          <w:p w14:paraId="638BC8DE" w14:textId="1B8AF8EB" w:rsidR="000E4376" w:rsidRPr="002F7F98" w:rsidRDefault="000E4376" w:rsidP="000E4376">
            <w:pPr>
              <w:pStyle w:val="Cuerpo-PF"/>
              <w:jc w:val="both"/>
              <w:rPr>
                <w:rFonts w:cs="Arial"/>
                <w:sz w:val="24"/>
                <w:szCs w:val="24"/>
              </w:rPr>
            </w:pPr>
            <w:r w:rsidRPr="002F7F98">
              <w:rPr>
                <w:rFonts w:cs="Arial"/>
                <w:sz w:val="24"/>
                <w:szCs w:val="24"/>
              </w:rPr>
              <w:t>172.168.0.128</w:t>
            </w:r>
          </w:p>
        </w:tc>
        <w:tc>
          <w:tcPr>
            <w:tcW w:w="1985" w:type="dxa"/>
          </w:tcPr>
          <w:p w14:paraId="04A5CE6F" w14:textId="591E9529" w:rsidR="000E4376" w:rsidRPr="002F7F98" w:rsidRDefault="000E4376" w:rsidP="000E4376">
            <w:pPr>
              <w:pStyle w:val="Cuerpo-PF"/>
              <w:jc w:val="both"/>
              <w:rPr>
                <w:rFonts w:cs="Arial"/>
                <w:sz w:val="24"/>
                <w:szCs w:val="24"/>
              </w:rPr>
            </w:pPr>
            <w:r w:rsidRPr="002F7F98">
              <w:rPr>
                <w:rFonts w:cs="Arial"/>
                <w:sz w:val="24"/>
                <w:szCs w:val="24"/>
              </w:rPr>
              <w:t>172.168.0.129 - 172.168.0.190</w:t>
            </w:r>
          </w:p>
        </w:tc>
        <w:tc>
          <w:tcPr>
            <w:tcW w:w="2126" w:type="dxa"/>
          </w:tcPr>
          <w:p w14:paraId="67ED2D5F" w14:textId="79F28A89" w:rsidR="000E4376" w:rsidRPr="002F7F98" w:rsidRDefault="000E4376" w:rsidP="000E4376">
            <w:pPr>
              <w:pStyle w:val="Cuerpo-PF"/>
              <w:jc w:val="both"/>
              <w:rPr>
                <w:rFonts w:cs="Arial"/>
                <w:sz w:val="24"/>
                <w:szCs w:val="24"/>
              </w:rPr>
            </w:pPr>
            <w:r w:rsidRPr="002F7F98">
              <w:rPr>
                <w:rFonts w:cs="Arial"/>
                <w:sz w:val="24"/>
                <w:szCs w:val="24"/>
              </w:rPr>
              <w:t>172.168.0.191</w:t>
            </w:r>
          </w:p>
        </w:tc>
        <w:tc>
          <w:tcPr>
            <w:tcW w:w="2374" w:type="dxa"/>
          </w:tcPr>
          <w:p w14:paraId="10F2866F" w14:textId="6580ACC7" w:rsidR="000E4376" w:rsidRPr="002F7F98" w:rsidRDefault="002F7F98" w:rsidP="000E4376">
            <w:pPr>
              <w:pStyle w:val="Cuerpo-PF"/>
              <w:jc w:val="both"/>
              <w:rPr>
                <w:rFonts w:cs="Arial"/>
                <w:sz w:val="24"/>
                <w:szCs w:val="24"/>
              </w:rPr>
            </w:pPr>
            <w:r w:rsidRPr="002F7F98">
              <w:rPr>
                <w:rFonts w:cs="Arial"/>
                <w:sz w:val="24"/>
                <w:szCs w:val="24"/>
              </w:rPr>
              <w:t>255.255.255.192/26</w:t>
            </w:r>
          </w:p>
        </w:tc>
      </w:tr>
      <w:tr w:rsidR="000E4376" w:rsidRPr="00C974BD" w14:paraId="740C391B" w14:textId="77777777" w:rsidTr="000E4376">
        <w:trPr>
          <w:trHeight w:val="350"/>
        </w:trPr>
        <w:tc>
          <w:tcPr>
            <w:tcW w:w="1271" w:type="dxa"/>
          </w:tcPr>
          <w:p w14:paraId="2340D2DD" w14:textId="071479C0" w:rsidR="000E4376" w:rsidRPr="002F7F98" w:rsidRDefault="000E4376" w:rsidP="000E4376">
            <w:pPr>
              <w:pStyle w:val="Cuerpo-PF"/>
              <w:rPr>
                <w:rFonts w:cs="Arial"/>
                <w:sz w:val="24"/>
                <w:szCs w:val="24"/>
              </w:rPr>
            </w:pPr>
            <w:r w:rsidRPr="002F7F98">
              <w:rPr>
                <w:rFonts w:cs="Arial"/>
                <w:sz w:val="24"/>
                <w:szCs w:val="24"/>
              </w:rPr>
              <w:t>4</w:t>
            </w:r>
          </w:p>
        </w:tc>
        <w:tc>
          <w:tcPr>
            <w:tcW w:w="2268" w:type="dxa"/>
          </w:tcPr>
          <w:p w14:paraId="08E636D0" w14:textId="161CA661" w:rsidR="000E4376" w:rsidRPr="002F7F98" w:rsidRDefault="000E4376" w:rsidP="000E4376">
            <w:pPr>
              <w:pStyle w:val="Cuerpo-PF"/>
              <w:rPr>
                <w:rFonts w:cs="Arial"/>
                <w:sz w:val="24"/>
                <w:szCs w:val="24"/>
              </w:rPr>
            </w:pPr>
            <w:r w:rsidRPr="002F7F98">
              <w:rPr>
                <w:rFonts w:cs="Arial"/>
                <w:sz w:val="24"/>
                <w:szCs w:val="24"/>
              </w:rPr>
              <w:t>172.168.0.192</w:t>
            </w:r>
          </w:p>
        </w:tc>
        <w:tc>
          <w:tcPr>
            <w:tcW w:w="1985" w:type="dxa"/>
          </w:tcPr>
          <w:p w14:paraId="02D18AD4" w14:textId="603A2F86" w:rsidR="000E4376" w:rsidRPr="002F7F98" w:rsidRDefault="000E4376" w:rsidP="000E4376">
            <w:pPr>
              <w:pStyle w:val="Cuerpo-PF"/>
              <w:rPr>
                <w:rFonts w:cs="Arial"/>
                <w:sz w:val="24"/>
                <w:szCs w:val="24"/>
              </w:rPr>
            </w:pPr>
            <w:r w:rsidRPr="002F7F98">
              <w:rPr>
                <w:rFonts w:cs="Arial"/>
                <w:sz w:val="24"/>
                <w:szCs w:val="24"/>
              </w:rPr>
              <w:t>172.168.0.193 - 172.168.0.254</w:t>
            </w:r>
          </w:p>
        </w:tc>
        <w:tc>
          <w:tcPr>
            <w:tcW w:w="2126" w:type="dxa"/>
          </w:tcPr>
          <w:p w14:paraId="3BC7A282" w14:textId="703CB569" w:rsidR="000E4376" w:rsidRPr="002F7F98" w:rsidRDefault="000E4376" w:rsidP="000E4376">
            <w:pPr>
              <w:pStyle w:val="Cuerpo-PF"/>
              <w:rPr>
                <w:rFonts w:cs="Arial"/>
                <w:sz w:val="24"/>
                <w:szCs w:val="24"/>
              </w:rPr>
            </w:pPr>
            <w:r w:rsidRPr="002F7F98">
              <w:rPr>
                <w:rFonts w:cs="Arial"/>
                <w:sz w:val="24"/>
                <w:szCs w:val="24"/>
              </w:rPr>
              <w:t>172.168.0.255</w:t>
            </w:r>
          </w:p>
        </w:tc>
        <w:tc>
          <w:tcPr>
            <w:tcW w:w="2374" w:type="dxa"/>
          </w:tcPr>
          <w:p w14:paraId="74B2379B" w14:textId="2E0639DA" w:rsidR="000E4376" w:rsidRPr="002F7F98" w:rsidRDefault="002F7F98" w:rsidP="000E4376">
            <w:pPr>
              <w:pStyle w:val="Cuerpo-PF"/>
              <w:rPr>
                <w:rFonts w:cs="Arial"/>
                <w:sz w:val="24"/>
                <w:szCs w:val="24"/>
              </w:rPr>
            </w:pPr>
            <w:r w:rsidRPr="002F7F98">
              <w:rPr>
                <w:rFonts w:cs="Arial"/>
                <w:sz w:val="24"/>
                <w:szCs w:val="24"/>
              </w:rPr>
              <w:t>255.255.255.192/26</w:t>
            </w:r>
          </w:p>
        </w:tc>
      </w:tr>
      <w:tr w:rsidR="000E4376" w:rsidRPr="00C974BD" w14:paraId="007BB39A" w14:textId="77777777" w:rsidTr="000E4376">
        <w:trPr>
          <w:trHeight w:val="350"/>
        </w:trPr>
        <w:tc>
          <w:tcPr>
            <w:tcW w:w="1271" w:type="dxa"/>
          </w:tcPr>
          <w:p w14:paraId="13F7AE22" w14:textId="3FF45E10" w:rsidR="000E4376" w:rsidRPr="002F7F98" w:rsidRDefault="000E4376" w:rsidP="000E4376">
            <w:pPr>
              <w:pStyle w:val="Cuerpo-PF"/>
              <w:rPr>
                <w:rFonts w:cs="Arial"/>
                <w:sz w:val="24"/>
                <w:szCs w:val="24"/>
              </w:rPr>
            </w:pPr>
            <w:r w:rsidRPr="002F7F98">
              <w:rPr>
                <w:rFonts w:cs="Arial"/>
                <w:sz w:val="24"/>
                <w:szCs w:val="24"/>
              </w:rPr>
              <w:t>5</w:t>
            </w:r>
          </w:p>
        </w:tc>
        <w:tc>
          <w:tcPr>
            <w:tcW w:w="2268" w:type="dxa"/>
          </w:tcPr>
          <w:p w14:paraId="1FE0026E" w14:textId="76503DB3" w:rsidR="000E4376" w:rsidRPr="002F7F98" w:rsidRDefault="000E4376" w:rsidP="000E4376">
            <w:pPr>
              <w:pStyle w:val="Cuerpo-PF"/>
              <w:rPr>
                <w:rFonts w:cs="Arial"/>
                <w:sz w:val="24"/>
                <w:szCs w:val="24"/>
              </w:rPr>
            </w:pPr>
            <w:r w:rsidRPr="002F7F98">
              <w:rPr>
                <w:rFonts w:cs="Arial"/>
                <w:sz w:val="24"/>
                <w:szCs w:val="24"/>
              </w:rPr>
              <w:t>172.168.1.0</w:t>
            </w:r>
          </w:p>
        </w:tc>
        <w:tc>
          <w:tcPr>
            <w:tcW w:w="1985" w:type="dxa"/>
          </w:tcPr>
          <w:p w14:paraId="6FC9F2A6" w14:textId="02FFE231" w:rsidR="000E4376" w:rsidRPr="002F7F98" w:rsidRDefault="000E4376" w:rsidP="000E4376">
            <w:pPr>
              <w:pStyle w:val="Cuerpo-PF"/>
              <w:rPr>
                <w:rFonts w:cs="Arial"/>
                <w:sz w:val="24"/>
                <w:szCs w:val="24"/>
              </w:rPr>
            </w:pPr>
            <w:r w:rsidRPr="002F7F98">
              <w:rPr>
                <w:rFonts w:cs="Arial"/>
                <w:sz w:val="24"/>
                <w:szCs w:val="24"/>
              </w:rPr>
              <w:t>172.168.1.1 - 172.168.1.62</w:t>
            </w:r>
          </w:p>
        </w:tc>
        <w:tc>
          <w:tcPr>
            <w:tcW w:w="2126" w:type="dxa"/>
          </w:tcPr>
          <w:p w14:paraId="316ECF74" w14:textId="4B3483F4" w:rsidR="000E4376" w:rsidRPr="002F7F98" w:rsidRDefault="000E4376" w:rsidP="000E4376">
            <w:pPr>
              <w:pStyle w:val="Cuerpo-PF"/>
              <w:rPr>
                <w:rFonts w:cs="Arial"/>
                <w:sz w:val="24"/>
                <w:szCs w:val="24"/>
              </w:rPr>
            </w:pPr>
            <w:r w:rsidRPr="002F7F98">
              <w:rPr>
                <w:rFonts w:cs="Arial"/>
                <w:sz w:val="24"/>
                <w:szCs w:val="24"/>
              </w:rPr>
              <w:t>172.168.1.63</w:t>
            </w:r>
          </w:p>
        </w:tc>
        <w:tc>
          <w:tcPr>
            <w:tcW w:w="2374" w:type="dxa"/>
          </w:tcPr>
          <w:p w14:paraId="03196671" w14:textId="6A47F74C" w:rsidR="000E4376" w:rsidRPr="002F7F98" w:rsidRDefault="002F7F98" w:rsidP="000E4376">
            <w:pPr>
              <w:pStyle w:val="Cuerpo-PF"/>
              <w:rPr>
                <w:rFonts w:cs="Arial"/>
                <w:sz w:val="24"/>
                <w:szCs w:val="24"/>
              </w:rPr>
            </w:pPr>
            <w:r w:rsidRPr="002F7F98">
              <w:rPr>
                <w:rFonts w:cs="Arial"/>
                <w:sz w:val="24"/>
                <w:szCs w:val="24"/>
              </w:rPr>
              <w:t>255.255.255.192/26</w:t>
            </w:r>
          </w:p>
        </w:tc>
      </w:tr>
      <w:tr w:rsidR="000E4376" w:rsidRPr="00C974BD" w14:paraId="07611E7D" w14:textId="77777777" w:rsidTr="000E4376">
        <w:trPr>
          <w:trHeight w:val="350"/>
        </w:trPr>
        <w:tc>
          <w:tcPr>
            <w:tcW w:w="1271" w:type="dxa"/>
          </w:tcPr>
          <w:p w14:paraId="24A5D76B" w14:textId="24A87AF8" w:rsidR="000E4376" w:rsidRPr="002F7F98" w:rsidRDefault="000E4376" w:rsidP="000E4376">
            <w:pPr>
              <w:pStyle w:val="Cuerpo-PF"/>
              <w:rPr>
                <w:rFonts w:cs="Arial"/>
                <w:sz w:val="24"/>
                <w:szCs w:val="24"/>
              </w:rPr>
            </w:pPr>
            <w:r w:rsidRPr="002F7F98">
              <w:rPr>
                <w:rFonts w:cs="Arial"/>
                <w:sz w:val="24"/>
                <w:szCs w:val="24"/>
              </w:rPr>
              <w:t>6</w:t>
            </w:r>
          </w:p>
        </w:tc>
        <w:tc>
          <w:tcPr>
            <w:tcW w:w="2268" w:type="dxa"/>
          </w:tcPr>
          <w:p w14:paraId="0945DE63" w14:textId="13F77F3F" w:rsidR="000E4376" w:rsidRPr="002F7F98" w:rsidRDefault="000E4376" w:rsidP="000E4376">
            <w:pPr>
              <w:pStyle w:val="Cuerpo-PF"/>
              <w:rPr>
                <w:rFonts w:cs="Arial"/>
                <w:sz w:val="24"/>
                <w:szCs w:val="24"/>
              </w:rPr>
            </w:pPr>
            <w:r w:rsidRPr="002F7F98">
              <w:rPr>
                <w:rFonts w:cs="Arial"/>
                <w:sz w:val="24"/>
                <w:szCs w:val="24"/>
              </w:rPr>
              <w:t>172.168.1.64</w:t>
            </w:r>
          </w:p>
        </w:tc>
        <w:tc>
          <w:tcPr>
            <w:tcW w:w="1985" w:type="dxa"/>
          </w:tcPr>
          <w:p w14:paraId="58713D57" w14:textId="661FE397" w:rsidR="000E4376" w:rsidRPr="002F7F98" w:rsidRDefault="000E4376" w:rsidP="000E4376">
            <w:pPr>
              <w:pStyle w:val="Cuerpo-PF"/>
              <w:rPr>
                <w:rFonts w:cs="Arial"/>
                <w:sz w:val="24"/>
                <w:szCs w:val="24"/>
              </w:rPr>
            </w:pPr>
            <w:r w:rsidRPr="002F7F98">
              <w:rPr>
                <w:rFonts w:cs="Arial"/>
                <w:sz w:val="24"/>
                <w:szCs w:val="24"/>
              </w:rPr>
              <w:t>172.168.1.65 - 172.168.1.126</w:t>
            </w:r>
          </w:p>
        </w:tc>
        <w:tc>
          <w:tcPr>
            <w:tcW w:w="2126" w:type="dxa"/>
          </w:tcPr>
          <w:p w14:paraId="0B4B0BBC" w14:textId="5206487D" w:rsidR="000E4376" w:rsidRPr="002F7F98" w:rsidRDefault="000E4376" w:rsidP="000E4376">
            <w:pPr>
              <w:pStyle w:val="Cuerpo-PF"/>
              <w:rPr>
                <w:rFonts w:cs="Arial"/>
                <w:sz w:val="24"/>
                <w:szCs w:val="24"/>
              </w:rPr>
            </w:pPr>
            <w:r w:rsidRPr="002F7F98">
              <w:rPr>
                <w:rFonts w:cs="Arial"/>
                <w:sz w:val="24"/>
                <w:szCs w:val="24"/>
              </w:rPr>
              <w:t>172.168.1.127</w:t>
            </w:r>
          </w:p>
        </w:tc>
        <w:tc>
          <w:tcPr>
            <w:tcW w:w="2374" w:type="dxa"/>
          </w:tcPr>
          <w:p w14:paraId="590DF447" w14:textId="113A36F0" w:rsidR="000E4376" w:rsidRPr="002F7F98" w:rsidRDefault="002F7F98" w:rsidP="000E4376">
            <w:pPr>
              <w:pStyle w:val="Cuerpo-PF"/>
              <w:rPr>
                <w:rFonts w:cs="Arial"/>
                <w:sz w:val="24"/>
                <w:szCs w:val="24"/>
              </w:rPr>
            </w:pPr>
            <w:r w:rsidRPr="002F7F98">
              <w:rPr>
                <w:rFonts w:cs="Arial"/>
                <w:sz w:val="24"/>
                <w:szCs w:val="24"/>
              </w:rPr>
              <w:t>255.255.255.192/26</w:t>
            </w:r>
          </w:p>
        </w:tc>
      </w:tr>
      <w:tr w:rsidR="000E4376" w:rsidRPr="00C974BD" w14:paraId="311EA6B1" w14:textId="77777777" w:rsidTr="000E4376">
        <w:trPr>
          <w:trHeight w:val="539"/>
        </w:trPr>
        <w:tc>
          <w:tcPr>
            <w:tcW w:w="1271" w:type="dxa"/>
          </w:tcPr>
          <w:p w14:paraId="33DB5AF5" w14:textId="3FF4C123" w:rsidR="000E4376" w:rsidRPr="002F7F98" w:rsidRDefault="000E4376" w:rsidP="000E4376">
            <w:pPr>
              <w:pStyle w:val="Cuerpo-PF"/>
              <w:rPr>
                <w:rFonts w:cs="Arial"/>
                <w:sz w:val="24"/>
                <w:szCs w:val="24"/>
              </w:rPr>
            </w:pPr>
            <w:r w:rsidRPr="002F7F98">
              <w:rPr>
                <w:rFonts w:cs="Arial"/>
                <w:sz w:val="24"/>
                <w:szCs w:val="24"/>
              </w:rPr>
              <w:t>7</w:t>
            </w:r>
          </w:p>
        </w:tc>
        <w:tc>
          <w:tcPr>
            <w:tcW w:w="2268" w:type="dxa"/>
          </w:tcPr>
          <w:p w14:paraId="013D2FAA" w14:textId="07EAA5E7" w:rsidR="000E4376" w:rsidRPr="002F7F98" w:rsidRDefault="000E4376" w:rsidP="000E4376">
            <w:pPr>
              <w:pStyle w:val="Cuerpo-PF"/>
              <w:rPr>
                <w:rFonts w:cs="Arial"/>
                <w:sz w:val="24"/>
                <w:szCs w:val="24"/>
              </w:rPr>
            </w:pPr>
            <w:r w:rsidRPr="002F7F98">
              <w:rPr>
                <w:rFonts w:cs="Arial"/>
                <w:sz w:val="24"/>
                <w:szCs w:val="24"/>
              </w:rPr>
              <w:t>172.168.1.128</w:t>
            </w:r>
          </w:p>
        </w:tc>
        <w:tc>
          <w:tcPr>
            <w:tcW w:w="1985" w:type="dxa"/>
          </w:tcPr>
          <w:p w14:paraId="235A4B40" w14:textId="0D650521" w:rsidR="000E4376" w:rsidRPr="002F7F98" w:rsidRDefault="000E4376" w:rsidP="000E4376">
            <w:pPr>
              <w:pStyle w:val="Cuerpo-PF"/>
              <w:rPr>
                <w:rFonts w:cs="Arial"/>
                <w:sz w:val="24"/>
                <w:szCs w:val="24"/>
              </w:rPr>
            </w:pPr>
            <w:r w:rsidRPr="002F7F98">
              <w:rPr>
                <w:rFonts w:cs="Arial"/>
                <w:sz w:val="24"/>
                <w:szCs w:val="24"/>
              </w:rPr>
              <w:t>172.168.1.129 - 172.168.1.190</w:t>
            </w:r>
          </w:p>
        </w:tc>
        <w:tc>
          <w:tcPr>
            <w:tcW w:w="2126" w:type="dxa"/>
          </w:tcPr>
          <w:p w14:paraId="5A059C75" w14:textId="626C4BE2" w:rsidR="000E4376" w:rsidRPr="002F7F98" w:rsidRDefault="000E4376" w:rsidP="000E4376">
            <w:pPr>
              <w:pStyle w:val="Cuerpo-PF"/>
              <w:rPr>
                <w:rFonts w:cs="Arial"/>
                <w:sz w:val="24"/>
                <w:szCs w:val="24"/>
              </w:rPr>
            </w:pPr>
            <w:r w:rsidRPr="002F7F98">
              <w:rPr>
                <w:rFonts w:cs="Arial"/>
                <w:sz w:val="24"/>
                <w:szCs w:val="24"/>
              </w:rPr>
              <w:t>172.168.1.191</w:t>
            </w:r>
          </w:p>
        </w:tc>
        <w:tc>
          <w:tcPr>
            <w:tcW w:w="2374" w:type="dxa"/>
          </w:tcPr>
          <w:p w14:paraId="2450216A" w14:textId="5CB8153D" w:rsidR="000E4376" w:rsidRPr="002F7F98" w:rsidRDefault="002F7F98" w:rsidP="000E4376">
            <w:pPr>
              <w:pStyle w:val="Cuerpo-PF"/>
              <w:rPr>
                <w:rFonts w:cs="Arial"/>
                <w:sz w:val="24"/>
                <w:szCs w:val="24"/>
              </w:rPr>
            </w:pPr>
            <w:r w:rsidRPr="002F7F98">
              <w:rPr>
                <w:rFonts w:cs="Arial"/>
                <w:sz w:val="24"/>
                <w:szCs w:val="24"/>
              </w:rPr>
              <w:t>255.255.255.192/26255.255.255.192/26</w:t>
            </w:r>
          </w:p>
        </w:tc>
      </w:tr>
      <w:tr w:rsidR="000E4376" w:rsidRPr="00C974BD" w14:paraId="6E798B7A" w14:textId="77777777" w:rsidTr="000E4376">
        <w:trPr>
          <w:trHeight w:val="350"/>
        </w:trPr>
        <w:tc>
          <w:tcPr>
            <w:tcW w:w="1271" w:type="dxa"/>
          </w:tcPr>
          <w:p w14:paraId="7FED9D34" w14:textId="7BF37912" w:rsidR="000E4376" w:rsidRPr="002F7F98" w:rsidRDefault="000E4376" w:rsidP="000E4376">
            <w:pPr>
              <w:pStyle w:val="Cuerpo-PF"/>
              <w:jc w:val="both"/>
              <w:rPr>
                <w:rFonts w:cs="Arial"/>
                <w:sz w:val="24"/>
                <w:szCs w:val="24"/>
              </w:rPr>
            </w:pPr>
            <w:r w:rsidRPr="002F7F98">
              <w:rPr>
                <w:rFonts w:cs="Arial"/>
                <w:sz w:val="24"/>
                <w:szCs w:val="24"/>
              </w:rPr>
              <w:t>8</w:t>
            </w:r>
          </w:p>
        </w:tc>
        <w:tc>
          <w:tcPr>
            <w:tcW w:w="2268" w:type="dxa"/>
          </w:tcPr>
          <w:p w14:paraId="59B4C9FA" w14:textId="1DD09576" w:rsidR="000E4376" w:rsidRPr="002F7F98" w:rsidRDefault="000E4376" w:rsidP="000E4376">
            <w:pPr>
              <w:pStyle w:val="Cuerpo-PF"/>
              <w:jc w:val="both"/>
              <w:rPr>
                <w:rFonts w:cs="Arial"/>
                <w:sz w:val="24"/>
                <w:szCs w:val="24"/>
              </w:rPr>
            </w:pPr>
            <w:r w:rsidRPr="002F7F98">
              <w:rPr>
                <w:rFonts w:cs="Arial"/>
                <w:sz w:val="24"/>
                <w:szCs w:val="24"/>
              </w:rPr>
              <w:t>172.168.1.192</w:t>
            </w:r>
          </w:p>
        </w:tc>
        <w:tc>
          <w:tcPr>
            <w:tcW w:w="1985" w:type="dxa"/>
          </w:tcPr>
          <w:p w14:paraId="07B55FDA" w14:textId="09A0B6B4" w:rsidR="000E4376" w:rsidRPr="002F7F98" w:rsidRDefault="000E4376" w:rsidP="000E4376">
            <w:pPr>
              <w:pStyle w:val="Cuerpo-PF"/>
              <w:jc w:val="both"/>
              <w:rPr>
                <w:rFonts w:cs="Arial"/>
                <w:sz w:val="24"/>
                <w:szCs w:val="24"/>
              </w:rPr>
            </w:pPr>
            <w:r w:rsidRPr="002F7F98">
              <w:rPr>
                <w:rFonts w:cs="Arial"/>
                <w:sz w:val="24"/>
                <w:szCs w:val="24"/>
              </w:rPr>
              <w:t>172.168.1.193 - 172.168.1.254</w:t>
            </w:r>
          </w:p>
        </w:tc>
        <w:tc>
          <w:tcPr>
            <w:tcW w:w="2126" w:type="dxa"/>
          </w:tcPr>
          <w:p w14:paraId="542AF47A" w14:textId="5DD73F5C" w:rsidR="000E4376" w:rsidRPr="002F7F98" w:rsidRDefault="000E4376" w:rsidP="000E4376">
            <w:pPr>
              <w:pStyle w:val="Cuerpo-PF"/>
              <w:jc w:val="both"/>
              <w:rPr>
                <w:rFonts w:cs="Arial"/>
                <w:sz w:val="24"/>
                <w:szCs w:val="24"/>
              </w:rPr>
            </w:pPr>
            <w:r w:rsidRPr="002F7F98">
              <w:rPr>
                <w:rFonts w:cs="Arial"/>
                <w:sz w:val="24"/>
                <w:szCs w:val="24"/>
              </w:rPr>
              <w:t>172.168.1.255</w:t>
            </w:r>
          </w:p>
        </w:tc>
        <w:tc>
          <w:tcPr>
            <w:tcW w:w="2374" w:type="dxa"/>
          </w:tcPr>
          <w:p w14:paraId="0EF1D4B3" w14:textId="2B898DB3" w:rsidR="000E4376" w:rsidRPr="002F7F98" w:rsidRDefault="002F7F98" w:rsidP="000E4376">
            <w:pPr>
              <w:pStyle w:val="Cuerpo-PF"/>
              <w:jc w:val="both"/>
              <w:rPr>
                <w:rFonts w:cs="Arial"/>
                <w:sz w:val="24"/>
                <w:szCs w:val="24"/>
              </w:rPr>
            </w:pPr>
            <w:r w:rsidRPr="002F7F98">
              <w:rPr>
                <w:rFonts w:cs="Arial"/>
                <w:sz w:val="24"/>
                <w:szCs w:val="24"/>
              </w:rPr>
              <w:t>255.255.255.192/26</w:t>
            </w:r>
          </w:p>
        </w:tc>
      </w:tr>
      <w:tr w:rsidR="000E4376" w:rsidRPr="00C974BD" w14:paraId="3DEDF838" w14:textId="77777777" w:rsidTr="000E4376">
        <w:trPr>
          <w:trHeight w:val="350"/>
        </w:trPr>
        <w:tc>
          <w:tcPr>
            <w:tcW w:w="1271" w:type="dxa"/>
          </w:tcPr>
          <w:p w14:paraId="47E8A6DB" w14:textId="2DFF080C" w:rsidR="000E4376" w:rsidRPr="002F7F98" w:rsidRDefault="000E4376" w:rsidP="000E4376">
            <w:pPr>
              <w:pStyle w:val="Cuerpo-PF"/>
              <w:rPr>
                <w:rFonts w:cs="Arial"/>
                <w:sz w:val="24"/>
                <w:szCs w:val="24"/>
              </w:rPr>
            </w:pPr>
            <w:r w:rsidRPr="002F7F98">
              <w:rPr>
                <w:rFonts w:cs="Arial"/>
                <w:sz w:val="24"/>
                <w:szCs w:val="24"/>
              </w:rPr>
              <w:t>9</w:t>
            </w:r>
          </w:p>
        </w:tc>
        <w:tc>
          <w:tcPr>
            <w:tcW w:w="2268" w:type="dxa"/>
          </w:tcPr>
          <w:p w14:paraId="4355E9D0" w14:textId="7A1C041B" w:rsidR="000E4376" w:rsidRPr="002F7F98" w:rsidRDefault="000E4376" w:rsidP="000E4376">
            <w:pPr>
              <w:pStyle w:val="Cuerpo-PF"/>
              <w:rPr>
                <w:rFonts w:cs="Arial"/>
                <w:sz w:val="24"/>
                <w:szCs w:val="24"/>
              </w:rPr>
            </w:pPr>
            <w:r w:rsidRPr="002F7F98">
              <w:rPr>
                <w:rFonts w:cs="Arial"/>
                <w:sz w:val="24"/>
                <w:szCs w:val="24"/>
              </w:rPr>
              <w:t>172.168.2.0</w:t>
            </w:r>
          </w:p>
        </w:tc>
        <w:tc>
          <w:tcPr>
            <w:tcW w:w="1985" w:type="dxa"/>
          </w:tcPr>
          <w:p w14:paraId="51F7AAA0" w14:textId="001FA5B1" w:rsidR="000E4376" w:rsidRPr="002F7F98" w:rsidRDefault="000E4376" w:rsidP="000E4376">
            <w:pPr>
              <w:pStyle w:val="Cuerpo-PF"/>
              <w:rPr>
                <w:rFonts w:cs="Arial"/>
                <w:sz w:val="24"/>
                <w:szCs w:val="24"/>
              </w:rPr>
            </w:pPr>
            <w:r w:rsidRPr="002F7F98">
              <w:rPr>
                <w:rFonts w:cs="Arial"/>
                <w:sz w:val="24"/>
                <w:szCs w:val="24"/>
              </w:rPr>
              <w:t>172.168.2.1 - 172.168.2.62</w:t>
            </w:r>
          </w:p>
        </w:tc>
        <w:tc>
          <w:tcPr>
            <w:tcW w:w="2126" w:type="dxa"/>
          </w:tcPr>
          <w:p w14:paraId="2559A2B4" w14:textId="5867EA0C" w:rsidR="000E4376" w:rsidRPr="002F7F98" w:rsidRDefault="000E4376" w:rsidP="000E4376">
            <w:pPr>
              <w:pStyle w:val="Cuerpo-PF"/>
              <w:rPr>
                <w:rFonts w:cs="Arial"/>
                <w:sz w:val="24"/>
                <w:szCs w:val="24"/>
              </w:rPr>
            </w:pPr>
            <w:r w:rsidRPr="002F7F98">
              <w:rPr>
                <w:rFonts w:cs="Arial"/>
                <w:sz w:val="24"/>
                <w:szCs w:val="24"/>
              </w:rPr>
              <w:t>172.168.2.63</w:t>
            </w:r>
          </w:p>
        </w:tc>
        <w:tc>
          <w:tcPr>
            <w:tcW w:w="2374" w:type="dxa"/>
          </w:tcPr>
          <w:p w14:paraId="7AC3A06A" w14:textId="518A4A2E" w:rsidR="000E4376" w:rsidRPr="002F7F98" w:rsidRDefault="002F7F98" w:rsidP="000E4376">
            <w:pPr>
              <w:pStyle w:val="Cuerpo-PF"/>
              <w:rPr>
                <w:rFonts w:cs="Arial"/>
                <w:sz w:val="24"/>
                <w:szCs w:val="24"/>
              </w:rPr>
            </w:pPr>
            <w:r w:rsidRPr="002F7F98">
              <w:rPr>
                <w:rFonts w:cs="Arial"/>
                <w:sz w:val="24"/>
                <w:szCs w:val="24"/>
              </w:rPr>
              <w:t>255.255.255.192/26</w:t>
            </w:r>
          </w:p>
        </w:tc>
      </w:tr>
      <w:tr w:rsidR="000E4376" w:rsidRPr="00C974BD" w14:paraId="78BF6398" w14:textId="77777777" w:rsidTr="000E4376">
        <w:trPr>
          <w:trHeight w:val="350"/>
        </w:trPr>
        <w:tc>
          <w:tcPr>
            <w:tcW w:w="1271" w:type="dxa"/>
          </w:tcPr>
          <w:p w14:paraId="6D5863F8" w14:textId="53F5FF38" w:rsidR="000E4376" w:rsidRPr="002F7F98" w:rsidRDefault="000E4376" w:rsidP="000E4376">
            <w:pPr>
              <w:pStyle w:val="Cuerpo-PF"/>
              <w:rPr>
                <w:rFonts w:cs="Arial"/>
                <w:sz w:val="24"/>
                <w:szCs w:val="24"/>
              </w:rPr>
            </w:pPr>
            <w:r w:rsidRPr="002F7F98">
              <w:rPr>
                <w:rFonts w:cs="Arial"/>
                <w:sz w:val="24"/>
                <w:szCs w:val="24"/>
              </w:rPr>
              <w:t>10</w:t>
            </w:r>
          </w:p>
        </w:tc>
        <w:tc>
          <w:tcPr>
            <w:tcW w:w="2268" w:type="dxa"/>
          </w:tcPr>
          <w:p w14:paraId="730002F3" w14:textId="6584016E" w:rsidR="000E4376" w:rsidRPr="002F7F98" w:rsidRDefault="000E4376" w:rsidP="000E4376">
            <w:pPr>
              <w:pStyle w:val="Cuerpo-PF"/>
              <w:rPr>
                <w:rFonts w:cs="Arial"/>
                <w:sz w:val="24"/>
                <w:szCs w:val="24"/>
              </w:rPr>
            </w:pPr>
            <w:r w:rsidRPr="002F7F98">
              <w:rPr>
                <w:rFonts w:cs="Arial"/>
                <w:sz w:val="24"/>
                <w:szCs w:val="24"/>
              </w:rPr>
              <w:t>172.168.2.64</w:t>
            </w:r>
          </w:p>
        </w:tc>
        <w:tc>
          <w:tcPr>
            <w:tcW w:w="1985" w:type="dxa"/>
          </w:tcPr>
          <w:p w14:paraId="627E06CE" w14:textId="3C623FA4" w:rsidR="000E4376" w:rsidRPr="002F7F98" w:rsidRDefault="000E4376" w:rsidP="000E4376">
            <w:pPr>
              <w:pStyle w:val="Cuerpo-PF"/>
              <w:rPr>
                <w:rFonts w:cs="Arial"/>
                <w:sz w:val="24"/>
                <w:szCs w:val="24"/>
              </w:rPr>
            </w:pPr>
            <w:r w:rsidRPr="002F7F98">
              <w:rPr>
                <w:rFonts w:cs="Arial"/>
                <w:sz w:val="24"/>
                <w:szCs w:val="24"/>
              </w:rPr>
              <w:t>172.168.2.65 - 172.168.2.126</w:t>
            </w:r>
          </w:p>
        </w:tc>
        <w:tc>
          <w:tcPr>
            <w:tcW w:w="2126" w:type="dxa"/>
          </w:tcPr>
          <w:p w14:paraId="17D807A5" w14:textId="74F213ED" w:rsidR="000E4376" w:rsidRPr="002F7F98" w:rsidRDefault="000E4376" w:rsidP="000E4376">
            <w:pPr>
              <w:pStyle w:val="Cuerpo-PF"/>
              <w:rPr>
                <w:rFonts w:cs="Arial"/>
                <w:sz w:val="24"/>
                <w:szCs w:val="24"/>
              </w:rPr>
            </w:pPr>
            <w:r w:rsidRPr="002F7F98">
              <w:rPr>
                <w:rFonts w:cs="Arial"/>
                <w:sz w:val="24"/>
                <w:szCs w:val="24"/>
              </w:rPr>
              <w:t>172.168.2.127</w:t>
            </w:r>
          </w:p>
        </w:tc>
        <w:tc>
          <w:tcPr>
            <w:tcW w:w="2374" w:type="dxa"/>
          </w:tcPr>
          <w:p w14:paraId="55AA139D" w14:textId="50B183A0" w:rsidR="000E4376" w:rsidRPr="002F7F98" w:rsidRDefault="002F7F98" w:rsidP="000E4376">
            <w:pPr>
              <w:pStyle w:val="Cuerpo-PF"/>
              <w:rPr>
                <w:rFonts w:cs="Arial"/>
                <w:sz w:val="24"/>
                <w:szCs w:val="24"/>
              </w:rPr>
            </w:pPr>
            <w:r w:rsidRPr="002F7F98">
              <w:rPr>
                <w:rFonts w:cs="Arial"/>
                <w:sz w:val="24"/>
                <w:szCs w:val="24"/>
              </w:rPr>
              <w:t>255.255.255.192/26</w:t>
            </w:r>
          </w:p>
        </w:tc>
      </w:tr>
      <w:tr w:rsidR="002F7F98" w:rsidRPr="00C974BD" w14:paraId="1C44C646" w14:textId="77777777" w:rsidTr="000E4376">
        <w:trPr>
          <w:trHeight w:val="350"/>
        </w:trPr>
        <w:tc>
          <w:tcPr>
            <w:tcW w:w="1271" w:type="dxa"/>
          </w:tcPr>
          <w:p w14:paraId="615CBE32" w14:textId="59F6ACD8" w:rsidR="002F7F98" w:rsidRPr="002F7F98" w:rsidRDefault="002F7F98" w:rsidP="002F7F98">
            <w:pPr>
              <w:pStyle w:val="Cuerpo-PF"/>
              <w:rPr>
                <w:rFonts w:cs="Arial"/>
                <w:sz w:val="24"/>
                <w:szCs w:val="24"/>
              </w:rPr>
            </w:pPr>
            <w:r w:rsidRPr="002F7F98">
              <w:rPr>
                <w:rFonts w:cs="Arial"/>
                <w:sz w:val="24"/>
                <w:szCs w:val="24"/>
              </w:rPr>
              <w:lastRenderedPageBreak/>
              <w:t>11</w:t>
            </w:r>
          </w:p>
        </w:tc>
        <w:tc>
          <w:tcPr>
            <w:tcW w:w="2268" w:type="dxa"/>
          </w:tcPr>
          <w:p w14:paraId="3DF9674B" w14:textId="46D4F179" w:rsidR="002F7F98" w:rsidRPr="002F7F98" w:rsidRDefault="002F7F98" w:rsidP="002F7F98">
            <w:pPr>
              <w:pStyle w:val="Cuerpo-PF"/>
              <w:rPr>
                <w:rFonts w:cs="Arial"/>
                <w:sz w:val="24"/>
                <w:szCs w:val="24"/>
              </w:rPr>
            </w:pPr>
            <w:r w:rsidRPr="002F7F98">
              <w:rPr>
                <w:rFonts w:cs="Arial"/>
                <w:sz w:val="24"/>
                <w:szCs w:val="24"/>
              </w:rPr>
              <w:t>172.168.2.128</w:t>
            </w:r>
          </w:p>
        </w:tc>
        <w:tc>
          <w:tcPr>
            <w:tcW w:w="1985" w:type="dxa"/>
          </w:tcPr>
          <w:p w14:paraId="23FC8E00" w14:textId="2EC1A352" w:rsidR="002F7F98" w:rsidRPr="002F7F98" w:rsidRDefault="002F7F98" w:rsidP="002F7F98">
            <w:pPr>
              <w:pStyle w:val="Cuerpo-PF"/>
              <w:rPr>
                <w:rFonts w:cs="Arial"/>
                <w:sz w:val="24"/>
                <w:szCs w:val="24"/>
              </w:rPr>
            </w:pPr>
            <w:r w:rsidRPr="002F7F98">
              <w:rPr>
                <w:rFonts w:cs="Arial"/>
                <w:sz w:val="24"/>
                <w:szCs w:val="24"/>
              </w:rPr>
              <w:t>172.168.2.129 - 172.168.2.190</w:t>
            </w:r>
          </w:p>
        </w:tc>
        <w:tc>
          <w:tcPr>
            <w:tcW w:w="2126" w:type="dxa"/>
          </w:tcPr>
          <w:p w14:paraId="2AE0631A" w14:textId="743242AE" w:rsidR="002F7F98" w:rsidRPr="002F7F98" w:rsidRDefault="002F7F98" w:rsidP="002F7F98">
            <w:pPr>
              <w:pStyle w:val="Cuerpo-PF"/>
              <w:rPr>
                <w:rFonts w:cs="Arial"/>
                <w:sz w:val="24"/>
                <w:szCs w:val="24"/>
              </w:rPr>
            </w:pPr>
            <w:r w:rsidRPr="002F7F98">
              <w:rPr>
                <w:rFonts w:cs="Arial"/>
                <w:sz w:val="24"/>
                <w:szCs w:val="24"/>
              </w:rPr>
              <w:t>172.168.2.191</w:t>
            </w:r>
          </w:p>
        </w:tc>
        <w:tc>
          <w:tcPr>
            <w:tcW w:w="2374" w:type="dxa"/>
          </w:tcPr>
          <w:p w14:paraId="7D46B2C2" w14:textId="77A529C5" w:rsidR="002F7F98" w:rsidRPr="002F7F98" w:rsidRDefault="002F7F98" w:rsidP="002F7F98">
            <w:pPr>
              <w:pStyle w:val="Cuerpo-PF"/>
              <w:rPr>
                <w:rFonts w:cs="Arial"/>
                <w:sz w:val="24"/>
                <w:szCs w:val="20"/>
              </w:rPr>
            </w:pPr>
            <w:r w:rsidRPr="002F7F98">
              <w:rPr>
                <w:sz w:val="24"/>
                <w:szCs w:val="20"/>
              </w:rPr>
              <w:t>255.255.255.192/26</w:t>
            </w:r>
          </w:p>
        </w:tc>
      </w:tr>
      <w:tr w:rsidR="002F7F98" w:rsidRPr="00C974BD" w14:paraId="49032BFD" w14:textId="77777777" w:rsidTr="000E4376">
        <w:trPr>
          <w:trHeight w:val="539"/>
        </w:trPr>
        <w:tc>
          <w:tcPr>
            <w:tcW w:w="1271" w:type="dxa"/>
          </w:tcPr>
          <w:p w14:paraId="15772068" w14:textId="648467ED" w:rsidR="002F7F98" w:rsidRPr="002F7F98" w:rsidRDefault="002F7F98" w:rsidP="002F7F98">
            <w:pPr>
              <w:pStyle w:val="Cuerpo-PF"/>
              <w:rPr>
                <w:rFonts w:cs="Arial"/>
                <w:sz w:val="24"/>
                <w:szCs w:val="24"/>
              </w:rPr>
            </w:pPr>
            <w:r w:rsidRPr="002F7F98">
              <w:rPr>
                <w:rFonts w:cs="Arial"/>
                <w:sz w:val="24"/>
                <w:szCs w:val="24"/>
              </w:rPr>
              <w:t>12</w:t>
            </w:r>
          </w:p>
        </w:tc>
        <w:tc>
          <w:tcPr>
            <w:tcW w:w="2268" w:type="dxa"/>
          </w:tcPr>
          <w:p w14:paraId="1622F95F" w14:textId="3039DDB8" w:rsidR="002F7F98" w:rsidRPr="002F7F98" w:rsidRDefault="002F7F98" w:rsidP="002F7F98">
            <w:pPr>
              <w:pStyle w:val="Cuerpo-PF"/>
              <w:rPr>
                <w:rFonts w:cs="Arial"/>
                <w:sz w:val="24"/>
                <w:szCs w:val="24"/>
              </w:rPr>
            </w:pPr>
            <w:r w:rsidRPr="002F7F98">
              <w:rPr>
                <w:rFonts w:cs="Arial"/>
                <w:sz w:val="24"/>
                <w:szCs w:val="24"/>
              </w:rPr>
              <w:t>172.168.2.192</w:t>
            </w:r>
          </w:p>
        </w:tc>
        <w:tc>
          <w:tcPr>
            <w:tcW w:w="1985" w:type="dxa"/>
          </w:tcPr>
          <w:p w14:paraId="56C55ED8" w14:textId="71FA064B" w:rsidR="002F7F98" w:rsidRPr="002F7F98" w:rsidRDefault="002F7F98" w:rsidP="002F7F98">
            <w:pPr>
              <w:pStyle w:val="Cuerpo-PF"/>
              <w:rPr>
                <w:rFonts w:cs="Arial"/>
                <w:sz w:val="24"/>
                <w:szCs w:val="24"/>
              </w:rPr>
            </w:pPr>
            <w:r w:rsidRPr="002F7F98">
              <w:rPr>
                <w:rFonts w:cs="Arial"/>
                <w:sz w:val="24"/>
                <w:szCs w:val="24"/>
              </w:rPr>
              <w:t>172.168.2.193 - 172.168.2.254</w:t>
            </w:r>
          </w:p>
        </w:tc>
        <w:tc>
          <w:tcPr>
            <w:tcW w:w="2126" w:type="dxa"/>
          </w:tcPr>
          <w:p w14:paraId="6CD45A2F" w14:textId="19FBE96C" w:rsidR="002F7F98" w:rsidRPr="002F7F98" w:rsidRDefault="002F7F98" w:rsidP="002F7F98">
            <w:pPr>
              <w:pStyle w:val="Cuerpo-PF"/>
              <w:rPr>
                <w:rFonts w:cs="Arial"/>
                <w:sz w:val="24"/>
                <w:szCs w:val="24"/>
              </w:rPr>
            </w:pPr>
            <w:r w:rsidRPr="002F7F98">
              <w:rPr>
                <w:rFonts w:cs="Arial"/>
                <w:sz w:val="24"/>
                <w:szCs w:val="24"/>
              </w:rPr>
              <w:t>172.168.2.255</w:t>
            </w:r>
          </w:p>
        </w:tc>
        <w:tc>
          <w:tcPr>
            <w:tcW w:w="2374" w:type="dxa"/>
          </w:tcPr>
          <w:p w14:paraId="2994B57C" w14:textId="1640714A" w:rsidR="002F7F98" w:rsidRPr="002F7F98" w:rsidRDefault="002F7F98" w:rsidP="002F7F98">
            <w:pPr>
              <w:pStyle w:val="Cuerpo-PF"/>
              <w:rPr>
                <w:rFonts w:cs="Arial"/>
                <w:sz w:val="24"/>
                <w:szCs w:val="20"/>
              </w:rPr>
            </w:pPr>
            <w:r w:rsidRPr="002F7F98">
              <w:rPr>
                <w:sz w:val="24"/>
                <w:szCs w:val="20"/>
              </w:rPr>
              <w:t>255.255.255.192/26</w:t>
            </w:r>
          </w:p>
        </w:tc>
      </w:tr>
      <w:tr w:rsidR="002F7F98" w:rsidRPr="00C974BD" w14:paraId="28C31D62" w14:textId="77777777" w:rsidTr="000E4376">
        <w:trPr>
          <w:trHeight w:val="350"/>
        </w:trPr>
        <w:tc>
          <w:tcPr>
            <w:tcW w:w="1271" w:type="dxa"/>
          </w:tcPr>
          <w:p w14:paraId="19BB6FDD" w14:textId="06F7CDB9" w:rsidR="002F7F98" w:rsidRPr="002F7F98" w:rsidRDefault="002F7F98" w:rsidP="002F7F98">
            <w:pPr>
              <w:pStyle w:val="Cuerpo-PF"/>
              <w:jc w:val="both"/>
              <w:rPr>
                <w:rFonts w:cs="Arial"/>
                <w:sz w:val="24"/>
                <w:szCs w:val="24"/>
              </w:rPr>
            </w:pPr>
            <w:r w:rsidRPr="002F7F98">
              <w:rPr>
                <w:rFonts w:cs="Arial"/>
                <w:sz w:val="24"/>
                <w:szCs w:val="24"/>
              </w:rPr>
              <w:t>13</w:t>
            </w:r>
          </w:p>
        </w:tc>
        <w:tc>
          <w:tcPr>
            <w:tcW w:w="2268" w:type="dxa"/>
          </w:tcPr>
          <w:p w14:paraId="46BF3ACA" w14:textId="55DB86DA" w:rsidR="002F7F98" w:rsidRPr="002F7F98" w:rsidRDefault="002F7F98" w:rsidP="002F7F98">
            <w:pPr>
              <w:pStyle w:val="Cuerpo-PF"/>
              <w:jc w:val="both"/>
              <w:rPr>
                <w:rFonts w:cs="Arial"/>
                <w:sz w:val="24"/>
                <w:szCs w:val="24"/>
              </w:rPr>
            </w:pPr>
            <w:r w:rsidRPr="002F7F98">
              <w:rPr>
                <w:rFonts w:cs="Arial"/>
                <w:sz w:val="24"/>
                <w:szCs w:val="24"/>
              </w:rPr>
              <w:t>172.168.3.0</w:t>
            </w:r>
          </w:p>
        </w:tc>
        <w:tc>
          <w:tcPr>
            <w:tcW w:w="1985" w:type="dxa"/>
          </w:tcPr>
          <w:p w14:paraId="313F387E" w14:textId="3074BF64" w:rsidR="002F7F98" w:rsidRPr="002F7F98" w:rsidRDefault="002F7F98" w:rsidP="002F7F98">
            <w:pPr>
              <w:pStyle w:val="Cuerpo-PF"/>
              <w:jc w:val="both"/>
              <w:rPr>
                <w:rFonts w:cs="Arial"/>
                <w:sz w:val="24"/>
                <w:szCs w:val="24"/>
              </w:rPr>
            </w:pPr>
            <w:r w:rsidRPr="002F7F98">
              <w:rPr>
                <w:rFonts w:cs="Arial"/>
                <w:sz w:val="24"/>
                <w:szCs w:val="24"/>
              </w:rPr>
              <w:t>172.168.3.1 - 172.168.3.62</w:t>
            </w:r>
          </w:p>
        </w:tc>
        <w:tc>
          <w:tcPr>
            <w:tcW w:w="2126" w:type="dxa"/>
          </w:tcPr>
          <w:p w14:paraId="6166FCD5" w14:textId="548CADB0" w:rsidR="002F7F98" w:rsidRPr="002F7F98" w:rsidRDefault="002F7F98" w:rsidP="002F7F98">
            <w:pPr>
              <w:pStyle w:val="Cuerpo-PF"/>
              <w:jc w:val="both"/>
              <w:rPr>
                <w:rFonts w:cs="Arial"/>
                <w:sz w:val="24"/>
                <w:szCs w:val="24"/>
              </w:rPr>
            </w:pPr>
            <w:r w:rsidRPr="002F7F98">
              <w:rPr>
                <w:rFonts w:cs="Arial"/>
                <w:sz w:val="24"/>
                <w:szCs w:val="24"/>
              </w:rPr>
              <w:t>172.168.3.63</w:t>
            </w:r>
          </w:p>
        </w:tc>
        <w:tc>
          <w:tcPr>
            <w:tcW w:w="2374" w:type="dxa"/>
          </w:tcPr>
          <w:p w14:paraId="46FE6706" w14:textId="4146EE23" w:rsidR="002F7F98" w:rsidRPr="002F7F98" w:rsidRDefault="002F7F98" w:rsidP="002F7F98">
            <w:pPr>
              <w:pStyle w:val="Cuerpo-PF"/>
              <w:jc w:val="both"/>
              <w:rPr>
                <w:rFonts w:cs="Arial"/>
                <w:sz w:val="24"/>
                <w:szCs w:val="20"/>
              </w:rPr>
            </w:pPr>
            <w:r w:rsidRPr="002F7F98">
              <w:rPr>
                <w:sz w:val="24"/>
                <w:szCs w:val="20"/>
              </w:rPr>
              <w:t>255.255.255.192/26</w:t>
            </w:r>
          </w:p>
        </w:tc>
      </w:tr>
      <w:tr w:rsidR="002F7F98" w:rsidRPr="00C974BD" w14:paraId="0EB18F7F" w14:textId="77777777" w:rsidTr="000E4376">
        <w:trPr>
          <w:trHeight w:val="350"/>
        </w:trPr>
        <w:tc>
          <w:tcPr>
            <w:tcW w:w="1271" w:type="dxa"/>
          </w:tcPr>
          <w:p w14:paraId="604B0806" w14:textId="61F7440F" w:rsidR="002F7F98" w:rsidRPr="002F7F98" w:rsidRDefault="002F7F98" w:rsidP="002F7F98">
            <w:pPr>
              <w:pStyle w:val="Cuerpo-PF"/>
              <w:rPr>
                <w:rFonts w:cs="Arial"/>
                <w:sz w:val="24"/>
                <w:szCs w:val="24"/>
              </w:rPr>
            </w:pPr>
            <w:r w:rsidRPr="002F7F98">
              <w:rPr>
                <w:rFonts w:cs="Arial"/>
                <w:sz w:val="24"/>
                <w:szCs w:val="24"/>
              </w:rPr>
              <w:t>14</w:t>
            </w:r>
          </w:p>
        </w:tc>
        <w:tc>
          <w:tcPr>
            <w:tcW w:w="2268" w:type="dxa"/>
          </w:tcPr>
          <w:p w14:paraId="397FBCB3" w14:textId="650F1A1C" w:rsidR="002F7F98" w:rsidRPr="002F7F98" w:rsidRDefault="002F7F98" w:rsidP="002F7F98">
            <w:pPr>
              <w:pStyle w:val="Cuerpo-PF"/>
              <w:rPr>
                <w:rFonts w:cs="Arial"/>
                <w:sz w:val="24"/>
                <w:szCs w:val="24"/>
              </w:rPr>
            </w:pPr>
            <w:r w:rsidRPr="002F7F98">
              <w:rPr>
                <w:rFonts w:cs="Arial"/>
                <w:sz w:val="24"/>
                <w:szCs w:val="24"/>
              </w:rPr>
              <w:t>172.168.3.64</w:t>
            </w:r>
          </w:p>
        </w:tc>
        <w:tc>
          <w:tcPr>
            <w:tcW w:w="1985" w:type="dxa"/>
          </w:tcPr>
          <w:p w14:paraId="7476F5CB" w14:textId="5E5E9BE3" w:rsidR="002F7F98" w:rsidRPr="002F7F98" w:rsidRDefault="002F7F98" w:rsidP="002F7F98">
            <w:pPr>
              <w:pStyle w:val="Cuerpo-PF"/>
              <w:rPr>
                <w:rFonts w:cs="Arial"/>
                <w:sz w:val="24"/>
                <w:szCs w:val="24"/>
              </w:rPr>
            </w:pPr>
            <w:r w:rsidRPr="002F7F98">
              <w:rPr>
                <w:rFonts w:cs="Arial"/>
                <w:sz w:val="24"/>
                <w:szCs w:val="24"/>
              </w:rPr>
              <w:t>172.168.3.65 - 172.168.3.126</w:t>
            </w:r>
          </w:p>
        </w:tc>
        <w:tc>
          <w:tcPr>
            <w:tcW w:w="2126" w:type="dxa"/>
          </w:tcPr>
          <w:p w14:paraId="12C053A0" w14:textId="097010FB" w:rsidR="002F7F98" w:rsidRPr="002F7F98" w:rsidRDefault="002F7F98" w:rsidP="002F7F98">
            <w:pPr>
              <w:pStyle w:val="Cuerpo-PF"/>
              <w:rPr>
                <w:rFonts w:cs="Arial"/>
                <w:sz w:val="24"/>
                <w:szCs w:val="24"/>
              </w:rPr>
            </w:pPr>
            <w:r w:rsidRPr="002F7F98">
              <w:rPr>
                <w:rFonts w:cs="Arial"/>
                <w:sz w:val="24"/>
                <w:szCs w:val="24"/>
              </w:rPr>
              <w:t>172.168.3.127</w:t>
            </w:r>
          </w:p>
        </w:tc>
        <w:tc>
          <w:tcPr>
            <w:tcW w:w="2374" w:type="dxa"/>
          </w:tcPr>
          <w:p w14:paraId="7754E3BC" w14:textId="592A8EC7" w:rsidR="002F7F98" w:rsidRPr="002F7F98" w:rsidRDefault="002F7F98" w:rsidP="002F7F98">
            <w:pPr>
              <w:pStyle w:val="Cuerpo-PF"/>
              <w:rPr>
                <w:rFonts w:cs="Arial"/>
                <w:sz w:val="24"/>
                <w:szCs w:val="20"/>
              </w:rPr>
            </w:pPr>
            <w:r w:rsidRPr="002F7F98">
              <w:rPr>
                <w:sz w:val="24"/>
                <w:szCs w:val="20"/>
              </w:rPr>
              <w:t>255.255.255.192/26</w:t>
            </w:r>
          </w:p>
        </w:tc>
      </w:tr>
      <w:tr w:rsidR="002F7F98" w:rsidRPr="00C974BD" w14:paraId="71260065" w14:textId="77777777" w:rsidTr="000E4376">
        <w:trPr>
          <w:trHeight w:val="350"/>
        </w:trPr>
        <w:tc>
          <w:tcPr>
            <w:tcW w:w="1271" w:type="dxa"/>
          </w:tcPr>
          <w:p w14:paraId="4CDAB9B4" w14:textId="77AA8230" w:rsidR="002F7F98" w:rsidRPr="002F7F98" w:rsidRDefault="002F7F98" w:rsidP="002F7F98">
            <w:pPr>
              <w:pStyle w:val="Cuerpo-PF"/>
              <w:rPr>
                <w:rFonts w:cs="Arial"/>
                <w:sz w:val="24"/>
                <w:szCs w:val="24"/>
              </w:rPr>
            </w:pPr>
            <w:r w:rsidRPr="002F7F98">
              <w:rPr>
                <w:rFonts w:cs="Arial"/>
                <w:sz w:val="24"/>
                <w:szCs w:val="24"/>
              </w:rPr>
              <w:t>15</w:t>
            </w:r>
          </w:p>
        </w:tc>
        <w:tc>
          <w:tcPr>
            <w:tcW w:w="2268" w:type="dxa"/>
          </w:tcPr>
          <w:p w14:paraId="7E12FB90" w14:textId="461C9E6E" w:rsidR="002F7F98" w:rsidRPr="002F7F98" w:rsidRDefault="002F7F98" w:rsidP="002F7F98">
            <w:pPr>
              <w:pStyle w:val="Cuerpo-PF"/>
              <w:rPr>
                <w:rFonts w:cs="Arial"/>
                <w:sz w:val="24"/>
                <w:szCs w:val="24"/>
              </w:rPr>
            </w:pPr>
            <w:r w:rsidRPr="002F7F98">
              <w:rPr>
                <w:rFonts w:cs="Arial"/>
                <w:sz w:val="24"/>
                <w:szCs w:val="24"/>
              </w:rPr>
              <w:t>172.168.3.128</w:t>
            </w:r>
          </w:p>
        </w:tc>
        <w:tc>
          <w:tcPr>
            <w:tcW w:w="1985" w:type="dxa"/>
          </w:tcPr>
          <w:p w14:paraId="3949C6F6" w14:textId="5F728EED" w:rsidR="002F7F98" w:rsidRPr="002F7F98" w:rsidRDefault="002F7F98" w:rsidP="002F7F98">
            <w:pPr>
              <w:pStyle w:val="Cuerpo-PF"/>
              <w:rPr>
                <w:rFonts w:cs="Arial"/>
                <w:sz w:val="24"/>
                <w:szCs w:val="24"/>
              </w:rPr>
            </w:pPr>
            <w:r w:rsidRPr="002F7F98">
              <w:rPr>
                <w:rFonts w:cs="Arial"/>
                <w:sz w:val="24"/>
                <w:szCs w:val="24"/>
              </w:rPr>
              <w:t>172.168.3.129 - 172.168.3.190</w:t>
            </w:r>
          </w:p>
        </w:tc>
        <w:tc>
          <w:tcPr>
            <w:tcW w:w="2126" w:type="dxa"/>
          </w:tcPr>
          <w:p w14:paraId="5E62AAC0" w14:textId="223ACEA0" w:rsidR="002F7F98" w:rsidRPr="002F7F98" w:rsidRDefault="002F7F98" w:rsidP="002F7F98">
            <w:pPr>
              <w:pStyle w:val="Cuerpo-PF"/>
              <w:rPr>
                <w:rFonts w:cs="Arial"/>
                <w:sz w:val="24"/>
                <w:szCs w:val="24"/>
              </w:rPr>
            </w:pPr>
            <w:r w:rsidRPr="002F7F98">
              <w:rPr>
                <w:rFonts w:cs="Arial"/>
                <w:sz w:val="24"/>
                <w:szCs w:val="24"/>
              </w:rPr>
              <w:t>172.168.3.191</w:t>
            </w:r>
          </w:p>
        </w:tc>
        <w:tc>
          <w:tcPr>
            <w:tcW w:w="2374" w:type="dxa"/>
          </w:tcPr>
          <w:p w14:paraId="0A3D6A5C" w14:textId="50B44EDE" w:rsidR="002F7F98" w:rsidRPr="002F7F98" w:rsidRDefault="002F7F98" w:rsidP="002F7F98">
            <w:pPr>
              <w:pStyle w:val="Cuerpo-PF"/>
              <w:rPr>
                <w:rFonts w:cs="Arial"/>
                <w:sz w:val="24"/>
                <w:szCs w:val="20"/>
              </w:rPr>
            </w:pPr>
            <w:r w:rsidRPr="002F7F98">
              <w:rPr>
                <w:sz w:val="24"/>
                <w:szCs w:val="20"/>
              </w:rPr>
              <w:t>255.255.255.192/26</w:t>
            </w:r>
          </w:p>
        </w:tc>
      </w:tr>
      <w:tr w:rsidR="002F7F98" w:rsidRPr="00C974BD" w14:paraId="7B74F6D4" w14:textId="77777777" w:rsidTr="000E4376">
        <w:trPr>
          <w:trHeight w:val="350"/>
        </w:trPr>
        <w:tc>
          <w:tcPr>
            <w:tcW w:w="1271" w:type="dxa"/>
          </w:tcPr>
          <w:p w14:paraId="59EA0CA4" w14:textId="276A3B78" w:rsidR="002F7F98" w:rsidRPr="002F7F98" w:rsidRDefault="002F7F98" w:rsidP="002F7F98">
            <w:pPr>
              <w:pStyle w:val="Cuerpo-PF"/>
              <w:rPr>
                <w:rFonts w:cs="Arial"/>
                <w:sz w:val="24"/>
                <w:szCs w:val="24"/>
              </w:rPr>
            </w:pPr>
            <w:r w:rsidRPr="002F7F98">
              <w:rPr>
                <w:rFonts w:cs="Arial"/>
                <w:sz w:val="24"/>
                <w:szCs w:val="24"/>
              </w:rPr>
              <w:t>16</w:t>
            </w:r>
          </w:p>
        </w:tc>
        <w:tc>
          <w:tcPr>
            <w:tcW w:w="2268" w:type="dxa"/>
          </w:tcPr>
          <w:p w14:paraId="02F3C36D" w14:textId="6B9BC260" w:rsidR="002F7F98" w:rsidRPr="002F7F98" w:rsidRDefault="002F7F98" w:rsidP="002F7F98">
            <w:pPr>
              <w:pStyle w:val="Cuerpo-PF"/>
              <w:rPr>
                <w:rFonts w:cs="Arial"/>
                <w:sz w:val="24"/>
                <w:szCs w:val="24"/>
              </w:rPr>
            </w:pPr>
            <w:r w:rsidRPr="002F7F98">
              <w:rPr>
                <w:rFonts w:cs="Arial"/>
                <w:sz w:val="24"/>
                <w:szCs w:val="24"/>
              </w:rPr>
              <w:t>172.168.3.192</w:t>
            </w:r>
          </w:p>
        </w:tc>
        <w:tc>
          <w:tcPr>
            <w:tcW w:w="1985" w:type="dxa"/>
          </w:tcPr>
          <w:p w14:paraId="5C9CE9E3" w14:textId="3DAA607B" w:rsidR="002F7F98" w:rsidRPr="002F7F98" w:rsidRDefault="002F7F98" w:rsidP="002F7F98">
            <w:pPr>
              <w:pStyle w:val="Cuerpo-PF"/>
              <w:rPr>
                <w:rFonts w:cs="Arial"/>
                <w:sz w:val="24"/>
                <w:szCs w:val="24"/>
              </w:rPr>
            </w:pPr>
            <w:r w:rsidRPr="002F7F98">
              <w:rPr>
                <w:rFonts w:cs="Arial"/>
                <w:sz w:val="24"/>
                <w:szCs w:val="24"/>
              </w:rPr>
              <w:t>172.168.3.193 - 172.168.3.254</w:t>
            </w:r>
          </w:p>
        </w:tc>
        <w:tc>
          <w:tcPr>
            <w:tcW w:w="2126" w:type="dxa"/>
          </w:tcPr>
          <w:p w14:paraId="0AC599A3" w14:textId="6B2FECBE" w:rsidR="002F7F98" w:rsidRPr="002F7F98" w:rsidRDefault="002F7F98" w:rsidP="002F7F98">
            <w:pPr>
              <w:pStyle w:val="Cuerpo-PF"/>
              <w:rPr>
                <w:rFonts w:cs="Arial"/>
                <w:sz w:val="24"/>
                <w:szCs w:val="24"/>
              </w:rPr>
            </w:pPr>
            <w:r w:rsidRPr="002F7F98">
              <w:rPr>
                <w:rFonts w:cs="Arial"/>
                <w:sz w:val="24"/>
                <w:szCs w:val="24"/>
              </w:rPr>
              <w:t>172.168.3.255</w:t>
            </w:r>
          </w:p>
        </w:tc>
        <w:tc>
          <w:tcPr>
            <w:tcW w:w="2374" w:type="dxa"/>
          </w:tcPr>
          <w:p w14:paraId="59A3C978" w14:textId="30428E0A" w:rsidR="002F7F98" w:rsidRPr="002F7F98" w:rsidRDefault="002F7F98" w:rsidP="002F7F98">
            <w:pPr>
              <w:pStyle w:val="Cuerpo-PF"/>
              <w:rPr>
                <w:rFonts w:cs="Arial"/>
                <w:sz w:val="24"/>
                <w:szCs w:val="20"/>
              </w:rPr>
            </w:pPr>
            <w:r w:rsidRPr="002F7F98">
              <w:rPr>
                <w:sz w:val="24"/>
                <w:szCs w:val="20"/>
              </w:rPr>
              <w:t>255.255.255.192/26</w:t>
            </w:r>
          </w:p>
        </w:tc>
      </w:tr>
      <w:tr w:rsidR="002F7F98" w:rsidRPr="00C974BD" w14:paraId="59BADEFE" w14:textId="77777777" w:rsidTr="000E4376">
        <w:trPr>
          <w:trHeight w:val="539"/>
        </w:trPr>
        <w:tc>
          <w:tcPr>
            <w:tcW w:w="1271" w:type="dxa"/>
          </w:tcPr>
          <w:p w14:paraId="512E14FB" w14:textId="1E675A20" w:rsidR="002F7F98" w:rsidRPr="002F7F98" w:rsidRDefault="002F7F98" w:rsidP="002F7F98">
            <w:pPr>
              <w:pStyle w:val="Cuerpo-PF"/>
              <w:rPr>
                <w:rFonts w:cs="Arial"/>
                <w:sz w:val="24"/>
                <w:szCs w:val="24"/>
              </w:rPr>
            </w:pPr>
            <w:r w:rsidRPr="002F7F98">
              <w:rPr>
                <w:rFonts w:cs="Arial"/>
                <w:sz w:val="24"/>
                <w:szCs w:val="24"/>
              </w:rPr>
              <w:t>17</w:t>
            </w:r>
          </w:p>
        </w:tc>
        <w:tc>
          <w:tcPr>
            <w:tcW w:w="2268" w:type="dxa"/>
          </w:tcPr>
          <w:p w14:paraId="6FE7C5A9" w14:textId="5F921970" w:rsidR="002F7F98" w:rsidRPr="002F7F98" w:rsidRDefault="002F7F98" w:rsidP="002F7F98">
            <w:pPr>
              <w:pStyle w:val="Cuerpo-PF"/>
              <w:rPr>
                <w:rFonts w:cs="Arial"/>
                <w:sz w:val="24"/>
                <w:szCs w:val="24"/>
              </w:rPr>
            </w:pPr>
            <w:r w:rsidRPr="002F7F98">
              <w:rPr>
                <w:rFonts w:cs="Arial"/>
                <w:sz w:val="24"/>
                <w:szCs w:val="24"/>
              </w:rPr>
              <w:t>172.168.4.0</w:t>
            </w:r>
          </w:p>
        </w:tc>
        <w:tc>
          <w:tcPr>
            <w:tcW w:w="1985" w:type="dxa"/>
          </w:tcPr>
          <w:p w14:paraId="2996D47D" w14:textId="6B34E405" w:rsidR="002F7F98" w:rsidRPr="002F7F98" w:rsidRDefault="002F7F98" w:rsidP="002F7F98">
            <w:pPr>
              <w:pStyle w:val="Cuerpo-PF"/>
              <w:rPr>
                <w:rFonts w:cs="Arial"/>
                <w:sz w:val="24"/>
                <w:szCs w:val="24"/>
              </w:rPr>
            </w:pPr>
            <w:r w:rsidRPr="002F7F98">
              <w:rPr>
                <w:rFonts w:cs="Arial"/>
                <w:sz w:val="24"/>
                <w:szCs w:val="24"/>
              </w:rPr>
              <w:t>172.168.4.1 - 172.168.4.62</w:t>
            </w:r>
          </w:p>
        </w:tc>
        <w:tc>
          <w:tcPr>
            <w:tcW w:w="2126" w:type="dxa"/>
          </w:tcPr>
          <w:p w14:paraId="1A628F10" w14:textId="4A9BD834" w:rsidR="002F7F98" w:rsidRPr="002F7F98" w:rsidRDefault="002F7F98" w:rsidP="002F7F98">
            <w:pPr>
              <w:pStyle w:val="Cuerpo-PF"/>
              <w:rPr>
                <w:rFonts w:cs="Arial"/>
                <w:sz w:val="24"/>
                <w:szCs w:val="24"/>
              </w:rPr>
            </w:pPr>
            <w:r w:rsidRPr="002F7F98">
              <w:rPr>
                <w:rFonts w:cs="Arial"/>
                <w:sz w:val="24"/>
                <w:szCs w:val="24"/>
              </w:rPr>
              <w:t>172.168.4.63</w:t>
            </w:r>
          </w:p>
        </w:tc>
        <w:tc>
          <w:tcPr>
            <w:tcW w:w="2374" w:type="dxa"/>
          </w:tcPr>
          <w:p w14:paraId="52170F82" w14:textId="044FE4FC" w:rsidR="002F7F98" w:rsidRPr="002F7F98" w:rsidRDefault="002F7F98" w:rsidP="002F7F98">
            <w:pPr>
              <w:pStyle w:val="Cuerpo-PF"/>
              <w:rPr>
                <w:rFonts w:cs="Arial"/>
                <w:sz w:val="24"/>
                <w:szCs w:val="20"/>
              </w:rPr>
            </w:pPr>
            <w:r w:rsidRPr="002F7F98">
              <w:rPr>
                <w:sz w:val="24"/>
                <w:szCs w:val="20"/>
              </w:rPr>
              <w:t>255.255.255.192/26</w:t>
            </w:r>
          </w:p>
        </w:tc>
      </w:tr>
      <w:tr w:rsidR="002F7F98" w:rsidRPr="00C974BD" w14:paraId="508D615F" w14:textId="77777777" w:rsidTr="000E4376">
        <w:trPr>
          <w:trHeight w:val="350"/>
        </w:trPr>
        <w:tc>
          <w:tcPr>
            <w:tcW w:w="1271" w:type="dxa"/>
          </w:tcPr>
          <w:p w14:paraId="71099E45" w14:textId="7D7EFD4E" w:rsidR="002F7F98" w:rsidRPr="002F7F98" w:rsidRDefault="002F7F98" w:rsidP="002F7F98">
            <w:pPr>
              <w:pStyle w:val="Cuerpo-PF"/>
              <w:jc w:val="both"/>
              <w:rPr>
                <w:rFonts w:cs="Arial"/>
                <w:sz w:val="24"/>
                <w:szCs w:val="24"/>
              </w:rPr>
            </w:pPr>
            <w:r w:rsidRPr="002F7F98">
              <w:rPr>
                <w:rFonts w:cs="Arial"/>
                <w:sz w:val="24"/>
                <w:szCs w:val="24"/>
              </w:rPr>
              <w:t>18</w:t>
            </w:r>
          </w:p>
        </w:tc>
        <w:tc>
          <w:tcPr>
            <w:tcW w:w="2268" w:type="dxa"/>
          </w:tcPr>
          <w:p w14:paraId="1909C1C4" w14:textId="29B714E2" w:rsidR="002F7F98" w:rsidRPr="002F7F98" w:rsidRDefault="002F7F98" w:rsidP="002F7F98">
            <w:pPr>
              <w:pStyle w:val="Cuerpo-PF"/>
              <w:jc w:val="both"/>
              <w:rPr>
                <w:rFonts w:cs="Arial"/>
                <w:sz w:val="24"/>
                <w:szCs w:val="24"/>
              </w:rPr>
            </w:pPr>
            <w:r w:rsidRPr="002F7F98">
              <w:rPr>
                <w:rFonts w:cs="Arial"/>
                <w:sz w:val="24"/>
                <w:szCs w:val="24"/>
              </w:rPr>
              <w:t>172.168.4.64</w:t>
            </w:r>
          </w:p>
        </w:tc>
        <w:tc>
          <w:tcPr>
            <w:tcW w:w="1985" w:type="dxa"/>
          </w:tcPr>
          <w:p w14:paraId="265B4A0E" w14:textId="3C107530" w:rsidR="002F7F98" w:rsidRPr="002F7F98" w:rsidRDefault="002F7F98" w:rsidP="002F7F98">
            <w:pPr>
              <w:pStyle w:val="Cuerpo-PF"/>
              <w:jc w:val="both"/>
              <w:rPr>
                <w:rFonts w:cs="Arial"/>
                <w:sz w:val="24"/>
                <w:szCs w:val="24"/>
              </w:rPr>
            </w:pPr>
            <w:r w:rsidRPr="002F7F98">
              <w:rPr>
                <w:rFonts w:cs="Arial"/>
                <w:sz w:val="24"/>
                <w:szCs w:val="24"/>
              </w:rPr>
              <w:t>172.168.4.65 - 172.168.4.126</w:t>
            </w:r>
          </w:p>
        </w:tc>
        <w:tc>
          <w:tcPr>
            <w:tcW w:w="2126" w:type="dxa"/>
          </w:tcPr>
          <w:p w14:paraId="1734CA5D" w14:textId="03432902" w:rsidR="002F7F98" w:rsidRPr="002F7F98" w:rsidRDefault="002F7F98" w:rsidP="002F7F98">
            <w:pPr>
              <w:pStyle w:val="Cuerpo-PF"/>
              <w:jc w:val="both"/>
              <w:rPr>
                <w:rFonts w:cs="Arial"/>
                <w:sz w:val="24"/>
                <w:szCs w:val="24"/>
              </w:rPr>
            </w:pPr>
            <w:r w:rsidRPr="002F7F98">
              <w:rPr>
                <w:rFonts w:cs="Arial"/>
                <w:sz w:val="24"/>
                <w:szCs w:val="24"/>
              </w:rPr>
              <w:t>172.168.4.127</w:t>
            </w:r>
          </w:p>
        </w:tc>
        <w:tc>
          <w:tcPr>
            <w:tcW w:w="2374" w:type="dxa"/>
          </w:tcPr>
          <w:p w14:paraId="5F440C01" w14:textId="081058BD" w:rsidR="002F7F98" w:rsidRPr="002F7F98" w:rsidRDefault="002F7F98" w:rsidP="002F7F98">
            <w:pPr>
              <w:pStyle w:val="Cuerpo-PF"/>
              <w:jc w:val="both"/>
              <w:rPr>
                <w:rFonts w:cs="Arial"/>
                <w:sz w:val="24"/>
                <w:szCs w:val="20"/>
              </w:rPr>
            </w:pPr>
            <w:r w:rsidRPr="002F7F98">
              <w:rPr>
                <w:sz w:val="24"/>
                <w:szCs w:val="20"/>
              </w:rPr>
              <w:t>255.255.255.192/26</w:t>
            </w:r>
          </w:p>
        </w:tc>
      </w:tr>
      <w:tr w:rsidR="002F7F98" w:rsidRPr="00C974BD" w14:paraId="566D7DDF" w14:textId="77777777" w:rsidTr="000E4376">
        <w:trPr>
          <w:trHeight w:val="350"/>
        </w:trPr>
        <w:tc>
          <w:tcPr>
            <w:tcW w:w="1271" w:type="dxa"/>
          </w:tcPr>
          <w:p w14:paraId="5ADD5FA3" w14:textId="016A5F83" w:rsidR="002F7F98" w:rsidRPr="002F7F98" w:rsidRDefault="002F7F98" w:rsidP="002F7F98">
            <w:pPr>
              <w:pStyle w:val="Cuerpo-PF"/>
              <w:rPr>
                <w:rFonts w:cs="Arial"/>
                <w:sz w:val="24"/>
                <w:szCs w:val="24"/>
              </w:rPr>
            </w:pPr>
            <w:r w:rsidRPr="002F7F98">
              <w:rPr>
                <w:rFonts w:cs="Arial"/>
                <w:sz w:val="24"/>
                <w:szCs w:val="24"/>
              </w:rPr>
              <w:t>19</w:t>
            </w:r>
          </w:p>
        </w:tc>
        <w:tc>
          <w:tcPr>
            <w:tcW w:w="2268" w:type="dxa"/>
          </w:tcPr>
          <w:p w14:paraId="79AAE028" w14:textId="48F9CB81" w:rsidR="002F7F98" w:rsidRPr="002F7F98" w:rsidRDefault="002F7F98" w:rsidP="002F7F98">
            <w:pPr>
              <w:pStyle w:val="Cuerpo-PF"/>
              <w:rPr>
                <w:rFonts w:cs="Arial"/>
                <w:sz w:val="24"/>
                <w:szCs w:val="24"/>
              </w:rPr>
            </w:pPr>
            <w:r w:rsidRPr="002F7F98">
              <w:rPr>
                <w:rFonts w:cs="Arial"/>
                <w:sz w:val="24"/>
                <w:szCs w:val="24"/>
              </w:rPr>
              <w:t>172.168.4.128</w:t>
            </w:r>
          </w:p>
        </w:tc>
        <w:tc>
          <w:tcPr>
            <w:tcW w:w="1985" w:type="dxa"/>
          </w:tcPr>
          <w:p w14:paraId="2B66469C" w14:textId="66E8985D" w:rsidR="002F7F98" w:rsidRPr="002F7F98" w:rsidRDefault="002F7F98" w:rsidP="002F7F98">
            <w:pPr>
              <w:pStyle w:val="Cuerpo-PF"/>
              <w:rPr>
                <w:rFonts w:cs="Arial"/>
                <w:sz w:val="24"/>
                <w:szCs w:val="24"/>
              </w:rPr>
            </w:pPr>
            <w:r w:rsidRPr="002F7F98">
              <w:rPr>
                <w:rFonts w:cs="Arial"/>
                <w:sz w:val="24"/>
                <w:szCs w:val="24"/>
              </w:rPr>
              <w:t>172.168.4.129 - 172.168.4.190</w:t>
            </w:r>
          </w:p>
        </w:tc>
        <w:tc>
          <w:tcPr>
            <w:tcW w:w="2126" w:type="dxa"/>
          </w:tcPr>
          <w:p w14:paraId="0DAF8DB1" w14:textId="5F755048" w:rsidR="002F7F98" w:rsidRPr="002F7F98" w:rsidRDefault="002F7F98" w:rsidP="002F7F98">
            <w:pPr>
              <w:pStyle w:val="Cuerpo-PF"/>
              <w:rPr>
                <w:rFonts w:cs="Arial"/>
                <w:sz w:val="24"/>
                <w:szCs w:val="24"/>
              </w:rPr>
            </w:pPr>
            <w:r w:rsidRPr="002F7F98">
              <w:rPr>
                <w:rFonts w:cs="Arial"/>
                <w:sz w:val="24"/>
                <w:szCs w:val="24"/>
              </w:rPr>
              <w:t>172.168.4.191</w:t>
            </w:r>
          </w:p>
        </w:tc>
        <w:tc>
          <w:tcPr>
            <w:tcW w:w="2374" w:type="dxa"/>
          </w:tcPr>
          <w:p w14:paraId="22DB6990" w14:textId="7628FF2F" w:rsidR="002F7F98" w:rsidRPr="002F7F98" w:rsidRDefault="002F7F98" w:rsidP="002F7F98">
            <w:pPr>
              <w:pStyle w:val="Cuerpo-PF"/>
              <w:rPr>
                <w:rFonts w:cs="Arial"/>
                <w:sz w:val="24"/>
                <w:szCs w:val="20"/>
              </w:rPr>
            </w:pPr>
            <w:r w:rsidRPr="002F7F98">
              <w:rPr>
                <w:sz w:val="24"/>
                <w:szCs w:val="20"/>
              </w:rPr>
              <w:t>255.255.255.192/26</w:t>
            </w:r>
          </w:p>
        </w:tc>
      </w:tr>
      <w:tr w:rsidR="002F7F98" w:rsidRPr="00C974BD" w14:paraId="2053EB31" w14:textId="77777777" w:rsidTr="000E4376">
        <w:trPr>
          <w:trHeight w:val="350"/>
        </w:trPr>
        <w:tc>
          <w:tcPr>
            <w:tcW w:w="1271" w:type="dxa"/>
          </w:tcPr>
          <w:p w14:paraId="4182B592" w14:textId="41D6A693" w:rsidR="002F7F98" w:rsidRPr="002F7F98" w:rsidRDefault="002F7F98" w:rsidP="002F7F98">
            <w:pPr>
              <w:pStyle w:val="Cuerpo-PF"/>
              <w:rPr>
                <w:rFonts w:cs="Arial"/>
                <w:sz w:val="24"/>
                <w:szCs w:val="24"/>
              </w:rPr>
            </w:pPr>
            <w:r w:rsidRPr="002F7F98">
              <w:rPr>
                <w:rFonts w:cs="Arial"/>
                <w:sz w:val="24"/>
                <w:szCs w:val="24"/>
              </w:rPr>
              <w:t>20</w:t>
            </w:r>
          </w:p>
        </w:tc>
        <w:tc>
          <w:tcPr>
            <w:tcW w:w="2268" w:type="dxa"/>
          </w:tcPr>
          <w:p w14:paraId="4E7C688C" w14:textId="27CB345F" w:rsidR="002F7F98" w:rsidRPr="002F7F98" w:rsidRDefault="002F7F98" w:rsidP="002F7F98">
            <w:pPr>
              <w:pStyle w:val="Cuerpo-PF"/>
              <w:rPr>
                <w:rFonts w:cs="Arial"/>
                <w:sz w:val="24"/>
                <w:szCs w:val="24"/>
              </w:rPr>
            </w:pPr>
            <w:r w:rsidRPr="002F7F98">
              <w:rPr>
                <w:rFonts w:cs="Arial"/>
                <w:sz w:val="24"/>
                <w:szCs w:val="24"/>
              </w:rPr>
              <w:t>172.168.4.192</w:t>
            </w:r>
          </w:p>
        </w:tc>
        <w:tc>
          <w:tcPr>
            <w:tcW w:w="1985" w:type="dxa"/>
          </w:tcPr>
          <w:p w14:paraId="15C399C7" w14:textId="05090FB4" w:rsidR="002F7F98" w:rsidRPr="002F7F98" w:rsidRDefault="002F7F98" w:rsidP="002F7F98">
            <w:pPr>
              <w:pStyle w:val="Cuerpo-PF"/>
              <w:rPr>
                <w:rFonts w:cs="Arial"/>
                <w:sz w:val="24"/>
                <w:szCs w:val="24"/>
              </w:rPr>
            </w:pPr>
            <w:r w:rsidRPr="002F7F98">
              <w:rPr>
                <w:rFonts w:cs="Arial"/>
                <w:sz w:val="24"/>
                <w:szCs w:val="24"/>
              </w:rPr>
              <w:t>172.168.4.193 - 172.168.4.254</w:t>
            </w:r>
          </w:p>
        </w:tc>
        <w:tc>
          <w:tcPr>
            <w:tcW w:w="2126" w:type="dxa"/>
          </w:tcPr>
          <w:p w14:paraId="0BEF35BF" w14:textId="330FC526" w:rsidR="002F7F98" w:rsidRPr="002F7F98" w:rsidRDefault="002F7F98" w:rsidP="002F7F98">
            <w:pPr>
              <w:pStyle w:val="Cuerpo-PF"/>
              <w:rPr>
                <w:rFonts w:cs="Arial"/>
                <w:sz w:val="24"/>
                <w:szCs w:val="24"/>
              </w:rPr>
            </w:pPr>
            <w:r w:rsidRPr="002F7F98">
              <w:rPr>
                <w:rFonts w:cs="Arial"/>
                <w:sz w:val="24"/>
                <w:szCs w:val="24"/>
              </w:rPr>
              <w:t>172.168.4.255</w:t>
            </w:r>
          </w:p>
        </w:tc>
        <w:tc>
          <w:tcPr>
            <w:tcW w:w="2374" w:type="dxa"/>
          </w:tcPr>
          <w:p w14:paraId="72ED9AAE" w14:textId="1DD29494" w:rsidR="002F7F98" w:rsidRPr="002F7F98" w:rsidRDefault="002F7F98" w:rsidP="002F7F98">
            <w:pPr>
              <w:pStyle w:val="Cuerpo-PF"/>
              <w:rPr>
                <w:rFonts w:cs="Arial"/>
                <w:sz w:val="24"/>
                <w:szCs w:val="20"/>
              </w:rPr>
            </w:pPr>
            <w:r w:rsidRPr="002F7F98">
              <w:rPr>
                <w:sz w:val="24"/>
                <w:szCs w:val="20"/>
              </w:rPr>
              <w:t>255.255.255.192/26</w:t>
            </w:r>
          </w:p>
        </w:tc>
      </w:tr>
      <w:tr w:rsidR="002F7F98" w:rsidRPr="00C974BD" w14:paraId="628CFC2F" w14:textId="77777777" w:rsidTr="000E4376">
        <w:trPr>
          <w:trHeight w:val="350"/>
        </w:trPr>
        <w:tc>
          <w:tcPr>
            <w:tcW w:w="1271" w:type="dxa"/>
          </w:tcPr>
          <w:p w14:paraId="4E727285" w14:textId="296FE281" w:rsidR="002F7F98" w:rsidRPr="002F7F98" w:rsidRDefault="002F7F98" w:rsidP="002F7F98">
            <w:pPr>
              <w:pStyle w:val="Cuerpo-PF"/>
              <w:rPr>
                <w:rFonts w:cs="Arial"/>
                <w:sz w:val="24"/>
                <w:szCs w:val="24"/>
              </w:rPr>
            </w:pPr>
            <w:r w:rsidRPr="002F7F98">
              <w:rPr>
                <w:rFonts w:cs="Arial"/>
                <w:sz w:val="24"/>
                <w:szCs w:val="24"/>
              </w:rPr>
              <w:t>21</w:t>
            </w:r>
          </w:p>
        </w:tc>
        <w:tc>
          <w:tcPr>
            <w:tcW w:w="2268" w:type="dxa"/>
          </w:tcPr>
          <w:p w14:paraId="17A0293E" w14:textId="7C819D04" w:rsidR="002F7F98" w:rsidRPr="002F7F98" w:rsidRDefault="002F7F98" w:rsidP="002F7F98">
            <w:pPr>
              <w:pStyle w:val="Cuerpo-PF"/>
              <w:rPr>
                <w:rFonts w:cs="Arial"/>
                <w:sz w:val="24"/>
                <w:szCs w:val="24"/>
              </w:rPr>
            </w:pPr>
            <w:r w:rsidRPr="002F7F98">
              <w:rPr>
                <w:rFonts w:cs="Arial"/>
                <w:sz w:val="24"/>
                <w:szCs w:val="24"/>
              </w:rPr>
              <w:t>172.168.5.0</w:t>
            </w:r>
          </w:p>
        </w:tc>
        <w:tc>
          <w:tcPr>
            <w:tcW w:w="1985" w:type="dxa"/>
          </w:tcPr>
          <w:p w14:paraId="765AE997" w14:textId="0AF82782" w:rsidR="002F7F98" w:rsidRPr="002F7F98" w:rsidRDefault="002F7F98" w:rsidP="002F7F98">
            <w:pPr>
              <w:pStyle w:val="Cuerpo-PF"/>
              <w:rPr>
                <w:rFonts w:cs="Arial"/>
                <w:sz w:val="24"/>
                <w:szCs w:val="24"/>
              </w:rPr>
            </w:pPr>
            <w:r w:rsidRPr="002F7F98">
              <w:rPr>
                <w:rFonts w:cs="Arial"/>
                <w:sz w:val="24"/>
                <w:szCs w:val="24"/>
              </w:rPr>
              <w:t>172.168.5.1 - 172.168.5.62</w:t>
            </w:r>
          </w:p>
        </w:tc>
        <w:tc>
          <w:tcPr>
            <w:tcW w:w="2126" w:type="dxa"/>
          </w:tcPr>
          <w:p w14:paraId="18C03D4B" w14:textId="259653DA" w:rsidR="002F7F98" w:rsidRPr="002F7F98" w:rsidRDefault="002F7F98" w:rsidP="002F7F98">
            <w:pPr>
              <w:pStyle w:val="Cuerpo-PF"/>
              <w:rPr>
                <w:rFonts w:cs="Arial"/>
                <w:sz w:val="24"/>
                <w:szCs w:val="24"/>
              </w:rPr>
            </w:pPr>
            <w:r w:rsidRPr="002F7F98">
              <w:rPr>
                <w:rFonts w:cs="Arial"/>
                <w:sz w:val="24"/>
                <w:szCs w:val="24"/>
              </w:rPr>
              <w:t>172.168.5.63</w:t>
            </w:r>
          </w:p>
        </w:tc>
        <w:tc>
          <w:tcPr>
            <w:tcW w:w="2374" w:type="dxa"/>
          </w:tcPr>
          <w:p w14:paraId="21FC2E67" w14:textId="329AB7D3" w:rsidR="002F7F98" w:rsidRPr="002F7F98" w:rsidRDefault="002F7F98" w:rsidP="002F7F98">
            <w:pPr>
              <w:pStyle w:val="Cuerpo-PF"/>
              <w:rPr>
                <w:rFonts w:cs="Arial"/>
                <w:sz w:val="24"/>
                <w:szCs w:val="20"/>
              </w:rPr>
            </w:pPr>
            <w:r w:rsidRPr="002F7F98">
              <w:rPr>
                <w:sz w:val="24"/>
                <w:szCs w:val="20"/>
              </w:rPr>
              <w:t>255.255.255.192/26</w:t>
            </w:r>
          </w:p>
        </w:tc>
      </w:tr>
      <w:tr w:rsidR="002F7F98" w:rsidRPr="00C974BD" w14:paraId="59F4CF6F" w14:textId="77777777" w:rsidTr="000E4376">
        <w:trPr>
          <w:trHeight w:val="539"/>
        </w:trPr>
        <w:tc>
          <w:tcPr>
            <w:tcW w:w="1271" w:type="dxa"/>
          </w:tcPr>
          <w:p w14:paraId="55B37DF3" w14:textId="276AA916" w:rsidR="002F7F98" w:rsidRPr="002F7F98" w:rsidRDefault="002F7F98" w:rsidP="002F7F98">
            <w:pPr>
              <w:pStyle w:val="Cuerpo-PF"/>
              <w:rPr>
                <w:rFonts w:cs="Arial"/>
                <w:sz w:val="24"/>
                <w:szCs w:val="24"/>
              </w:rPr>
            </w:pPr>
            <w:r w:rsidRPr="002F7F98">
              <w:rPr>
                <w:rFonts w:cs="Arial"/>
                <w:sz w:val="24"/>
                <w:szCs w:val="24"/>
              </w:rPr>
              <w:t>22</w:t>
            </w:r>
          </w:p>
        </w:tc>
        <w:tc>
          <w:tcPr>
            <w:tcW w:w="2268" w:type="dxa"/>
          </w:tcPr>
          <w:p w14:paraId="61F3BC2D" w14:textId="1D0C0A90" w:rsidR="002F7F98" w:rsidRPr="002F7F98" w:rsidRDefault="002F7F98" w:rsidP="002F7F98">
            <w:pPr>
              <w:pStyle w:val="Cuerpo-PF"/>
              <w:rPr>
                <w:rFonts w:cs="Arial"/>
                <w:sz w:val="24"/>
                <w:szCs w:val="24"/>
              </w:rPr>
            </w:pPr>
            <w:r w:rsidRPr="002F7F98">
              <w:rPr>
                <w:rFonts w:cs="Arial"/>
                <w:sz w:val="24"/>
                <w:szCs w:val="24"/>
              </w:rPr>
              <w:t>172.168.5.64</w:t>
            </w:r>
          </w:p>
        </w:tc>
        <w:tc>
          <w:tcPr>
            <w:tcW w:w="1985" w:type="dxa"/>
          </w:tcPr>
          <w:p w14:paraId="5E86EF93" w14:textId="382677B7" w:rsidR="002F7F98" w:rsidRPr="002F7F98" w:rsidRDefault="002F7F98" w:rsidP="002F7F98">
            <w:pPr>
              <w:pStyle w:val="Cuerpo-PF"/>
              <w:rPr>
                <w:rFonts w:cs="Arial"/>
                <w:sz w:val="24"/>
                <w:szCs w:val="24"/>
              </w:rPr>
            </w:pPr>
            <w:r w:rsidRPr="002F7F98">
              <w:rPr>
                <w:rFonts w:cs="Arial"/>
                <w:sz w:val="24"/>
                <w:szCs w:val="24"/>
              </w:rPr>
              <w:t>172.168.5.65 - 172.168.5.126</w:t>
            </w:r>
          </w:p>
        </w:tc>
        <w:tc>
          <w:tcPr>
            <w:tcW w:w="2126" w:type="dxa"/>
          </w:tcPr>
          <w:p w14:paraId="79A1C373" w14:textId="370D8565" w:rsidR="002F7F98" w:rsidRPr="002F7F98" w:rsidRDefault="002F7F98" w:rsidP="002F7F98">
            <w:pPr>
              <w:pStyle w:val="Cuerpo-PF"/>
              <w:rPr>
                <w:rFonts w:cs="Arial"/>
                <w:sz w:val="24"/>
                <w:szCs w:val="24"/>
              </w:rPr>
            </w:pPr>
            <w:r w:rsidRPr="002F7F98">
              <w:rPr>
                <w:rFonts w:cs="Arial"/>
                <w:sz w:val="24"/>
                <w:szCs w:val="24"/>
              </w:rPr>
              <w:t>172.168.5.127</w:t>
            </w:r>
          </w:p>
        </w:tc>
        <w:tc>
          <w:tcPr>
            <w:tcW w:w="2374" w:type="dxa"/>
          </w:tcPr>
          <w:p w14:paraId="4DD405F1" w14:textId="748AED1F" w:rsidR="002F7F98" w:rsidRPr="002F7F98" w:rsidRDefault="002F7F98" w:rsidP="002F7F98">
            <w:pPr>
              <w:pStyle w:val="Cuerpo-PF"/>
              <w:rPr>
                <w:rFonts w:cs="Arial"/>
                <w:sz w:val="24"/>
                <w:szCs w:val="20"/>
              </w:rPr>
            </w:pPr>
            <w:r w:rsidRPr="002F7F98">
              <w:rPr>
                <w:sz w:val="24"/>
                <w:szCs w:val="20"/>
              </w:rPr>
              <w:t>255.255.255.192/26</w:t>
            </w:r>
          </w:p>
        </w:tc>
      </w:tr>
      <w:tr w:rsidR="002F7F98" w:rsidRPr="00C974BD" w14:paraId="551E6887" w14:textId="77777777" w:rsidTr="000E4376">
        <w:trPr>
          <w:trHeight w:val="350"/>
        </w:trPr>
        <w:tc>
          <w:tcPr>
            <w:tcW w:w="1271" w:type="dxa"/>
          </w:tcPr>
          <w:p w14:paraId="1FC6A9D8" w14:textId="29ECBFBF" w:rsidR="002F7F98" w:rsidRPr="002F7F98" w:rsidRDefault="002F7F98" w:rsidP="002F7F98">
            <w:pPr>
              <w:pStyle w:val="Cuerpo-PF"/>
              <w:jc w:val="both"/>
              <w:rPr>
                <w:rFonts w:cs="Arial"/>
                <w:sz w:val="24"/>
                <w:szCs w:val="24"/>
              </w:rPr>
            </w:pPr>
            <w:r w:rsidRPr="002F7F98">
              <w:rPr>
                <w:rFonts w:cs="Arial"/>
                <w:sz w:val="24"/>
                <w:szCs w:val="24"/>
              </w:rPr>
              <w:t>23</w:t>
            </w:r>
          </w:p>
        </w:tc>
        <w:tc>
          <w:tcPr>
            <w:tcW w:w="2268" w:type="dxa"/>
          </w:tcPr>
          <w:p w14:paraId="236E991D" w14:textId="524439CF" w:rsidR="002F7F98" w:rsidRPr="002F7F98" w:rsidRDefault="002F7F98" w:rsidP="002F7F98">
            <w:pPr>
              <w:pStyle w:val="Cuerpo-PF"/>
              <w:jc w:val="both"/>
              <w:rPr>
                <w:rFonts w:cs="Arial"/>
                <w:sz w:val="24"/>
                <w:szCs w:val="24"/>
              </w:rPr>
            </w:pPr>
            <w:r w:rsidRPr="002F7F98">
              <w:rPr>
                <w:rFonts w:cs="Arial"/>
                <w:sz w:val="24"/>
                <w:szCs w:val="24"/>
              </w:rPr>
              <w:t>172.168.5.128</w:t>
            </w:r>
          </w:p>
        </w:tc>
        <w:tc>
          <w:tcPr>
            <w:tcW w:w="1985" w:type="dxa"/>
          </w:tcPr>
          <w:p w14:paraId="64F4B89D" w14:textId="785F6514" w:rsidR="002F7F98" w:rsidRPr="002F7F98" w:rsidRDefault="002F7F98" w:rsidP="002F7F98">
            <w:pPr>
              <w:pStyle w:val="Cuerpo-PF"/>
              <w:jc w:val="both"/>
              <w:rPr>
                <w:rFonts w:cs="Arial"/>
                <w:sz w:val="24"/>
                <w:szCs w:val="24"/>
              </w:rPr>
            </w:pPr>
            <w:r w:rsidRPr="002F7F98">
              <w:rPr>
                <w:rFonts w:cs="Arial"/>
                <w:sz w:val="24"/>
                <w:szCs w:val="24"/>
              </w:rPr>
              <w:t>172.168.5.129 - 172.168.5.190</w:t>
            </w:r>
          </w:p>
        </w:tc>
        <w:tc>
          <w:tcPr>
            <w:tcW w:w="2126" w:type="dxa"/>
          </w:tcPr>
          <w:p w14:paraId="1B5B3907" w14:textId="1BC9B723" w:rsidR="002F7F98" w:rsidRPr="002F7F98" w:rsidRDefault="002F7F98" w:rsidP="002F7F98">
            <w:pPr>
              <w:pStyle w:val="Cuerpo-PF"/>
              <w:jc w:val="both"/>
              <w:rPr>
                <w:rFonts w:cs="Arial"/>
                <w:sz w:val="24"/>
                <w:szCs w:val="24"/>
              </w:rPr>
            </w:pPr>
            <w:r w:rsidRPr="002F7F98">
              <w:rPr>
                <w:rFonts w:cs="Arial"/>
                <w:sz w:val="24"/>
                <w:szCs w:val="24"/>
              </w:rPr>
              <w:t>172.168.5.191</w:t>
            </w:r>
          </w:p>
        </w:tc>
        <w:tc>
          <w:tcPr>
            <w:tcW w:w="2374" w:type="dxa"/>
          </w:tcPr>
          <w:p w14:paraId="15A77ACB" w14:textId="10B7A571" w:rsidR="002F7F98" w:rsidRPr="002F7F98" w:rsidRDefault="002F7F98" w:rsidP="002F7F98">
            <w:pPr>
              <w:pStyle w:val="Cuerpo-PF"/>
              <w:jc w:val="both"/>
              <w:rPr>
                <w:rFonts w:cs="Arial"/>
                <w:sz w:val="24"/>
                <w:szCs w:val="20"/>
              </w:rPr>
            </w:pPr>
            <w:r w:rsidRPr="002F7F98">
              <w:rPr>
                <w:sz w:val="24"/>
                <w:szCs w:val="20"/>
              </w:rPr>
              <w:t>255.255.255.192/26</w:t>
            </w:r>
          </w:p>
        </w:tc>
      </w:tr>
      <w:tr w:rsidR="002F7F98" w:rsidRPr="00C974BD" w14:paraId="3100550C" w14:textId="77777777" w:rsidTr="000E4376">
        <w:trPr>
          <w:trHeight w:val="350"/>
        </w:trPr>
        <w:tc>
          <w:tcPr>
            <w:tcW w:w="1271" w:type="dxa"/>
          </w:tcPr>
          <w:p w14:paraId="0A9CF862" w14:textId="6764C478" w:rsidR="002F7F98" w:rsidRPr="002F7F98" w:rsidRDefault="002F7F98" w:rsidP="002F7F98">
            <w:pPr>
              <w:pStyle w:val="Cuerpo-PF"/>
              <w:rPr>
                <w:rFonts w:cs="Arial"/>
                <w:sz w:val="24"/>
                <w:szCs w:val="24"/>
              </w:rPr>
            </w:pPr>
            <w:r w:rsidRPr="002F7F98">
              <w:rPr>
                <w:rFonts w:cs="Arial"/>
                <w:sz w:val="24"/>
                <w:szCs w:val="24"/>
              </w:rPr>
              <w:t>24</w:t>
            </w:r>
          </w:p>
        </w:tc>
        <w:tc>
          <w:tcPr>
            <w:tcW w:w="2268" w:type="dxa"/>
          </w:tcPr>
          <w:p w14:paraId="42F18C50" w14:textId="5C35E5A7" w:rsidR="002F7F98" w:rsidRPr="002F7F98" w:rsidRDefault="002F7F98" w:rsidP="002F7F98">
            <w:pPr>
              <w:pStyle w:val="Cuerpo-PF"/>
              <w:rPr>
                <w:rFonts w:cs="Arial"/>
                <w:sz w:val="24"/>
                <w:szCs w:val="24"/>
              </w:rPr>
            </w:pPr>
            <w:r w:rsidRPr="002F7F98">
              <w:rPr>
                <w:rFonts w:cs="Arial"/>
                <w:sz w:val="24"/>
                <w:szCs w:val="24"/>
              </w:rPr>
              <w:t>172.168.5.192</w:t>
            </w:r>
          </w:p>
        </w:tc>
        <w:tc>
          <w:tcPr>
            <w:tcW w:w="1985" w:type="dxa"/>
          </w:tcPr>
          <w:p w14:paraId="47A0A231" w14:textId="247B8345" w:rsidR="002F7F98" w:rsidRPr="002F7F98" w:rsidRDefault="002F7F98" w:rsidP="002F7F98">
            <w:pPr>
              <w:pStyle w:val="Cuerpo-PF"/>
              <w:rPr>
                <w:rFonts w:cs="Arial"/>
                <w:sz w:val="24"/>
                <w:szCs w:val="24"/>
              </w:rPr>
            </w:pPr>
            <w:r w:rsidRPr="002F7F98">
              <w:rPr>
                <w:rFonts w:cs="Arial"/>
                <w:sz w:val="24"/>
                <w:szCs w:val="24"/>
              </w:rPr>
              <w:t>172.168.5.193 - 172.168.5.254</w:t>
            </w:r>
          </w:p>
        </w:tc>
        <w:tc>
          <w:tcPr>
            <w:tcW w:w="2126" w:type="dxa"/>
          </w:tcPr>
          <w:p w14:paraId="787B166D" w14:textId="70C3F69F" w:rsidR="002F7F98" w:rsidRPr="002F7F98" w:rsidRDefault="002F7F98" w:rsidP="002F7F98">
            <w:pPr>
              <w:pStyle w:val="Cuerpo-PF"/>
              <w:rPr>
                <w:rFonts w:cs="Arial"/>
                <w:sz w:val="24"/>
                <w:szCs w:val="24"/>
              </w:rPr>
            </w:pPr>
            <w:r w:rsidRPr="002F7F98">
              <w:rPr>
                <w:rFonts w:cs="Arial"/>
                <w:sz w:val="24"/>
                <w:szCs w:val="24"/>
              </w:rPr>
              <w:t>172.168.5.255</w:t>
            </w:r>
          </w:p>
        </w:tc>
        <w:tc>
          <w:tcPr>
            <w:tcW w:w="2374" w:type="dxa"/>
          </w:tcPr>
          <w:p w14:paraId="251851A1" w14:textId="7052982B" w:rsidR="002F7F98" w:rsidRPr="002F7F98" w:rsidRDefault="002F7F98" w:rsidP="002F7F98">
            <w:pPr>
              <w:pStyle w:val="Cuerpo-PF"/>
              <w:rPr>
                <w:rFonts w:cs="Arial"/>
                <w:sz w:val="24"/>
                <w:szCs w:val="20"/>
              </w:rPr>
            </w:pPr>
            <w:r w:rsidRPr="002F7F98">
              <w:rPr>
                <w:sz w:val="24"/>
                <w:szCs w:val="20"/>
              </w:rPr>
              <w:t>255.255.255.192/26</w:t>
            </w:r>
          </w:p>
        </w:tc>
      </w:tr>
      <w:tr w:rsidR="002F7F98" w:rsidRPr="00C974BD" w14:paraId="1AFA8A0B" w14:textId="77777777" w:rsidTr="000E4376">
        <w:trPr>
          <w:trHeight w:val="350"/>
        </w:trPr>
        <w:tc>
          <w:tcPr>
            <w:tcW w:w="1271" w:type="dxa"/>
          </w:tcPr>
          <w:p w14:paraId="74CB72BD" w14:textId="29C578B7" w:rsidR="002F7F98" w:rsidRPr="002F7F98" w:rsidRDefault="002F7F98" w:rsidP="002F7F98">
            <w:pPr>
              <w:pStyle w:val="Cuerpo-PF"/>
              <w:rPr>
                <w:rFonts w:cs="Arial"/>
                <w:sz w:val="24"/>
                <w:szCs w:val="24"/>
              </w:rPr>
            </w:pPr>
            <w:r w:rsidRPr="002F7F98">
              <w:rPr>
                <w:rFonts w:cs="Arial"/>
                <w:sz w:val="24"/>
                <w:szCs w:val="24"/>
              </w:rPr>
              <w:t>25</w:t>
            </w:r>
          </w:p>
        </w:tc>
        <w:tc>
          <w:tcPr>
            <w:tcW w:w="2268" w:type="dxa"/>
          </w:tcPr>
          <w:p w14:paraId="3BFDC481" w14:textId="0CDF2E36" w:rsidR="002F7F98" w:rsidRPr="002F7F98" w:rsidRDefault="002F7F98" w:rsidP="002F7F98">
            <w:pPr>
              <w:pStyle w:val="Cuerpo-PF"/>
              <w:rPr>
                <w:rFonts w:cs="Arial"/>
                <w:sz w:val="24"/>
                <w:szCs w:val="24"/>
              </w:rPr>
            </w:pPr>
            <w:r w:rsidRPr="002F7F98">
              <w:rPr>
                <w:rFonts w:cs="Arial"/>
                <w:sz w:val="24"/>
                <w:szCs w:val="24"/>
              </w:rPr>
              <w:t>172.168.6.0</w:t>
            </w:r>
          </w:p>
        </w:tc>
        <w:tc>
          <w:tcPr>
            <w:tcW w:w="1985" w:type="dxa"/>
          </w:tcPr>
          <w:p w14:paraId="11686ED8" w14:textId="3AD73D0C" w:rsidR="002F7F98" w:rsidRPr="002F7F98" w:rsidRDefault="002F7F98" w:rsidP="002F7F98">
            <w:pPr>
              <w:pStyle w:val="Cuerpo-PF"/>
              <w:rPr>
                <w:rFonts w:cs="Arial"/>
                <w:sz w:val="24"/>
                <w:szCs w:val="24"/>
              </w:rPr>
            </w:pPr>
            <w:r w:rsidRPr="002F7F98">
              <w:rPr>
                <w:rFonts w:cs="Arial"/>
                <w:sz w:val="24"/>
                <w:szCs w:val="24"/>
              </w:rPr>
              <w:t>172.168.6.1 - 172.168.6.62</w:t>
            </w:r>
          </w:p>
        </w:tc>
        <w:tc>
          <w:tcPr>
            <w:tcW w:w="2126" w:type="dxa"/>
          </w:tcPr>
          <w:p w14:paraId="6E71101C" w14:textId="3697914B" w:rsidR="002F7F98" w:rsidRPr="002F7F98" w:rsidRDefault="002F7F98" w:rsidP="002F7F98">
            <w:pPr>
              <w:pStyle w:val="Cuerpo-PF"/>
              <w:rPr>
                <w:rFonts w:cs="Arial"/>
                <w:sz w:val="24"/>
                <w:szCs w:val="24"/>
              </w:rPr>
            </w:pPr>
            <w:r w:rsidRPr="002F7F98">
              <w:rPr>
                <w:rFonts w:cs="Arial"/>
                <w:sz w:val="24"/>
                <w:szCs w:val="24"/>
              </w:rPr>
              <w:t>172.168.6.63</w:t>
            </w:r>
          </w:p>
        </w:tc>
        <w:tc>
          <w:tcPr>
            <w:tcW w:w="2374" w:type="dxa"/>
          </w:tcPr>
          <w:p w14:paraId="0283F27E" w14:textId="2BA4ABB3" w:rsidR="002F7F98" w:rsidRPr="002F7F98" w:rsidRDefault="002F7F98" w:rsidP="002F7F98">
            <w:pPr>
              <w:pStyle w:val="Cuerpo-PF"/>
              <w:rPr>
                <w:rFonts w:cs="Arial"/>
                <w:sz w:val="24"/>
                <w:szCs w:val="20"/>
              </w:rPr>
            </w:pPr>
            <w:r w:rsidRPr="002F7F98">
              <w:rPr>
                <w:sz w:val="24"/>
                <w:szCs w:val="20"/>
              </w:rPr>
              <w:t>255.255.255.192/26</w:t>
            </w:r>
          </w:p>
        </w:tc>
      </w:tr>
      <w:tr w:rsidR="002F7F98" w:rsidRPr="00C974BD" w14:paraId="207BD219" w14:textId="77777777" w:rsidTr="000E4376">
        <w:trPr>
          <w:trHeight w:val="350"/>
        </w:trPr>
        <w:tc>
          <w:tcPr>
            <w:tcW w:w="1271" w:type="dxa"/>
          </w:tcPr>
          <w:p w14:paraId="188E794E" w14:textId="3D533019" w:rsidR="002F7F98" w:rsidRPr="002F7F98" w:rsidRDefault="002F7F98" w:rsidP="002F7F98">
            <w:pPr>
              <w:pStyle w:val="Cuerpo-PF"/>
              <w:rPr>
                <w:rFonts w:cs="Arial"/>
                <w:sz w:val="24"/>
                <w:szCs w:val="24"/>
              </w:rPr>
            </w:pPr>
            <w:r w:rsidRPr="002F7F98">
              <w:rPr>
                <w:rFonts w:cs="Arial"/>
                <w:sz w:val="24"/>
                <w:szCs w:val="24"/>
              </w:rPr>
              <w:t>26</w:t>
            </w:r>
          </w:p>
        </w:tc>
        <w:tc>
          <w:tcPr>
            <w:tcW w:w="2268" w:type="dxa"/>
          </w:tcPr>
          <w:p w14:paraId="2CD05D62" w14:textId="44B3B7FF" w:rsidR="002F7F98" w:rsidRPr="002F7F98" w:rsidRDefault="002F7F98" w:rsidP="002F7F98">
            <w:pPr>
              <w:pStyle w:val="Cuerpo-PF"/>
              <w:rPr>
                <w:rFonts w:cs="Arial"/>
                <w:sz w:val="24"/>
                <w:szCs w:val="24"/>
              </w:rPr>
            </w:pPr>
            <w:r w:rsidRPr="002F7F98">
              <w:rPr>
                <w:rFonts w:cs="Arial"/>
                <w:sz w:val="24"/>
                <w:szCs w:val="24"/>
              </w:rPr>
              <w:t>172.168.6.64</w:t>
            </w:r>
          </w:p>
        </w:tc>
        <w:tc>
          <w:tcPr>
            <w:tcW w:w="1985" w:type="dxa"/>
          </w:tcPr>
          <w:p w14:paraId="509B4D58" w14:textId="3997D51D" w:rsidR="002F7F98" w:rsidRPr="002F7F98" w:rsidRDefault="002F7F98" w:rsidP="002F7F98">
            <w:pPr>
              <w:pStyle w:val="Cuerpo-PF"/>
              <w:rPr>
                <w:rFonts w:cs="Arial"/>
                <w:sz w:val="24"/>
                <w:szCs w:val="24"/>
              </w:rPr>
            </w:pPr>
            <w:r w:rsidRPr="002F7F98">
              <w:rPr>
                <w:rFonts w:cs="Arial"/>
                <w:sz w:val="24"/>
                <w:szCs w:val="24"/>
              </w:rPr>
              <w:t>172.168.6.65 - 172.168.6.126</w:t>
            </w:r>
          </w:p>
        </w:tc>
        <w:tc>
          <w:tcPr>
            <w:tcW w:w="2126" w:type="dxa"/>
          </w:tcPr>
          <w:p w14:paraId="70F31384" w14:textId="37E4AB11" w:rsidR="002F7F98" w:rsidRPr="002F7F98" w:rsidRDefault="002F7F98" w:rsidP="002F7F98">
            <w:pPr>
              <w:pStyle w:val="Cuerpo-PF"/>
              <w:rPr>
                <w:rFonts w:cs="Arial"/>
                <w:sz w:val="24"/>
                <w:szCs w:val="24"/>
              </w:rPr>
            </w:pPr>
            <w:r w:rsidRPr="002F7F98">
              <w:rPr>
                <w:rFonts w:cs="Arial"/>
                <w:sz w:val="24"/>
                <w:szCs w:val="24"/>
              </w:rPr>
              <w:t xml:space="preserve">172.168.6.127 </w:t>
            </w:r>
          </w:p>
        </w:tc>
        <w:tc>
          <w:tcPr>
            <w:tcW w:w="2374" w:type="dxa"/>
          </w:tcPr>
          <w:p w14:paraId="38409408" w14:textId="675BB217" w:rsidR="002F7F98" w:rsidRPr="002F7F98" w:rsidRDefault="002F7F98" w:rsidP="002F7F98">
            <w:pPr>
              <w:pStyle w:val="Cuerpo-PF"/>
              <w:rPr>
                <w:rFonts w:cs="Arial"/>
                <w:sz w:val="24"/>
                <w:szCs w:val="20"/>
              </w:rPr>
            </w:pPr>
            <w:r w:rsidRPr="002F7F98">
              <w:rPr>
                <w:sz w:val="24"/>
                <w:szCs w:val="20"/>
              </w:rPr>
              <w:t>255.255.255.192/26</w:t>
            </w:r>
          </w:p>
        </w:tc>
      </w:tr>
      <w:tr w:rsidR="002F7F98" w:rsidRPr="00C974BD" w14:paraId="1CC5D155" w14:textId="77777777" w:rsidTr="000E4376">
        <w:trPr>
          <w:trHeight w:val="539"/>
        </w:trPr>
        <w:tc>
          <w:tcPr>
            <w:tcW w:w="1271" w:type="dxa"/>
          </w:tcPr>
          <w:p w14:paraId="4937BEBB" w14:textId="1D3A4BCC" w:rsidR="002F7F98" w:rsidRPr="002F7F98" w:rsidRDefault="002F7F98" w:rsidP="002F7F98">
            <w:pPr>
              <w:pStyle w:val="Cuerpo-PF"/>
              <w:rPr>
                <w:rFonts w:cs="Arial"/>
                <w:sz w:val="24"/>
                <w:szCs w:val="24"/>
              </w:rPr>
            </w:pPr>
            <w:r w:rsidRPr="002F7F98">
              <w:rPr>
                <w:rFonts w:cs="Arial"/>
                <w:sz w:val="24"/>
                <w:szCs w:val="24"/>
              </w:rPr>
              <w:t>27</w:t>
            </w:r>
          </w:p>
        </w:tc>
        <w:tc>
          <w:tcPr>
            <w:tcW w:w="2268" w:type="dxa"/>
          </w:tcPr>
          <w:p w14:paraId="7A9CE7DE" w14:textId="57C47116" w:rsidR="002F7F98" w:rsidRPr="002F7F98" w:rsidRDefault="002F7F98" w:rsidP="002F7F98">
            <w:pPr>
              <w:pStyle w:val="Cuerpo-PF"/>
              <w:rPr>
                <w:rFonts w:cs="Arial"/>
                <w:sz w:val="24"/>
                <w:szCs w:val="24"/>
              </w:rPr>
            </w:pPr>
            <w:r w:rsidRPr="002F7F98">
              <w:rPr>
                <w:rFonts w:cs="Arial"/>
                <w:sz w:val="24"/>
                <w:szCs w:val="24"/>
              </w:rPr>
              <w:t>172.168.6.128</w:t>
            </w:r>
          </w:p>
        </w:tc>
        <w:tc>
          <w:tcPr>
            <w:tcW w:w="1985" w:type="dxa"/>
          </w:tcPr>
          <w:p w14:paraId="70782AFA" w14:textId="193CB87F" w:rsidR="002F7F98" w:rsidRPr="002F7F98" w:rsidRDefault="002F7F98" w:rsidP="002F7F98">
            <w:pPr>
              <w:pStyle w:val="Cuerpo-PF"/>
              <w:rPr>
                <w:rFonts w:cs="Arial"/>
                <w:sz w:val="24"/>
                <w:szCs w:val="24"/>
              </w:rPr>
            </w:pPr>
            <w:r w:rsidRPr="002F7F98">
              <w:rPr>
                <w:rFonts w:cs="Arial"/>
                <w:sz w:val="24"/>
                <w:szCs w:val="24"/>
              </w:rPr>
              <w:t>172.168.6.129 - 172.168.6.190</w:t>
            </w:r>
          </w:p>
        </w:tc>
        <w:tc>
          <w:tcPr>
            <w:tcW w:w="2126" w:type="dxa"/>
          </w:tcPr>
          <w:p w14:paraId="4D15B86C" w14:textId="19C36AC2" w:rsidR="002F7F98" w:rsidRPr="002F7F98" w:rsidRDefault="002F7F98" w:rsidP="002F7F98">
            <w:pPr>
              <w:pStyle w:val="Cuerpo-PF"/>
              <w:rPr>
                <w:rFonts w:cs="Arial"/>
                <w:sz w:val="24"/>
                <w:szCs w:val="24"/>
              </w:rPr>
            </w:pPr>
            <w:r w:rsidRPr="002F7F98">
              <w:rPr>
                <w:rFonts w:cs="Arial"/>
                <w:sz w:val="24"/>
                <w:szCs w:val="24"/>
              </w:rPr>
              <w:t>172.168.6.191</w:t>
            </w:r>
          </w:p>
        </w:tc>
        <w:tc>
          <w:tcPr>
            <w:tcW w:w="2374" w:type="dxa"/>
          </w:tcPr>
          <w:p w14:paraId="5550EDF6" w14:textId="43CC01CF" w:rsidR="002F7F98" w:rsidRPr="002F7F98" w:rsidRDefault="002F7F98" w:rsidP="002F7F98">
            <w:pPr>
              <w:pStyle w:val="Cuerpo-PF"/>
              <w:rPr>
                <w:rFonts w:cs="Arial"/>
                <w:sz w:val="24"/>
                <w:szCs w:val="20"/>
              </w:rPr>
            </w:pPr>
            <w:r w:rsidRPr="002F7F98">
              <w:rPr>
                <w:sz w:val="24"/>
                <w:szCs w:val="20"/>
              </w:rPr>
              <w:t>255.255.255.192/26</w:t>
            </w:r>
          </w:p>
        </w:tc>
      </w:tr>
      <w:tr w:rsidR="002F7F98" w:rsidRPr="00C974BD" w14:paraId="520FAFBD" w14:textId="77777777" w:rsidTr="000E4376">
        <w:trPr>
          <w:trHeight w:val="350"/>
        </w:trPr>
        <w:tc>
          <w:tcPr>
            <w:tcW w:w="1271" w:type="dxa"/>
          </w:tcPr>
          <w:p w14:paraId="6BFC70FC" w14:textId="39F746CD" w:rsidR="002F7F98" w:rsidRPr="002F7F98" w:rsidRDefault="002F7F98" w:rsidP="002F7F98">
            <w:pPr>
              <w:pStyle w:val="Cuerpo-PF"/>
              <w:jc w:val="both"/>
              <w:rPr>
                <w:rFonts w:cs="Arial"/>
                <w:sz w:val="24"/>
                <w:szCs w:val="24"/>
              </w:rPr>
            </w:pPr>
            <w:r w:rsidRPr="002F7F98">
              <w:rPr>
                <w:rFonts w:cs="Arial"/>
                <w:sz w:val="24"/>
                <w:szCs w:val="24"/>
              </w:rPr>
              <w:t>28</w:t>
            </w:r>
          </w:p>
        </w:tc>
        <w:tc>
          <w:tcPr>
            <w:tcW w:w="2268" w:type="dxa"/>
          </w:tcPr>
          <w:p w14:paraId="4E875BD9" w14:textId="3D5E6F62" w:rsidR="002F7F98" w:rsidRPr="002F7F98" w:rsidRDefault="002F7F98" w:rsidP="002F7F98">
            <w:pPr>
              <w:pStyle w:val="Cuerpo-PF"/>
              <w:jc w:val="both"/>
              <w:rPr>
                <w:rFonts w:cs="Arial"/>
                <w:sz w:val="24"/>
                <w:szCs w:val="24"/>
              </w:rPr>
            </w:pPr>
            <w:r w:rsidRPr="002F7F98">
              <w:rPr>
                <w:rFonts w:cs="Arial"/>
                <w:sz w:val="24"/>
                <w:szCs w:val="24"/>
              </w:rPr>
              <w:t>172.168.6.192</w:t>
            </w:r>
          </w:p>
        </w:tc>
        <w:tc>
          <w:tcPr>
            <w:tcW w:w="1985" w:type="dxa"/>
          </w:tcPr>
          <w:p w14:paraId="39DB67AD" w14:textId="3FD22C26" w:rsidR="002F7F98" w:rsidRPr="002F7F98" w:rsidRDefault="002F7F98" w:rsidP="002F7F98">
            <w:pPr>
              <w:pStyle w:val="Cuerpo-PF"/>
              <w:jc w:val="both"/>
              <w:rPr>
                <w:rFonts w:cs="Arial"/>
                <w:sz w:val="24"/>
                <w:szCs w:val="24"/>
              </w:rPr>
            </w:pPr>
            <w:r w:rsidRPr="002F7F98">
              <w:rPr>
                <w:rFonts w:cs="Arial"/>
                <w:sz w:val="24"/>
                <w:szCs w:val="24"/>
              </w:rPr>
              <w:t>172.168.6.193 - 172.168.6.254</w:t>
            </w:r>
          </w:p>
        </w:tc>
        <w:tc>
          <w:tcPr>
            <w:tcW w:w="2126" w:type="dxa"/>
          </w:tcPr>
          <w:p w14:paraId="31253B81" w14:textId="4C8E9068" w:rsidR="002F7F98" w:rsidRPr="002F7F98" w:rsidRDefault="002F7F98" w:rsidP="002F7F98">
            <w:pPr>
              <w:pStyle w:val="Cuerpo-PF"/>
              <w:jc w:val="both"/>
              <w:rPr>
                <w:rFonts w:cs="Arial"/>
                <w:sz w:val="24"/>
                <w:szCs w:val="24"/>
              </w:rPr>
            </w:pPr>
            <w:r w:rsidRPr="002F7F98">
              <w:rPr>
                <w:rFonts w:cs="Arial"/>
                <w:sz w:val="24"/>
                <w:szCs w:val="24"/>
              </w:rPr>
              <w:t>172.168.6.255</w:t>
            </w:r>
          </w:p>
        </w:tc>
        <w:tc>
          <w:tcPr>
            <w:tcW w:w="2374" w:type="dxa"/>
          </w:tcPr>
          <w:p w14:paraId="7C688DAA" w14:textId="046E39CB" w:rsidR="002F7F98" w:rsidRPr="002F7F98" w:rsidRDefault="002F7F98" w:rsidP="002F7F98">
            <w:pPr>
              <w:pStyle w:val="Cuerpo-PF"/>
              <w:jc w:val="both"/>
              <w:rPr>
                <w:rFonts w:cs="Arial"/>
                <w:sz w:val="24"/>
                <w:szCs w:val="20"/>
              </w:rPr>
            </w:pPr>
            <w:r w:rsidRPr="002F7F98">
              <w:rPr>
                <w:sz w:val="24"/>
                <w:szCs w:val="20"/>
              </w:rPr>
              <w:t>255.255.255.192/26</w:t>
            </w:r>
          </w:p>
        </w:tc>
      </w:tr>
      <w:tr w:rsidR="002F7F98" w:rsidRPr="00C974BD" w14:paraId="46151BA1" w14:textId="77777777" w:rsidTr="000E4376">
        <w:trPr>
          <w:trHeight w:val="350"/>
        </w:trPr>
        <w:tc>
          <w:tcPr>
            <w:tcW w:w="1271" w:type="dxa"/>
          </w:tcPr>
          <w:p w14:paraId="3ED5BE9A" w14:textId="605FA4E5" w:rsidR="002F7F98" w:rsidRPr="002F7F98" w:rsidRDefault="002F7F98" w:rsidP="002F7F98">
            <w:pPr>
              <w:pStyle w:val="Cuerpo-PF"/>
              <w:rPr>
                <w:rFonts w:cs="Arial"/>
                <w:sz w:val="24"/>
                <w:szCs w:val="24"/>
              </w:rPr>
            </w:pPr>
            <w:r w:rsidRPr="002F7F98">
              <w:rPr>
                <w:rFonts w:cs="Arial"/>
                <w:sz w:val="24"/>
                <w:szCs w:val="24"/>
              </w:rPr>
              <w:t>29</w:t>
            </w:r>
          </w:p>
        </w:tc>
        <w:tc>
          <w:tcPr>
            <w:tcW w:w="2268" w:type="dxa"/>
          </w:tcPr>
          <w:p w14:paraId="28FDE4BA" w14:textId="23CBED62" w:rsidR="002F7F98" w:rsidRPr="002F7F98" w:rsidRDefault="002F7F98" w:rsidP="002F7F98">
            <w:pPr>
              <w:pStyle w:val="Cuerpo-PF"/>
              <w:rPr>
                <w:rFonts w:cs="Arial"/>
                <w:sz w:val="24"/>
                <w:szCs w:val="24"/>
              </w:rPr>
            </w:pPr>
            <w:r w:rsidRPr="002F7F98">
              <w:rPr>
                <w:rFonts w:cs="Arial"/>
                <w:sz w:val="24"/>
                <w:szCs w:val="24"/>
              </w:rPr>
              <w:t>172.168.7.0</w:t>
            </w:r>
          </w:p>
        </w:tc>
        <w:tc>
          <w:tcPr>
            <w:tcW w:w="1985" w:type="dxa"/>
          </w:tcPr>
          <w:p w14:paraId="2F3C71B0" w14:textId="04853201" w:rsidR="002F7F98" w:rsidRPr="002F7F98" w:rsidRDefault="002F7F98" w:rsidP="002F7F98">
            <w:pPr>
              <w:pStyle w:val="Cuerpo-PF"/>
              <w:rPr>
                <w:rFonts w:cs="Arial"/>
                <w:sz w:val="24"/>
                <w:szCs w:val="24"/>
              </w:rPr>
            </w:pPr>
            <w:r w:rsidRPr="002F7F98">
              <w:rPr>
                <w:rFonts w:cs="Arial"/>
                <w:sz w:val="24"/>
                <w:szCs w:val="24"/>
              </w:rPr>
              <w:t>172.168.7.1 - 172.168.7.62</w:t>
            </w:r>
          </w:p>
        </w:tc>
        <w:tc>
          <w:tcPr>
            <w:tcW w:w="2126" w:type="dxa"/>
          </w:tcPr>
          <w:p w14:paraId="3CE236AB" w14:textId="09694B50" w:rsidR="002F7F98" w:rsidRPr="002F7F98" w:rsidRDefault="002F7F98" w:rsidP="002F7F98">
            <w:pPr>
              <w:pStyle w:val="Cuerpo-PF"/>
              <w:rPr>
                <w:rFonts w:cs="Arial"/>
                <w:sz w:val="24"/>
                <w:szCs w:val="24"/>
              </w:rPr>
            </w:pPr>
            <w:r w:rsidRPr="002F7F98">
              <w:rPr>
                <w:rFonts w:cs="Arial"/>
                <w:sz w:val="24"/>
                <w:szCs w:val="24"/>
              </w:rPr>
              <w:t>172.168.7.63</w:t>
            </w:r>
          </w:p>
        </w:tc>
        <w:tc>
          <w:tcPr>
            <w:tcW w:w="2374" w:type="dxa"/>
          </w:tcPr>
          <w:p w14:paraId="4D580DC5" w14:textId="13ABE130" w:rsidR="002F7F98" w:rsidRPr="002F7F98" w:rsidRDefault="002F7F98" w:rsidP="002F7F98">
            <w:pPr>
              <w:pStyle w:val="Cuerpo-PF"/>
              <w:rPr>
                <w:rFonts w:cs="Arial"/>
                <w:sz w:val="24"/>
                <w:szCs w:val="20"/>
              </w:rPr>
            </w:pPr>
            <w:r w:rsidRPr="002F7F98">
              <w:rPr>
                <w:sz w:val="24"/>
                <w:szCs w:val="20"/>
              </w:rPr>
              <w:t>255.255.255.192/26</w:t>
            </w:r>
          </w:p>
        </w:tc>
      </w:tr>
      <w:tr w:rsidR="002F7F98" w:rsidRPr="00C974BD" w14:paraId="623B311E" w14:textId="77777777" w:rsidTr="000E4376">
        <w:trPr>
          <w:trHeight w:val="350"/>
        </w:trPr>
        <w:tc>
          <w:tcPr>
            <w:tcW w:w="1271" w:type="dxa"/>
          </w:tcPr>
          <w:p w14:paraId="32D1B9E5" w14:textId="782A997A" w:rsidR="002F7F98" w:rsidRPr="002F7F98" w:rsidRDefault="002F7F98" w:rsidP="002F7F98">
            <w:pPr>
              <w:pStyle w:val="Cuerpo-PF"/>
              <w:rPr>
                <w:rFonts w:cs="Arial"/>
                <w:sz w:val="24"/>
                <w:szCs w:val="24"/>
              </w:rPr>
            </w:pPr>
            <w:r w:rsidRPr="002F7F98">
              <w:rPr>
                <w:rFonts w:cs="Arial"/>
                <w:sz w:val="24"/>
                <w:szCs w:val="24"/>
              </w:rPr>
              <w:t>30</w:t>
            </w:r>
          </w:p>
        </w:tc>
        <w:tc>
          <w:tcPr>
            <w:tcW w:w="2268" w:type="dxa"/>
          </w:tcPr>
          <w:p w14:paraId="32D547D4" w14:textId="0A95B1E3" w:rsidR="002F7F98" w:rsidRPr="002F7F98" w:rsidRDefault="002F7F98" w:rsidP="002F7F98">
            <w:pPr>
              <w:pStyle w:val="Cuerpo-PF"/>
              <w:rPr>
                <w:rFonts w:cs="Arial"/>
                <w:sz w:val="24"/>
                <w:szCs w:val="24"/>
              </w:rPr>
            </w:pPr>
            <w:r w:rsidRPr="002F7F98">
              <w:rPr>
                <w:rFonts w:cs="Arial"/>
                <w:sz w:val="24"/>
                <w:szCs w:val="24"/>
              </w:rPr>
              <w:t>172.168.7.64</w:t>
            </w:r>
          </w:p>
        </w:tc>
        <w:tc>
          <w:tcPr>
            <w:tcW w:w="1985" w:type="dxa"/>
          </w:tcPr>
          <w:p w14:paraId="3B316E5A" w14:textId="4AA29914" w:rsidR="002F7F98" w:rsidRPr="002F7F98" w:rsidRDefault="002F7F98" w:rsidP="002F7F98">
            <w:pPr>
              <w:pStyle w:val="Cuerpo-PF"/>
              <w:rPr>
                <w:rFonts w:cs="Arial"/>
                <w:sz w:val="24"/>
                <w:szCs w:val="24"/>
              </w:rPr>
            </w:pPr>
            <w:r w:rsidRPr="002F7F98">
              <w:rPr>
                <w:rFonts w:cs="Arial"/>
                <w:sz w:val="24"/>
                <w:szCs w:val="24"/>
              </w:rPr>
              <w:t>172.168.7.65 - 172.168.7.126</w:t>
            </w:r>
          </w:p>
        </w:tc>
        <w:tc>
          <w:tcPr>
            <w:tcW w:w="2126" w:type="dxa"/>
          </w:tcPr>
          <w:p w14:paraId="72634078" w14:textId="1679AA0B" w:rsidR="002F7F98" w:rsidRPr="002F7F98" w:rsidRDefault="002F7F98" w:rsidP="002F7F98">
            <w:pPr>
              <w:pStyle w:val="Cuerpo-PF"/>
              <w:rPr>
                <w:rFonts w:cs="Arial"/>
                <w:sz w:val="24"/>
                <w:szCs w:val="24"/>
              </w:rPr>
            </w:pPr>
            <w:r w:rsidRPr="002F7F98">
              <w:rPr>
                <w:rFonts w:cs="Arial"/>
                <w:sz w:val="24"/>
                <w:szCs w:val="24"/>
              </w:rPr>
              <w:t>172.168.7.127</w:t>
            </w:r>
          </w:p>
        </w:tc>
        <w:tc>
          <w:tcPr>
            <w:tcW w:w="2374" w:type="dxa"/>
          </w:tcPr>
          <w:p w14:paraId="64AD2A43" w14:textId="43EAAA01" w:rsidR="002F7F98" w:rsidRPr="002F7F98" w:rsidRDefault="002F7F98" w:rsidP="002F7F98">
            <w:pPr>
              <w:pStyle w:val="Cuerpo-PF"/>
              <w:rPr>
                <w:rFonts w:cs="Arial"/>
                <w:sz w:val="24"/>
                <w:szCs w:val="20"/>
              </w:rPr>
            </w:pPr>
            <w:r w:rsidRPr="002F7F98">
              <w:rPr>
                <w:sz w:val="24"/>
                <w:szCs w:val="20"/>
              </w:rPr>
              <w:t>255.255.255.192/26</w:t>
            </w:r>
          </w:p>
        </w:tc>
      </w:tr>
      <w:tr w:rsidR="002F7F98" w:rsidRPr="00C974BD" w14:paraId="025D992A" w14:textId="77777777" w:rsidTr="000E4376">
        <w:trPr>
          <w:trHeight w:val="350"/>
        </w:trPr>
        <w:tc>
          <w:tcPr>
            <w:tcW w:w="1271" w:type="dxa"/>
          </w:tcPr>
          <w:p w14:paraId="13D83181" w14:textId="343F79AE" w:rsidR="002F7F98" w:rsidRPr="002F7F98" w:rsidRDefault="002F7F98" w:rsidP="002F7F98">
            <w:pPr>
              <w:pStyle w:val="Cuerpo-PF"/>
              <w:rPr>
                <w:rFonts w:cs="Arial"/>
                <w:sz w:val="24"/>
                <w:szCs w:val="24"/>
              </w:rPr>
            </w:pPr>
            <w:r w:rsidRPr="002F7F98">
              <w:rPr>
                <w:rFonts w:cs="Arial"/>
                <w:sz w:val="24"/>
                <w:szCs w:val="24"/>
              </w:rPr>
              <w:t>31</w:t>
            </w:r>
          </w:p>
        </w:tc>
        <w:tc>
          <w:tcPr>
            <w:tcW w:w="2268" w:type="dxa"/>
          </w:tcPr>
          <w:p w14:paraId="67EFE107" w14:textId="65448428" w:rsidR="002F7F98" w:rsidRPr="002F7F98" w:rsidRDefault="002F7F98" w:rsidP="002F7F98">
            <w:pPr>
              <w:pStyle w:val="Cuerpo-PF"/>
              <w:rPr>
                <w:rFonts w:cs="Arial"/>
                <w:sz w:val="24"/>
                <w:szCs w:val="24"/>
              </w:rPr>
            </w:pPr>
            <w:r w:rsidRPr="002F7F98">
              <w:rPr>
                <w:rFonts w:cs="Arial"/>
                <w:sz w:val="24"/>
                <w:szCs w:val="24"/>
              </w:rPr>
              <w:t>172.168.7.128</w:t>
            </w:r>
          </w:p>
        </w:tc>
        <w:tc>
          <w:tcPr>
            <w:tcW w:w="1985" w:type="dxa"/>
          </w:tcPr>
          <w:p w14:paraId="7898A819" w14:textId="534E69A6" w:rsidR="002F7F98" w:rsidRPr="002F7F98" w:rsidRDefault="002F7F98" w:rsidP="002F7F98">
            <w:pPr>
              <w:pStyle w:val="Cuerpo-PF"/>
              <w:rPr>
                <w:rFonts w:cs="Arial"/>
                <w:sz w:val="24"/>
                <w:szCs w:val="24"/>
              </w:rPr>
            </w:pPr>
            <w:r w:rsidRPr="002F7F98">
              <w:rPr>
                <w:rFonts w:cs="Arial"/>
                <w:sz w:val="24"/>
                <w:szCs w:val="24"/>
              </w:rPr>
              <w:t>172.168.7.129 - 172.168.7.190</w:t>
            </w:r>
          </w:p>
        </w:tc>
        <w:tc>
          <w:tcPr>
            <w:tcW w:w="2126" w:type="dxa"/>
          </w:tcPr>
          <w:p w14:paraId="1375D021" w14:textId="35A072CB" w:rsidR="002F7F98" w:rsidRPr="002F7F98" w:rsidRDefault="002F7F98" w:rsidP="002F7F98">
            <w:pPr>
              <w:pStyle w:val="Cuerpo-PF"/>
              <w:rPr>
                <w:rFonts w:cs="Arial"/>
                <w:sz w:val="24"/>
                <w:szCs w:val="24"/>
              </w:rPr>
            </w:pPr>
            <w:r w:rsidRPr="002F7F98">
              <w:rPr>
                <w:rFonts w:cs="Arial"/>
                <w:sz w:val="24"/>
                <w:szCs w:val="24"/>
              </w:rPr>
              <w:t>172.168.7.191</w:t>
            </w:r>
          </w:p>
        </w:tc>
        <w:tc>
          <w:tcPr>
            <w:tcW w:w="2374" w:type="dxa"/>
          </w:tcPr>
          <w:p w14:paraId="29BE3E02" w14:textId="1C88D1B7" w:rsidR="002F7F98" w:rsidRPr="002F7F98" w:rsidRDefault="002F7F98" w:rsidP="002F7F98">
            <w:pPr>
              <w:pStyle w:val="Cuerpo-PF"/>
              <w:rPr>
                <w:rFonts w:cs="Arial"/>
                <w:sz w:val="24"/>
                <w:szCs w:val="20"/>
              </w:rPr>
            </w:pPr>
            <w:r w:rsidRPr="002F7F98">
              <w:rPr>
                <w:sz w:val="24"/>
                <w:szCs w:val="20"/>
              </w:rPr>
              <w:t>255.255.255.192/26</w:t>
            </w:r>
          </w:p>
        </w:tc>
      </w:tr>
      <w:tr w:rsidR="002F7F98" w:rsidRPr="00C974BD" w14:paraId="250978A7" w14:textId="77777777" w:rsidTr="000E4376">
        <w:trPr>
          <w:trHeight w:val="539"/>
        </w:trPr>
        <w:tc>
          <w:tcPr>
            <w:tcW w:w="1271" w:type="dxa"/>
          </w:tcPr>
          <w:p w14:paraId="5BC989D7" w14:textId="08027E36" w:rsidR="002F7F98" w:rsidRPr="002F7F98" w:rsidRDefault="002F7F98" w:rsidP="002F7F98">
            <w:pPr>
              <w:pStyle w:val="Cuerpo-PF"/>
              <w:rPr>
                <w:rFonts w:cs="Arial"/>
                <w:sz w:val="24"/>
                <w:szCs w:val="24"/>
              </w:rPr>
            </w:pPr>
            <w:r w:rsidRPr="002F7F98">
              <w:rPr>
                <w:rFonts w:cs="Arial"/>
                <w:sz w:val="24"/>
                <w:szCs w:val="24"/>
              </w:rPr>
              <w:t>32</w:t>
            </w:r>
          </w:p>
        </w:tc>
        <w:tc>
          <w:tcPr>
            <w:tcW w:w="2268" w:type="dxa"/>
          </w:tcPr>
          <w:p w14:paraId="5DB9F60A" w14:textId="2CAC7803" w:rsidR="002F7F98" w:rsidRPr="002F7F98" w:rsidRDefault="002F7F98" w:rsidP="002F7F98">
            <w:pPr>
              <w:pStyle w:val="Cuerpo-PF"/>
              <w:rPr>
                <w:rFonts w:cs="Arial"/>
                <w:sz w:val="24"/>
                <w:szCs w:val="24"/>
              </w:rPr>
            </w:pPr>
            <w:r w:rsidRPr="002F7F98">
              <w:rPr>
                <w:rFonts w:cs="Arial"/>
                <w:sz w:val="24"/>
                <w:szCs w:val="24"/>
              </w:rPr>
              <w:t>172.168.7.192</w:t>
            </w:r>
          </w:p>
        </w:tc>
        <w:tc>
          <w:tcPr>
            <w:tcW w:w="1985" w:type="dxa"/>
          </w:tcPr>
          <w:p w14:paraId="4220D4EB" w14:textId="56FC1F64" w:rsidR="002F7F98" w:rsidRPr="002F7F98" w:rsidRDefault="002F7F98" w:rsidP="002F7F98">
            <w:pPr>
              <w:pStyle w:val="Cuerpo-PF"/>
              <w:rPr>
                <w:rFonts w:cs="Arial"/>
                <w:sz w:val="24"/>
                <w:szCs w:val="24"/>
              </w:rPr>
            </w:pPr>
            <w:r w:rsidRPr="002F7F98">
              <w:rPr>
                <w:rFonts w:cs="Arial"/>
                <w:sz w:val="24"/>
                <w:szCs w:val="24"/>
              </w:rPr>
              <w:t>172.168.7.193 - 172.168.7.254</w:t>
            </w:r>
          </w:p>
        </w:tc>
        <w:tc>
          <w:tcPr>
            <w:tcW w:w="2126" w:type="dxa"/>
          </w:tcPr>
          <w:p w14:paraId="00951BCF" w14:textId="299CAC53" w:rsidR="002F7F98" w:rsidRPr="002F7F98" w:rsidRDefault="002F7F98" w:rsidP="002F7F98">
            <w:pPr>
              <w:pStyle w:val="Cuerpo-PF"/>
              <w:rPr>
                <w:rFonts w:cs="Arial"/>
                <w:sz w:val="24"/>
                <w:szCs w:val="24"/>
              </w:rPr>
            </w:pPr>
            <w:r w:rsidRPr="002F7F98">
              <w:rPr>
                <w:rFonts w:cs="Arial"/>
                <w:sz w:val="24"/>
                <w:szCs w:val="24"/>
              </w:rPr>
              <w:t>172.168.7.255</w:t>
            </w:r>
          </w:p>
        </w:tc>
        <w:tc>
          <w:tcPr>
            <w:tcW w:w="2374" w:type="dxa"/>
          </w:tcPr>
          <w:p w14:paraId="73587EE8" w14:textId="47E21BCB" w:rsidR="002F7F98" w:rsidRPr="002F7F98" w:rsidRDefault="002F7F98" w:rsidP="002F7F98">
            <w:pPr>
              <w:pStyle w:val="Cuerpo-PF"/>
              <w:rPr>
                <w:rFonts w:cs="Arial"/>
                <w:sz w:val="24"/>
                <w:szCs w:val="20"/>
              </w:rPr>
            </w:pPr>
            <w:r w:rsidRPr="002F7F98">
              <w:rPr>
                <w:sz w:val="24"/>
                <w:szCs w:val="20"/>
              </w:rPr>
              <w:t>255.255.255.192/26</w:t>
            </w:r>
          </w:p>
        </w:tc>
      </w:tr>
      <w:tr w:rsidR="002F7F98" w:rsidRPr="00C974BD" w14:paraId="3BEACC80" w14:textId="77777777" w:rsidTr="000E4376">
        <w:trPr>
          <w:trHeight w:val="350"/>
        </w:trPr>
        <w:tc>
          <w:tcPr>
            <w:tcW w:w="1271" w:type="dxa"/>
          </w:tcPr>
          <w:p w14:paraId="7766731C" w14:textId="65E43143" w:rsidR="002F7F98" w:rsidRPr="002F7F98" w:rsidRDefault="002F7F98" w:rsidP="002F7F98">
            <w:pPr>
              <w:pStyle w:val="Cuerpo-PF"/>
              <w:jc w:val="both"/>
              <w:rPr>
                <w:rFonts w:cs="Arial"/>
                <w:sz w:val="24"/>
                <w:szCs w:val="24"/>
              </w:rPr>
            </w:pPr>
            <w:r w:rsidRPr="002F7F98">
              <w:rPr>
                <w:rFonts w:cs="Arial"/>
                <w:sz w:val="24"/>
                <w:szCs w:val="24"/>
              </w:rPr>
              <w:t>33</w:t>
            </w:r>
          </w:p>
        </w:tc>
        <w:tc>
          <w:tcPr>
            <w:tcW w:w="2268" w:type="dxa"/>
          </w:tcPr>
          <w:p w14:paraId="305AEE36" w14:textId="5FB3A1F5" w:rsidR="002F7F98" w:rsidRPr="002F7F98" w:rsidRDefault="002F7F98" w:rsidP="002F7F98">
            <w:pPr>
              <w:pStyle w:val="Cuerpo-PF"/>
              <w:jc w:val="both"/>
              <w:rPr>
                <w:rFonts w:cs="Arial"/>
                <w:sz w:val="24"/>
                <w:szCs w:val="24"/>
              </w:rPr>
            </w:pPr>
            <w:r w:rsidRPr="002F7F98">
              <w:rPr>
                <w:rFonts w:cs="Arial"/>
                <w:sz w:val="24"/>
                <w:szCs w:val="24"/>
              </w:rPr>
              <w:t>172.168.8.0</w:t>
            </w:r>
          </w:p>
        </w:tc>
        <w:tc>
          <w:tcPr>
            <w:tcW w:w="1985" w:type="dxa"/>
          </w:tcPr>
          <w:p w14:paraId="2B715CF8" w14:textId="3D1AF39A" w:rsidR="002F7F98" w:rsidRPr="002F7F98" w:rsidRDefault="002F7F98" w:rsidP="002F7F98">
            <w:pPr>
              <w:pStyle w:val="Cuerpo-PF"/>
              <w:jc w:val="both"/>
              <w:rPr>
                <w:rFonts w:cs="Arial"/>
                <w:sz w:val="24"/>
                <w:szCs w:val="24"/>
              </w:rPr>
            </w:pPr>
            <w:r w:rsidRPr="002F7F98">
              <w:rPr>
                <w:rFonts w:cs="Arial"/>
                <w:sz w:val="24"/>
                <w:szCs w:val="24"/>
              </w:rPr>
              <w:t>172.168.8.1 - 172.168.8.62</w:t>
            </w:r>
          </w:p>
        </w:tc>
        <w:tc>
          <w:tcPr>
            <w:tcW w:w="2126" w:type="dxa"/>
          </w:tcPr>
          <w:p w14:paraId="37085748" w14:textId="762CF4C3" w:rsidR="002F7F98" w:rsidRPr="002F7F98" w:rsidRDefault="002F7F98" w:rsidP="002F7F98">
            <w:pPr>
              <w:pStyle w:val="Cuerpo-PF"/>
              <w:jc w:val="both"/>
              <w:rPr>
                <w:rFonts w:cs="Arial"/>
                <w:sz w:val="24"/>
                <w:szCs w:val="24"/>
              </w:rPr>
            </w:pPr>
            <w:r w:rsidRPr="002F7F98">
              <w:rPr>
                <w:rFonts w:cs="Arial"/>
                <w:sz w:val="24"/>
                <w:szCs w:val="24"/>
              </w:rPr>
              <w:t>172.168.8.63</w:t>
            </w:r>
          </w:p>
        </w:tc>
        <w:tc>
          <w:tcPr>
            <w:tcW w:w="2374" w:type="dxa"/>
          </w:tcPr>
          <w:p w14:paraId="5609400B" w14:textId="48510B12" w:rsidR="002F7F98" w:rsidRPr="002F7F98" w:rsidRDefault="002F7F98" w:rsidP="002F7F98">
            <w:pPr>
              <w:pStyle w:val="Cuerpo-PF"/>
              <w:jc w:val="both"/>
              <w:rPr>
                <w:rFonts w:cs="Arial"/>
                <w:sz w:val="24"/>
                <w:szCs w:val="20"/>
              </w:rPr>
            </w:pPr>
            <w:r w:rsidRPr="002F7F98">
              <w:rPr>
                <w:sz w:val="24"/>
                <w:szCs w:val="20"/>
              </w:rPr>
              <w:t>255.255.255.192/26</w:t>
            </w:r>
          </w:p>
        </w:tc>
      </w:tr>
      <w:tr w:rsidR="002F7F98" w:rsidRPr="00C974BD" w14:paraId="347E7E40" w14:textId="77777777" w:rsidTr="000E4376">
        <w:trPr>
          <w:trHeight w:val="350"/>
        </w:trPr>
        <w:tc>
          <w:tcPr>
            <w:tcW w:w="1271" w:type="dxa"/>
          </w:tcPr>
          <w:p w14:paraId="39B4108F" w14:textId="4D8E8228" w:rsidR="002F7F98" w:rsidRPr="002F7F98" w:rsidRDefault="002F7F98" w:rsidP="002F7F98">
            <w:pPr>
              <w:pStyle w:val="Cuerpo-PF"/>
              <w:rPr>
                <w:rFonts w:cs="Arial"/>
                <w:sz w:val="24"/>
                <w:szCs w:val="24"/>
              </w:rPr>
            </w:pPr>
            <w:r w:rsidRPr="002F7F98">
              <w:rPr>
                <w:rFonts w:cs="Arial"/>
                <w:sz w:val="24"/>
                <w:szCs w:val="24"/>
              </w:rPr>
              <w:t>34</w:t>
            </w:r>
          </w:p>
        </w:tc>
        <w:tc>
          <w:tcPr>
            <w:tcW w:w="2268" w:type="dxa"/>
          </w:tcPr>
          <w:p w14:paraId="4BEC116B" w14:textId="545AA9C5" w:rsidR="002F7F98" w:rsidRPr="002F7F98" w:rsidRDefault="002F7F98" w:rsidP="002F7F98">
            <w:pPr>
              <w:pStyle w:val="Cuerpo-PF"/>
              <w:rPr>
                <w:rFonts w:cs="Arial"/>
                <w:sz w:val="24"/>
                <w:szCs w:val="24"/>
              </w:rPr>
            </w:pPr>
            <w:r w:rsidRPr="002F7F98">
              <w:rPr>
                <w:rFonts w:cs="Arial"/>
                <w:sz w:val="24"/>
                <w:szCs w:val="24"/>
              </w:rPr>
              <w:t>172.168.8.64</w:t>
            </w:r>
          </w:p>
        </w:tc>
        <w:tc>
          <w:tcPr>
            <w:tcW w:w="1985" w:type="dxa"/>
          </w:tcPr>
          <w:p w14:paraId="3A651D0C" w14:textId="0803F3A0" w:rsidR="002F7F98" w:rsidRPr="002F7F98" w:rsidRDefault="002F7F98" w:rsidP="002F7F98">
            <w:pPr>
              <w:pStyle w:val="Cuerpo-PF"/>
              <w:rPr>
                <w:rFonts w:cs="Arial"/>
                <w:sz w:val="24"/>
                <w:szCs w:val="24"/>
              </w:rPr>
            </w:pPr>
            <w:r w:rsidRPr="002F7F98">
              <w:rPr>
                <w:rFonts w:cs="Arial"/>
                <w:sz w:val="24"/>
                <w:szCs w:val="24"/>
              </w:rPr>
              <w:t>172.168.8.65 - 172.168.8.126</w:t>
            </w:r>
          </w:p>
        </w:tc>
        <w:tc>
          <w:tcPr>
            <w:tcW w:w="2126" w:type="dxa"/>
          </w:tcPr>
          <w:p w14:paraId="541833C5" w14:textId="6B15D015" w:rsidR="002F7F98" w:rsidRPr="002F7F98" w:rsidRDefault="002F7F98" w:rsidP="002F7F98">
            <w:pPr>
              <w:pStyle w:val="Cuerpo-PF"/>
              <w:rPr>
                <w:rFonts w:cs="Arial"/>
                <w:sz w:val="24"/>
                <w:szCs w:val="24"/>
              </w:rPr>
            </w:pPr>
            <w:r w:rsidRPr="002F7F98">
              <w:rPr>
                <w:rFonts w:cs="Arial"/>
                <w:sz w:val="24"/>
                <w:szCs w:val="24"/>
              </w:rPr>
              <w:t>172.168.8.127</w:t>
            </w:r>
          </w:p>
        </w:tc>
        <w:tc>
          <w:tcPr>
            <w:tcW w:w="2374" w:type="dxa"/>
          </w:tcPr>
          <w:p w14:paraId="3F86E150" w14:textId="68228096" w:rsidR="002F7F98" w:rsidRPr="002F7F98" w:rsidRDefault="002F7F98" w:rsidP="002F7F98">
            <w:pPr>
              <w:pStyle w:val="Cuerpo-PF"/>
              <w:rPr>
                <w:rFonts w:cs="Arial"/>
                <w:sz w:val="24"/>
                <w:szCs w:val="20"/>
              </w:rPr>
            </w:pPr>
            <w:r w:rsidRPr="002F7F98">
              <w:rPr>
                <w:sz w:val="24"/>
                <w:szCs w:val="20"/>
              </w:rPr>
              <w:t>255.255.255.192/26</w:t>
            </w:r>
          </w:p>
        </w:tc>
      </w:tr>
      <w:tr w:rsidR="002F7F98" w:rsidRPr="00C974BD" w14:paraId="1CF13D2B" w14:textId="77777777" w:rsidTr="000E4376">
        <w:trPr>
          <w:trHeight w:val="350"/>
        </w:trPr>
        <w:tc>
          <w:tcPr>
            <w:tcW w:w="1271" w:type="dxa"/>
          </w:tcPr>
          <w:p w14:paraId="73BE1BF6" w14:textId="2C13C5D9" w:rsidR="002F7F98" w:rsidRPr="002F7F98" w:rsidRDefault="002F7F98" w:rsidP="002F7F98">
            <w:pPr>
              <w:pStyle w:val="Cuerpo-PF"/>
              <w:rPr>
                <w:rFonts w:cs="Arial"/>
                <w:sz w:val="24"/>
                <w:szCs w:val="24"/>
              </w:rPr>
            </w:pPr>
            <w:r w:rsidRPr="002F7F98">
              <w:rPr>
                <w:rFonts w:cs="Arial"/>
                <w:sz w:val="24"/>
                <w:szCs w:val="24"/>
              </w:rPr>
              <w:t>35</w:t>
            </w:r>
          </w:p>
        </w:tc>
        <w:tc>
          <w:tcPr>
            <w:tcW w:w="2268" w:type="dxa"/>
          </w:tcPr>
          <w:p w14:paraId="5F43ADD7" w14:textId="6205D3C3" w:rsidR="002F7F98" w:rsidRPr="002F7F98" w:rsidRDefault="002F7F98" w:rsidP="002F7F98">
            <w:pPr>
              <w:pStyle w:val="Cuerpo-PF"/>
              <w:rPr>
                <w:rFonts w:cs="Arial"/>
                <w:sz w:val="24"/>
                <w:szCs w:val="24"/>
              </w:rPr>
            </w:pPr>
            <w:r w:rsidRPr="002F7F98">
              <w:rPr>
                <w:rFonts w:cs="Arial"/>
                <w:sz w:val="24"/>
                <w:szCs w:val="24"/>
              </w:rPr>
              <w:t>172.168.8.128</w:t>
            </w:r>
          </w:p>
        </w:tc>
        <w:tc>
          <w:tcPr>
            <w:tcW w:w="1985" w:type="dxa"/>
          </w:tcPr>
          <w:p w14:paraId="42710C83" w14:textId="6C96EA4A" w:rsidR="002F7F98" w:rsidRPr="002F7F98" w:rsidRDefault="002F7F98" w:rsidP="002F7F98">
            <w:pPr>
              <w:pStyle w:val="Cuerpo-PF"/>
              <w:rPr>
                <w:rFonts w:cs="Arial"/>
                <w:sz w:val="24"/>
                <w:szCs w:val="24"/>
              </w:rPr>
            </w:pPr>
            <w:r w:rsidRPr="002F7F98">
              <w:rPr>
                <w:rFonts w:cs="Arial"/>
                <w:sz w:val="24"/>
                <w:szCs w:val="24"/>
              </w:rPr>
              <w:t>172.168.8.129 - 172.168.8.190</w:t>
            </w:r>
          </w:p>
        </w:tc>
        <w:tc>
          <w:tcPr>
            <w:tcW w:w="2126" w:type="dxa"/>
          </w:tcPr>
          <w:p w14:paraId="05F9DDA7" w14:textId="465B16B1" w:rsidR="002F7F98" w:rsidRPr="002F7F98" w:rsidRDefault="002F7F98" w:rsidP="002F7F98">
            <w:pPr>
              <w:pStyle w:val="Cuerpo-PF"/>
              <w:rPr>
                <w:rFonts w:cs="Arial"/>
                <w:sz w:val="24"/>
                <w:szCs w:val="24"/>
              </w:rPr>
            </w:pPr>
            <w:r w:rsidRPr="002F7F98">
              <w:rPr>
                <w:rFonts w:cs="Arial"/>
                <w:sz w:val="24"/>
                <w:szCs w:val="24"/>
              </w:rPr>
              <w:t>172.168.8.191</w:t>
            </w:r>
          </w:p>
        </w:tc>
        <w:tc>
          <w:tcPr>
            <w:tcW w:w="2374" w:type="dxa"/>
          </w:tcPr>
          <w:p w14:paraId="5DB8FDE6" w14:textId="0EABEC89" w:rsidR="002F7F98" w:rsidRPr="002F7F98" w:rsidRDefault="002F7F98" w:rsidP="002F7F98">
            <w:pPr>
              <w:pStyle w:val="Cuerpo-PF"/>
              <w:rPr>
                <w:rFonts w:cs="Arial"/>
                <w:sz w:val="24"/>
                <w:szCs w:val="20"/>
              </w:rPr>
            </w:pPr>
            <w:r w:rsidRPr="002F7F98">
              <w:rPr>
                <w:sz w:val="24"/>
                <w:szCs w:val="20"/>
              </w:rPr>
              <w:t>255.255.255.192/26</w:t>
            </w:r>
          </w:p>
        </w:tc>
      </w:tr>
      <w:tr w:rsidR="002F7F98" w:rsidRPr="00C974BD" w14:paraId="21E5323B" w14:textId="77777777" w:rsidTr="000E4376">
        <w:trPr>
          <w:trHeight w:val="350"/>
        </w:trPr>
        <w:tc>
          <w:tcPr>
            <w:tcW w:w="1271" w:type="dxa"/>
          </w:tcPr>
          <w:p w14:paraId="6DC46193" w14:textId="14807D2D" w:rsidR="002F7F98" w:rsidRPr="002F7F98" w:rsidRDefault="002F7F98" w:rsidP="002F7F98">
            <w:pPr>
              <w:pStyle w:val="Cuerpo-PF"/>
              <w:rPr>
                <w:rFonts w:cs="Arial"/>
                <w:sz w:val="24"/>
                <w:szCs w:val="24"/>
              </w:rPr>
            </w:pPr>
            <w:r w:rsidRPr="002F7F98">
              <w:rPr>
                <w:rFonts w:cs="Arial"/>
                <w:sz w:val="24"/>
                <w:szCs w:val="24"/>
              </w:rPr>
              <w:lastRenderedPageBreak/>
              <w:t>36</w:t>
            </w:r>
          </w:p>
        </w:tc>
        <w:tc>
          <w:tcPr>
            <w:tcW w:w="2268" w:type="dxa"/>
          </w:tcPr>
          <w:p w14:paraId="21E04522" w14:textId="0B72CABC" w:rsidR="002F7F98" w:rsidRPr="002F7F98" w:rsidRDefault="002F7F98" w:rsidP="002F7F98">
            <w:pPr>
              <w:pStyle w:val="Cuerpo-PF"/>
              <w:rPr>
                <w:rFonts w:cs="Arial"/>
                <w:sz w:val="24"/>
                <w:szCs w:val="24"/>
              </w:rPr>
            </w:pPr>
            <w:r w:rsidRPr="002F7F98">
              <w:rPr>
                <w:rFonts w:cs="Arial"/>
                <w:sz w:val="24"/>
                <w:szCs w:val="24"/>
              </w:rPr>
              <w:t>172.168.8.192</w:t>
            </w:r>
          </w:p>
        </w:tc>
        <w:tc>
          <w:tcPr>
            <w:tcW w:w="1985" w:type="dxa"/>
          </w:tcPr>
          <w:p w14:paraId="33C8DF3A" w14:textId="7C34FC8A" w:rsidR="002F7F98" w:rsidRPr="002F7F98" w:rsidRDefault="002F7F98" w:rsidP="002F7F98">
            <w:pPr>
              <w:pStyle w:val="Cuerpo-PF"/>
              <w:rPr>
                <w:rFonts w:cs="Arial"/>
                <w:sz w:val="24"/>
                <w:szCs w:val="24"/>
              </w:rPr>
            </w:pPr>
            <w:r w:rsidRPr="002F7F98">
              <w:rPr>
                <w:rFonts w:cs="Arial"/>
                <w:sz w:val="24"/>
                <w:szCs w:val="24"/>
              </w:rPr>
              <w:t>172.168.8.193 - 172.168.8.254</w:t>
            </w:r>
          </w:p>
        </w:tc>
        <w:tc>
          <w:tcPr>
            <w:tcW w:w="2126" w:type="dxa"/>
          </w:tcPr>
          <w:p w14:paraId="3C287E8D" w14:textId="1B828194" w:rsidR="002F7F98" w:rsidRPr="002F7F98" w:rsidRDefault="002F7F98" w:rsidP="002F7F98">
            <w:pPr>
              <w:pStyle w:val="Cuerpo-PF"/>
              <w:rPr>
                <w:rFonts w:cs="Arial"/>
                <w:sz w:val="24"/>
                <w:szCs w:val="24"/>
              </w:rPr>
            </w:pPr>
            <w:r w:rsidRPr="002F7F98">
              <w:rPr>
                <w:rFonts w:cs="Arial"/>
                <w:sz w:val="24"/>
                <w:szCs w:val="24"/>
              </w:rPr>
              <w:t>172.168.8.255</w:t>
            </w:r>
          </w:p>
        </w:tc>
        <w:tc>
          <w:tcPr>
            <w:tcW w:w="2374" w:type="dxa"/>
          </w:tcPr>
          <w:p w14:paraId="788BAFD3" w14:textId="23A41C20" w:rsidR="002F7F98" w:rsidRPr="002F7F98" w:rsidRDefault="002F7F98" w:rsidP="002F7F98">
            <w:pPr>
              <w:pStyle w:val="Cuerpo-PF"/>
              <w:rPr>
                <w:rFonts w:cs="Arial"/>
                <w:sz w:val="24"/>
                <w:szCs w:val="24"/>
              </w:rPr>
            </w:pPr>
            <w:r w:rsidRPr="002F7F98">
              <w:rPr>
                <w:sz w:val="24"/>
                <w:szCs w:val="24"/>
              </w:rPr>
              <w:t>255.255.255.192/26</w:t>
            </w:r>
          </w:p>
        </w:tc>
      </w:tr>
      <w:tr w:rsidR="002F7F98" w:rsidRPr="00C974BD" w14:paraId="0C83F78E" w14:textId="77777777" w:rsidTr="000E4376">
        <w:trPr>
          <w:trHeight w:val="539"/>
        </w:trPr>
        <w:tc>
          <w:tcPr>
            <w:tcW w:w="1271" w:type="dxa"/>
          </w:tcPr>
          <w:p w14:paraId="70C4CF95" w14:textId="3FA1B2BF" w:rsidR="002F7F98" w:rsidRPr="002F7F98" w:rsidRDefault="002F7F98" w:rsidP="002F7F98">
            <w:pPr>
              <w:pStyle w:val="Cuerpo-PF"/>
              <w:rPr>
                <w:rFonts w:cs="Arial"/>
                <w:sz w:val="24"/>
                <w:szCs w:val="24"/>
              </w:rPr>
            </w:pPr>
            <w:r w:rsidRPr="002F7F98">
              <w:rPr>
                <w:rFonts w:cs="Arial"/>
                <w:sz w:val="24"/>
                <w:szCs w:val="24"/>
              </w:rPr>
              <w:t>37</w:t>
            </w:r>
          </w:p>
        </w:tc>
        <w:tc>
          <w:tcPr>
            <w:tcW w:w="2268" w:type="dxa"/>
          </w:tcPr>
          <w:p w14:paraId="495C7247" w14:textId="4402AAAF" w:rsidR="002F7F98" w:rsidRPr="002F7F98" w:rsidRDefault="002F7F98" w:rsidP="002F7F98">
            <w:pPr>
              <w:pStyle w:val="Cuerpo-PF"/>
              <w:rPr>
                <w:rFonts w:cs="Arial"/>
                <w:sz w:val="24"/>
                <w:szCs w:val="24"/>
              </w:rPr>
            </w:pPr>
            <w:r w:rsidRPr="002F7F98">
              <w:rPr>
                <w:rFonts w:cs="Arial"/>
                <w:sz w:val="24"/>
                <w:szCs w:val="24"/>
              </w:rPr>
              <w:t>172.168.9.0</w:t>
            </w:r>
          </w:p>
        </w:tc>
        <w:tc>
          <w:tcPr>
            <w:tcW w:w="1985" w:type="dxa"/>
          </w:tcPr>
          <w:p w14:paraId="7A98DE0A" w14:textId="7913312B" w:rsidR="002F7F98" w:rsidRPr="002F7F98" w:rsidRDefault="002F7F98" w:rsidP="002F7F98">
            <w:pPr>
              <w:pStyle w:val="Cuerpo-PF"/>
              <w:rPr>
                <w:rFonts w:cs="Arial"/>
                <w:sz w:val="24"/>
                <w:szCs w:val="24"/>
              </w:rPr>
            </w:pPr>
            <w:r w:rsidRPr="002F7F98">
              <w:rPr>
                <w:rFonts w:cs="Arial"/>
                <w:sz w:val="24"/>
                <w:szCs w:val="24"/>
              </w:rPr>
              <w:t>172.168.9.1 - 172.168.9.62</w:t>
            </w:r>
          </w:p>
        </w:tc>
        <w:tc>
          <w:tcPr>
            <w:tcW w:w="2126" w:type="dxa"/>
          </w:tcPr>
          <w:p w14:paraId="558B1413" w14:textId="1C49ECF5" w:rsidR="002F7F98" w:rsidRPr="002F7F98" w:rsidRDefault="002F7F98" w:rsidP="002F7F98">
            <w:pPr>
              <w:pStyle w:val="Cuerpo-PF"/>
              <w:rPr>
                <w:rFonts w:cs="Arial"/>
                <w:sz w:val="24"/>
                <w:szCs w:val="24"/>
              </w:rPr>
            </w:pPr>
            <w:r w:rsidRPr="002F7F98">
              <w:rPr>
                <w:rFonts w:cs="Arial"/>
                <w:sz w:val="24"/>
                <w:szCs w:val="24"/>
              </w:rPr>
              <w:t>172.168.9.63</w:t>
            </w:r>
          </w:p>
        </w:tc>
        <w:tc>
          <w:tcPr>
            <w:tcW w:w="2374" w:type="dxa"/>
          </w:tcPr>
          <w:p w14:paraId="538E1337" w14:textId="69D7CDDE" w:rsidR="002F7F98" w:rsidRPr="002F7F98" w:rsidRDefault="002F7F98" w:rsidP="002F7F98">
            <w:pPr>
              <w:pStyle w:val="Cuerpo-PF"/>
              <w:rPr>
                <w:rFonts w:cs="Arial"/>
                <w:sz w:val="24"/>
                <w:szCs w:val="24"/>
              </w:rPr>
            </w:pPr>
            <w:r w:rsidRPr="002F7F98">
              <w:rPr>
                <w:sz w:val="24"/>
                <w:szCs w:val="24"/>
              </w:rPr>
              <w:t>255.255.255.192/26</w:t>
            </w:r>
          </w:p>
        </w:tc>
      </w:tr>
      <w:tr w:rsidR="002F7F98" w:rsidRPr="00C974BD" w14:paraId="3BFEBBC6" w14:textId="77777777" w:rsidTr="000E4376">
        <w:trPr>
          <w:trHeight w:val="350"/>
        </w:trPr>
        <w:tc>
          <w:tcPr>
            <w:tcW w:w="1271" w:type="dxa"/>
          </w:tcPr>
          <w:p w14:paraId="3DBCBC82" w14:textId="5CF3AE46" w:rsidR="002F7F98" w:rsidRPr="002F7F98" w:rsidRDefault="002F7F98" w:rsidP="002F7F98">
            <w:pPr>
              <w:pStyle w:val="Cuerpo-PF"/>
              <w:jc w:val="both"/>
              <w:rPr>
                <w:rFonts w:cs="Arial"/>
                <w:sz w:val="24"/>
                <w:szCs w:val="24"/>
              </w:rPr>
            </w:pPr>
            <w:r w:rsidRPr="002F7F98">
              <w:rPr>
                <w:rFonts w:cs="Arial"/>
                <w:sz w:val="24"/>
                <w:szCs w:val="24"/>
              </w:rPr>
              <w:t>38</w:t>
            </w:r>
          </w:p>
        </w:tc>
        <w:tc>
          <w:tcPr>
            <w:tcW w:w="2268" w:type="dxa"/>
          </w:tcPr>
          <w:p w14:paraId="0C988A5E" w14:textId="21F71731" w:rsidR="002F7F98" w:rsidRPr="002F7F98" w:rsidRDefault="002F7F98" w:rsidP="002F7F98">
            <w:pPr>
              <w:pStyle w:val="Cuerpo-PF"/>
              <w:jc w:val="both"/>
              <w:rPr>
                <w:rFonts w:cs="Arial"/>
                <w:sz w:val="24"/>
                <w:szCs w:val="24"/>
              </w:rPr>
            </w:pPr>
            <w:r w:rsidRPr="002F7F98">
              <w:rPr>
                <w:rFonts w:cs="Arial"/>
                <w:sz w:val="24"/>
                <w:szCs w:val="24"/>
              </w:rPr>
              <w:t>172.168.9.64</w:t>
            </w:r>
          </w:p>
        </w:tc>
        <w:tc>
          <w:tcPr>
            <w:tcW w:w="1985" w:type="dxa"/>
          </w:tcPr>
          <w:p w14:paraId="5300E208" w14:textId="2EB4F8A9" w:rsidR="002F7F98" w:rsidRPr="002F7F98" w:rsidRDefault="002F7F98" w:rsidP="002F7F98">
            <w:pPr>
              <w:pStyle w:val="Cuerpo-PF"/>
              <w:jc w:val="both"/>
              <w:rPr>
                <w:rFonts w:cs="Arial"/>
                <w:sz w:val="24"/>
                <w:szCs w:val="24"/>
              </w:rPr>
            </w:pPr>
            <w:r w:rsidRPr="002F7F98">
              <w:rPr>
                <w:rFonts w:cs="Arial"/>
                <w:sz w:val="24"/>
                <w:szCs w:val="24"/>
              </w:rPr>
              <w:t>172.168.9.65 - 172.168.9.126</w:t>
            </w:r>
          </w:p>
        </w:tc>
        <w:tc>
          <w:tcPr>
            <w:tcW w:w="2126" w:type="dxa"/>
          </w:tcPr>
          <w:p w14:paraId="63EC3B59" w14:textId="6E8C661A" w:rsidR="002F7F98" w:rsidRPr="002F7F98" w:rsidRDefault="002F7F98" w:rsidP="002F7F98">
            <w:pPr>
              <w:pStyle w:val="Cuerpo-PF"/>
              <w:jc w:val="both"/>
              <w:rPr>
                <w:rFonts w:cs="Arial"/>
                <w:sz w:val="24"/>
                <w:szCs w:val="24"/>
              </w:rPr>
            </w:pPr>
            <w:r w:rsidRPr="002F7F98">
              <w:rPr>
                <w:rFonts w:cs="Arial"/>
                <w:sz w:val="24"/>
                <w:szCs w:val="24"/>
              </w:rPr>
              <w:t>172.168.9.127</w:t>
            </w:r>
          </w:p>
        </w:tc>
        <w:tc>
          <w:tcPr>
            <w:tcW w:w="2374" w:type="dxa"/>
          </w:tcPr>
          <w:p w14:paraId="78ADBB7E" w14:textId="17019A1D" w:rsidR="002F7F98" w:rsidRPr="002F7F98" w:rsidRDefault="002F7F98" w:rsidP="002F7F98">
            <w:pPr>
              <w:pStyle w:val="Cuerpo-PF"/>
              <w:jc w:val="both"/>
              <w:rPr>
                <w:rFonts w:cs="Arial"/>
                <w:sz w:val="24"/>
                <w:szCs w:val="24"/>
              </w:rPr>
            </w:pPr>
            <w:r w:rsidRPr="002F7F98">
              <w:rPr>
                <w:sz w:val="24"/>
                <w:szCs w:val="24"/>
              </w:rPr>
              <w:t>255.255.255.192/26</w:t>
            </w:r>
          </w:p>
        </w:tc>
      </w:tr>
      <w:tr w:rsidR="002F7F98" w:rsidRPr="00C974BD" w14:paraId="39B88ED7" w14:textId="77777777" w:rsidTr="000E4376">
        <w:trPr>
          <w:trHeight w:val="350"/>
        </w:trPr>
        <w:tc>
          <w:tcPr>
            <w:tcW w:w="1271" w:type="dxa"/>
          </w:tcPr>
          <w:p w14:paraId="36765D18" w14:textId="25507211" w:rsidR="002F7F98" w:rsidRPr="002F7F98" w:rsidRDefault="002F7F98" w:rsidP="002F7F98">
            <w:pPr>
              <w:pStyle w:val="Cuerpo-PF"/>
              <w:rPr>
                <w:rFonts w:cs="Arial"/>
                <w:sz w:val="24"/>
                <w:szCs w:val="24"/>
              </w:rPr>
            </w:pPr>
            <w:r w:rsidRPr="002F7F98">
              <w:rPr>
                <w:rFonts w:cs="Arial"/>
                <w:sz w:val="24"/>
                <w:szCs w:val="24"/>
              </w:rPr>
              <w:t>39</w:t>
            </w:r>
          </w:p>
        </w:tc>
        <w:tc>
          <w:tcPr>
            <w:tcW w:w="2268" w:type="dxa"/>
          </w:tcPr>
          <w:p w14:paraId="75DE241A" w14:textId="76370578" w:rsidR="002F7F98" w:rsidRPr="002F7F98" w:rsidRDefault="002F7F98" w:rsidP="002F7F98">
            <w:pPr>
              <w:pStyle w:val="Cuerpo-PF"/>
              <w:rPr>
                <w:rFonts w:cs="Arial"/>
                <w:sz w:val="24"/>
                <w:szCs w:val="24"/>
              </w:rPr>
            </w:pPr>
            <w:r w:rsidRPr="002F7F98">
              <w:rPr>
                <w:rFonts w:cs="Arial"/>
                <w:sz w:val="24"/>
                <w:szCs w:val="24"/>
              </w:rPr>
              <w:t>172.168.9.128</w:t>
            </w:r>
          </w:p>
        </w:tc>
        <w:tc>
          <w:tcPr>
            <w:tcW w:w="1985" w:type="dxa"/>
          </w:tcPr>
          <w:p w14:paraId="661BF719" w14:textId="372B5B88" w:rsidR="002F7F98" w:rsidRPr="002F7F98" w:rsidRDefault="002F7F98" w:rsidP="002F7F98">
            <w:pPr>
              <w:pStyle w:val="Cuerpo-PF"/>
              <w:rPr>
                <w:rFonts w:cs="Arial"/>
                <w:sz w:val="24"/>
                <w:szCs w:val="24"/>
              </w:rPr>
            </w:pPr>
            <w:r w:rsidRPr="002F7F98">
              <w:rPr>
                <w:rFonts w:cs="Arial"/>
                <w:sz w:val="24"/>
                <w:szCs w:val="24"/>
              </w:rPr>
              <w:t>172.168.9.129 - 172.168.9.190</w:t>
            </w:r>
          </w:p>
        </w:tc>
        <w:tc>
          <w:tcPr>
            <w:tcW w:w="2126" w:type="dxa"/>
          </w:tcPr>
          <w:p w14:paraId="59E36B73" w14:textId="1E0CFA16" w:rsidR="002F7F98" w:rsidRPr="002F7F98" w:rsidRDefault="002F7F98" w:rsidP="002F7F98">
            <w:pPr>
              <w:pStyle w:val="Cuerpo-PF"/>
              <w:rPr>
                <w:rFonts w:cs="Arial"/>
                <w:sz w:val="24"/>
                <w:szCs w:val="24"/>
              </w:rPr>
            </w:pPr>
            <w:r w:rsidRPr="002F7F98">
              <w:rPr>
                <w:rFonts w:cs="Arial"/>
                <w:sz w:val="24"/>
                <w:szCs w:val="24"/>
              </w:rPr>
              <w:t>172.168.9.191</w:t>
            </w:r>
          </w:p>
        </w:tc>
        <w:tc>
          <w:tcPr>
            <w:tcW w:w="2374" w:type="dxa"/>
          </w:tcPr>
          <w:p w14:paraId="049DEDCD" w14:textId="3382038F" w:rsidR="002F7F98" w:rsidRPr="002F7F98" w:rsidRDefault="002F7F98" w:rsidP="002F7F98">
            <w:pPr>
              <w:pStyle w:val="Cuerpo-PF"/>
              <w:rPr>
                <w:rFonts w:cs="Arial"/>
                <w:sz w:val="24"/>
                <w:szCs w:val="24"/>
              </w:rPr>
            </w:pPr>
            <w:r w:rsidRPr="002F7F98">
              <w:rPr>
                <w:sz w:val="24"/>
                <w:szCs w:val="24"/>
              </w:rPr>
              <w:t>255.255.255.192/26</w:t>
            </w:r>
          </w:p>
        </w:tc>
      </w:tr>
      <w:tr w:rsidR="002F7F98" w:rsidRPr="00C974BD" w14:paraId="6B1BD891" w14:textId="77777777" w:rsidTr="000E4376">
        <w:trPr>
          <w:trHeight w:val="350"/>
        </w:trPr>
        <w:tc>
          <w:tcPr>
            <w:tcW w:w="1271" w:type="dxa"/>
          </w:tcPr>
          <w:p w14:paraId="784C9EE0" w14:textId="71876A18" w:rsidR="002F7F98" w:rsidRPr="002F7F98" w:rsidRDefault="002F7F98" w:rsidP="002F7F98">
            <w:pPr>
              <w:pStyle w:val="Cuerpo-PF"/>
              <w:rPr>
                <w:rFonts w:cs="Arial"/>
                <w:sz w:val="24"/>
                <w:szCs w:val="24"/>
              </w:rPr>
            </w:pPr>
            <w:r w:rsidRPr="002F7F98">
              <w:rPr>
                <w:rFonts w:cs="Arial"/>
                <w:sz w:val="24"/>
                <w:szCs w:val="24"/>
              </w:rPr>
              <w:t>40</w:t>
            </w:r>
          </w:p>
        </w:tc>
        <w:tc>
          <w:tcPr>
            <w:tcW w:w="2268" w:type="dxa"/>
          </w:tcPr>
          <w:p w14:paraId="2E77F03C" w14:textId="156AAECD" w:rsidR="002F7F98" w:rsidRPr="002F7F98" w:rsidRDefault="002F7F98" w:rsidP="002F7F98">
            <w:pPr>
              <w:pStyle w:val="Cuerpo-PF"/>
              <w:rPr>
                <w:rFonts w:cs="Arial"/>
                <w:sz w:val="24"/>
                <w:szCs w:val="24"/>
              </w:rPr>
            </w:pPr>
            <w:r w:rsidRPr="002F7F98">
              <w:rPr>
                <w:rFonts w:cs="Arial"/>
                <w:sz w:val="24"/>
                <w:szCs w:val="24"/>
              </w:rPr>
              <w:t>172.168.9.192</w:t>
            </w:r>
          </w:p>
        </w:tc>
        <w:tc>
          <w:tcPr>
            <w:tcW w:w="1985" w:type="dxa"/>
          </w:tcPr>
          <w:p w14:paraId="4A480730" w14:textId="55110AE9" w:rsidR="002F7F98" w:rsidRPr="002F7F98" w:rsidRDefault="002F7F98" w:rsidP="002F7F98">
            <w:pPr>
              <w:pStyle w:val="Cuerpo-PF"/>
              <w:rPr>
                <w:rFonts w:cs="Arial"/>
                <w:sz w:val="24"/>
                <w:szCs w:val="24"/>
              </w:rPr>
            </w:pPr>
            <w:r w:rsidRPr="002F7F98">
              <w:rPr>
                <w:rFonts w:cs="Arial"/>
                <w:sz w:val="24"/>
                <w:szCs w:val="24"/>
              </w:rPr>
              <w:t>172.168.9.193 - 172.168.9.254</w:t>
            </w:r>
          </w:p>
        </w:tc>
        <w:tc>
          <w:tcPr>
            <w:tcW w:w="2126" w:type="dxa"/>
          </w:tcPr>
          <w:p w14:paraId="48488AAA" w14:textId="65DEC587" w:rsidR="002F7F98" w:rsidRPr="002F7F98" w:rsidRDefault="002F7F98" w:rsidP="002F7F98">
            <w:pPr>
              <w:pStyle w:val="Cuerpo-PF"/>
              <w:rPr>
                <w:rFonts w:cs="Arial"/>
                <w:sz w:val="24"/>
                <w:szCs w:val="24"/>
              </w:rPr>
            </w:pPr>
            <w:r w:rsidRPr="002F7F98">
              <w:rPr>
                <w:rFonts w:cs="Arial"/>
                <w:sz w:val="24"/>
                <w:szCs w:val="24"/>
              </w:rPr>
              <w:t>172.168.9.255</w:t>
            </w:r>
          </w:p>
        </w:tc>
        <w:tc>
          <w:tcPr>
            <w:tcW w:w="2374" w:type="dxa"/>
          </w:tcPr>
          <w:p w14:paraId="21FC6783" w14:textId="1DCF4132" w:rsidR="002F7F98" w:rsidRPr="002F7F98" w:rsidRDefault="002F7F98" w:rsidP="002F7F98">
            <w:pPr>
              <w:pStyle w:val="Cuerpo-PF"/>
              <w:rPr>
                <w:rFonts w:cs="Arial"/>
                <w:sz w:val="24"/>
                <w:szCs w:val="24"/>
              </w:rPr>
            </w:pPr>
            <w:r w:rsidRPr="002F7F98">
              <w:rPr>
                <w:sz w:val="24"/>
                <w:szCs w:val="24"/>
              </w:rPr>
              <w:t>255.255.255.192/26</w:t>
            </w:r>
          </w:p>
        </w:tc>
      </w:tr>
      <w:tr w:rsidR="002F7F98" w:rsidRPr="00C974BD" w14:paraId="4090C3A7" w14:textId="77777777" w:rsidTr="000E4376">
        <w:trPr>
          <w:trHeight w:val="350"/>
        </w:trPr>
        <w:tc>
          <w:tcPr>
            <w:tcW w:w="1271" w:type="dxa"/>
          </w:tcPr>
          <w:p w14:paraId="2650138F" w14:textId="2A527FF7" w:rsidR="002F7F98" w:rsidRPr="002F7F98" w:rsidRDefault="002F7F98" w:rsidP="002F7F98">
            <w:pPr>
              <w:pStyle w:val="Cuerpo-PF"/>
              <w:rPr>
                <w:rFonts w:cs="Arial"/>
                <w:sz w:val="24"/>
                <w:szCs w:val="24"/>
              </w:rPr>
            </w:pPr>
            <w:r w:rsidRPr="002F7F98">
              <w:rPr>
                <w:rFonts w:cs="Arial"/>
                <w:sz w:val="24"/>
                <w:szCs w:val="24"/>
              </w:rPr>
              <w:t>41</w:t>
            </w:r>
          </w:p>
        </w:tc>
        <w:tc>
          <w:tcPr>
            <w:tcW w:w="2268" w:type="dxa"/>
          </w:tcPr>
          <w:p w14:paraId="690B298B" w14:textId="43803647" w:rsidR="002F7F98" w:rsidRPr="002F7F98" w:rsidRDefault="002F7F98" w:rsidP="002F7F98">
            <w:pPr>
              <w:pStyle w:val="Cuerpo-PF"/>
              <w:rPr>
                <w:rFonts w:cs="Arial"/>
                <w:sz w:val="24"/>
                <w:szCs w:val="24"/>
              </w:rPr>
            </w:pPr>
            <w:r w:rsidRPr="002F7F98">
              <w:rPr>
                <w:rFonts w:cs="Arial"/>
                <w:sz w:val="24"/>
                <w:szCs w:val="24"/>
              </w:rPr>
              <w:t>172.168.10.0</w:t>
            </w:r>
          </w:p>
        </w:tc>
        <w:tc>
          <w:tcPr>
            <w:tcW w:w="1985" w:type="dxa"/>
          </w:tcPr>
          <w:p w14:paraId="6C45961B" w14:textId="5E0F26B0" w:rsidR="002F7F98" w:rsidRPr="002F7F98" w:rsidRDefault="002F7F98" w:rsidP="002F7F98">
            <w:pPr>
              <w:pStyle w:val="Cuerpo-PF"/>
              <w:rPr>
                <w:rFonts w:cs="Arial"/>
                <w:sz w:val="24"/>
                <w:szCs w:val="24"/>
              </w:rPr>
            </w:pPr>
            <w:r w:rsidRPr="002F7F98">
              <w:rPr>
                <w:rFonts w:cs="Arial"/>
                <w:sz w:val="24"/>
                <w:szCs w:val="24"/>
              </w:rPr>
              <w:t>172.168.10.1 - 172.168.10.62</w:t>
            </w:r>
          </w:p>
        </w:tc>
        <w:tc>
          <w:tcPr>
            <w:tcW w:w="2126" w:type="dxa"/>
          </w:tcPr>
          <w:p w14:paraId="449C7721" w14:textId="32DDD4E6" w:rsidR="002F7F98" w:rsidRPr="002F7F98" w:rsidRDefault="002F7F98" w:rsidP="002F7F98">
            <w:pPr>
              <w:pStyle w:val="Cuerpo-PF"/>
              <w:rPr>
                <w:rFonts w:cs="Arial"/>
                <w:sz w:val="24"/>
                <w:szCs w:val="24"/>
              </w:rPr>
            </w:pPr>
            <w:r w:rsidRPr="002F7F98">
              <w:rPr>
                <w:rFonts w:cs="Arial"/>
                <w:sz w:val="24"/>
                <w:szCs w:val="24"/>
              </w:rPr>
              <w:t>172.168.10.63</w:t>
            </w:r>
          </w:p>
        </w:tc>
        <w:tc>
          <w:tcPr>
            <w:tcW w:w="2374" w:type="dxa"/>
          </w:tcPr>
          <w:p w14:paraId="4193076D" w14:textId="3304D024" w:rsidR="002F7F98" w:rsidRPr="002F7F98" w:rsidRDefault="002F7F98" w:rsidP="002F7F98">
            <w:pPr>
              <w:pStyle w:val="Cuerpo-PF"/>
              <w:rPr>
                <w:rFonts w:cs="Arial"/>
                <w:sz w:val="24"/>
                <w:szCs w:val="24"/>
              </w:rPr>
            </w:pPr>
            <w:r w:rsidRPr="002F7F98">
              <w:rPr>
                <w:sz w:val="24"/>
                <w:szCs w:val="24"/>
              </w:rPr>
              <w:t>255.255.255.192/26</w:t>
            </w:r>
          </w:p>
        </w:tc>
      </w:tr>
      <w:tr w:rsidR="002F7F98" w:rsidRPr="00C974BD" w14:paraId="5098902E" w14:textId="77777777" w:rsidTr="000E4376">
        <w:trPr>
          <w:trHeight w:val="539"/>
        </w:trPr>
        <w:tc>
          <w:tcPr>
            <w:tcW w:w="1271" w:type="dxa"/>
          </w:tcPr>
          <w:p w14:paraId="0CAEBC75" w14:textId="000175D9" w:rsidR="002F7F98" w:rsidRPr="002F7F98" w:rsidRDefault="002F7F98" w:rsidP="002F7F98">
            <w:pPr>
              <w:pStyle w:val="Cuerpo-PF"/>
              <w:rPr>
                <w:rFonts w:cs="Arial"/>
                <w:sz w:val="24"/>
                <w:szCs w:val="24"/>
              </w:rPr>
            </w:pPr>
            <w:r w:rsidRPr="002F7F98">
              <w:rPr>
                <w:rFonts w:cs="Arial"/>
                <w:sz w:val="24"/>
                <w:szCs w:val="24"/>
              </w:rPr>
              <w:t>42</w:t>
            </w:r>
          </w:p>
        </w:tc>
        <w:tc>
          <w:tcPr>
            <w:tcW w:w="2268" w:type="dxa"/>
          </w:tcPr>
          <w:p w14:paraId="26807F5D" w14:textId="10CBF855" w:rsidR="002F7F98" w:rsidRPr="002F7F98" w:rsidRDefault="002F7F98" w:rsidP="002F7F98">
            <w:pPr>
              <w:pStyle w:val="Cuerpo-PF"/>
              <w:rPr>
                <w:rFonts w:cs="Arial"/>
                <w:sz w:val="24"/>
                <w:szCs w:val="24"/>
              </w:rPr>
            </w:pPr>
            <w:r w:rsidRPr="002F7F98">
              <w:rPr>
                <w:rFonts w:cs="Arial"/>
                <w:sz w:val="24"/>
                <w:szCs w:val="24"/>
              </w:rPr>
              <w:t>172.168.10.64</w:t>
            </w:r>
          </w:p>
        </w:tc>
        <w:tc>
          <w:tcPr>
            <w:tcW w:w="1985" w:type="dxa"/>
          </w:tcPr>
          <w:p w14:paraId="2AA2E8BB" w14:textId="09219221" w:rsidR="002F7F98" w:rsidRPr="002F7F98" w:rsidRDefault="002F7F98" w:rsidP="002F7F98">
            <w:pPr>
              <w:pStyle w:val="Cuerpo-PF"/>
              <w:rPr>
                <w:rFonts w:cs="Arial"/>
                <w:sz w:val="24"/>
                <w:szCs w:val="24"/>
              </w:rPr>
            </w:pPr>
            <w:r w:rsidRPr="002F7F98">
              <w:rPr>
                <w:rFonts w:cs="Arial"/>
                <w:sz w:val="24"/>
                <w:szCs w:val="24"/>
              </w:rPr>
              <w:t>172.168.10.65 - 172.168.10.126</w:t>
            </w:r>
          </w:p>
        </w:tc>
        <w:tc>
          <w:tcPr>
            <w:tcW w:w="2126" w:type="dxa"/>
          </w:tcPr>
          <w:p w14:paraId="46C70E86" w14:textId="7233AE00" w:rsidR="002F7F98" w:rsidRPr="002F7F98" w:rsidRDefault="002F7F98" w:rsidP="002F7F98">
            <w:pPr>
              <w:pStyle w:val="Cuerpo-PF"/>
              <w:rPr>
                <w:rFonts w:cs="Arial"/>
                <w:sz w:val="24"/>
                <w:szCs w:val="24"/>
              </w:rPr>
            </w:pPr>
            <w:r w:rsidRPr="002F7F98">
              <w:rPr>
                <w:rFonts w:cs="Arial"/>
                <w:sz w:val="24"/>
                <w:szCs w:val="24"/>
              </w:rPr>
              <w:t>172.168.10.127</w:t>
            </w:r>
          </w:p>
        </w:tc>
        <w:tc>
          <w:tcPr>
            <w:tcW w:w="2374" w:type="dxa"/>
          </w:tcPr>
          <w:p w14:paraId="5D84F42F" w14:textId="5AB1B8AA" w:rsidR="002F7F98" w:rsidRPr="002F7F98" w:rsidRDefault="002F7F98" w:rsidP="002F7F98">
            <w:pPr>
              <w:pStyle w:val="Cuerpo-PF"/>
              <w:rPr>
                <w:rFonts w:cs="Arial"/>
                <w:sz w:val="24"/>
                <w:szCs w:val="24"/>
              </w:rPr>
            </w:pPr>
            <w:r w:rsidRPr="002F7F98">
              <w:rPr>
                <w:sz w:val="24"/>
                <w:szCs w:val="24"/>
              </w:rPr>
              <w:t>255.255.255.192/26</w:t>
            </w:r>
          </w:p>
        </w:tc>
      </w:tr>
      <w:tr w:rsidR="002F7F98" w:rsidRPr="00C974BD" w14:paraId="36655615" w14:textId="77777777" w:rsidTr="000E4376">
        <w:trPr>
          <w:trHeight w:val="350"/>
        </w:trPr>
        <w:tc>
          <w:tcPr>
            <w:tcW w:w="1271" w:type="dxa"/>
          </w:tcPr>
          <w:p w14:paraId="07E01E24" w14:textId="1ECBB5AC" w:rsidR="002F7F98" w:rsidRPr="002F7F98" w:rsidRDefault="002F7F98" w:rsidP="002F7F98">
            <w:pPr>
              <w:pStyle w:val="Cuerpo-PF"/>
              <w:jc w:val="both"/>
              <w:rPr>
                <w:rFonts w:cs="Arial"/>
                <w:sz w:val="24"/>
                <w:szCs w:val="24"/>
              </w:rPr>
            </w:pPr>
            <w:r w:rsidRPr="002F7F98">
              <w:rPr>
                <w:rFonts w:cs="Arial"/>
                <w:sz w:val="24"/>
                <w:szCs w:val="24"/>
              </w:rPr>
              <w:t>43</w:t>
            </w:r>
          </w:p>
        </w:tc>
        <w:tc>
          <w:tcPr>
            <w:tcW w:w="2268" w:type="dxa"/>
          </w:tcPr>
          <w:p w14:paraId="3BF0EDFF" w14:textId="4C6044C8" w:rsidR="002F7F98" w:rsidRPr="002F7F98" w:rsidRDefault="002F7F98" w:rsidP="002F7F98">
            <w:pPr>
              <w:pStyle w:val="Cuerpo-PF"/>
              <w:jc w:val="both"/>
              <w:rPr>
                <w:rFonts w:cs="Arial"/>
                <w:sz w:val="24"/>
                <w:szCs w:val="24"/>
              </w:rPr>
            </w:pPr>
            <w:r w:rsidRPr="002F7F98">
              <w:rPr>
                <w:rFonts w:cs="Arial"/>
                <w:sz w:val="24"/>
                <w:szCs w:val="24"/>
              </w:rPr>
              <w:t>172.168.10.128</w:t>
            </w:r>
          </w:p>
        </w:tc>
        <w:tc>
          <w:tcPr>
            <w:tcW w:w="1985" w:type="dxa"/>
          </w:tcPr>
          <w:p w14:paraId="24E71BD7" w14:textId="1A34DCD4" w:rsidR="002F7F98" w:rsidRPr="002F7F98" w:rsidRDefault="002F7F98" w:rsidP="002F7F98">
            <w:pPr>
              <w:pStyle w:val="Cuerpo-PF"/>
              <w:jc w:val="both"/>
              <w:rPr>
                <w:rFonts w:cs="Arial"/>
                <w:sz w:val="24"/>
                <w:szCs w:val="24"/>
              </w:rPr>
            </w:pPr>
            <w:r w:rsidRPr="002F7F98">
              <w:rPr>
                <w:rFonts w:cs="Arial"/>
                <w:sz w:val="24"/>
                <w:szCs w:val="24"/>
              </w:rPr>
              <w:t>172.168.10.129 - 172.168.10.190</w:t>
            </w:r>
          </w:p>
        </w:tc>
        <w:tc>
          <w:tcPr>
            <w:tcW w:w="2126" w:type="dxa"/>
          </w:tcPr>
          <w:p w14:paraId="5123D687" w14:textId="53403938" w:rsidR="002F7F98" w:rsidRPr="002F7F98" w:rsidRDefault="002F7F98" w:rsidP="002F7F98">
            <w:pPr>
              <w:pStyle w:val="Cuerpo-PF"/>
              <w:jc w:val="both"/>
              <w:rPr>
                <w:rFonts w:cs="Arial"/>
                <w:sz w:val="24"/>
                <w:szCs w:val="24"/>
              </w:rPr>
            </w:pPr>
            <w:r w:rsidRPr="002F7F98">
              <w:rPr>
                <w:rFonts w:cs="Arial"/>
                <w:sz w:val="24"/>
                <w:szCs w:val="24"/>
              </w:rPr>
              <w:t>172.168.10.191</w:t>
            </w:r>
          </w:p>
        </w:tc>
        <w:tc>
          <w:tcPr>
            <w:tcW w:w="2374" w:type="dxa"/>
          </w:tcPr>
          <w:p w14:paraId="66E9E78F" w14:textId="6F062573" w:rsidR="002F7F98" w:rsidRPr="002F7F98" w:rsidRDefault="002F7F98" w:rsidP="002F7F98">
            <w:pPr>
              <w:pStyle w:val="Cuerpo-PF"/>
              <w:jc w:val="both"/>
              <w:rPr>
                <w:rFonts w:cs="Arial"/>
                <w:sz w:val="24"/>
                <w:szCs w:val="24"/>
              </w:rPr>
            </w:pPr>
            <w:r w:rsidRPr="002F7F98">
              <w:rPr>
                <w:sz w:val="24"/>
                <w:szCs w:val="24"/>
              </w:rPr>
              <w:t>255.255.255.192/26</w:t>
            </w:r>
          </w:p>
        </w:tc>
      </w:tr>
      <w:tr w:rsidR="002F7F98" w:rsidRPr="00C974BD" w14:paraId="715F109C" w14:textId="77777777" w:rsidTr="000E4376">
        <w:trPr>
          <w:trHeight w:val="350"/>
        </w:trPr>
        <w:tc>
          <w:tcPr>
            <w:tcW w:w="1271" w:type="dxa"/>
          </w:tcPr>
          <w:p w14:paraId="68A42424" w14:textId="48799628" w:rsidR="002F7F98" w:rsidRPr="002F7F98" w:rsidRDefault="002F7F98" w:rsidP="002F7F98">
            <w:pPr>
              <w:pStyle w:val="Cuerpo-PF"/>
              <w:rPr>
                <w:rFonts w:cs="Arial"/>
                <w:sz w:val="24"/>
                <w:szCs w:val="24"/>
              </w:rPr>
            </w:pPr>
            <w:r w:rsidRPr="002F7F98">
              <w:rPr>
                <w:rFonts w:cs="Arial"/>
                <w:sz w:val="24"/>
                <w:szCs w:val="24"/>
              </w:rPr>
              <w:t>44</w:t>
            </w:r>
          </w:p>
        </w:tc>
        <w:tc>
          <w:tcPr>
            <w:tcW w:w="2268" w:type="dxa"/>
          </w:tcPr>
          <w:p w14:paraId="7C0B61F9" w14:textId="4FABC98A" w:rsidR="002F7F98" w:rsidRPr="002F7F98" w:rsidRDefault="002F7F98" w:rsidP="002F7F98">
            <w:pPr>
              <w:pStyle w:val="Cuerpo-PF"/>
              <w:rPr>
                <w:rFonts w:cs="Arial"/>
                <w:sz w:val="24"/>
                <w:szCs w:val="24"/>
              </w:rPr>
            </w:pPr>
            <w:r w:rsidRPr="002F7F98">
              <w:rPr>
                <w:rFonts w:cs="Arial"/>
                <w:sz w:val="24"/>
                <w:szCs w:val="24"/>
              </w:rPr>
              <w:t>172.168.10.192</w:t>
            </w:r>
          </w:p>
        </w:tc>
        <w:tc>
          <w:tcPr>
            <w:tcW w:w="1985" w:type="dxa"/>
          </w:tcPr>
          <w:p w14:paraId="5BBA990C" w14:textId="4AD7E54C" w:rsidR="002F7F98" w:rsidRPr="002F7F98" w:rsidRDefault="002F7F98" w:rsidP="002F7F98">
            <w:pPr>
              <w:pStyle w:val="Cuerpo-PF"/>
              <w:rPr>
                <w:rFonts w:cs="Arial"/>
                <w:sz w:val="24"/>
                <w:szCs w:val="24"/>
              </w:rPr>
            </w:pPr>
            <w:r w:rsidRPr="002F7F98">
              <w:rPr>
                <w:rFonts w:cs="Arial"/>
                <w:sz w:val="24"/>
                <w:szCs w:val="24"/>
              </w:rPr>
              <w:t>172.168.10.193 - 172.168.10.254</w:t>
            </w:r>
          </w:p>
        </w:tc>
        <w:tc>
          <w:tcPr>
            <w:tcW w:w="2126" w:type="dxa"/>
          </w:tcPr>
          <w:p w14:paraId="208E4A7C" w14:textId="10A4AB66" w:rsidR="002F7F98" w:rsidRPr="002F7F98" w:rsidRDefault="002F7F98" w:rsidP="002F7F98">
            <w:pPr>
              <w:pStyle w:val="Cuerpo-PF"/>
              <w:rPr>
                <w:rFonts w:cs="Arial"/>
                <w:sz w:val="24"/>
                <w:szCs w:val="24"/>
              </w:rPr>
            </w:pPr>
            <w:r w:rsidRPr="002F7F98">
              <w:rPr>
                <w:rFonts w:cs="Arial"/>
                <w:sz w:val="24"/>
                <w:szCs w:val="24"/>
              </w:rPr>
              <w:t>172.168.10.255</w:t>
            </w:r>
          </w:p>
        </w:tc>
        <w:tc>
          <w:tcPr>
            <w:tcW w:w="2374" w:type="dxa"/>
          </w:tcPr>
          <w:p w14:paraId="0DCC4AD2" w14:textId="59D7A8DB" w:rsidR="002F7F98" w:rsidRPr="002F7F98" w:rsidRDefault="002F7F98" w:rsidP="002F7F98">
            <w:pPr>
              <w:pStyle w:val="Cuerpo-PF"/>
              <w:rPr>
                <w:rFonts w:cs="Arial"/>
                <w:sz w:val="24"/>
                <w:szCs w:val="24"/>
              </w:rPr>
            </w:pPr>
            <w:r w:rsidRPr="002F7F98">
              <w:rPr>
                <w:sz w:val="24"/>
                <w:szCs w:val="24"/>
              </w:rPr>
              <w:t>255.255.255.192/26</w:t>
            </w:r>
          </w:p>
        </w:tc>
      </w:tr>
      <w:tr w:rsidR="002F7F98" w:rsidRPr="00C974BD" w14:paraId="71BFFA09" w14:textId="77777777" w:rsidTr="000E4376">
        <w:trPr>
          <w:trHeight w:val="350"/>
        </w:trPr>
        <w:tc>
          <w:tcPr>
            <w:tcW w:w="1271" w:type="dxa"/>
          </w:tcPr>
          <w:p w14:paraId="670D24F5" w14:textId="7C9F3A37" w:rsidR="002F7F98" w:rsidRPr="002F7F98" w:rsidRDefault="002F7F98" w:rsidP="002F7F98">
            <w:pPr>
              <w:pStyle w:val="Cuerpo-PF"/>
              <w:rPr>
                <w:rFonts w:cs="Arial"/>
                <w:sz w:val="24"/>
                <w:szCs w:val="24"/>
              </w:rPr>
            </w:pPr>
            <w:r w:rsidRPr="002F7F98">
              <w:rPr>
                <w:rFonts w:cs="Arial"/>
                <w:sz w:val="24"/>
                <w:szCs w:val="24"/>
              </w:rPr>
              <w:t>45</w:t>
            </w:r>
          </w:p>
        </w:tc>
        <w:tc>
          <w:tcPr>
            <w:tcW w:w="2268" w:type="dxa"/>
          </w:tcPr>
          <w:p w14:paraId="7E4FC79B" w14:textId="4451DE35" w:rsidR="002F7F98" w:rsidRPr="002F7F98" w:rsidRDefault="002F7F98" w:rsidP="002F7F98">
            <w:pPr>
              <w:pStyle w:val="Cuerpo-PF"/>
              <w:rPr>
                <w:rFonts w:cs="Arial"/>
                <w:sz w:val="24"/>
                <w:szCs w:val="24"/>
              </w:rPr>
            </w:pPr>
            <w:r w:rsidRPr="002F7F98">
              <w:rPr>
                <w:rFonts w:cs="Arial"/>
                <w:sz w:val="24"/>
                <w:szCs w:val="24"/>
              </w:rPr>
              <w:t>172.168.11.0</w:t>
            </w:r>
          </w:p>
        </w:tc>
        <w:tc>
          <w:tcPr>
            <w:tcW w:w="1985" w:type="dxa"/>
          </w:tcPr>
          <w:p w14:paraId="55A98822" w14:textId="3BFF3925" w:rsidR="002F7F98" w:rsidRPr="002F7F98" w:rsidRDefault="002F7F98" w:rsidP="002F7F98">
            <w:pPr>
              <w:pStyle w:val="Cuerpo-PF"/>
              <w:rPr>
                <w:rFonts w:cs="Arial"/>
                <w:sz w:val="24"/>
                <w:szCs w:val="24"/>
              </w:rPr>
            </w:pPr>
            <w:r w:rsidRPr="002F7F98">
              <w:rPr>
                <w:rFonts w:cs="Arial"/>
                <w:sz w:val="24"/>
                <w:szCs w:val="24"/>
              </w:rPr>
              <w:t>172.168.11.1 - 172.168.11.62</w:t>
            </w:r>
          </w:p>
        </w:tc>
        <w:tc>
          <w:tcPr>
            <w:tcW w:w="2126" w:type="dxa"/>
          </w:tcPr>
          <w:p w14:paraId="63D85FE2" w14:textId="3B626C26" w:rsidR="002F7F98" w:rsidRPr="002F7F98" w:rsidRDefault="002F7F98" w:rsidP="002F7F98">
            <w:pPr>
              <w:pStyle w:val="Cuerpo-PF"/>
              <w:rPr>
                <w:rFonts w:cs="Arial"/>
                <w:sz w:val="24"/>
                <w:szCs w:val="24"/>
              </w:rPr>
            </w:pPr>
            <w:r w:rsidRPr="002F7F98">
              <w:rPr>
                <w:rFonts w:cs="Arial"/>
                <w:sz w:val="24"/>
                <w:szCs w:val="24"/>
              </w:rPr>
              <w:t>172.168.11.63</w:t>
            </w:r>
          </w:p>
        </w:tc>
        <w:tc>
          <w:tcPr>
            <w:tcW w:w="2374" w:type="dxa"/>
          </w:tcPr>
          <w:p w14:paraId="7EE351A4" w14:textId="4175D1F8" w:rsidR="002F7F98" w:rsidRPr="002F7F98" w:rsidRDefault="002F7F98" w:rsidP="002F7F98">
            <w:pPr>
              <w:pStyle w:val="Cuerpo-PF"/>
              <w:rPr>
                <w:rFonts w:cs="Arial"/>
                <w:sz w:val="24"/>
                <w:szCs w:val="24"/>
              </w:rPr>
            </w:pPr>
            <w:r w:rsidRPr="002F7F98">
              <w:rPr>
                <w:sz w:val="24"/>
                <w:szCs w:val="24"/>
              </w:rPr>
              <w:t>255.255.255.192/26</w:t>
            </w:r>
          </w:p>
        </w:tc>
      </w:tr>
      <w:tr w:rsidR="002F7F98" w:rsidRPr="00C974BD" w14:paraId="1D25785B" w14:textId="77777777" w:rsidTr="000E4376">
        <w:trPr>
          <w:trHeight w:val="350"/>
        </w:trPr>
        <w:tc>
          <w:tcPr>
            <w:tcW w:w="1271" w:type="dxa"/>
          </w:tcPr>
          <w:p w14:paraId="6CE8160A" w14:textId="3B67AB47" w:rsidR="002F7F98" w:rsidRPr="002F7F98" w:rsidRDefault="002F7F98" w:rsidP="002F7F98">
            <w:pPr>
              <w:pStyle w:val="Cuerpo-PF"/>
              <w:rPr>
                <w:rFonts w:cs="Arial"/>
                <w:sz w:val="24"/>
                <w:szCs w:val="24"/>
              </w:rPr>
            </w:pPr>
            <w:r w:rsidRPr="002F7F98">
              <w:rPr>
                <w:rFonts w:cs="Arial"/>
                <w:sz w:val="24"/>
                <w:szCs w:val="24"/>
              </w:rPr>
              <w:t>46</w:t>
            </w:r>
          </w:p>
        </w:tc>
        <w:tc>
          <w:tcPr>
            <w:tcW w:w="2268" w:type="dxa"/>
          </w:tcPr>
          <w:p w14:paraId="1EA277B2" w14:textId="2FE5DB49" w:rsidR="002F7F98" w:rsidRPr="002F7F98" w:rsidRDefault="002F7F98" w:rsidP="002F7F98">
            <w:pPr>
              <w:pStyle w:val="Cuerpo-PF"/>
              <w:rPr>
                <w:rFonts w:cs="Arial"/>
                <w:sz w:val="24"/>
                <w:szCs w:val="24"/>
              </w:rPr>
            </w:pPr>
            <w:r w:rsidRPr="002F7F98">
              <w:rPr>
                <w:rFonts w:cs="Arial"/>
                <w:sz w:val="24"/>
                <w:szCs w:val="24"/>
              </w:rPr>
              <w:t>172.168.11.64</w:t>
            </w:r>
          </w:p>
        </w:tc>
        <w:tc>
          <w:tcPr>
            <w:tcW w:w="1985" w:type="dxa"/>
          </w:tcPr>
          <w:p w14:paraId="59D69718" w14:textId="2D47B714" w:rsidR="002F7F98" w:rsidRPr="002F7F98" w:rsidRDefault="002F7F98" w:rsidP="002F7F98">
            <w:pPr>
              <w:pStyle w:val="Cuerpo-PF"/>
              <w:rPr>
                <w:rFonts w:cs="Arial"/>
                <w:sz w:val="24"/>
                <w:szCs w:val="24"/>
              </w:rPr>
            </w:pPr>
            <w:r w:rsidRPr="002F7F98">
              <w:rPr>
                <w:rFonts w:cs="Arial"/>
                <w:sz w:val="24"/>
                <w:szCs w:val="24"/>
              </w:rPr>
              <w:t>172.168.11.65 - 172.168.11.126</w:t>
            </w:r>
          </w:p>
        </w:tc>
        <w:tc>
          <w:tcPr>
            <w:tcW w:w="2126" w:type="dxa"/>
          </w:tcPr>
          <w:p w14:paraId="186F4CBC" w14:textId="513BEF72" w:rsidR="002F7F98" w:rsidRPr="002F7F98" w:rsidRDefault="002F7F98" w:rsidP="002F7F98">
            <w:pPr>
              <w:pStyle w:val="Cuerpo-PF"/>
              <w:rPr>
                <w:rFonts w:cs="Arial"/>
                <w:sz w:val="24"/>
                <w:szCs w:val="24"/>
              </w:rPr>
            </w:pPr>
            <w:r w:rsidRPr="002F7F98">
              <w:rPr>
                <w:rFonts w:cs="Arial"/>
                <w:sz w:val="24"/>
                <w:szCs w:val="24"/>
              </w:rPr>
              <w:t>172.168.11.127</w:t>
            </w:r>
          </w:p>
        </w:tc>
        <w:tc>
          <w:tcPr>
            <w:tcW w:w="2374" w:type="dxa"/>
          </w:tcPr>
          <w:p w14:paraId="00DF9A0C" w14:textId="6004ECF6" w:rsidR="002F7F98" w:rsidRPr="002F7F98" w:rsidRDefault="002F7F98" w:rsidP="002F7F98">
            <w:pPr>
              <w:pStyle w:val="Cuerpo-PF"/>
              <w:rPr>
                <w:rFonts w:cs="Arial"/>
                <w:sz w:val="24"/>
                <w:szCs w:val="24"/>
              </w:rPr>
            </w:pPr>
            <w:r w:rsidRPr="002F7F98">
              <w:rPr>
                <w:sz w:val="24"/>
                <w:szCs w:val="24"/>
              </w:rPr>
              <w:t>255.255.255.192/26</w:t>
            </w:r>
          </w:p>
        </w:tc>
      </w:tr>
      <w:tr w:rsidR="002F7F98" w:rsidRPr="00C974BD" w14:paraId="058C2268" w14:textId="77777777" w:rsidTr="000E4376">
        <w:trPr>
          <w:trHeight w:val="539"/>
        </w:trPr>
        <w:tc>
          <w:tcPr>
            <w:tcW w:w="1271" w:type="dxa"/>
          </w:tcPr>
          <w:p w14:paraId="4187052A" w14:textId="7D6BF9E3" w:rsidR="002F7F98" w:rsidRPr="002F7F98" w:rsidRDefault="002F7F98" w:rsidP="002F7F98">
            <w:pPr>
              <w:pStyle w:val="Cuerpo-PF"/>
              <w:rPr>
                <w:rFonts w:cs="Arial"/>
                <w:sz w:val="24"/>
                <w:szCs w:val="24"/>
              </w:rPr>
            </w:pPr>
            <w:r w:rsidRPr="002F7F98">
              <w:rPr>
                <w:rFonts w:cs="Arial"/>
                <w:sz w:val="24"/>
                <w:szCs w:val="24"/>
              </w:rPr>
              <w:t>47</w:t>
            </w:r>
          </w:p>
        </w:tc>
        <w:tc>
          <w:tcPr>
            <w:tcW w:w="2268" w:type="dxa"/>
          </w:tcPr>
          <w:p w14:paraId="73DDF3E2" w14:textId="6B661E59" w:rsidR="002F7F98" w:rsidRPr="002F7F98" w:rsidRDefault="002F7F98" w:rsidP="002F7F98">
            <w:pPr>
              <w:pStyle w:val="Cuerpo-PF"/>
              <w:rPr>
                <w:rFonts w:cs="Arial"/>
                <w:sz w:val="24"/>
                <w:szCs w:val="24"/>
              </w:rPr>
            </w:pPr>
            <w:r w:rsidRPr="002F7F98">
              <w:rPr>
                <w:rFonts w:cs="Arial"/>
                <w:sz w:val="24"/>
                <w:szCs w:val="24"/>
              </w:rPr>
              <w:t>172.168.11.128</w:t>
            </w:r>
          </w:p>
        </w:tc>
        <w:tc>
          <w:tcPr>
            <w:tcW w:w="1985" w:type="dxa"/>
          </w:tcPr>
          <w:p w14:paraId="24E22289" w14:textId="749C532B" w:rsidR="002F7F98" w:rsidRPr="002F7F98" w:rsidRDefault="002F7F98" w:rsidP="002F7F98">
            <w:pPr>
              <w:pStyle w:val="Cuerpo-PF"/>
              <w:rPr>
                <w:rFonts w:cs="Arial"/>
                <w:sz w:val="24"/>
                <w:szCs w:val="24"/>
              </w:rPr>
            </w:pPr>
            <w:r w:rsidRPr="002F7F98">
              <w:rPr>
                <w:rFonts w:cs="Arial"/>
                <w:sz w:val="24"/>
                <w:szCs w:val="24"/>
              </w:rPr>
              <w:t>172.168.11.129 - 172.168.11.190</w:t>
            </w:r>
          </w:p>
        </w:tc>
        <w:tc>
          <w:tcPr>
            <w:tcW w:w="2126" w:type="dxa"/>
          </w:tcPr>
          <w:p w14:paraId="125397F2" w14:textId="36E760EB" w:rsidR="002F7F98" w:rsidRPr="002F7F98" w:rsidRDefault="002F7F98" w:rsidP="002F7F98">
            <w:pPr>
              <w:pStyle w:val="Cuerpo-PF"/>
              <w:rPr>
                <w:rFonts w:cs="Arial"/>
                <w:sz w:val="24"/>
                <w:szCs w:val="24"/>
              </w:rPr>
            </w:pPr>
            <w:r w:rsidRPr="002F7F98">
              <w:rPr>
                <w:rFonts w:cs="Arial"/>
                <w:sz w:val="24"/>
                <w:szCs w:val="24"/>
              </w:rPr>
              <w:t>172.168.11.191</w:t>
            </w:r>
          </w:p>
        </w:tc>
        <w:tc>
          <w:tcPr>
            <w:tcW w:w="2374" w:type="dxa"/>
          </w:tcPr>
          <w:p w14:paraId="2BF8DEE8" w14:textId="3803795A" w:rsidR="002F7F98" w:rsidRPr="002F7F98" w:rsidRDefault="002F7F98" w:rsidP="002F7F98">
            <w:pPr>
              <w:pStyle w:val="Cuerpo-PF"/>
              <w:rPr>
                <w:rFonts w:cs="Arial"/>
                <w:sz w:val="24"/>
                <w:szCs w:val="24"/>
              </w:rPr>
            </w:pPr>
            <w:r w:rsidRPr="002F7F98">
              <w:rPr>
                <w:sz w:val="24"/>
                <w:szCs w:val="24"/>
              </w:rPr>
              <w:t>255.255.255.192/26</w:t>
            </w:r>
          </w:p>
        </w:tc>
      </w:tr>
      <w:tr w:rsidR="002F7F98" w:rsidRPr="00C974BD" w14:paraId="6ECC6A0B" w14:textId="77777777" w:rsidTr="000E4376">
        <w:trPr>
          <w:trHeight w:val="350"/>
        </w:trPr>
        <w:tc>
          <w:tcPr>
            <w:tcW w:w="1271" w:type="dxa"/>
          </w:tcPr>
          <w:p w14:paraId="6C10A521" w14:textId="476697A0" w:rsidR="002F7F98" w:rsidRPr="002F7F98" w:rsidRDefault="002F7F98" w:rsidP="002F7F98">
            <w:pPr>
              <w:pStyle w:val="Cuerpo-PF"/>
              <w:jc w:val="both"/>
              <w:rPr>
                <w:rFonts w:cs="Arial"/>
                <w:sz w:val="24"/>
                <w:szCs w:val="24"/>
              </w:rPr>
            </w:pPr>
            <w:r w:rsidRPr="002F7F98">
              <w:rPr>
                <w:rFonts w:cs="Arial"/>
                <w:sz w:val="24"/>
                <w:szCs w:val="24"/>
              </w:rPr>
              <w:t>48</w:t>
            </w:r>
          </w:p>
        </w:tc>
        <w:tc>
          <w:tcPr>
            <w:tcW w:w="2268" w:type="dxa"/>
          </w:tcPr>
          <w:p w14:paraId="559BC96A" w14:textId="64BE0D78" w:rsidR="002F7F98" w:rsidRPr="002F7F98" w:rsidRDefault="002F7F98" w:rsidP="002F7F98">
            <w:pPr>
              <w:pStyle w:val="Cuerpo-PF"/>
              <w:jc w:val="both"/>
              <w:rPr>
                <w:rFonts w:cs="Arial"/>
                <w:sz w:val="24"/>
                <w:szCs w:val="24"/>
              </w:rPr>
            </w:pPr>
            <w:r w:rsidRPr="002F7F98">
              <w:rPr>
                <w:rFonts w:cs="Arial"/>
                <w:sz w:val="24"/>
                <w:szCs w:val="24"/>
              </w:rPr>
              <w:t>172.168.11.192</w:t>
            </w:r>
          </w:p>
        </w:tc>
        <w:tc>
          <w:tcPr>
            <w:tcW w:w="1985" w:type="dxa"/>
          </w:tcPr>
          <w:p w14:paraId="548ACD09" w14:textId="28D09B2F" w:rsidR="002F7F98" w:rsidRPr="002F7F98" w:rsidRDefault="002F7F98" w:rsidP="002F7F98">
            <w:pPr>
              <w:pStyle w:val="Cuerpo-PF"/>
              <w:jc w:val="both"/>
              <w:rPr>
                <w:rFonts w:cs="Arial"/>
                <w:sz w:val="24"/>
                <w:szCs w:val="24"/>
              </w:rPr>
            </w:pPr>
            <w:r w:rsidRPr="002F7F98">
              <w:rPr>
                <w:rFonts w:cs="Arial"/>
                <w:sz w:val="24"/>
                <w:szCs w:val="24"/>
              </w:rPr>
              <w:t>172.168.11.193 - 172.168.11.254</w:t>
            </w:r>
          </w:p>
        </w:tc>
        <w:tc>
          <w:tcPr>
            <w:tcW w:w="2126" w:type="dxa"/>
          </w:tcPr>
          <w:p w14:paraId="6BE8B0D4" w14:textId="1350252C" w:rsidR="002F7F98" w:rsidRPr="002F7F98" w:rsidRDefault="002F7F98" w:rsidP="002F7F98">
            <w:pPr>
              <w:pStyle w:val="Cuerpo-PF"/>
              <w:jc w:val="both"/>
              <w:rPr>
                <w:rFonts w:cs="Arial"/>
                <w:sz w:val="24"/>
                <w:szCs w:val="24"/>
              </w:rPr>
            </w:pPr>
            <w:r w:rsidRPr="002F7F98">
              <w:rPr>
                <w:rFonts w:cs="Arial"/>
                <w:sz w:val="24"/>
                <w:szCs w:val="24"/>
              </w:rPr>
              <w:t>172.168.11.255</w:t>
            </w:r>
          </w:p>
        </w:tc>
        <w:tc>
          <w:tcPr>
            <w:tcW w:w="2374" w:type="dxa"/>
          </w:tcPr>
          <w:p w14:paraId="58D497B2" w14:textId="78533F51" w:rsidR="002F7F98" w:rsidRPr="002F7F98" w:rsidRDefault="002F7F98" w:rsidP="002F7F98">
            <w:pPr>
              <w:pStyle w:val="Cuerpo-PF"/>
              <w:jc w:val="both"/>
              <w:rPr>
                <w:rFonts w:cs="Arial"/>
                <w:sz w:val="24"/>
                <w:szCs w:val="24"/>
              </w:rPr>
            </w:pPr>
            <w:r w:rsidRPr="002F7F98">
              <w:rPr>
                <w:sz w:val="24"/>
                <w:szCs w:val="24"/>
              </w:rPr>
              <w:t>255.255.255.192/26</w:t>
            </w:r>
          </w:p>
        </w:tc>
      </w:tr>
      <w:tr w:rsidR="002F7F98" w:rsidRPr="00C974BD" w14:paraId="5043EF73" w14:textId="77777777" w:rsidTr="000E4376">
        <w:trPr>
          <w:trHeight w:val="350"/>
        </w:trPr>
        <w:tc>
          <w:tcPr>
            <w:tcW w:w="1271" w:type="dxa"/>
          </w:tcPr>
          <w:p w14:paraId="330D14CB" w14:textId="2ADCD900" w:rsidR="002F7F98" w:rsidRPr="002F7F98" w:rsidRDefault="002F7F98" w:rsidP="002F7F98">
            <w:pPr>
              <w:pStyle w:val="Cuerpo-PF"/>
              <w:rPr>
                <w:rFonts w:cs="Arial"/>
                <w:sz w:val="24"/>
                <w:szCs w:val="24"/>
              </w:rPr>
            </w:pPr>
            <w:r w:rsidRPr="002F7F98">
              <w:rPr>
                <w:rFonts w:cs="Arial"/>
                <w:sz w:val="24"/>
                <w:szCs w:val="24"/>
              </w:rPr>
              <w:t>49</w:t>
            </w:r>
          </w:p>
        </w:tc>
        <w:tc>
          <w:tcPr>
            <w:tcW w:w="2268" w:type="dxa"/>
          </w:tcPr>
          <w:p w14:paraId="17E37FB3" w14:textId="6FFCF30B" w:rsidR="002F7F98" w:rsidRPr="002F7F98" w:rsidRDefault="002F7F98" w:rsidP="002F7F98">
            <w:pPr>
              <w:pStyle w:val="Cuerpo-PF"/>
              <w:rPr>
                <w:rFonts w:cs="Arial"/>
                <w:sz w:val="24"/>
                <w:szCs w:val="24"/>
              </w:rPr>
            </w:pPr>
            <w:r w:rsidRPr="002F7F98">
              <w:rPr>
                <w:rFonts w:cs="Arial"/>
                <w:sz w:val="24"/>
                <w:szCs w:val="24"/>
              </w:rPr>
              <w:t>172.168.12.0</w:t>
            </w:r>
          </w:p>
        </w:tc>
        <w:tc>
          <w:tcPr>
            <w:tcW w:w="1985" w:type="dxa"/>
          </w:tcPr>
          <w:p w14:paraId="0DA6A23D" w14:textId="1606CF89" w:rsidR="002F7F98" w:rsidRPr="002F7F98" w:rsidRDefault="002F7F98" w:rsidP="002F7F98">
            <w:pPr>
              <w:pStyle w:val="Cuerpo-PF"/>
              <w:rPr>
                <w:rFonts w:cs="Arial"/>
                <w:sz w:val="24"/>
                <w:szCs w:val="24"/>
              </w:rPr>
            </w:pPr>
            <w:r w:rsidRPr="002F7F98">
              <w:rPr>
                <w:rFonts w:cs="Arial"/>
                <w:sz w:val="24"/>
                <w:szCs w:val="24"/>
              </w:rPr>
              <w:t>172.168.12.1 - 172.168.12.62</w:t>
            </w:r>
          </w:p>
        </w:tc>
        <w:tc>
          <w:tcPr>
            <w:tcW w:w="2126" w:type="dxa"/>
          </w:tcPr>
          <w:p w14:paraId="4CAAB814" w14:textId="2A4C7F15" w:rsidR="002F7F98" w:rsidRPr="002F7F98" w:rsidRDefault="002F7F98" w:rsidP="002F7F98">
            <w:pPr>
              <w:pStyle w:val="Cuerpo-PF"/>
              <w:rPr>
                <w:rFonts w:cs="Arial"/>
                <w:sz w:val="24"/>
                <w:szCs w:val="24"/>
              </w:rPr>
            </w:pPr>
            <w:r w:rsidRPr="002F7F98">
              <w:rPr>
                <w:rFonts w:cs="Arial"/>
                <w:sz w:val="24"/>
                <w:szCs w:val="24"/>
              </w:rPr>
              <w:t>172.168.12.63</w:t>
            </w:r>
          </w:p>
        </w:tc>
        <w:tc>
          <w:tcPr>
            <w:tcW w:w="2374" w:type="dxa"/>
          </w:tcPr>
          <w:p w14:paraId="4C64C0C4" w14:textId="2CB10D86" w:rsidR="002F7F98" w:rsidRPr="002F7F98" w:rsidRDefault="002F7F98" w:rsidP="002F7F98">
            <w:pPr>
              <w:pStyle w:val="Cuerpo-PF"/>
              <w:rPr>
                <w:rFonts w:cs="Arial"/>
                <w:sz w:val="24"/>
                <w:szCs w:val="24"/>
              </w:rPr>
            </w:pPr>
            <w:r w:rsidRPr="002F7F98">
              <w:rPr>
                <w:sz w:val="24"/>
                <w:szCs w:val="24"/>
              </w:rPr>
              <w:t>255.255.255.192/26</w:t>
            </w:r>
          </w:p>
        </w:tc>
      </w:tr>
      <w:tr w:rsidR="002F7F98" w:rsidRPr="00C974BD" w14:paraId="5926368C" w14:textId="77777777" w:rsidTr="000E4376">
        <w:trPr>
          <w:trHeight w:val="350"/>
        </w:trPr>
        <w:tc>
          <w:tcPr>
            <w:tcW w:w="1271" w:type="dxa"/>
          </w:tcPr>
          <w:p w14:paraId="5945FD38" w14:textId="44C364D3" w:rsidR="002F7F98" w:rsidRPr="002F7F98" w:rsidRDefault="002F7F98" w:rsidP="002F7F98">
            <w:pPr>
              <w:pStyle w:val="Cuerpo-PF"/>
              <w:rPr>
                <w:rFonts w:cs="Arial"/>
                <w:sz w:val="24"/>
                <w:szCs w:val="24"/>
              </w:rPr>
            </w:pPr>
            <w:r w:rsidRPr="002F7F98">
              <w:rPr>
                <w:rFonts w:cs="Arial"/>
                <w:sz w:val="24"/>
                <w:szCs w:val="24"/>
              </w:rPr>
              <w:t>50</w:t>
            </w:r>
          </w:p>
        </w:tc>
        <w:tc>
          <w:tcPr>
            <w:tcW w:w="2268" w:type="dxa"/>
          </w:tcPr>
          <w:p w14:paraId="6D104381" w14:textId="6D57DAD3" w:rsidR="002F7F98" w:rsidRPr="002F7F98" w:rsidRDefault="002F7F98" w:rsidP="002F7F98">
            <w:pPr>
              <w:pStyle w:val="Cuerpo-PF"/>
              <w:rPr>
                <w:rFonts w:cs="Arial"/>
                <w:sz w:val="24"/>
                <w:szCs w:val="24"/>
              </w:rPr>
            </w:pPr>
            <w:r w:rsidRPr="002F7F98">
              <w:rPr>
                <w:rFonts w:cs="Arial"/>
                <w:sz w:val="24"/>
                <w:szCs w:val="24"/>
              </w:rPr>
              <w:t>172.168.12.64</w:t>
            </w:r>
          </w:p>
        </w:tc>
        <w:tc>
          <w:tcPr>
            <w:tcW w:w="1985" w:type="dxa"/>
          </w:tcPr>
          <w:p w14:paraId="23FA96DD" w14:textId="728D184A" w:rsidR="002F7F98" w:rsidRPr="002F7F98" w:rsidRDefault="002F7F98" w:rsidP="002F7F98">
            <w:pPr>
              <w:pStyle w:val="Cuerpo-PF"/>
              <w:rPr>
                <w:rFonts w:cs="Arial"/>
                <w:sz w:val="24"/>
                <w:szCs w:val="24"/>
              </w:rPr>
            </w:pPr>
            <w:r w:rsidRPr="002F7F98">
              <w:rPr>
                <w:rFonts w:cs="Arial"/>
                <w:sz w:val="24"/>
                <w:szCs w:val="24"/>
              </w:rPr>
              <w:t>172.168.12.65 - 172.168.12.126</w:t>
            </w:r>
          </w:p>
        </w:tc>
        <w:tc>
          <w:tcPr>
            <w:tcW w:w="2126" w:type="dxa"/>
          </w:tcPr>
          <w:p w14:paraId="5F7A5E72" w14:textId="091C37C8" w:rsidR="002F7F98" w:rsidRPr="002F7F98" w:rsidRDefault="002F7F98" w:rsidP="002F7F98">
            <w:pPr>
              <w:pStyle w:val="Cuerpo-PF"/>
              <w:rPr>
                <w:rFonts w:cs="Arial"/>
                <w:sz w:val="24"/>
                <w:szCs w:val="24"/>
              </w:rPr>
            </w:pPr>
            <w:r w:rsidRPr="002F7F98">
              <w:rPr>
                <w:rFonts w:cs="Arial"/>
                <w:sz w:val="24"/>
                <w:szCs w:val="24"/>
              </w:rPr>
              <w:t>172.168.12.127</w:t>
            </w:r>
          </w:p>
        </w:tc>
        <w:tc>
          <w:tcPr>
            <w:tcW w:w="2374" w:type="dxa"/>
          </w:tcPr>
          <w:p w14:paraId="74862429" w14:textId="1F609457" w:rsidR="002F7F98" w:rsidRPr="002F7F98" w:rsidRDefault="002F7F98" w:rsidP="002F7F98">
            <w:pPr>
              <w:pStyle w:val="Cuerpo-PF"/>
              <w:rPr>
                <w:rFonts w:cs="Arial"/>
                <w:sz w:val="24"/>
                <w:szCs w:val="24"/>
              </w:rPr>
            </w:pPr>
            <w:r w:rsidRPr="002F7F98">
              <w:rPr>
                <w:sz w:val="24"/>
                <w:szCs w:val="24"/>
              </w:rPr>
              <w:t>255.255.255.192/26</w:t>
            </w:r>
          </w:p>
        </w:tc>
      </w:tr>
      <w:tr w:rsidR="002F7F98" w:rsidRPr="00C974BD" w14:paraId="62DB1361" w14:textId="77777777" w:rsidTr="000E4376">
        <w:trPr>
          <w:trHeight w:val="350"/>
        </w:trPr>
        <w:tc>
          <w:tcPr>
            <w:tcW w:w="1271" w:type="dxa"/>
          </w:tcPr>
          <w:p w14:paraId="2A078A3A" w14:textId="7BB9F45C" w:rsidR="002F7F98" w:rsidRPr="002F7F98" w:rsidRDefault="002F7F98" w:rsidP="002F7F98">
            <w:pPr>
              <w:pStyle w:val="Cuerpo-PF"/>
              <w:rPr>
                <w:rFonts w:cs="Arial"/>
                <w:sz w:val="24"/>
                <w:szCs w:val="24"/>
              </w:rPr>
            </w:pPr>
            <w:r w:rsidRPr="002F7F98">
              <w:rPr>
                <w:rFonts w:cs="Arial"/>
                <w:sz w:val="24"/>
                <w:szCs w:val="24"/>
              </w:rPr>
              <w:t>51</w:t>
            </w:r>
          </w:p>
        </w:tc>
        <w:tc>
          <w:tcPr>
            <w:tcW w:w="2268" w:type="dxa"/>
          </w:tcPr>
          <w:p w14:paraId="7E4EA616" w14:textId="68E2D8F9" w:rsidR="002F7F98" w:rsidRPr="002F7F98" w:rsidRDefault="002F7F98" w:rsidP="002F7F98">
            <w:pPr>
              <w:pStyle w:val="Cuerpo-PF"/>
              <w:rPr>
                <w:rFonts w:cs="Arial"/>
                <w:sz w:val="24"/>
                <w:szCs w:val="24"/>
              </w:rPr>
            </w:pPr>
            <w:r w:rsidRPr="002F7F98">
              <w:rPr>
                <w:rFonts w:cs="Arial"/>
                <w:sz w:val="24"/>
                <w:szCs w:val="24"/>
              </w:rPr>
              <w:t>172.168.12.128</w:t>
            </w:r>
          </w:p>
        </w:tc>
        <w:tc>
          <w:tcPr>
            <w:tcW w:w="1985" w:type="dxa"/>
          </w:tcPr>
          <w:p w14:paraId="2A46A416" w14:textId="6BC79C45" w:rsidR="002F7F98" w:rsidRPr="002F7F98" w:rsidRDefault="002F7F98" w:rsidP="002F7F98">
            <w:pPr>
              <w:pStyle w:val="Cuerpo-PF"/>
              <w:rPr>
                <w:rFonts w:cs="Arial"/>
                <w:sz w:val="24"/>
                <w:szCs w:val="24"/>
              </w:rPr>
            </w:pPr>
            <w:r w:rsidRPr="002F7F98">
              <w:rPr>
                <w:rFonts w:cs="Arial"/>
                <w:sz w:val="24"/>
                <w:szCs w:val="24"/>
              </w:rPr>
              <w:t>172.168.12.129 - 172.168.12.190</w:t>
            </w:r>
          </w:p>
        </w:tc>
        <w:tc>
          <w:tcPr>
            <w:tcW w:w="2126" w:type="dxa"/>
          </w:tcPr>
          <w:p w14:paraId="7311B0D6" w14:textId="46C3D4E4" w:rsidR="002F7F98" w:rsidRPr="002F7F98" w:rsidRDefault="002F7F98" w:rsidP="002F7F98">
            <w:pPr>
              <w:pStyle w:val="Cuerpo-PF"/>
              <w:rPr>
                <w:rFonts w:cs="Arial"/>
                <w:sz w:val="24"/>
                <w:szCs w:val="24"/>
              </w:rPr>
            </w:pPr>
            <w:r w:rsidRPr="002F7F98">
              <w:rPr>
                <w:rFonts w:cs="Arial"/>
                <w:sz w:val="24"/>
                <w:szCs w:val="24"/>
              </w:rPr>
              <w:t>172.168.12.191</w:t>
            </w:r>
          </w:p>
        </w:tc>
        <w:tc>
          <w:tcPr>
            <w:tcW w:w="2374" w:type="dxa"/>
          </w:tcPr>
          <w:p w14:paraId="08BA0193" w14:textId="57278C18" w:rsidR="002F7F98" w:rsidRPr="002F7F98" w:rsidRDefault="002F7F98" w:rsidP="002F7F98">
            <w:pPr>
              <w:pStyle w:val="Cuerpo-PF"/>
              <w:rPr>
                <w:rFonts w:cs="Arial"/>
                <w:sz w:val="24"/>
                <w:szCs w:val="24"/>
              </w:rPr>
            </w:pPr>
            <w:r w:rsidRPr="002F7F98">
              <w:rPr>
                <w:sz w:val="24"/>
                <w:szCs w:val="24"/>
              </w:rPr>
              <w:t>255.255.255.192/26</w:t>
            </w:r>
          </w:p>
        </w:tc>
      </w:tr>
      <w:tr w:rsidR="002F7F98" w:rsidRPr="00C974BD" w14:paraId="31A7241A" w14:textId="77777777" w:rsidTr="000E4376">
        <w:trPr>
          <w:trHeight w:val="539"/>
        </w:trPr>
        <w:tc>
          <w:tcPr>
            <w:tcW w:w="1271" w:type="dxa"/>
          </w:tcPr>
          <w:p w14:paraId="09836C2C" w14:textId="67C0F85F" w:rsidR="002F7F98" w:rsidRPr="002F7F98" w:rsidRDefault="002F7F98" w:rsidP="002F7F98">
            <w:pPr>
              <w:pStyle w:val="Cuerpo-PF"/>
              <w:rPr>
                <w:rFonts w:cs="Arial"/>
                <w:sz w:val="24"/>
                <w:szCs w:val="24"/>
              </w:rPr>
            </w:pPr>
            <w:r w:rsidRPr="002F7F98">
              <w:rPr>
                <w:rFonts w:cs="Arial"/>
                <w:sz w:val="24"/>
                <w:szCs w:val="24"/>
              </w:rPr>
              <w:t>52</w:t>
            </w:r>
          </w:p>
        </w:tc>
        <w:tc>
          <w:tcPr>
            <w:tcW w:w="2268" w:type="dxa"/>
          </w:tcPr>
          <w:p w14:paraId="11D99819" w14:textId="710EEA80" w:rsidR="002F7F98" w:rsidRPr="002F7F98" w:rsidRDefault="002F7F98" w:rsidP="002F7F98">
            <w:pPr>
              <w:pStyle w:val="Cuerpo-PF"/>
              <w:rPr>
                <w:rFonts w:cs="Arial"/>
                <w:sz w:val="24"/>
                <w:szCs w:val="24"/>
              </w:rPr>
            </w:pPr>
            <w:r w:rsidRPr="002F7F98">
              <w:rPr>
                <w:rFonts w:cs="Arial"/>
                <w:sz w:val="24"/>
                <w:szCs w:val="24"/>
              </w:rPr>
              <w:t>172.168.12.192</w:t>
            </w:r>
          </w:p>
        </w:tc>
        <w:tc>
          <w:tcPr>
            <w:tcW w:w="1985" w:type="dxa"/>
          </w:tcPr>
          <w:p w14:paraId="63ACAED4" w14:textId="174FDBBB" w:rsidR="002F7F98" w:rsidRPr="002F7F98" w:rsidRDefault="002F7F98" w:rsidP="002F7F98">
            <w:pPr>
              <w:pStyle w:val="Cuerpo-PF"/>
              <w:rPr>
                <w:rFonts w:cs="Arial"/>
                <w:sz w:val="24"/>
                <w:szCs w:val="24"/>
              </w:rPr>
            </w:pPr>
            <w:r w:rsidRPr="002F7F98">
              <w:rPr>
                <w:rFonts w:cs="Arial"/>
                <w:sz w:val="24"/>
                <w:szCs w:val="24"/>
              </w:rPr>
              <w:t>172.168.12.193 - 172.168.12.254</w:t>
            </w:r>
          </w:p>
        </w:tc>
        <w:tc>
          <w:tcPr>
            <w:tcW w:w="2126" w:type="dxa"/>
          </w:tcPr>
          <w:p w14:paraId="72BBDA3F" w14:textId="2D2145E9" w:rsidR="002F7F98" w:rsidRPr="002F7F98" w:rsidRDefault="002F7F98" w:rsidP="002F7F98">
            <w:pPr>
              <w:pStyle w:val="Cuerpo-PF"/>
              <w:rPr>
                <w:rFonts w:cs="Arial"/>
                <w:sz w:val="24"/>
                <w:szCs w:val="24"/>
              </w:rPr>
            </w:pPr>
            <w:r w:rsidRPr="002F7F98">
              <w:rPr>
                <w:rFonts w:cs="Arial"/>
                <w:sz w:val="24"/>
                <w:szCs w:val="24"/>
              </w:rPr>
              <w:t>172.168.12.255</w:t>
            </w:r>
          </w:p>
        </w:tc>
        <w:tc>
          <w:tcPr>
            <w:tcW w:w="2374" w:type="dxa"/>
          </w:tcPr>
          <w:p w14:paraId="2BB09DEC" w14:textId="2336614B" w:rsidR="002F7F98" w:rsidRPr="002F7F98" w:rsidRDefault="002F7F98" w:rsidP="002F7F98">
            <w:pPr>
              <w:pStyle w:val="Cuerpo-PF"/>
              <w:rPr>
                <w:rFonts w:cs="Arial"/>
                <w:sz w:val="24"/>
                <w:szCs w:val="24"/>
              </w:rPr>
            </w:pPr>
            <w:r w:rsidRPr="002F7F98">
              <w:rPr>
                <w:sz w:val="24"/>
                <w:szCs w:val="24"/>
              </w:rPr>
              <w:t>255.255.255.192/26</w:t>
            </w:r>
          </w:p>
        </w:tc>
      </w:tr>
      <w:tr w:rsidR="002F7F98" w:rsidRPr="00C974BD" w14:paraId="6A7DDC1C" w14:textId="77777777" w:rsidTr="000E4376">
        <w:trPr>
          <w:trHeight w:val="350"/>
        </w:trPr>
        <w:tc>
          <w:tcPr>
            <w:tcW w:w="1271" w:type="dxa"/>
          </w:tcPr>
          <w:p w14:paraId="7420CA37" w14:textId="1A1C8FB3" w:rsidR="002F7F98" w:rsidRPr="002F7F98" w:rsidRDefault="002F7F98" w:rsidP="002F7F98">
            <w:pPr>
              <w:pStyle w:val="Cuerpo-PF"/>
              <w:jc w:val="both"/>
              <w:rPr>
                <w:rFonts w:cs="Arial"/>
                <w:sz w:val="24"/>
                <w:szCs w:val="24"/>
              </w:rPr>
            </w:pPr>
            <w:r w:rsidRPr="002F7F98">
              <w:rPr>
                <w:rFonts w:cs="Arial"/>
                <w:sz w:val="24"/>
                <w:szCs w:val="24"/>
              </w:rPr>
              <w:t>53</w:t>
            </w:r>
          </w:p>
        </w:tc>
        <w:tc>
          <w:tcPr>
            <w:tcW w:w="2268" w:type="dxa"/>
          </w:tcPr>
          <w:p w14:paraId="28FA98D7" w14:textId="20BA94DE" w:rsidR="002F7F98" w:rsidRPr="002F7F98" w:rsidRDefault="002F7F98" w:rsidP="002F7F98">
            <w:pPr>
              <w:pStyle w:val="Cuerpo-PF"/>
              <w:jc w:val="both"/>
              <w:rPr>
                <w:rFonts w:cs="Arial"/>
                <w:sz w:val="24"/>
                <w:szCs w:val="24"/>
              </w:rPr>
            </w:pPr>
            <w:r w:rsidRPr="002F7F98">
              <w:rPr>
                <w:rFonts w:cs="Arial"/>
                <w:sz w:val="24"/>
                <w:szCs w:val="24"/>
              </w:rPr>
              <w:t>172.168.13.0</w:t>
            </w:r>
          </w:p>
        </w:tc>
        <w:tc>
          <w:tcPr>
            <w:tcW w:w="1985" w:type="dxa"/>
          </w:tcPr>
          <w:p w14:paraId="30C6497F" w14:textId="30560FC0" w:rsidR="002F7F98" w:rsidRPr="002F7F98" w:rsidRDefault="002F7F98" w:rsidP="002F7F98">
            <w:pPr>
              <w:pStyle w:val="Cuerpo-PF"/>
              <w:jc w:val="both"/>
              <w:rPr>
                <w:rFonts w:cs="Arial"/>
                <w:sz w:val="24"/>
                <w:szCs w:val="24"/>
              </w:rPr>
            </w:pPr>
            <w:r w:rsidRPr="002F7F98">
              <w:rPr>
                <w:rFonts w:cs="Arial"/>
                <w:sz w:val="24"/>
                <w:szCs w:val="24"/>
              </w:rPr>
              <w:t>172.168.13.1 - 172.168.13.62</w:t>
            </w:r>
          </w:p>
        </w:tc>
        <w:tc>
          <w:tcPr>
            <w:tcW w:w="2126" w:type="dxa"/>
          </w:tcPr>
          <w:p w14:paraId="41FE5B5D" w14:textId="4FD25275" w:rsidR="002F7F98" w:rsidRPr="002F7F98" w:rsidRDefault="002F7F98" w:rsidP="002F7F98">
            <w:pPr>
              <w:pStyle w:val="Cuerpo-PF"/>
              <w:jc w:val="both"/>
              <w:rPr>
                <w:rFonts w:cs="Arial"/>
                <w:sz w:val="24"/>
                <w:szCs w:val="24"/>
              </w:rPr>
            </w:pPr>
            <w:r w:rsidRPr="002F7F98">
              <w:rPr>
                <w:rFonts w:cs="Arial"/>
                <w:sz w:val="24"/>
                <w:szCs w:val="24"/>
              </w:rPr>
              <w:t>172.168.13.63</w:t>
            </w:r>
          </w:p>
        </w:tc>
        <w:tc>
          <w:tcPr>
            <w:tcW w:w="2374" w:type="dxa"/>
          </w:tcPr>
          <w:p w14:paraId="5603CA89" w14:textId="783F3549" w:rsidR="002F7F98" w:rsidRPr="002F7F98" w:rsidRDefault="002F7F98" w:rsidP="002F7F98">
            <w:pPr>
              <w:pStyle w:val="Cuerpo-PF"/>
              <w:jc w:val="both"/>
              <w:rPr>
                <w:rFonts w:cs="Arial"/>
                <w:sz w:val="24"/>
                <w:szCs w:val="24"/>
              </w:rPr>
            </w:pPr>
            <w:r w:rsidRPr="002F7F98">
              <w:rPr>
                <w:sz w:val="24"/>
                <w:szCs w:val="24"/>
              </w:rPr>
              <w:t>255.255.255.192/26</w:t>
            </w:r>
          </w:p>
        </w:tc>
      </w:tr>
      <w:tr w:rsidR="002F7F98" w:rsidRPr="00C974BD" w14:paraId="689D14BA" w14:textId="77777777" w:rsidTr="000E4376">
        <w:trPr>
          <w:trHeight w:val="350"/>
        </w:trPr>
        <w:tc>
          <w:tcPr>
            <w:tcW w:w="1271" w:type="dxa"/>
          </w:tcPr>
          <w:p w14:paraId="7971FF0D" w14:textId="39DCD5FF" w:rsidR="002F7F98" w:rsidRPr="002F7F98" w:rsidRDefault="002F7F98" w:rsidP="002F7F98">
            <w:pPr>
              <w:pStyle w:val="Cuerpo-PF"/>
              <w:rPr>
                <w:rFonts w:cs="Arial"/>
                <w:sz w:val="24"/>
                <w:szCs w:val="24"/>
              </w:rPr>
            </w:pPr>
            <w:r w:rsidRPr="002F7F98">
              <w:rPr>
                <w:rFonts w:cs="Arial"/>
                <w:sz w:val="24"/>
                <w:szCs w:val="24"/>
              </w:rPr>
              <w:t>54</w:t>
            </w:r>
          </w:p>
        </w:tc>
        <w:tc>
          <w:tcPr>
            <w:tcW w:w="2268" w:type="dxa"/>
          </w:tcPr>
          <w:p w14:paraId="2552909B" w14:textId="71855FF3" w:rsidR="002F7F98" w:rsidRPr="002F7F98" w:rsidRDefault="002F7F98" w:rsidP="002F7F98">
            <w:pPr>
              <w:pStyle w:val="Cuerpo-PF"/>
              <w:rPr>
                <w:rFonts w:cs="Arial"/>
                <w:sz w:val="24"/>
                <w:szCs w:val="24"/>
              </w:rPr>
            </w:pPr>
            <w:r w:rsidRPr="002F7F98">
              <w:rPr>
                <w:rFonts w:cs="Arial"/>
                <w:sz w:val="24"/>
                <w:szCs w:val="24"/>
              </w:rPr>
              <w:t>172.168.13.64</w:t>
            </w:r>
          </w:p>
        </w:tc>
        <w:tc>
          <w:tcPr>
            <w:tcW w:w="1985" w:type="dxa"/>
          </w:tcPr>
          <w:p w14:paraId="6B825FF3" w14:textId="4A0E4BD9" w:rsidR="002F7F98" w:rsidRPr="002F7F98" w:rsidRDefault="002F7F98" w:rsidP="002F7F98">
            <w:pPr>
              <w:pStyle w:val="Cuerpo-PF"/>
              <w:rPr>
                <w:rFonts w:cs="Arial"/>
                <w:sz w:val="24"/>
                <w:szCs w:val="24"/>
              </w:rPr>
            </w:pPr>
            <w:r w:rsidRPr="002F7F98">
              <w:rPr>
                <w:rFonts w:cs="Arial"/>
                <w:sz w:val="24"/>
                <w:szCs w:val="24"/>
              </w:rPr>
              <w:t>172.168.13.65 - 172.168.13.126</w:t>
            </w:r>
          </w:p>
        </w:tc>
        <w:tc>
          <w:tcPr>
            <w:tcW w:w="2126" w:type="dxa"/>
          </w:tcPr>
          <w:p w14:paraId="03A7DEB9" w14:textId="60302A01" w:rsidR="002F7F98" w:rsidRPr="002F7F98" w:rsidRDefault="002F7F98" w:rsidP="002F7F98">
            <w:pPr>
              <w:pStyle w:val="Cuerpo-PF"/>
              <w:rPr>
                <w:rFonts w:cs="Arial"/>
                <w:sz w:val="24"/>
                <w:szCs w:val="24"/>
              </w:rPr>
            </w:pPr>
            <w:r w:rsidRPr="002F7F98">
              <w:rPr>
                <w:rFonts w:cs="Arial"/>
                <w:sz w:val="24"/>
                <w:szCs w:val="24"/>
              </w:rPr>
              <w:t>172.168.13.127</w:t>
            </w:r>
          </w:p>
        </w:tc>
        <w:tc>
          <w:tcPr>
            <w:tcW w:w="2374" w:type="dxa"/>
          </w:tcPr>
          <w:p w14:paraId="5A1812FB" w14:textId="2BEC36D2" w:rsidR="002F7F98" w:rsidRPr="002F7F98" w:rsidRDefault="002F7F98" w:rsidP="002F7F98">
            <w:pPr>
              <w:pStyle w:val="Cuerpo-PF"/>
              <w:rPr>
                <w:rFonts w:cs="Arial"/>
                <w:sz w:val="24"/>
                <w:szCs w:val="24"/>
              </w:rPr>
            </w:pPr>
            <w:r w:rsidRPr="002F7F98">
              <w:rPr>
                <w:sz w:val="24"/>
                <w:szCs w:val="24"/>
              </w:rPr>
              <w:t>255.255.255.192/26</w:t>
            </w:r>
          </w:p>
        </w:tc>
      </w:tr>
      <w:tr w:rsidR="002F7F98" w:rsidRPr="00C974BD" w14:paraId="366C6A74" w14:textId="77777777" w:rsidTr="000E4376">
        <w:trPr>
          <w:trHeight w:val="350"/>
        </w:trPr>
        <w:tc>
          <w:tcPr>
            <w:tcW w:w="1271" w:type="dxa"/>
          </w:tcPr>
          <w:p w14:paraId="6D3112D6" w14:textId="07BBD32C" w:rsidR="002F7F98" w:rsidRPr="002F7F98" w:rsidRDefault="002F7F98" w:rsidP="002F7F98">
            <w:pPr>
              <w:pStyle w:val="Cuerpo-PF"/>
              <w:rPr>
                <w:rFonts w:cs="Arial"/>
                <w:sz w:val="24"/>
                <w:szCs w:val="24"/>
              </w:rPr>
            </w:pPr>
            <w:r w:rsidRPr="002F7F98">
              <w:rPr>
                <w:rFonts w:cs="Arial"/>
                <w:sz w:val="24"/>
                <w:szCs w:val="24"/>
              </w:rPr>
              <w:t>55</w:t>
            </w:r>
          </w:p>
        </w:tc>
        <w:tc>
          <w:tcPr>
            <w:tcW w:w="2268" w:type="dxa"/>
          </w:tcPr>
          <w:p w14:paraId="0EAC91D5" w14:textId="7B5C89B0" w:rsidR="002F7F98" w:rsidRPr="002F7F98" w:rsidRDefault="002F7F98" w:rsidP="002F7F98">
            <w:pPr>
              <w:pStyle w:val="Cuerpo-PF"/>
              <w:rPr>
                <w:rFonts w:cs="Arial"/>
                <w:sz w:val="24"/>
                <w:szCs w:val="24"/>
              </w:rPr>
            </w:pPr>
            <w:r w:rsidRPr="002F7F98">
              <w:rPr>
                <w:rFonts w:cs="Arial"/>
                <w:sz w:val="24"/>
                <w:szCs w:val="24"/>
              </w:rPr>
              <w:t>172.168.13.128</w:t>
            </w:r>
          </w:p>
        </w:tc>
        <w:tc>
          <w:tcPr>
            <w:tcW w:w="1985" w:type="dxa"/>
          </w:tcPr>
          <w:p w14:paraId="0D63560C" w14:textId="32B7BB7C" w:rsidR="002F7F98" w:rsidRPr="002F7F98" w:rsidRDefault="002F7F98" w:rsidP="002F7F98">
            <w:pPr>
              <w:pStyle w:val="Cuerpo-PF"/>
              <w:rPr>
                <w:rFonts w:cs="Arial"/>
                <w:sz w:val="24"/>
                <w:szCs w:val="24"/>
              </w:rPr>
            </w:pPr>
            <w:r w:rsidRPr="002F7F98">
              <w:rPr>
                <w:rFonts w:cs="Arial"/>
                <w:sz w:val="24"/>
                <w:szCs w:val="24"/>
              </w:rPr>
              <w:t>172.168.13.129 - 172.168.13.190</w:t>
            </w:r>
          </w:p>
        </w:tc>
        <w:tc>
          <w:tcPr>
            <w:tcW w:w="2126" w:type="dxa"/>
          </w:tcPr>
          <w:p w14:paraId="36E8D0A5" w14:textId="195BE060" w:rsidR="002F7F98" w:rsidRPr="002F7F98" w:rsidRDefault="002F7F98" w:rsidP="002F7F98">
            <w:pPr>
              <w:pStyle w:val="Cuerpo-PF"/>
              <w:rPr>
                <w:rFonts w:cs="Arial"/>
                <w:sz w:val="24"/>
                <w:szCs w:val="24"/>
              </w:rPr>
            </w:pPr>
            <w:r w:rsidRPr="002F7F98">
              <w:rPr>
                <w:rFonts w:cs="Arial"/>
                <w:sz w:val="24"/>
                <w:szCs w:val="24"/>
              </w:rPr>
              <w:t>172.168.13.191</w:t>
            </w:r>
          </w:p>
        </w:tc>
        <w:tc>
          <w:tcPr>
            <w:tcW w:w="2374" w:type="dxa"/>
          </w:tcPr>
          <w:p w14:paraId="1C990BF5" w14:textId="1FFFCF29" w:rsidR="002F7F98" w:rsidRPr="002F7F98" w:rsidRDefault="002F7F98" w:rsidP="002F7F98">
            <w:pPr>
              <w:pStyle w:val="Cuerpo-PF"/>
              <w:rPr>
                <w:rFonts w:cs="Arial"/>
                <w:sz w:val="24"/>
                <w:szCs w:val="20"/>
              </w:rPr>
            </w:pPr>
            <w:r w:rsidRPr="002F7F98">
              <w:rPr>
                <w:sz w:val="24"/>
                <w:szCs w:val="20"/>
              </w:rPr>
              <w:t>255.255.255.192/26</w:t>
            </w:r>
          </w:p>
        </w:tc>
      </w:tr>
      <w:tr w:rsidR="002F7F98" w:rsidRPr="00C974BD" w14:paraId="29B0677D" w14:textId="77777777" w:rsidTr="000E4376">
        <w:trPr>
          <w:trHeight w:val="350"/>
        </w:trPr>
        <w:tc>
          <w:tcPr>
            <w:tcW w:w="1271" w:type="dxa"/>
          </w:tcPr>
          <w:p w14:paraId="783CC3AC" w14:textId="546F1444" w:rsidR="002F7F98" w:rsidRPr="002F7F98" w:rsidRDefault="002F7F98" w:rsidP="002F7F98">
            <w:pPr>
              <w:pStyle w:val="Cuerpo-PF"/>
              <w:rPr>
                <w:rFonts w:cs="Arial"/>
                <w:sz w:val="24"/>
                <w:szCs w:val="24"/>
              </w:rPr>
            </w:pPr>
            <w:r w:rsidRPr="002F7F98">
              <w:rPr>
                <w:rFonts w:cs="Arial"/>
                <w:sz w:val="24"/>
                <w:szCs w:val="24"/>
              </w:rPr>
              <w:t>56</w:t>
            </w:r>
          </w:p>
        </w:tc>
        <w:tc>
          <w:tcPr>
            <w:tcW w:w="2268" w:type="dxa"/>
          </w:tcPr>
          <w:p w14:paraId="4E2B8E07" w14:textId="1625259D" w:rsidR="002F7F98" w:rsidRPr="002F7F98" w:rsidRDefault="002F7F98" w:rsidP="002F7F98">
            <w:pPr>
              <w:pStyle w:val="Cuerpo-PF"/>
              <w:rPr>
                <w:rFonts w:cs="Arial"/>
                <w:sz w:val="24"/>
                <w:szCs w:val="24"/>
              </w:rPr>
            </w:pPr>
            <w:r w:rsidRPr="002F7F98">
              <w:rPr>
                <w:rFonts w:cs="Arial"/>
                <w:sz w:val="24"/>
                <w:szCs w:val="24"/>
              </w:rPr>
              <w:t>172.168.13.192</w:t>
            </w:r>
          </w:p>
        </w:tc>
        <w:tc>
          <w:tcPr>
            <w:tcW w:w="1985" w:type="dxa"/>
          </w:tcPr>
          <w:p w14:paraId="77F475C9" w14:textId="41667D83" w:rsidR="002F7F98" w:rsidRPr="002F7F98" w:rsidRDefault="002F7F98" w:rsidP="002F7F98">
            <w:pPr>
              <w:pStyle w:val="Cuerpo-PF"/>
              <w:rPr>
                <w:rFonts w:cs="Arial"/>
                <w:sz w:val="24"/>
                <w:szCs w:val="24"/>
              </w:rPr>
            </w:pPr>
            <w:r w:rsidRPr="002F7F98">
              <w:rPr>
                <w:rFonts w:cs="Arial"/>
                <w:sz w:val="24"/>
                <w:szCs w:val="24"/>
              </w:rPr>
              <w:t>172.168.13.193 - 172.168.13.254</w:t>
            </w:r>
          </w:p>
        </w:tc>
        <w:tc>
          <w:tcPr>
            <w:tcW w:w="2126" w:type="dxa"/>
          </w:tcPr>
          <w:p w14:paraId="785798A7" w14:textId="10D8AB85" w:rsidR="002F7F98" w:rsidRPr="002F7F98" w:rsidRDefault="002F7F98" w:rsidP="002F7F98">
            <w:pPr>
              <w:pStyle w:val="Cuerpo-PF"/>
              <w:rPr>
                <w:rFonts w:cs="Arial"/>
                <w:sz w:val="24"/>
                <w:szCs w:val="24"/>
              </w:rPr>
            </w:pPr>
            <w:r w:rsidRPr="002F7F98">
              <w:rPr>
                <w:rFonts w:cs="Arial"/>
                <w:sz w:val="24"/>
                <w:szCs w:val="24"/>
              </w:rPr>
              <w:t>172.168.13.255</w:t>
            </w:r>
          </w:p>
        </w:tc>
        <w:tc>
          <w:tcPr>
            <w:tcW w:w="2374" w:type="dxa"/>
          </w:tcPr>
          <w:p w14:paraId="53882997" w14:textId="33BB2C91" w:rsidR="002F7F98" w:rsidRPr="002F7F98" w:rsidRDefault="002F7F98" w:rsidP="002F7F98">
            <w:pPr>
              <w:pStyle w:val="Cuerpo-PF"/>
              <w:rPr>
                <w:rFonts w:cs="Arial"/>
                <w:sz w:val="24"/>
                <w:szCs w:val="20"/>
              </w:rPr>
            </w:pPr>
            <w:r w:rsidRPr="002F7F98">
              <w:rPr>
                <w:sz w:val="24"/>
                <w:szCs w:val="20"/>
              </w:rPr>
              <w:t>255.255.255.192/26</w:t>
            </w:r>
          </w:p>
        </w:tc>
      </w:tr>
      <w:tr w:rsidR="002F7F98" w:rsidRPr="00C974BD" w14:paraId="0D47D86D" w14:textId="77777777" w:rsidTr="000E4376">
        <w:trPr>
          <w:trHeight w:val="539"/>
        </w:trPr>
        <w:tc>
          <w:tcPr>
            <w:tcW w:w="1271" w:type="dxa"/>
          </w:tcPr>
          <w:p w14:paraId="6F7EF3E2" w14:textId="7F5FEA99" w:rsidR="002F7F98" w:rsidRPr="002F7F98" w:rsidRDefault="002F7F98" w:rsidP="002F7F98">
            <w:pPr>
              <w:pStyle w:val="Cuerpo-PF"/>
              <w:rPr>
                <w:rFonts w:cs="Arial"/>
                <w:sz w:val="24"/>
                <w:szCs w:val="24"/>
              </w:rPr>
            </w:pPr>
            <w:r w:rsidRPr="002F7F98">
              <w:rPr>
                <w:rFonts w:cs="Arial"/>
                <w:sz w:val="24"/>
                <w:szCs w:val="24"/>
              </w:rPr>
              <w:lastRenderedPageBreak/>
              <w:t>57</w:t>
            </w:r>
          </w:p>
        </w:tc>
        <w:tc>
          <w:tcPr>
            <w:tcW w:w="2268" w:type="dxa"/>
          </w:tcPr>
          <w:p w14:paraId="745F1E42" w14:textId="3346117A" w:rsidR="002F7F98" w:rsidRPr="002F7F98" w:rsidRDefault="002F7F98" w:rsidP="002F7F98">
            <w:pPr>
              <w:pStyle w:val="Cuerpo-PF"/>
              <w:rPr>
                <w:rFonts w:cs="Arial"/>
                <w:sz w:val="24"/>
                <w:szCs w:val="24"/>
              </w:rPr>
            </w:pPr>
            <w:r w:rsidRPr="002F7F98">
              <w:rPr>
                <w:rFonts w:cs="Arial"/>
                <w:sz w:val="24"/>
                <w:szCs w:val="24"/>
              </w:rPr>
              <w:t>172.168.14.0</w:t>
            </w:r>
          </w:p>
        </w:tc>
        <w:tc>
          <w:tcPr>
            <w:tcW w:w="1985" w:type="dxa"/>
          </w:tcPr>
          <w:p w14:paraId="0018BF3E" w14:textId="3D7226EC" w:rsidR="002F7F98" w:rsidRPr="002F7F98" w:rsidRDefault="002F7F98" w:rsidP="002F7F98">
            <w:pPr>
              <w:pStyle w:val="Cuerpo-PF"/>
              <w:rPr>
                <w:rFonts w:cs="Arial"/>
                <w:sz w:val="24"/>
                <w:szCs w:val="24"/>
              </w:rPr>
            </w:pPr>
            <w:r w:rsidRPr="002F7F98">
              <w:rPr>
                <w:rFonts w:cs="Arial"/>
                <w:sz w:val="24"/>
                <w:szCs w:val="24"/>
              </w:rPr>
              <w:t>172.168.14.1 - 172.168.14.62</w:t>
            </w:r>
          </w:p>
        </w:tc>
        <w:tc>
          <w:tcPr>
            <w:tcW w:w="2126" w:type="dxa"/>
          </w:tcPr>
          <w:p w14:paraId="506D6B57" w14:textId="04A3B160" w:rsidR="002F7F98" w:rsidRPr="002F7F98" w:rsidRDefault="002F7F98" w:rsidP="002F7F98">
            <w:pPr>
              <w:pStyle w:val="Cuerpo-PF"/>
              <w:rPr>
                <w:rFonts w:cs="Arial"/>
                <w:sz w:val="24"/>
                <w:szCs w:val="24"/>
              </w:rPr>
            </w:pPr>
            <w:r w:rsidRPr="002F7F98">
              <w:rPr>
                <w:rFonts w:cs="Arial"/>
                <w:sz w:val="24"/>
                <w:szCs w:val="24"/>
              </w:rPr>
              <w:t>172.168.14.63</w:t>
            </w:r>
          </w:p>
        </w:tc>
        <w:tc>
          <w:tcPr>
            <w:tcW w:w="2374" w:type="dxa"/>
          </w:tcPr>
          <w:p w14:paraId="10BBBCD4" w14:textId="6224B585" w:rsidR="002F7F98" w:rsidRPr="002F7F98" w:rsidRDefault="002F7F98" w:rsidP="002F7F98">
            <w:pPr>
              <w:pStyle w:val="Cuerpo-PF"/>
              <w:rPr>
                <w:rFonts w:cs="Arial"/>
                <w:sz w:val="24"/>
                <w:szCs w:val="20"/>
              </w:rPr>
            </w:pPr>
            <w:r w:rsidRPr="002F7F98">
              <w:rPr>
                <w:sz w:val="24"/>
                <w:szCs w:val="20"/>
              </w:rPr>
              <w:t>255.255.255.192/26</w:t>
            </w:r>
          </w:p>
        </w:tc>
      </w:tr>
      <w:tr w:rsidR="002F7F98" w:rsidRPr="00C974BD" w14:paraId="28842182" w14:textId="77777777" w:rsidTr="000E4376">
        <w:trPr>
          <w:trHeight w:val="350"/>
        </w:trPr>
        <w:tc>
          <w:tcPr>
            <w:tcW w:w="1271" w:type="dxa"/>
          </w:tcPr>
          <w:p w14:paraId="1846850C" w14:textId="3983B030" w:rsidR="002F7F98" w:rsidRPr="002F7F98" w:rsidRDefault="002F7F98" w:rsidP="002F7F98">
            <w:pPr>
              <w:pStyle w:val="Cuerpo-PF"/>
              <w:jc w:val="both"/>
              <w:rPr>
                <w:rFonts w:cs="Arial"/>
                <w:sz w:val="24"/>
                <w:szCs w:val="24"/>
              </w:rPr>
            </w:pPr>
            <w:r w:rsidRPr="002F7F98">
              <w:rPr>
                <w:rFonts w:cs="Arial"/>
                <w:sz w:val="24"/>
                <w:szCs w:val="24"/>
              </w:rPr>
              <w:t>58</w:t>
            </w:r>
          </w:p>
        </w:tc>
        <w:tc>
          <w:tcPr>
            <w:tcW w:w="2268" w:type="dxa"/>
          </w:tcPr>
          <w:p w14:paraId="646AE0B8" w14:textId="1CA1611B" w:rsidR="002F7F98" w:rsidRPr="002F7F98" w:rsidRDefault="002F7F98" w:rsidP="002F7F98">
            <w:pPr>
              <w:pStyle w:val="Cuerpo-PF"/>
              <w:jc w:val="both"/>
              <w:rPr>
                <w:rFonts w:cs="Arial"/>
                <w:sz w:val="24"/>
                <w:szCs w:val="24"/>
              </w:rPr>
            </w:pPr>
            <w:r w:rsidRPr="002F7F98">
              <w:rPr>
                <w:rFonts w:cs="Arial"/>
                <w:sz w:val="24"/>
                <w:szCs w:val="24"/>
              </w:rPr>
              <w:t>172.168.14.64</w:t>
            </w:r>
          </w:p>
        </w:tc>
        <w:tc>
          <w:tcPr>
            <w:tcW w:w="1985" w:type="dxa"/>
          </w:tcPr>
          <w:p w14:paraId="733BD7FF" w14:textId="6BF8C142" w:rsidR="002F7F98" w:rsidRPr="002F7F98" w:rsidRDefault="002F7F98" w:rsidP="002F7F98">
            <w:pPr>
              <w:pStyle w:val="Cuerpo-PF"/>
              <w:jc w:val="both"/>
              <w:rPr>
                <w:rFonts w:cs="Arial"/>
                <w:sz w:val="24"/>
                <w:szCs w:val="24"/>
              </w:rPr>
            </w:pPr>
            <w:r w:rsidRPr="002F7F98">
              <w:rPr>
                <w:rFonts w:cs="Arial"/>
                <w:sz w:val="24"/>
                <w:szCs w:val="24"/>
              </w:rPr>
              <w:t>172.168.14.65 - 172.168.14.126</w:t>
            </w:r>
          </w:p>
        </w:tc>
        <w:tc>
          <w:tcPr>
            <w:tcW w:w="2126" w:type="dxa"/>
          </w:tcPr>
          <w:p w14:paraId="59DA33B7" w14:textId="3FB9451F" w:rsidR="002F7F98" w:rsidRPr="002F7F98" w:rsidRDefault="002F7F98" w:rsidP="002F7F98">
            <w:pPr>
              <w:pStyle w:val="Cuerpo-PF"/>
              <w:jc w:val="both"/>
              <w:rPr>
                <w:rFonts w:cs="Arial"/>
                <w:sz w:val="24"/>
                <w:szCs w:val="24"/>
              </w:rPr>
            </w:pPr>
            <w:r w:rsidRPr="002F7F98">
              <w:rPr>
                <w:rFonts w:cs="Arial"/>
                <w:sz w:val="24"/>
                <w:szCs w:val="24"/>
              </w:rPr>
              <w:t>172.168.14.127</w:t>
            </w:r>
          </w:p>
        </w:tc>
        <w:tc>
          <w:tcPr>
            <w:tcW w:w="2374" w:type="dxa"/>
          </w:tcPr>
          <w:p w14:paraId="22FEEAD8" w14:textId="3554A255" w:rsidR="002F7F98" w:rsidRPr="002F7F98" w:rsidRDefault="002F7F98" w:rsidP="002F7F98">
            <w:pPr>
              <w:pStyle w:val="Cuerpo-PF"/>
              <w:jc w:val="both"/>
              <w:rPr>
                <w:rFonts w:cs="Arial"/>
                <w:sz w:val="24"/>
                <w:szCs w:val="20"/>
              </w:rPr>
            </w:pPr>
            <w:r w:rsidRPr="002F7F98">
              <w:rPr>
                <w:sz w:val="24"/>
                <w:szCs w:val="20"/>
              </w:rPr>
              <w:t>255.255.255.192/26</w:t>
            </w:r>
          </w:p>
        </w:tc>
      </w:tr>
      <w:tr w:rsidR="002F7F98" w:rsidRPr="00C974BD" w14:paraId="31F1D6FC" w14:textId="77777777" w:rsidTr="000E4376">
        <w:trPr>
          <w:trHeight w:val="350"/>
        </w:trPr>
        <w:tc>
          <w:tcPr>
            <w:tcW w:w="1271" w:type="dxa"/>
          </w:tcPr>
          <w:p w14:paraId="7006452D" w14:textId="43A309C3" w:rsidR="002F7F98" w:rsidRPr="002F7F98" w:rsidRDefault="002F7F98" w:rsidP="002F7F98">
            <w:pPr>
              <w:pStyle w:val="Cuerpo-PF"/>
              <w:rPr>
                <w:rFonts w:cs="Arial"/>
                <w:sz w:val="24"/>
                <w:szCs w:val="24"/>
              </w:rPr>
            </w:pPr>
            <w:r w:rsidRPr="002F7F98">
              <w:rPr>
                <w:rFonts w:cs="Arial"/>
                <w:sz w:val="24"/>
                <w:szCs w:val="24"/>
              </w:rPr>
              <w:t>59</w:t>
            </w:r>
          </w:p>
        </w:tc>
        <w:tc>
          <w:tcPr>
            <w:tcW w:w="2268" w:type="dxa"/>
          </w:tcPr>
          <w:p w14:paraId="3B98BE18" w14:textId="66978D55" w:rsidR="002F7F98" w:rsidRPr="002F7F98" w:rsidRDefault="002F7F98" w:rsidP="002F7F98">
            <w:pPr>
              <w:pStyle w:val="Cuerpo-PF"/>
              <w:rPr>
                <w:rFonts w:cs="Arial"/>
                <w:sz w:val="24"/>
                <w:szCs w:val="24"/>
              </w:rPr>
            </w:pPr>
            <w:r w:rsidRPr="002F7F98">
              <w:rPr>
                <w:rFonts w:cs="Arial"/>
                <w:sz w:val="24"/>
                <w:szCs w:val="24"/>
              </w:rPr>
              <w:t>172.168.14.128</w:t>
            </w:r>
          </w:p>
        </w:tc>
        <w:tc>
          <w:tcPr>
            <w:tcW w:w="1985" w:type="dxa"/>
          </w:tcPr>
          <w:p w14:paraId="6DC1642D" w14:textId="63BA4CE9" w:rsidR="002F7F98" w:rsidRPr="002F7F98" w:rsidRDefault="002F7F98" w:rsidP="002F7F98">
            <w:pPr>
              <w:pStyle w:val="Cuerpo-PF"/>
              <w:rPr>
                <w:rFonts w:cs="Arial"/>
                <w:sz w:val="24"/>
                <w:szCs w:val="24"/>
              </w:rPr>
            </w:pPr>
            <w:r w:rsidRPr="002F7F98">
              <w:rPr>
                <w:rFonts w:cs="Arial"/>
                <w:sz w:val="24"/>
                <w:szCs w:val="24"/>
              </w:rPr>
              <w:t>172.168.14.129 - 172.168.14.190</w:t>
            </w:r>
          </w:p>
        </w:tc>
        <w:tc>
          <w:tcPr>
            <w:tcW w:w="2126" w:type="dxa"/>
          </w:tcPr>
          <w:p w14:paraId="2F2CFACD" w14:textId="1EFBBAD3" w:rsidR="002F7F98" w:rsidRPr="002F7F98" w:rsidRDefault="002F7F98" w:rsidP="002F7F98">
            <w:pPr>
              <w:pStyle w:val="Cuerpo-PF"/>
              <w:rPr>
                <w:rFonts w:cs="Arial"/>
                <w:sz w:val="24"/>
                <w:szCs w:val="24"/>
              </w:rPr>
            </w:pPr>
            <w:r w:rsidRPr="002F7F98">
              <w:rPr>
                <w:rFonts w:cs="Arial"/>
                <w:sz w:val="24"/>
                <w:szCs w:val="24"/>
              </w:rPr>
              <w:t>172.168.14.191</w:t>
            </w:r>
          </w:p>
        </w:tc>
        <w:tc>
          <w:tcPr>
            <w:tcW w:w="2374" w:type="dxa"/>
          </w:tcPr>
          <w:p w14:paraId="6B9E460A" w14:textId="0AE469C1" w:rsidR="002F7F98" w:rsidRPr="002F7F98" w:rsidRDefault="002F7F98" w:rsidP="002F7F98">
            <w:pPr>
              <w:pStyle w:val="Cuerpo-PF"/>
              <w:rPr>
                <w:rFonts w:cs="Arial"/>
                <w:sz w:val="24"/>
                <w:szCs w:val="20"/>
              </w:rPr>
            </w:pPr>
            <w:r w:rsidRPr="002F7F98">
              <w:rPr>
                <w:sz w:val="24"/>
                <w:szCs w:val="20"/>
              </w:rPr>
              <w:t>255.255.255.192/26</w:t>
            </w:r>
          </w:p>
        </w:tc>
      </w:tr>
      <w:tr w:rsidR="002F7F98" w:rsidRPr="00C974BD" w14:paraId="22F2B8D9" w14:textId="77777777" w:rsidTr="000E4376">
        <w:trPr>
          <w:trHeight w:val="350"/>
        </w:trPr>
        <w:tc>
          <w:tcPr>
            <w:tcW w:w="1271" w:type="dxa"/>
          </w:tcPr>
          <w:p w14:paraId="25D14403" w14:textId="018431AA" w:rsidR="002F7F98" w:rsidRPr="002F7F98" w:rsidRDefault="002F7F98" w:rsidP="002F7F98">
            <w:pPr>
              <w:pStyle w:val="Cuerpo-PF"/>
              <w:rPr>
                <w:rFonts w:cs="Arial"/>
                <w:sz w:val="24"/>
                <w:szCs w:val="24"/>
              </w:rPr>
            </w:pPr>
            <w:r w:rsidRPr="002F7F98">
              <w:rPr>
                <w:rFonts w:cs="Arial"/>
                <w:sz w:val="24"/>
                <w:szCs w:val="24"/>
              </w:rPr>
              <w:t>60</w:t>
            </w:r>
          </w:p>
        </w:tc>
        <w:tc>
          <w:tcPr>
            <w:tcW w:w="2268" w:type="dxa"/>
          </w:tcPr>
          <w:p w14:paraId="682ADEFC" w14:textId="7C00FCCC" w:rsidR="002F7F98" w:rsidRPr="002F7F98" w:rsidRDefault="002F7F98" w:rsidP="002F7F98">
            <w:pPr>
              <w:pStyle w:val="Cuerpo-PF"/>
              <w:rPr>
                <w:rFonts w:cs="Arial"/>
                <w:sz w:val="24"/>
                <w:szCs w:val="24"/>
              </w:rPr>
            </w:pPr>
            <w:r w:rsidRPr="002F7F98">
              <w:rPr>
                <w:rFonts w:cs="Arial"/>
                <w:sz w:val="24"/>
                <w:szCs w:val="24"/>
              </w:rPr>
              <w:t>172.168.14.192</w:t>
            </w:r>
          </w:p>
        </w:tc>
        <w:tc>
          <w:tcPr>
            <w:tcW w:w="1985" w:type="dxa"/>
          </w:tcPr>
          <w:p w14:paraId="4FB956B7" w14:textId="0E649E0D" w:rsidR="002F7F98" w:rsidRPr="002F7F98" w:rsidRDefault="002F7F98" w:rsidP="002F7F98">
            <w:pPr>
              <w:pStyle w:val="Cuerpo-PF"/>
              <w:rPr>
                <w:rFonts w:cs="Arial"/>
                <w:sz w:val="24"/>
                <w:szCs w:val="24"/>
              </w:rPr>
            </w:pPr>
            <w:r w:rsidRPr="002F7F98">
              <w:rPr>
                <w:rFonts w:cs="Arial"/>
                <w:sz w:val="24"/>
                <w:szCs w:val="24"/>
              </w:rPr>
              <w:t>172.168.14.193 - 172.168.14.254</w:t>
            </w:r>
          </w:p>
        </w:tc>
        <w:tc>
          <w:tcPr>
            <w:tcW w:w="2126" w:type="dxa"/>
          </w:tcPr>
          <w:p w14:paraId="14409D46" w14:textId="1534E0BE" w:rsidR="002F7F98" w:rsidRPr="002F7F98" w:rsidRDefault="002F7F98" w:rsidP="002F7F98">
            <w:pPr>
              <w:pStyle w:val="Cuerpo-PF"/>
              <w:rPr>
                <w:rFonts w:cs="Arial"/>
                <w:sz w:val="24"/>
                <w:szCs w:val="24"/>
              </w:rPr>
            </w:pPr>
            <w:r w:rsidRPr="002F7F98">
              <w:rPr>
                <w:rFonts w:cs="Arial"/>
                <w:sz w:val="24"/>
                <w:szCs w:val="24"/>
              </w:rPr>
              <w:t>172.168.14.255</w:t>
            </w:r>
          </w:p>
        </w:tc>
        <w:tc>
          <w:tcPr>
            <w:tcW w:w="2374" w:type="dxa"/>
          </w:tcPr>
          <w:p w14:paraId="0DDE4466" w14:textId="77B9C08A" w:rsidR="002F7F98" w:rsidRPr="002F7F98" w:rsidRDefault="002F7F98" w:rsidP="002F7F98">
            <w:pPr>
              <w:pStyle w:val="Cuerpo-PF"/>
              <w:rPr>
                <w:rFonts w:cs="Arial"/>
                <w:sz w:val="24"/>
                <w:szCs w:val="20"/>
              </w:rPr>
            </w:pPr>
            <w:r w:rsidRPr="002F7F98">
              <w:rPr>
                <w:sz w:val="24"/>
                <w:szCs w:val="20"/>
              </w:rPr>
              <w:t>255.255.255.192/26</w:t>
            </w:r>
          </w:p>
        </w:tc>
      </w:tr>
      <w:tr w:rsidR="002F7F98" w:rsidRPr="00C974BD" w14:paraId="39A1D66A" w14:textId="77777777" w:rsidTr="000E4376">
        <w:trPr>
          <w:trHeight w:val="350"/>
        </w:trPr>
        <w:tc>
          <w:tcPr>
            <w:tcW w:w="1271" w:type="dxa"/>
          </w:tcPr>
          <w:p w14:paraId="54AA34B9" w14:textId="5E085C26" w:rsidR="002F7F98" w:rsidRPr="002F7F98" w:rsidRDefault="002F7F98" w:rsidP="002F7F98">
            <w:pPr>
              <w:pStyle w:val="Cuerpo-PF"/>
              <w:rPr>
                <w:rFonts w:cs="Arial"/>
                <w:sz w:val="24"/>
                <w:szCs w:val="24"/>
              </w:rPr>
            </w:pPr>
            <w:r w:rsidRPr="002F7F98">
              <w:rPr>
                <w:rFonts w:cs="Arial"/>
                <w:sz w:val="24"/>
                <w:szCs w:val="24"/>
              </w:rPr>
              <w:t>61</w:t>
            </w:r>
          </w:p>
        </w:tc>
        <w:tc>
          <w:tcPr>
            <w:tcW w:w="2268" w:type="dxa"/>
          </w:tcPr>
          <w:p w14:paraId="20B57985" w14:textId="56BDFE14" w:rsidR="002F7F98" w:rsidRPr="002F7F98" w:rsidRDefault="002F7F98" w:rsidP="002F7F98">
            <w:pPr>
              <w:pStyle w:val="Cuerpo-PF"/>
              <w:rPr>
                <w:rFonts w:cs="Arial"/>
                <w:sz w:val="24"/>
                <w:szCs w:val="24"/>
              </w:rPr>
            </w:pPr>
            <w:r w:rsidRPr="002F7F98">
              <w:rPr>
                <w:rFonts w:cs="Arial"/>
                <w:sz w:val="24"/>
                <w:szCs w:val="24"/>
              </w:rPr>
              <w:t>172.168.15.0</w:t>
            </w:r>
          </w:p>
        </w:tc>
        <w:tc>
          <w:tcPr>
            <w:tcW w:w="1985" w:type="dxa"/>
          </w:tcPr>
          <w:p w14:paraId="6D03B4C3" w14:textId="2B25BE36" w:rsidR="002F7F98" w:rsidRPr="002F7F98" w:rsidRDefault="002F7F98" w:rsidP="002F7F98">
            <w:pPr>
              <w:pStyle w:val="Cuerpo-PF"/>
              <w:rPr>
                <w:rFonts w:cs="Arial"/>
                <w:sz w:val="24"/>
                <w:szCs w:val="24"/>
              </w:rPr>
            </w:pPr>
            <w:r w:rsidRPr="002F7F98">
              <w:rPr>
                <w:rFonts w:cs="Arial"/>
                <w:sz w:val="24"/>
                <w:szCs w:val="24"/>
              </w:rPr>
              <w:t>172.168.15.1 - 172.168.15.62</w:t>
            </w:r>
          </w:p>
        </w:tc>
        <w:tc>
          <w:tcPr>
            <w:tcW w:w="2126" w:type="dxa"/>
          </w:tcPr>
          <w:p w14:paraId="423A87B0" w14:textId="0999A105" w:rsidR="002F7F98" w:rsidRPr="002F7F98" w:rsidRDefault="002F7F98" w:rsidP="002F7F98">
            <w:pPr>
              <w:pStyle w:val="Cuerpo-PF"/>
              <w:rPr>
                <w:rFonts w:cs="Arial"/>
                <w:sz w:val="24"/>
                <w:szCs w:val="24"/>
              </w:rPr>
            </w:pPr>
            <w:r w:rsidRPr="002F7F98">
              <w:rPr>
                <w:rFonts w:cs="Arial"/>
                <w:sz w:val="24"/>
                <w:szCs w:val="24"/>
              </w:rPr>
              <w:t>172.168.15.63</w:t>
            </w:r>
          </w:p>
        </w:tc>
        <w:tc>
          <w:tcPr>
            <w:tcW w:w="2374" w:type="dxa"/>
          </w:tcPr>
          <w:p w14:paraId="5A7445AD" w14:textId="2C1C6D83" w:rsidR="002F7F98" w:rsidRPr="002F7F98" w:rsidRDefault="002F7F98" w:rsidP="002F7F98">
            <w:pPr>
              <w:pStyle w:val="Cuerpo-PF"/>
              <w:rPr>
                <w:rFonts w:cs="Arial"/>
                <w:sz w:val="24"/>
                <w:szCs w:val="20"/>
              </w:rPr>
            </w:pPr>
            <w:r w:rsidRPr="002F7F98">
              <w:rPr>
                <w:sz w:val="24"/>
                <w:szCs w:val="20"/>
              </w:rPr>
              <w:t>255.255.255.192/26</w:t>
            </w:r>
          </w:p>
        </w:tc>
      </w:tr>
      <w:tr w:rsidR="002F7F98" w:rsidRPr="00C974BD" w14:paraId="31A2730F" w14:textId="77777777" w:rsidTr="000E4376">
        <w:trPr>
          <w:trHeight w:val="350"/>
        </w:trPr>
        <w:tc>
          <w:tcPr>
            <w:tcW w:w="1271" w:type="dxa"/>
          </w:tcPr>
          <w:p w14:paraId="61F2B2C9" w14:textId="112F3622" w:rsidR="002F7F98" w:rsidRPr="002F7F98" w:rsidRDefault="002F7F98" w:rsidP="002F7F98">
            <w:pPr>
              <w:pStyle w:val="Cuerpo-PF"/>
              <w:rPr>
                <w:rFonts w:cs="Arial"/>
                <w:sz w:val="24"/>
                <w:szCs w:val="24"/>
              </w:rPr>
            </w:pPr>
            <w:r w:rsidRPr="002F7F98">
              <w:rPr>
                <w:rFonts w:cs="Arial"/>
                <w:sz w:val="24"/>
                <w:szCs w:val="24"/>
              </w:rPr>
              <w:t>62</w:t>
            </w:r>
          </w:p>
        </w:tc>
        <w:tc>
          <w:tcPr>
            <w:tcW w:w="2268" w:type="dxa"/>
          </w:tcPr>
          <w:p w14:paraId="36C1A46F" w14:textId="3616CE50" w:rsidR="002F7F98" w:rsidRPr="002F7F98" w:rsidRDefault="002F7F98" w:rsidP="002F7F98">
            <w:pPr>
              <w:pStyle w:val="Cuerpo-PF"/>
              <w:rPr>
                <w:rFonts w:cs="Arial"/>
                <w:sz w:val="24"/>
                <w:szCs w:val="24"/>
              </w:rPr>
            </w:pPr>
            <w:r w:rsidRPr="002F7F98">
              <w:rPr>
                <w:rFonts w:cs="Arial"/>
                <w:sz w:val="24"/>
                <w:szCs w:val="24"/>
              </w:rPr>
              <w:t>172.168.15.64</w:t>
            </w:r>
          </w:p>
        </w:tc>
        <w:tc>
          <w:tcPr>
            <w:tcW w:w="1985" w:type="dxa"/>
          </w:tcPr>
          <w:p w14:paraId="3DCE00E1" w14:textId="1FD7CF8B" w:rsidR="002F7F98" w:rsidRPr="002F7F98" w:rsidRDefault="002F7F98" w:rsidP="002F7F98">
            <w:pPr>
              <w:pStyle w:val="Cuerpo-PF"/>
              <w:rPr>
                <w:rFonts w:cs="Arial"/>
                <w:sz w:val="24"/>
                <w:szCs w:val="24"/>
              </w:rPr>
            </w:pPr>
            <w:r w:rsidRPr="002F7F98">
              <w:rPr>
                <w:rFonts w:cs="Arial"/>
                <w:sz w:val="24"/>
                <w:szCs w:val="24"/>
              </w:rPr>
              <w:t>172.168.15.65 - 172.168.15.126</w:t>
            </w:r>
          </w:p>
        </w:tc>
        <w:tc>
          <w:tcPr>
            <w:tcW w:w="2126" w:type="dxa"/>
          </w:tcPr>
          <w:p w14:paraId="23048750" w14:textId="3A93FBBE" w:rsidR="002F7F98" w:rsidRPr="002F7F98" w:rsidRDefault="002F7F98" w:rsidP="002F7F98">
            <w:pPr>
              <w:pStyle w:val="Cuerpo-PF"/>
              <w:rPr>
                <w:rFonts w:cs="Arial"/>
                <w:sz w:val="24"/>
                <w:szCs w:val="24"/>
              </w:rPr>
            </w:pPr>
            <w:r w:rsidRPr="002F7F98">
              <w:rPr>
                <w:rFonts w:cs="Arial"/>
                <w:sz w:val="24"/>
                <w:szCs w:val="24"/>
              </w:rPr>
              <w:t>172.168.15.127</w:t>
            </w:r>
          </w:p>
        </w:tc>
        <w:tc>
          <w:tcPr>
            <w:tcW w:w="2374" w:type="dxa"/>
          </w:tcPr>
          <w:p w14:paraId="7FC7DE27" w14:textId="59A20C56" w:rsidR="002F7F98" w:rsidRPr="002F7F98" w:rsidRDefault="002F7F98" w:rsidP="002F7F98">
            <w:pPr>
              <w:pStyle w:val="Cuerpo-PF"/>
              <w:rPr>
                <w:rFonts w:cs="Arial"/>
                <w:sz w:val="24"/>
                <w:szCs w:val="20"/>
              </w:rPr>
            </w:pPr>
            <w:r w:rsidRPr="002F7F98">
              <w:rPr>
                <w:sz w:val="24"/>
                <w:szCs w:val="20"/>
              </w:rPr>
              <w:t>255.255.255.192/26</w:t>
            </w:r>
          </w:p>
        </w:tc>
      </w:tr>
      <w:tr w:rsidR="002F7F98" w:rsidRPr="00C974BD" w14:paraId="4D7C3833" w14:textId="77777777" w:rsidTr="000E4376">
        <w:trPr>
          <w:trHeight w:val="350"/>
        </w:trPr>
        <w:tc>
          <w:tcPr>
            <w:tcW w:w="1271" w:type="dxa"/>
          </w:tcPr>
          <w:p w14:paraId="4024C7B6" w14:textId="0AC6EFDE" w:rsidR="002F7F98" w:rsidRPr="002F7F98" w:rsidRDefault="002F7F98" w:rsidP="002F7F98">
            <w:pPr>
              <w:pStyle w:val="Cuerpo-PF"/>
              <w:rPr>
                <w:rFonts w:cs="Arial"/>
                <w:sz w:val="24"/>
                <w:szCs w:val="24"/>
              </w:rPr>
            </w:pPr>
            <w:r w:rsidRPr="002F7F98">
              <w:rPr>
                <w:rFonts w:cs="Arial"/>
                <w:sz w:val="24"/>
                <w:szCs w:val="24"/>
              </w:rPr>
              <w:t>63</w:t>
            </w:r>
          </w:p>
        </w:tc>
        <w:tc>
          <w:tcPr>
            <w:tcW w:w="2268" w:type="dxa"/>
          </w:tcPr>
          <w:p w14:paraId="5E0E72F9" w14:textId="75DCDDE7" w:rsidR="002F7F98" w:rsidRPr="002F7F98" w:rsidRDefault="002F7F98" w:rsidP="002F7F98">
            <w:pPr>
              <w:pStyle w:val="Cuerpo-PF"/>
              <w:rPr>
                <w:rFonts w:cs="Arial"/>
                <w:sz w:val="24"/>
                <w:szCs w:val="24"/>
              </w:rPr>
            </w:pPr>
            <w:r w:rsidRPr="002F7F98">
              <w:rPr>
                <w:rFonts w:cs="Arial"/>
                <w:sz w:val="24"/>
                <w:szCs w:val="24"/>
              </w:rPr>
              <w:t>172.168.15.128</w:t>
            </w:r>
          </w:p>
        </w:tc>
        <w:tc>
          <w:tcPr>
            <w:tcW w:w="1985" w:type="dxa"/>
          </w:tcPr>
          <w:p w14:paraId="6B5D9CD6" w14:textId="07EBD2E1" w:rsidR="002F7F98" w:rsidRPr="002F7F98" w:rsidRDefault="002F7F98" w:rsidP="002F7F98">
            <w:pPr>
              <w:pStyle w:val="Cuerpo-PF"/>
              <w:rPr>
                <w:rFonts w:cs="Arial"/>
                <w:sz w:val="24"/>
                <w:szCs w:val="24"/>
              </w:rPr>
            </w:pPr>
            <w:r w:rsidRPr="002F7F98">
              <w:rPr>
                <w:rFonts w:cs="Arial"/>
                <w:sz w:val="24"/>
                <w:szCs w:val="24"/>
              </w:rPr>
              <w:t>172.168.15.129 - 172.168.15.190</w:t>
            </w:r>
          </w:p>
        </w:tc>
        <w:tc>
          <w:tcPr>
            <w:tcW w:w="2126" w:type="dxa"/>
          </w:tcPr>
          <w:p w14:paraId="0156AA8B" w14:textId="5F5EECA4" w:rsidR="002F7F98" w:rsidRPr="002F7F98" w:rsidRDefault="002F7F98" w:rsidP="002F7F98">
            <w:pPr>
              <w:pStyle w:val="Cuerpo-PF"/>
              <w:rPr>
                <w:rFonts w:cs="Arial"/>
                <w:sz w:val="24"/>
                <w:szCs w:val="24"/>
              </w:rPr>
            </w:pPr>
            <w:r w:rsidRPr="002F7F98">
              <w:rPr>
                <w:rFonts w:cs="Arial"/>
                <w:sz w:val="24"/>
                <w:szCs w:val="24"/>
              </w:rPr>
              <w:t>172.168.15.191</w:t>
            </w:r>
          </w:p>
        </w:tc>
        <w:tc>
          <w:tcPr>
            <w:tcW w:w="2374" w:type="dxa"/>
          </w:tcPr>
          <w:p w14:paraId="74D94014" w14:textId="38C01F9A" w:rsidR="002F7F98" w:rsidRPr="002F7F98" w:rsidRDefault="002F7F98" w:rsidP="002F7F98">
            <w:pPr>
              <w:pStyle w:val="Cuerpo-PF"/>
              <w:rPr>
                <w:rFonts w:cs="Arial"/>
                <w:sz w:val="24"/>
                <w:szCs w:val="20"/>
              </w:rPr>
            </w:pPr>
            <w:r w:rsidRPr="002F7F98">
              <w:rPr>
                <w:sz w:val="24"/>
                <w:szCs w:val="20"/>
              </w:rPr>
              <w:t>255.255.255.192/26</w:t>
            </w:r>
          </w:p>
        </w:tc>
      </w:tr>
      <w:tr w:rsidR="002F7F98" w:rsidRPr="00C974BD" w14:paraId="34862B93" w14:textId="77777777" w:rsidTr="000E4376">
        <w:trPr>
          <w:trHeight w:val="350"/>
        </w:trPr>
        <w:tc>
          <w:tcPr>
            <w:tcW w:w="1271" w:type="dxa"/>
          </w:tcPr>
          <w:p w14:paraId="3184E85A" w14:textId="2406DFEF" w:rsidR="002F7F98" w:rsidRPr="002F7F98" w:rsidRDefault="002F7F98" w:rsidP="002F7F98">
            <w:pPr>
              <w:pStyle w:val="Cuerpo-PF"/>
              <w:rPr>
                <w:rFonts w:cs="Arial"/>
                <w:sz w:val="24"/>
                <w:szCs w:val="24"/>
              </w:rPr>
            </w:pPr>
            <w:r w:rsidRPr="002F7F98">
              <w:rPr>
                <w:rFonts w:cs="Arial"/>
                <w:sz w:val="24"/>
                <w:szCs w:val="24"/>
              </w:rPr>
              <w:t>64</w:t>
            </w:r>
          </w:p>
        </w:tc>
        <w:tc>
          <w:tcPr>
            <w:tcW w:w="2268" w:type="dxa"/>
          </w:tcPr>
          <w:p w14:paraId="52D286C8" w14:textId="6C5586C5" w:rsidR="002F7F98" w:rsidRPr="002F7F98" w:rsidRDefault="002F7F98" w:rsidP="002F7F98">
            <w:pPr>
              <w:pStyle w:val="Cuerpo-PF"/>
              <w:rPr>
                <w:rFonts w:cs="Arial"/>
                <w:sz w:val="24"/>
                <w:szCs w:val="24"/>
              </w:rPr>
            </w:pPr>
            <w:r w:rsidRPr="002F7F98">
              <w:rPr>
                <w:rFonts w:cs="Arial"/>
                <w:sz w:val="24"/>
                <w:szCs w:val="24"/>
              </w:rPr>
              <w:t>172.168.15.192</w:t>
            </w:r>
          </w:p>
        </w:tc>
        <w:tc>
          <w:tcPr>
            <w:tcW w:w="1985" w:type="dxa"/>
          </w:tcPr>
          <w:p w14:paraId="7189886F" w14:textId="76FBB7E6" w:rsidR="002F7F98" w:rsidRPr="002F7F98" w:rsidRDefault="002F7F98" w:rsidP="002F7F98">
            <w:pPr>
              <w:pStyle w:val="Cuerpo-PF"/>
              <w:rPr>
                <w:rFonts w:cs="Arial"/>
                <w:sz w:val="24"/>
                <w:szCs w:val="24"/>
              </w:rPr>
            </w:pPr>
            <w:r w:rsidRPr="002F7F98">
              <w:rPr>
                <w:rFonts w:cs="Arial"/>
                <w:sz w:val="24"/>
                <w:szCs w:val="24"/>
              </w:rPr>
              <w:t>172.168.15.193 - 172.168.15.254</w:t>
            </w:r>
          </w:p>
        </w:tc>
        <w:tc>
          <w:tcPr>
            <w:tcW w:w="2126" w:type="dxa"/>
          </w:tcPr>
          <w:p w14:paraId="44440C1A" w14:textId="503A8088" w:rsidR="002F7F98" w:rsidRPr="002F7F98" w:rsidRDefault="002F7F98" w:rsidP="002F7F98">
            <w:pPr>
              <w:pStyle w:val="Cuerpo-PF"/>
              <w:rPr>
                <w:rFonts w:cs="Arial"/>
                <w:sz w:val="24"/>
                <w:szCs w:val="24"/>
              </w:rPr>
            </w:pPr>
            <w:r w:rsidRPr="002F7F98">
              <w:rPr>
                <w:rFonts w:cs="Arial"/>
                <w:sz w:val="24"/>
                <w:szCs w:val="24"/>
              </w:rPr>
              <w:t>172.168.15.255</w:t>
            </w:r>
          </w:p>
        </w:tc>
        <w:tc>
          <w:tcPr>
            <w:tcW w:w="2374" w:type="dxa"/>
          </w:tcPr>
          <w:p w14:paraId="01910C01" w14:textId="3D89210D" w:rsidR="002F7F98" w:rsidRPr="002F7F98" w:rsidRDefault="002F7F98" w:rsidP="002F7F98">
            <w:pPr>
              <w:pStyle w:val="Cuerpo-PF"/>
              <w:rPr>
                <w:rFonts w:cs="Arial"/>
                <w:sz w:val="24"/>
                <w:szCs w:val="20"/>
              </w:rPr>
            </w:pPr>
            <w:r w:rsidRPr="002F7F98">
              <w:rPr>
                <w:sz w:val="24"/>
                <w:szCs w:val="20"/>
              </w:rPr>
              <w:t>255.255.255.192/26</w:t>
            </w:r>
          </w:p>
        </w:tc>
      </w:tr>
    </w:tbl>
    <w:p w14:paraId="3F423A82" w14:textId="77777777" w:rsidR="00523A73" w:rsidRPr="00C974BD" w:rsidRDefault="00523A73" w:rsidP="00523A73">
      <w:pPr>
        <w:pStyle w:val="Cuerpo-PF"/>
      </w:pPr>
    </w:p>
    <w:p w14:paraId="55CE14F1" w14:textId="77777777" w:rsidR="002531A3" w:rsidRPr="00C974BD" w:rsidRDefault="002531A3" w:rsidP="002531A3">
      <w:pPr>
        <w:jc w:val="both"/>
        <w:rPr>
          <w:rFonts w:ascii="Arial" w:hAnsi="Arial"/>
          <w:bCs/>
          <w:color w:val="7030A0"/>
          <w:u w:val="single"/>
          <w:lang w:val="es-MX"/>
        </w:rPr>
      </w:pPr>
      <w:r w:rsidRPr="00C974BD">
        <w:rPr>
          <w:rFonts w:ascii="Arial" w:hAnsi="Arial"/>
          <w:bCs/>
          <w:color w:val="7030A0"/>
          <w:u w:val="single"/>
          <w:lang w:val="es-MX"/>
        </w:rPr>
        <w:t>Zona Entretenimiento</w:t>
      </w:r>
    </w:p>
    <w:p w14:paraId="2231353A" w14:textId="5E064906" w:rsidR="00523A73" w:rsidRDefault="00523A73" w:rsidP="00523A73">
      <w:pPr>
        <w:pStyle w:val="Cuerpo-PF"/>
      </w:pPr>
    </w:p>
    <w:p w14:paraId="6B9C5A6D" w14:textId="77777777" w:rsidR="002531A3" w:rsidRDefault="002531A3" w:rsidP="002531A3">
      <w:pPr>
        <w:pStyle w:val="Cuerpo-PF"/>
      </w:pPr>
      <w:r>
        <w:t>Bloque de direcciones de red</w:t>
      </w:r>
      <w:r>
        <w:tab/>
      </w:r>
    </w:p>
    <w:p w14:paraId="6845FE22" w14:textId="77777777" w:rsidR="002531A3" w:rsidRDefault="002531A3" w:rsidP="002531A3">
      <w:pPr>
        <w:pStyle w:val="Cuerpo-PF"/>
      </w:pPr>
      <w:r>
        <w:t>162.168.0.0/20</w:t>
      </w:r>
    </w:p>
    <w:p w14:paraId="603345FA" w14:textId="77777777" w:rsidR="002531A3" w:rsidRDefault="002531A3" w:rsidP="002531A3">
      <w:pPr>
        <w:pStyle w:val="Cuerpo-PF"/>
      </w:pPr>
      <w:r>
        <w:t>Mascara de subred</w:t>
      </w:r>
      <w:r>
        <w:tab/>
      </w:r>
    </w:p>
    <w:p w14:paraId="2A1069AE" w14:textId="77777777" w:rsidR="002531A3" w:rsidRDefault="002531A3" w:rsidP="002531A3">
      <w:pPr>
        <w:pStyle w:val="Cuerpo-PF"/>
      </w:pPr>
      <w:r>
        <w:t>255.255.255.192/26</w:t>
      </w:r>
    </w:p>
    <w:p w14:paraId="52B2F43A" w14:textId="77777777" w:rsidR="002531A3" w:rsidRDefault="002531A3" w:rsidP="002531A3">
      <w:pPr>
        <w:pStyle w:val="Cuerpo-PF"/>
      </w:pPr>
      <w:r>
        <w:t>Número de hosts/subredes</w:t>
      </w:r>
      <w:r>
        <w:tab/>
      </w:r>
    </w:p>
    <w:p w14:paraId="365041DE" w14:textId="77777777" w:rsidR="002531A3" w:rsidRDefault="002531A3" w:rsidP="002531A3">
      <w:pPr>
        <w:pStyle w:val="Cuerpo-PF"/>
      </w:pPr>
      <w:r>
        <w:t>64</w:t>
      </w:r>
    </w:p>
    <w:p w14:paraId="3FFBB199" w14:textId="77777777" w:rsidR="002531A3" w:rsidRDefault="002531A3" w:rsidP="002531A3">
      <w:pPr>
        <w:pStyle w:val="Cuerpo-PF"/>
      </w:pPr>
      <w:r>
        <w:t>Número de subredes</w:t>
      </w:r>
      <w:r>
        <w:tab/>
      </w:r>
    </w:p>
    <w:p w14:paraId="322C6577" w14:textId="4E53D427" w:rsidR="002531A3" w:rsidRDefault="002531A3" w:rsidP="002531A3">
      <w:pPr>
        <w:pStyle w:val="Cuerpo-PF"/>
      </w:pPr>
      <w:r>
        <w:t>64</w:t>
      </w:r>
    </w:p>
    <w:p w14:paraId="00FEB2F0" w14:textId="462361B3" w:rsidR="002531A3" w:rsidRDefault="002531A3" w:rsidP="002531A3">
      <w:pPr>
        <w:pStyle w:val="Cuerpo-PF"/>
      </w:pPr>
    </w:p>
    <w:p w14:paraId="5667F8ED" w14:textId="24EEF8DB" w:rsidR="002531A3" w:rsidRDefault="002531A3" w:rsidP="002531A3">
      <w:pPr>
        <w:pStyle w:val="Cuerpo-PF"/>
      </w:pPr>
      <w:r w:rsidRPr="002531A3">
        <w:t>***Áreas que requieren acceso a internet</w:t>
      </w:r>
    </w:p>
    <w:p w14:paraId="03F8532A" w14:textId="2E6BA326" w:rsidR="002531A3" w:rsidRDefault="002531A3" w:rsidP="002531A3">
      <w:pPr>
        <w:pStyle w:val="Cuerpo-PF"/>
      </w:pPr>
    </w:p>
    <w:tbl>
      <w:tblPr>
        <w:tblStyle w:val="Tablaconcuadrcula"/>
        <w:tblW w:w="0" w:type="auto"/>
        <w:tblLayout w:type="fixed"/>
        <w:tblLook w:val="04A0" w:firstRow="1" w:lastRow="0" w:firstColumn="1" w:lastColumn="0" w:noHBand="0" w:noVBand="1"/>
      </w:tblPr>
      <w:tblGrid>
        <w:gridCol w:w="1271"/>
        <w:gridCol w:w="2268"/>
        <w:gridCol w:w="1985"/>
        <w:gridCol w:w="2126"/>
        <w:gridCol w:w="2374"/>
      </w:tblGrid>
      <w:tr w:rsidR="00C2363E" w:rsidRPr="00C974BD" w14:paraId="206B5B90" w14:textId="77777777" w:rsidTr="00C2363E">
        <w:trPr>
          <w:trHeight w:val="331"/>
        </w:trPr>
        <w:tc>
          <w:tcPr>
            <w:tcW w:w="10024" w:type="dxa"/>
            <w:gridSpan w:val="5"/>
          </w:tcPr>
          <w:p w14:paraId="340E3747" w14:textId="77777777" w:rsidR="00C2363E" w:rsidRPr="00C974BD" w:rsidRDefault="00C2363E" w:rsidP="00C2363E">
            <w:pPr>
              <w:pStyle w:val="Cuerpo-PF"/>
              <w:rPr>
                <w:sz w:val="24"/>
                <w:szCs w:val="24"/>
              </w:rPr>
            </w:pPr>
            <w:r w:rsidRPr="00C974BD">
              <w:rPr>
                <w:sz w:val="24"/>
                <w:szCs w:val="24"/>
              </w:rPr>
              <w:t>Detalles de subred</w:t>
            </w:r>
          </w:p>
        </w:tc>
      </w:tr>
      <w:tr w:rsidR="00C2363E" w:rsidRPr="00C974BD" w14:paraId="610F1401" w14:textId="77777777" w:rsidTr="00C2363E">
        <w:trPr>
          <w:trHeight w:val="350"/>
        </w:trPr>
        <w:tc>
          <w:tcPr>
            <w:tcW w:w="1271" w:type="dxa"/>
          </w:tcPr>
          <w:p w14:paraId="51A462B3" w14:textId="77777777" w:rsidR="00C2363E" w:rsidRPr="00C974BD" w:rsidRDefault="00C2363E" w:rsidP="00C2363E">
            <w:pPr>
              <w:pStyle w:val="Cuerpo-PF"/>
              <w:jc w:val="center"/>
              <w:rPr>
                <w:sz w:val="24"/>
                <w:szCs w:val="24"/>
              </w:rPr>
            </w:pPr>
            <w:r w:rsidRPr="00C974BD">
              <w:rPr>
                <w:sz w:val="24"/>
                <w:szCs w:val="24"/>
              </w:rPr>
              <w:t>SubnetID</w:t>
            </w:r>
          </w:p>
        </w:tc>
        <w:tc>
          <w:tcPr>
            <w:tcW w:w="2268" w:type="dxa"/>
          </w:tcPr>
          <w:p w14:paraId="2A6B607E" w14:textId="77777777" w:rsidR="00C2363E" w:rsidRPr="00C974BD" w:rsidRDefault="00C2363E" w:rsidP="00C2363E">
            <w:pPr>
              <w:pStyle w:val="Cuerpo-PF"/>
              <w:jc w:val="center"/>
              <w:rPr>
                <w:sz w:val="24"/>
                <w:szCs w:val="24"/>
              </w:rPr>
            </w:pPr>
            <w:r w:rsidRPr="00C974BD">
              <w:rPr>
                <w:sz w:val="24"/>
                <w:szCs w:val="24"/>
              </w:rPr>
              <w:t>SubnetAddress</w:t>
            </w:r>
          </w:p>
        </w:tc>
        <w:tc>
          <w:tcPr>
            <w:tcW w:w="1985" w:type="dxa"/>
          </w:tcPr>
          <w:p w14:paraId="74619817" w14:textId="77777777" w:rsidR="00C2363E" w:rsidRPr="00C974BD" w:rsidRDefault="00C2363E" w:rsidP="00C2363E">
            <w:pPr>
              <w:pStyle w:val="Cuerpo-PF"/>
              <w:jc w:val="center"/>
              <w:rPr>
                <w:sz w:val="24"/>
                <w:szCs w:val="24"/>
              </w:rPr>
            </w:pPr>
            <w:r w:rsidRPr="00C974BD">
              <w:rPr>
                <w:sz w:val="24"/>
                <w:szCs w:val="24"/>
              </w:rPr>
              <w:t>HostAddressRange</w:t>
            </w:r>
          </w:p>
        </w:tc>
        <w:tc>
          <w:tcPr>
            <w:tcW w:w="2126" w:type="dxa"/>
          </w:tcPr>
          <w:p w14:paraId="5F148DC9" w14:textId="77777777" w:rsidR="00C2363E" w:rsidRPr="00C974BD" w:rsidRDefault="00C2363E" w:rsidP="00C2363E">
            <w:pPr>
              <w:pStyle w:val="Cuerpo-PF"/>
              <w:jc w:val="center"/>
              <w:rPr>
                <w:sz w:val="24"/>
                <w:szCs w:val="24"/>
              </w:rPr>
            </w:pPr>
            <w:r w:rsidRPr="00C974BD">
              <w:rPr>
                <w:sz w:val="24"/>
                <w:szCs w:val="24"/>
              </w:rPr>
              <w:t>BroadcastAddress</w:t>
            </w:r>
          </w:p>
        </w:tc>
        <w:tc>
          <w:tcPr>
            <w:tcW w:w="2374" w:type="dxa"/>
          </w:tcPr>
          <w:p w14:paraId="3290335C" w14:textId="77777777" w:rsidR="00C2363E" w:rsidRPr="00C974BD" w:rsidRDefault="00C2363E" w:rsidP="00C2363E">
            <w:pPr>
              <w:pStyle w:val="Cuerpo-PF"/>
              <w:jc w:val="center"/>
              <w:rPr>
                <w:sz w:val="24"/>
                <w:szCs w:val="24"/>
              </w:rPr>
            </w:pPr>
            <w:r w:rsidRPr="00C974BD">
              <w:rPr>
                <w:sz w:val="24"/>
                <w:szCs w:val="24"/>
              </w:rPr>
              <w:t>submask</w:t>
            </w:r>
          </w:p>
        </w:tc>
      </w:tr>
      <w:tr w:rsidR="00C2363E" w:rsidRPr="00C974BD" w14:paraId="0660AAFE" w14:textId="77777777" w:rsidTr="00C2363E">
        <w:trPr>
          <w:trHeight w:val="350"/>
        </w:trPr>
        <w:tc>
          <w:tcPr>
            <w:tcW w:w="1271" w:type="dxa"/>
          </w:tcPr>
          <w:p w14:paraId="1A7F646D" w14:textId="1B7A7C43" w:rsidR="00C2363E" w:rsidRPr="00287BDB" w:rsidRDefault="00C2363E" w:rsidP="00C2363E">
            <w:pPr>
              <w:pStyle w:val="Cuerpo-PF"/>
              <w:jc w:val="center"/>
              <w:rPr>
                <w:sz w:val="24"/>
                <w:szCs w:val="24"/>
              </w:rPr>
            </w:pPr>
            <w:r w:rsidRPr="00287BDB">
              <w:rPr>
                <w:sz w:val="24"/>
                <w:szCs w:val="24"/>
              </w:rPr>
              <w:t>1</w:t>
            </w:r>
          </w:p>
        </w:tc>
        <w:tc>
          <w:tcPr>
            <w:tcW w:w="2268" w:type="dxa"/>
          </w:tcPr>
          <w:p w14:paraId="243C58F4" w14:textId="12490F3B" w:rsidR="00C2363E" w:rsidRPr="00287BDB" w:rsidRDefault="00C2363E" w:rsidP="00C2363E">
            <w:pPr>
              <w:pStyle w:val="Cuerpo-PF"/>
              <w:jc w:val="center"/>
              <w:rPr>
                <w:sz w:val="24"/>
                <w:szCs w:val="24"/>
              </w:rPr>
            </w:pPr>
            <w:r w:rsidRPr="00287BDB">
              <w:rPr>
                <w:sz w:val="24"/>
                <w:szCs w:val="24"/>
              </w:rPr>
              <w:t>162.168.0.0</w:t>
            </w:r>
          </w:p>
        </w:tc>
        <w:tc>
          <w:tcPr>
            <w:tcW w:w="1985" w:type="dxa"/>
          </w:tcPr>
          <w:p w14:paraId="3A2D5AB0" w14:textId="17DA14EA" w:rsidR="00C2363E" w:rsidRPr="00287BDB" w:rsidRDefault="00C2363E" w:rsidP="00C2363E">
            <w:pPr>
              <w:pStyle w:val="Cuerpo-PF"/>
              <w:jc w:val="center"/>
              <w:rPr>
                <w:sz w:val="24"/>
                <w:szCs w:val="24"/>
              </w:rPr>
            </w:pPr>
            <w:r w:rsidRPr="00287BDB">
              <w:rPr>
                <w:sz w:val="24"/>
                <w:szCs w:val="24"/>
              </w:rPr>
              <w:t>162.168.0.1 - 162.168.0.62</w:t>
            </w:r>
          </w:p>
        </w:tc>
        <w:tc>
          <w:tcPr>
            <w:tcW w:w="2126" w:type="dxa"/>
          </w:tcPr>
          <w:p w14:paraId="78FCE7CD" w14:textId="24611D9E" w:rsidR="00C2363E" w:rsidRPr="00287BDB" w:rsidRDefault="00C2363E" w:rsidP="00C2363E">
            <w:pPr>
              <w:pStyle w:val="Cuerpo-PF"/>
              <w:jc w:val="center"/>
              <w:rPr>
                <w:sz w:val="24"/>
                <w:szCs w:val="24"/>
              </w:rPr>
            </w:pPr>
            <w:r w:rsidRPr="00287BDB">
              <w:rPr>
                <w:sz w:val="24"/>
                <w:szCs w:val="24"/>
              </w:rPr>
              <w:t>162.168.0.63</w:t>
            </w:r>
          </w:p>
        </w:tc>
        <w:tc>
          <w:tcPr>
            <w:tcW w:w="2374" w:type="dxa"/>
          </w:tcPr>
          <w:p w14:paraId="1955A9D2" w14:textId="4AF79F34" w:rsidR="00C2363E" w:rsidRPr="00287BDB" w:rsidRDefault="00C2363E" w:rsidP="00C2363E">
            <w:pPr>
              <w:pStyle w:val="Cuerpo-PF"/>
              <w:jc w:val="center"/>
              <w:rPr>
                <w:sz w:val="24"/>
                <w:szCs w:val="24"/>
              </w:rPr>
            </w:pPr>
            <w:r w:rsidRPr="00287BDB">
              <w:rPr>
                <w:sz w:val="24"/>
                <w:szCs w:val="24"/>
              </w:rPr>
              <w:t>255.255.255.192/26</w:t>
            </w:r>
          </w:p>
        </w:tc>
      </w:tr>
      <w:tr w:rsidR="00C2363E" w:rsidRPr="00C974BD" w14:paraId="3D07B07F" w14:textId="77777777" w:rsidTr="00C2363E">
        <w:trPr>
          <w:trHeight w:val="350"/>
        </w:trPr>
        <w:tc>
          <w:tcPr>
            <w:tcW w:w="10024" w:type="dxa"/>
            <w:gridSpan w:val="5"/>
          </w:tcPr>
          <w:p w14:paraId="458C939C" w14:textId="64FC5749" w:rsidR="00C2363E" w:rsidRPr="00287BDB" w:rsidRDefault="00C2363E" w:rsidP="00C2363E">
            <w:pPr>
              <w:pStyle w:val="Cuerpo-PF"/>
              <w:jc w:val="both"/>
              <w:rPr>
                <w:b/>
                <w:bCs/>
                <w:sz w:val="24"/>
                <w:szCs w:val="24"/>
              </w:rPr>
            </w:pPr>
            <w:r w:rsidRPr="00287BDB">
              <w:rPr>
                <w:b/>
                <w:bCs/>
                <w:sz w:val="24"/>
                <w:szCs w:val="24"/>
              </w:rPr>
              <w:t>*Cabinas 12 hosts</w:t>
            </w:r>
          </w:p>
        </w:tc>
      </w:tr>
      <w:tr w:rsidR="00C2363E" w:rsidRPr="00C974BD" w14:paraId="4D5DAD35" w14:textId="77777777" w:rsidTr="00C2363E">
        <w:trPr>
          <w:trHeight w:val="350"/>
        </w:trPr>
        <w:tc>
          <w:tcPr>
            <w:tcW w:w="1271" w:type="dxa"/>
          </w:tcPr>
          <w:p w14:paraId="6B0AD665" w14:textId="40079E98" w:rsidR="00C2363E" w:rsidRPr="00287BDB" w:rsidRDefault="00C2363E" w:rsidP="00C2363E">
            <w:pPr>
              <w:pStyle w:val="Cuerpo-PF"/>
              <w:rPr>
                <w:sz w:val="24"/>
                <w:szCs w:val="24"/>
              </w:rPr>
            </w:pPr>
            <w:r w:rsidRPr="00287BDB">
              <w:rPr>
                <w:sz w:val="24"/>
                <w:szCs w:val="24"/>
              </w:rPr>
              <w:t>1.1(14 hosts)</w:t>
            </w:r>
          </w:p>
        </w:tc>
        <w:tc>
          <w:tcPr>
            <w:tcW w:w="2268" w:type="dxa"/>
          </w:tcPr>
          <w:p w14:paraId="19CFCDDD" w14:textId="0A13AE08" w:rsidR="00C2363E" w:rsidRPr="00287BDB" w:rsidRDefault="00C2363E" w:rsidP="00C2363E">
            <w:pPr>
              <w:pStyle w:val="Cuerpo-PF"/>
              <w:rPr>
                <w:sz w:val="24"/>
                <w:szCs w:val="24"/>
              </w:rPr>
            </w:pPr>
            <w:r w:rsidRPr="00287BDB">
              <w:rPr>
                <w:sz w:val="24"/>
                <w:szCs w:val="24"/>
              </w:rPr>
              <w:t>162.168.0.0</w:t>
            </w:r>
          </w:p>
        </w:tc>
        <w:tc>
          <w:tcPr>
            <w:tcW w:w="1985" w:type="dxa"/>
          </w:tcPr>
          <w:p w14:paraId="541963C9" w14:textId="3008120B" w:rsidR="00C2363E" w:rsidRPr="00287BDB" w:rsidRDefault="00C2363E" w:rsidP="00C2363E">
            <w:pPr>
              <w:pStyle w:val="Cuerpo-PF"/>
              <w:rPr>
                <w:sz w:val="24"/>
                <w:szCs w:val="24"/>
              </w:rPr>
            </w:pPr>
            <w:r w:rsidRPr="00287BDB">
              <w:rPr>
                <w:sz w:val="24"/>
                <w:szCs w:val="24"/>
              </w:rPr>
              <w:t>162.168.0.1 - 162.168.0.14</w:t>
            </w:r>
          </w:p>
        </w:tc>
        <w:tc>
          <w:tcPr>
            <w:tcW w:w="2126" w:type="dxa"/>
          </w:tcPr>
          <w:p w14:paraId="6D160150" w14:textId="40A8FF1F" w:rsidR="00C2363E" w:rsidRPr="00287BDB" w:rsidRDefault="00C2363E" w:rsidP="00C2363E">
            <w:pPr>
              <w:pStyle w:val="Cuerpo-PF"/>
              <w:rPr>
                <w:sz w:val="24"/>
                <w:szCs w:val="24"/>
              </w:rPr>
            </w:pPr>
            <w:r w:rsidRPr="00287BDB">
              <w:rPr>
                <w:sz w:val="24"/>
                <w:szCs w:val="24"/>
              </w:rPr>
              <w:t>162.168.0.15</w:t>
            </w:r>
          </w:p>
        </w:tc>
        <w:tc>
          <w:tcPr>
            <w:tcW w:w="2374" w:type="dxa"/>
          </w:tcPr>
          <w:p w14:paraId="003D5E77" w14:textId="7167D880" w:rsidR="00C2363E" w:rsidRPr="00287BDB" w:rsidRDefault="00C2363E" w:rsidP="00C2363E">
            <w:pPr>
              <w:pStyle w:val="Cuerpo-PF"/>
              <w:rPr>
                <w:sz w:val="24"/>
                <w:szCs w:val="24"/>
              </w:rPr>
            </w:pPr>
            <w:r w:rsidRPr="00287BDB">
              <w:rPr>
                <w:sz w:val="24"/>
                <w:szCs w:val="24"/>
              </w:rPr>
              <w:t>255.255.255.240/28</w:t>
            </w:r>
          </w:p>
        </w:tc>
      </w:tr>
      <w:tr w:rsidR="00C2363E" w:rsidRPr="00C974BD" w14:paraId="02E92290" w14:textId="77777777" w:rsidTr="00C2363E">
        <w:trPr>
          <w:trHeight w:val="350"/>
        </w:trPr>
        <w:tc>
          <w:tcPr>
            <w:tcW w:w="10024" w:type="dxa"/>
            <w:gridSpan w:val="5"/>
          </w:tcPr>
          <w:p w14:paraId="1DCAAA04" w14:textId="0952D689" w:rsidR="00C2363E" w:rsidRPr="00287BDB" w:rsidRDefault="00C2363E" w:rsidP="00C2363E">
            <w:pPr>
              <w:pStyle w:val="Cuerpo-PF"/>
              <w:rPr>
                <w:b/>
                <w:bCs/>
                <w:sz w:val="24"/>
                <w:szCs w:val="24"/>
              </w:rPr>
            </w:pPr>
            <w:r w:rsidRPr="00287BDB">
              <w:rPr>
                <w:b/>
                <w:bCs/>
                <w:sz w:val="24"/>
                <w:szCs w:val="24"/>
              </w:rPr>
              <w:t>*Boletería 1 hosts</w:t>
            </w:r>
          </w:p>
        </w:tc>
      </w:tr>
      <w:tr w:rsidR="00C2363E" w:rsidRPr="00C974BD" w14:paraId="261DB435" w14:textId="77777777" w:rsidTr="00C2363E">
        <w:trPr>
          <w:trHeight w:val="350"/>
        </w:trPr>
        <w:tc>
          <w:tcPr>
            <w:tcW w:w="1271" w:type="dxa"/>
          </w:tcPr>
          <w:p w14:paraId="44DFB040" w14:textId="2E99B86B" w:rsidR="00C2363E" w:rsidRPr="00287BDB" w:rsidRDefault="00C2363E" w:rsidP="00C2363E">
            <w:pPr>
              <w:pStyle w:val="Cuerpo-PF"/>
              <w:rPr>
                <w:sz w:val="24"/>
                <w:szCs w:val="24"/>
              </w:rPr>
            </w:pPr>
            <w:r w:rsidRPr="00287BDB">
              <w:rPr>
                <w:sz w:val="24"/>
                <w:szCs w:val="24"/>
              </w:rPr>
              <w:t>1.2(6 hosts)</w:t>
            </w:r>
          </w:p>
        </w:tc>
        <w:tc>
          <w:tcPr>
            <w:tcW w:w="2268" w:type="dxa"/>
          </w:tcPr>
          <w:p w14:paraId="54795B19" w14:textId="4C72484D" w:rsidR="00C2363E" w:rsidRPr="00287BDB" w:rsidRDefault="00C2363E" w:rsidP="00C2363E">
            <w:pPr>
              <w:pStyle w:val="Cuerpo-PF"/>
              <w:rPr>
                <w:sz w:val="24"/>
                <w:szCs w:val="24"/>
              </w:rPr>
            </w:pPr>
            <w:r w:rsidRPr="00287BDB">
              <w:rPr>
                <w:sz w:val="24"/>
                <w:szCs w:val="24"/>
              </w:rPr>
              <w:t>162.168.0.16</w:t>
            </w:r>
          </w:p>
        </w:tc>
        <w:tc>
          <w:tcPr>
            <w:tcW w:w="1985" w:type="dxa"/>
          </w:tcPr>
          <w:p w14:paraId="4EA8A260" w14:textId="574C8FDB" w:rsidR="00C2363E" w:rsidRPr="00287BDB" w:rsidRDefault="00C2363E" w:rsidP="00C2363E">
            <w:pPr>
              <w:pStyle w:val="Cuerpo-PF"/>
              <w:rPr>
                <w:sz w:val="24"/>
                <w:szCs w:val="24"/>
              </w:rPr>
            </w:pPr>
            <w:r w:rsidRPr="00287BDB">
              <w:rPr>
                <w:sz w:val="24"/>
                <w:szCs w:val="24"/>
              </w:rPr>
              <w:t>162.168.0.17 - 162.168.0.22</w:t>
            </w:r>
          </w:p>
        </w:tc>
        <w:tc>
          <w:tcPr>
            <w:tcW w:w="2126" w:type="dxa"/>
          </w:tcPr>
          <w:p w14:paraId="366A23FA" w14:textId="2F37B541" w:rsidR="00C2363E" w:rsidRPr="00287BDB" w:rsidRDefault="00C2363E" w:rsidP="00C2363E">
            <w:pPr>
              <w:pStyle w:val="Cuerpo-PF"/>
              <w:rPr>
                <w:sz w:val="24"/>
                <w:szCs w:val="24"/>
              </w:rPr>
            </w:pPr>
            <w:r w:rsidRPr="00287BDB">
              <w:rPr>
                <w:sz w:val="24"/>
                <w:szCs w:val="24"/>
              </w:rPr>
              <w:t>162.168.0.23</w:t>
            </w:r>
          </w:p>
        </w:tc>
        <w:tc>
          <w:tcPr>
            <w:tcW w:w="2374" w:type="dxa"/>
          </w:tcPr>
          <w:p w14:paraId="20F30544" w14:textId="3D5637E6" w:rsidR="00C2363E" w:rsidRPr="00287BDB" w:rsidRDefault="00C2363E" w:rsidP="00C2363E">
            <w:pPr>
              <w:pStyle w:val="Cuerpo-PF"/>
              <w:rPr>
                <w:sz w:val="24"/>
                <w:szCs w:val="24"/>
              </w:rPr>
            </w:pPr>
            <w:r w:rsidRPr="00287BDB">
              <w:rPr>
                <w:sz w:val="24"/>
                <w:szCs w:val="24"/>
              </w:rPr>
              <w:t>255.255.255.248/29</w:t>
            </w:r>
          </w:p>
        </w:tc>
      </w:tr>
      <w:tr w:rsidR="00C2363E" w:rsidRPr="00C974BD" w14:paraId="2BA9636A" w14:textId="77777777" w:rsidTr="00C2363E">
        <w:trPr>
          <w:trHeight w:val="331"/>
        </w:trPr>
        <w:tc>
          <w:tcPr>
            <w:tcW w:w="10024" w:type="dxa"/>
            <w:gridSpan w:val="5"/>
          </w:tcPr>
          <w:p w14:paraId="5C971910" w14:textId="57286922" w:rsidR="00C2363E" w:rsidRPr="00287BDB" w:rsidRDefault="00C2363E" w:rsidP="00C2363E">
            <w:pPr>
              <w:pStyle w:val="Cuerpo-PF"/>
              <w:rPr>
                <w:b/>
                <w:bCs/>
                <w:sz w:val="24"/>
                <w:szCs w:val="24"/>
              </w:rPr>
            </w:pPr>
            <w:r w:rsidRPr="00287BDB">
              <w:rPr>
                <w:b/>
                <w:bCs/>
                <w:sz w:val="24"/>
                <w:szCs w:val="24"/>
              </w:rPr>
              <w:lastRenderedPageBreak/>
              <w:t>*Administración Cine 3 hosts</w:t>
            </w:r>
          </w:p>
        </w:tc>
      </w:tr>
      <w:tr w:rsidR="00C2363E" w:rsidRPr="00C974BD" w14:paraId="49DEDAFB" w14:textId="77777777" w:rsidTr="00C2363E">
        <w:trPr>
          <w:trHeight w:val="350"/>
        </w:trPr>
        <w:tc>
          <w:tcPr>
            <w:tcW w:w="1271" w:type="dxa"/>
          </w:tcPr>
          <w:p w14:paraId="1C57A2DD" w14:textId="322C1E6B" w:rsidR="00C2363E" w:rsidRPr="00287BDB" w:rsidRDefault="00C2363E" w:rsidP="00C2363E">
            <w:pPr>
              <w:pStyle w:val="Cuerpo-PF"/>
              <w:rPr>
                <w:sz w:val="24"/>
                <w:szCs w:val="24"/>
              </w:rPr>
            </w:pPr>
            <w:r w:rsidRPr="00287BDB">
              <w:rPr>
                <w:sz w:val="24"/>
                <w:szCs w:val="24"/>
              </w:rPr>
              <w:t>1.3(6 hosts)</w:t>
            </w:r>
          </w:p>
        </w:tc>
        <w:tc>
          <w:tcPr>
            <w:tcW w:w="2268" w:type="dxa"/>
          </w:tcPr>
          <w:p w14:paraId="690FCB74" w14:textId="70E82DB2" w:rsidR="00C2363E" w:rsidRPr="00287BDB" w:rsidRDefault="00C2363E" w:rsidP="00C2363E">
            <w:pPr>
              <w:pStyle w:val="Cuerpo-PF"/>
              <w:rPr>
                <w:sz w:val="24"/>
                <w:szCs w:val="24"/>
              </w:rPr>
            </w:pPr>
            <w:r w:rsidRPr="00287BDB">
              <w:rPr>
                <w:sz w:val="24"/>
                <w:szCs w:val="24"/>
              </w:rPr>
              <w:t>162.168.0.24</w:t>
            </w:r>
          </w:p>
        </w:tc>
        <w:tc>
          <w:tcPr>
            <w:tcW w:w="1985" w:type="dxa"/>
          </w:tcPr>
          <w:p w14:paraId="1DFD12CF" w14:textId="162DFB58" w:rsidR="00C2363E" w:rsidRPr="00287BDB" w:rsidRDefault="00C2363E" w:rsidP="00C2363E">
            <w:pPr>
              <w:pStyle w:val="Cuerpo-PF"/>
              <w:rPr>
                <w:sz w:val="24"/>
                <w:szCs w:val="24"/>
              </w:rPr>
            </w:pPr>
            <w:r w:rsidRPr="00287BDB">
              <w:rPr>
                <w:sz w:val="24"/>
                <w:szCs w:val="24"/>
              </w:rPr>
              <w:t>162.168.0.25 - 162.168.0.30</w:t>
            </w:r>
          </w:p>
        </w:tc>
        <w:tc>
          <w:tcPr>
            <w:tcW w:w="2126" w:type="dxa"/>
          </w:tcPr>
          <w:p w14:paraId="10C757BC" w14:textId="7D100999" w:rsidR="00C2363E" w:rsidRPr="00287BDB" w:rsidRDefault="00C2363E" w:rsidP="00C2363E">
            <w:pPr>
              <w:pStyle w:val="Cuerpo-PF"/>
              <w:rPr>
                <w:sz w:val="24"/>
                <w:szCs w:val="24"/>
              </w:rPr>
            </w:pPr>
            <w:r w:rsidRPr="00287BDB">
              <w:rPr>
                <w:sz w:val="24"/>
                <w:szCs w:val="24"/>
              </w:rPr>
              <w:t>162.168.0.31</w:t>
            </w:r>
          </w:p>
        </w:tc>
        <w:tc>
          <w:tcPr>
            <w:tcW w:w="2374" w:type="dxa"/>
          </w:tcPr>
          <w:p w14:paraId="4A7D742E" w14:textId="5CAFAFF9" w:rsidR="00C2363E" w:rsidRPr="00287BDB" w:rsidRDefault="00C2363E" w:rsidP="00C2363E">
            <w:pPr>
              <w:pStyle w:val="Cuerpo-PF"/>
              <w:rPr>
                <w:sz w:val="24"/>
                <w:szCs w:val="24"/>
              </w:rPr>
            </w:pPr>
            <w:r w:rsidRPr="00287BDB">
              <w:rPr>
                <w:sz w:val="24"/>
                <w:szCs w:val="24"/>
              </w:rPr>
              <w:t>255.255.255.248/29</w:t>
            </w:r>
          </w:p>
        </w:tc>
      </w:tr>
      <w:tr w:rsidR="00C2363E" w:rsidRPr="00C974BD" w14:paraId="2981BFA0" w14:textId="77777777" w:rsidTr="00C2363E">
        <w:trPr>
          <w:trHeight w:val="331"/>
        </w:trPr>
        <w:tc>
          <w:tcPr>
            <w:tcW w:w="10024" w:type="dxa"/>
            <w:gridSpan w:val="5"/>
          </w:tcPr>
          <w:p w14:paraId="0583B9F6" w14:textId="4015868C" w:rsidR="00C2363E" w:rsidRPr="00287BDB" w:rsidRDefault="00C2363E" w:rsidP="00C2363E">
            <w:pPr>
              <w:pStyle w:val="Cuerpo-PF"/>
              <w:jc w:val="both"/>
              <w:rPr>
                <w:b/>
                <w:bCs/>
                <w:sz w:val="24"/>
                <w:szCs w:val="24"/>
              </w:rPr>
            </w:pPr>
            <w:r w:rsidRPr="00287BDB">
              <w:rPr>
                <w:b/>
                <w:bCs/>
                <w:sz w:val="24"/>
                <w:szCs w:val="24"/>
              </w:rPr>
              <w:t>*Espera + Secretaria 5 hosts</w:t>
            </w:r>
          </w:p>
        </w:tc>
      </w:tr>
      <w:tr w:rsidR="00C2363E" w:rsidRPr="00C974BD" w14:paraId="32552E00" w14:textId="77777777" w:rsidTr="00C2363E">
        <w:trPr>
          <w:trHeight w:val="674"/>
        </w:trPr>
        <w:tc>
          <w:tcPr>
            <w:tcW w:w="1271" w:type="dxa"/>
          </w:tcPr>
          <w:p w14:paraId="71A12BDF" w14:textId="72CAB1D4" w:rsidR="00C2363E" w:rsidRPr="00287BDB" w:rsidRDefault="00C2363E" w:rsidP="00C2363E">
            <w:pPr>
              <w:pStyle w:val="Cuerpo-PF"/>
              <w:rPr>
                <w:sz w:val="24"/>
                <w:szCs w:val="24"/>
              </w:rPr>
            </w:pPr>
            <w:r w:rsidRPr="00287BDB">
              <w:rPr>
                <w:sz w:val="24"/>
                <w:szCs w:val="24"/>
              </w:rPr>
              <w:t>1.4(6 hosts)</w:t>
            </w:r>
          </w:p>
        </w:tc>
        <w:tc>
          <w:tcPr>
            <w:tcW w:w="2268" w:type="dxa"/>
          </w:tcPr>
          <w:p w14:paraId="4F1D068B" w14:textId="101BEED0" w:rsidR="00C2363E" w:rsidRPr="00287BDB" w:rsidRDefault="00C2363E" w:rsidP="00C2363E">
            <w:pPr>
              <w:pStyle w:val="Cuerpo-PF"/>
              <w:rPr>
                <w:sz w:val="24"/>
                <w:szCs w:val="24"/>
              </w:rPr>
            </w:pPr>
            <w:r w:rsidRPr="00287BDB">
              <w:rPr>
                <w:sz w:val="24"/>
                <w:szCs w:val="24"/>
              </w:rPr>
              <w:t>162.168.0.32</w:t>
            </w:r>
          </w:p>
        </w:tc>
        <w:tc>
          <w:tcPr>
            <w:tcW w:w="1985" w:type="dxa"/>
          </w:tcPr>
          <w:p w14:paraId="2790D824" w14:textId="1AA54F7F" w:rsidR="00C2363E" w:rsidRPr="00287BDB" w:rsidRDefault="00C2363E" w:rsidP="00C2363E">
            <w:pPr>
              <w:pStyle w:val="Cuerpo-PF"/>
              <w:rPr>
                <w:sz w:val="24"/>
                <w:szCs w:val="24"/>
              </w:rPr>
            </w:pPr>
            <w:r w:rsidRPr="00287BDB">
              <w:rPr>
                <w:sz w:val="24"/>
                <w:szCs w:val="24"/>
              </w:rPr>
              <w:t>162.168.0.33 - 162.168.0.38</w:t>
            </w:r>
          </w:p>
        </w:tc>
        <w:tc>
          <w:tcPr>
            <w:tcW w:w="2126" w:type="dxa"/>
          </w:tcPr>
          <w:p w14:paraId="7AC0A827" w14:textId="52E77BE0" w:rsidR="00C2363E" w:rsidRPr="00287BDB" w:rsidRDefault="00C2363E" w:rsidP="00C2363E">
            <w:pPr>
              <w:pStyle w:val="Cuerpo-PF"/>
              <w:rPr>
                <w:sz w:val="24"/>
                <w:szCs w:val="24"/>
              </w:rPr>
            </w:pPr>
            <w:r w:rsidRPr="00287BDB">
              <w:rPr>
                <w:sz w:val="24"/>
                <w:szCs w:val="24"/>
              </w:rPr>
              <w:t>162.168.0.39</w:t>
            </w:r>
          </w:p>
        </w:tc>
        <w:tc>
          <w:tcPr>
            <w:tcW w:w="2374" w:type="dxa"/>
          </w:tcPr>
          <w:p w14:paraId="4BFFE085" w14:textId="1247808F" w:rsidR="00C2363E" w:rsidRPr="00287BDB" w:rsidRDefault="00C2363E" w:rsidP="00C2363E">
            <w:pPr>
              <w:pStyle w:val="Cuerpo-PF"/>
              <w:rPr>
                <w:sz w:val="24"/>
                <w:szCs w:val="24"/>
              </w:rPr>
            </w:pPr>
            <w:r w:rsidRPr="00287BDB">
              <w:rPr>
                <w:sz w:val="24"/>
                <w:szCs w:val="24"/>
              </w:rPr>
              <w:t>255.255.255.248/29</w:t>
            </w:r>
          </w:p>
        </w:tc>
      </w:tr>
      <w:tr w:rsidR="00C2363E" w:rsidRPr="00C974BD" w14:paraId="49D4DF9B" w14:textId="77777777" w:rsidTr="00C2363E">
        <w:trPr>
          <w:trHeight w:val="350"/>
        </w:trPr>
        <w:tc>
          <w:tcPr>
            <w:tcW w:w="10024" w:type="dxa"/>
            <w:gridSpan w:val="5"/>
          </w:tcPr>
          <w:p w14:paraId="0F65A76E" w14:textId="0946CF6F" w:rsidR="00C2363E" w:rsidRPr="00287BDB" w:rsidRDefault="00C2363E" w:rsidP="00C2363E">
            <w:pPr>
              <w:pStyle w:val="Cuerpo-PF"/>
              <w:jc w:val="both"/>
              <w:rPr>
                <w:b/>
                <w:bCs/>
                <w:sz w:val="24"/>
                <w:szCs w:val="24"/>
              </w:rPr>
            </w:pPr>
            <w:r w:rsidRPr="00287BDB">
              <w:rPr>
                <w:b/>
                <w:bCs/>
                <w:sz w:val="24"/>
                <w:szCs w:val="24"/>
              </w:rPr>
              <w:t>*Administración Gimnasio 3 hosts</w:t>
            </w:r>
          </w:p>
        </w:tc>
      </w:tr>
      <w:tr w:rsidR="00C2363E" w:rsidRPr="00C974BD" w14:paraId="3BDF27D7" w14:textId="77777777" w:rsidTr="00C2363E">
        <w:trPr>
          <w:trHeight w:val="350"/>
        </w:trPr>
        <w:tc>
          <w:tcPr>
            <w:tcW w:w="1271" w:type="dxa"/>
          </w:tcPr>
          <w:p w14:paraId="06932371" w14:textId="18064786" w:rsidR="00C2363E" w:rsidRPr="00287BDB" w:rsidRDefault="00C2363E" w:rsidP="00C2363E">
            <w:pPr>
              <w:pStyle w:val="Cuerpo-PF"/>
              <w:rPr>
                <w:sz w:val="24"/>
                <w:szCs w:val="24"/>
              </w:rPr>
            </w:pPr>
            <w:r w:rsidRPr="00287BDB">
              <w:rPr>
                <w:sz w:val="24"/>
                <w:szCs w:val="24"/>
              </w:rPr>
              <w:t>1.5(6 hosts)</w:t>
            </w:r>
          </w:p>
        </w:tc>
        <w:tc>
          <w:tcPr>
            <w:tcW w:w="2268" w:type="dxa"/>
          </w:tcPr>
          <w:p w14:paraId="55C34944" w14:textId="3327B7AA" w:rsidR="00C2363E" w:rsidRPr="00287BDB" w:rsidRDefault="00C2363E" w:rsidP="00C2363E">
            <w:pPr>
              <w:pStyle w:val="Cuerpo-PF"/>
              <w:rPr>
                <w:sz w:val="24"/>
                <w:szCs w:val="24"/>
              </w:rPr>
            </w:pPr>
            <w:r w:rsidRPr="00287BDB">
              <w:rPr>
                <w:sz w:val="24"/>
                <w:szCs w:val="24"/>
              </w:rPr>
              <w:t>162.168.0.40</w:t>
            </w:r>
          </w:p>
        </w:tc>
        <w:tc>
          <w:tcPr>
            <w:tcW w:w="1985" w:type="dxa"/>
          </w:tcPr>
          <w:p w14:paraId="3FDE9DC7" w14:textId="15BDBF9D" w:rsidR="00C2363E" w:rsidRPr="00287BDB" w:rsidRDefault="00C2363E" w:rsidP="00C2363E">
            <w:pPr>
              <w:pStyle w:val="Cuerpo-PF"/>
              <w:rPr>
                <w:sz w:val="24"/>
                <w:szCs w:val="24"/>
              </w:rPr>
            </w:pPr>
            <w:r w:rsidRPr="00287BDB">
              <w:rPr>
                <w:sz w:val="24"/>
                <w:szCs w:val="24"/>
              </w:rPr>
              <w:t>162.168.0.41 - 162.168.0.46</w:t>
            </w:r>
          </w:p>
        </w:tc>
        <w:tc>
          <w:tcPr>
            <w:tcW w:w="2126" w:type="dxa"/>
          </w:tcPr>
          <w:p w14:paraId="5A57C098" w14:textId="2B6CAF1F" w:rsidR="00C2363E" w:rsidRPr="00287BDB" w:rsidRDefault="00C2363E" w:rsidP="00C2363E">
            <w:pPr>
              <w:pStyle w:val="Cuerpo-PF"/>
              <w:rPr>
                <w:sz w:val="24"/>
                <w:szCs w:val="24"/>
              </w:rPr>
            </w:pPr>
            <w:r w:rsidRPr="00287BDB">
              <w:rPr>
                <w:sz w:val="24"/>
                <w:szCs w:val="24"/>
              </w:rPr>
              <w:t>162.168.0.47</w:t>
            </w:r>
          </w:p>
        </w:tc>
        <w:tc>
          <w:tcPr>
            <w:tcW w:w="2374" w:type="dxa"/>
          </w:tcPr>
          <w:p w14:paraId="6CC62408" w14:textId="1C82462B" w:rsidR="00C2363E" w:rsidRPr="00287BDB" w:rsidRDefault="00C2363E" w:rsidP="00C2363E">
            <w:pPr>
              <w:pStyle w:val="Cuerpo-PF"/>
              <w:rPr>
                <w:sz w:val="24"/>
                <w:szCs w:val="24"/>
              </w:rPr>
            </w:pPr>
            <w:r w:rsidRPr="00287BDB">
              <w:rPr>
                <w:sz w:val="24"/>
                <w:szCs w:val="24"/>
              </w:rPr>
              <w:t>255.255.255.248/29</w:t>
            </w:r>
          </w:p>
          <w:p w14:paraId="7384773C" w14:textId="0386FDE0" w:rsidR="00C2363E" w:rsidRPr="00287BDB" w:rsidRDefault="00C2363E" w:rsidP="00C2363E">
            <w:pPr>
              <w:rPr>
                <w:sz w:val="24"/>
                <w:szCs w:val="24"/>
                <w:lang w:val="es-MX"/>
              </w:rPr>
            </w:pPr>
          </w:p>
        </w:tc>
      </w:tr>
      <w:tr w:rsidR="00C2363E" w:rsidRPr="00C974BD" w14:paraId="073654A8" w14:textId="77777777" w:rsidTr="00C2363E">
        <w:trPr>
          <w:trHeight w:val="350"/>
        </w:trPr>
        <w:tc>
          <w:tcPr>
            <w:tcW w:w="10024" w:type="dxa"/>
            <w:gridSpan w:val="5"/>
          </w:tcPr>
          <w:p w14:paraId="4D9032C4" w14:textId="77777777" w:rsidR="00C2363E" w:rsidRPr="00287BDB" w:rsidRDefault="00C2363E" w:rsidP="00C2363E">
            <w:pPr>
              <w:pStyle w:val="Cuerpo-PF"/>
              <w:rPr>
                <w:b/>
                <w:bCs/>
                <w:sz w:val="24"/>
                <w:szCs w:val="24"/>
              </w:rPr>
            </w:pPr>
            <w:r w:rsidRPr="00287BDB">
              <w:rPr>
                <w:b/>
                <w:bCs/>
                <w:sz w:val="24"/>
                <w:szCs w:val="24"/>
              </w:rPr>
              <w:t>*Estar 1 hosts</w:t>
            </w:r>
          </w:p>
          <w:p w14:paraId="7B08446F" w14:textId="26948223" w:rsidR="00C2363E" w:rsidRPr="00287BDB" w:rsidRDefault="00C2363E" w:rsidP="00C2363E">
            <w:pPr>
              <w:pStyle w:val="Cuerpo-PF"/>
              <w:rPr>
                <w:b/>
                <w:bCs/>
                <w:sz w:val="24"/>
                <w:szCs w:val="24"/>
              </w:rPr>
            </w:pPr>
            <w:r w:rsidRPr="00287BDB">
              <w:rPr>
                <w:b/>
                <w:bCs/>
                <w:sz w:val="24"/>
                <w:szCs w:val="24"/>
              </w:rPr>
              <w:t>wifi</w:t>
            </w:r>
          </w:p>
        </w:tc>
      </w:tr>
      <w:tr w:rsidR="00C2363E" w:rsidRPr="00C974BD" w14:paraId="1A57ED75" w14:textId="77777777" w:rsidTr="00C2363E">
        <w:trPr>
          <w:trHeight w:val="350"/>
        </w:trPr>
        <w:tc>
          <w:tcPr>
            <w:tcW w:w="1271" w:type="dxa"/>
          </w:tcPr>
          <w:p w14:paraId="4A5A6E19" w14:textId="6871554B" w:rsidR="00C2363E" w:rsidRPr="00287BDB" w:rsidRDefault="00C2363E" w:rsidP="00C2363E">
            <w:pPr>
              <w:pStyle w:val="Cuerpo-PF"/>
              <w:rPr>
                <w:sz w:val="24"/>
                <w:szCs w:val="24"/>
              </w:rPr>
            </w:pPr>
            <w:r w:rsidRPr="00287BDB">
              <w:rPr>
                <w:sz w:val="24"/>
                <w:szCs w:val="24"/>
              </w:rPr>
              <w:t>1.4(6 hosts)</w:t>
            </w:r>
          </w:p>
        </w:tc>
        <w:tc>
          <w:tcPr>
            <w:tcW w:w="2268" w:type="dxa"/>
          </w:tcPr>
          <w:p w14:paraId="0A3E9059" w14:textId="35735EB8" w:rsidR="00C2363E" w:rsidRPr="00287BDB" w:rsidRDefault="00C2363E" w:rsidP="00C2363E">
            <w:pPr>
              <w:pStyle w:val="Cuerpo-PF"/>
              <w:rPr>
                <w:sz w:val="24"/>
                <w:szCs w:val="24"/>
              </w:rPr>
            </w:pPr>
            <w:r w:rsidRPr="00287BDB">
              <w:rPr>
                <w:sz w:val="24"/>
                <w:szCs w:val="24"/>
              </w:rPr>
              <w:t>162.168.0.48</w:t>
            </w:r>
          </w:p>
        </w:tc>
        <w:tc>
          <w:tcPr>
            <w:tcW w:w="1985" w:type="dxa"/>
          </w:tcPr>
          <w:p w14:paraId="1D3462F4" w14:textId="26057D7B" w:rsidR="00C2363E" w:rsidRPr="00287BDB" w:rsidRDefault="00C2363E" w:rsidP="00C2363E">
            <w:pPr>
              <w:pStyle w:val="Cuerpo-PF"/>
              <w:rPr>
                <w:sz w:val="24"/>
                <w:szCs w:val="24"/>
              </w:rPr>
            </w:pPr>
            <w:r w:rsidRPr="00287BDB">
              <w:rPr>
                <w:sz w:val="24"/>
                <w:szCs w:val="24"/>
              </w:rPr>
              <w:t>162.168.0.49 - 162.168.0.54</w:t>
            </w:r>
          </w:p>
        </w:tc>
        <w:tc>
          <w:tcPr>
            <w:tcW w:w="2126" w:type="dxa"/>
          </w:tcPr>
          <w:p w14:paraId="7DC4DC17" w14:textId="3BAB99D9" w:rsidR="00C2363E" w:rsidRPr="00287BDB" w:rsidRDefault="00C2363E" w:rsidP="00C2363E">
            <w:pPr>
              <w:pStyle w:val="Cuerpo-PF"/>
              <w:rPr>
                <w:sz w:val="24"/>
                <w:szCs w:val="24"/>
              </w:rPr>
            </w:pPr>
            <w:r w:rsidRPr="00287BDB">
              <w:rPr>
                <w:sz w:val="24"/>
                <w:szCs w:val="24"/>
              </w:rPr>
              <w:t>162.168.0.55</w:t>
            </w:r>
          </w:p>
        </w:tc>
        <w:tc>
          <w:tcPr>
            <w:tcW w:w="2374" w:type="dxa"/>
          </w:tcPr>
          <w:p w14:paraId="043C5A11" w14:textId="2A776325" w:rsidR="00C2363E" w:rsidRPr="00287BDB" w:rsidRDefault="00C2363E" w:rsidP="00C2363E">
            <w:pPr>
              <w:pStyle w:val="Cuerpo-PF"/>
              <w:rPr>
                <w:sz w:val="24"/>
                <w:szCs w:val="24"/>
              </w:rPr>
            </w:pPr>
            <w:r w:rsidRPr="00287BDB">
              <w:rPr>
                <w:sz w:val="24"/>
                <w:szCs w:val="24"/>
              </w:rPr>
              <w:t>255.255.255.248/29</w:t>
            </w:r>
          </w:p>
        </w:tc>
      </w:tr>
      <w:tr w:rsidR="00C2363E" w:rsidRPr="00C974BD" w14:paraId="617B6A1E" w14:textId="77777777" w:rsidTr="00C2363E">
        <w:trPr>
          <w:trHeight w:val="331"/>
        </w:trPr>
        <w:tc>
          <w:tcPr>
            <w:tcW w:w="10024" w:type="dxa"/>
            <w:gridSpan w:val="5"/>
          </w:tcPr>
          <w:p w14:paraId="3A3D6C95" w14:textId="1DBFA52D" w:rsidR="00C2363E" w:rsidRPr="00287BDB" w:rsidRDefault="00C2363E" w:rsidP="00C2363E">
            <w:pPr>
              <w:pStyle w:val="Cuerpo-PF"/>
              <w:rPr>
                <w:b/>
                <w:bCs/>
                <w:sz w:val="24"/>
                <w:szCs w:val="24"/>
              </w:rPr>
            </w:pPr>
            <w:r w:rsidRPr="00287BDB">
              <w:rPr>
                <w:b/>
                <w:bCs/>
                <w:sz w:val="24"/>
                <w:szCs w:val="24"/>
              </w:rPr>
              <w:t>*Barra de atención 1 hosts</w:t>
            </w:r>
          </w:p>
        </w:tc>
      </w:tr>
      <w:tr w:rsidR="00C2363E" w:rsidRPr="00C974BD" w14:paraId="1AFB61C7" w14:textId="77777777" w:rsidTr="00C2363E">
        <w:trPr>
          <w:trHeight w:val="350"/>
        </w:trPr>
        <w:tc>
          <w:tcPr>
            <w:tcW w:w="1271" w:type="dxa"/>
          </w:tcPr>
          <w:p w14:paraId="56A2E082" w14:textId="67C4B478" w:rsidR="00C2363E" w:rsidRPr="00287BDB" w:rsidRDefault="00C2363E" w:rsidP="00C2363E">
            <w:pPr>
              <w:pStyle w:val="Cuerpo-PF"/>
              <w:rPr>
                <w:sz w:val="24"/>
                <w:szCs w:val="24"/>
              </w:rPr>
            </w:pPr>
            <w:r w:rsidRPr="00287BDB">
              <w:rPr>
                <w:sz w:val="24"/>
                <w:szCs w:val="24"/>
              </w:rPr>
              <w:t>1.5(6 hosts)</w:t>
            </w:r>
          </w:p>
        </w:tc>
        <w:tc>
          <w:tcPr>
            <w:tcW w:w="2268" w:type="dxa"/>
          </w:tcPr>
          <w:p w14:paraId="418BAC60" w14:textId="23268DA0" w:rsidR="00C2363E" w:rsidRPr="00287BDB" w:rsidRDefault="00C2363E" w:rsidP="00C2363E">
            <w:pPr>
              <w:pStyle w:val="Cuerpo-PF"/>
              <w:rPr>
                <w:sz w:val="24"/>
                <w:szCs w:val="24"/>
              </w:rPr>
            </w:pPr>
            <w:r w:rsidRPr="00287BDB">
              <w:rPr>
                <w:sz w:val="24"/>
                <w:szCs w:val="24"/>
              </w:rPr>
              <w:t>162.168.0.56</w:t>
            </w:r>
          </w:p>
        </w:tc>
        <w:tc>
          <w:tcPr>
            <w:tcW w:w="1985" w:type="dxa"/>
          </w:tcPr>
          <w:p w14:paraId="2660ADDA" w14:textId="19140A45" w:rsidR="00C2363E" w:rsidRPr="00287BDB" w:rsidRDefault="00C2363E" w:rsidP="00C2363E">
            <w:pPr>
              <w:pStyle w:val="Cuerpo-PF"/>
              <w:rPr>
                <w:sz w:val="24"/>
                <w:szCs w:val="24"/>
              </w:rPr>
            </w:pPr>
            <w:r w:rsidRPr="00287BDB">
              <w:rPr>
                <w:sz w:val="24"/>
                <w:szCs w:val="24"/>
              </w:rPr>
              <w:t>162.168.0.57 - 162.168.0.62</w:t>
            </w:r>
          </w:p>
        </w:tc>
        <w:tc>
          <w:tcPr>
            <w:tcW w:w="2126" w:type="dxa"/>
          </w:tcPr>
          <w:p w14:paraId="65FA48E7" w14:textId="30DAB60F" w:rsidR="00C2363E" w:rsidRPr="00287BDB" w:rsidRDefault="00C2363E" w:rsidP="00C2363E">
            <w:pPr>
              <w:pStyle w:val="Cuerpo-PF"/>
              <w:rPr>
                <w:sz w:val="24"/>
                <w:szCs w:val="24"/>
              </w:rPr>
            </w:pPr>
            <w:r w:rsidRPr="00287BDB">
              <w:rPr>
                <w:sz w:val="24"/>
                <w:szCs w:val="24"/>
              </w:rPr>
              <w:t>162.168.0.63</w:t>
            </w:r>
          </w:p>
        </w:tc>
        <w:tc>
          <w:tcPr>
            <w:tcW w:w="2374" w:type="dxa"/>
          </w:tcPr>
          <w:p w14:paraId="4DCBB569" w14:textId="7EABFC10" w:rsidR="00C2363E" w:rsidRPr="00287BDB" w:rsidRDefault="00C2363E" w:rsidP="00C2363E">
            <w:pPr>
              <w:pStyle w:val="Cuerpo-PF"/>
              <w:rPr>
                <w:sz w:val="24"/>
                <w:szCs w:val="24"/>
              </w:rPr>
            </w:pPr>
            <w:r w:rsidRPr="00287BDB">
              <w:rPr>
                <w:sz w:val="24"/>
                <w:szCs w:val="24"/>
              </w:rPr>
              <w:t>255.255.255.248/29</w:t>
            </w:r>
          </w:p>
        </w:tc>
      </w:tr>
      <w:tr w:rsidR="00287BDB" w:rsidRPr="0013328E" w14:paraId="06D298A7" w14:textId="77777777" w:rsidTr="00C2363E">
        <w:trPr>
          <w:trHeight w:val="350"/>
        </w:trPr>
        <w:tc>
          <w:tcPr>
            <w:tcW w:w="1271" w:type="dxa"/>
          </w:tcPr>
          <w:p w14:paraId="6643AE22" w14:textId="41E65F33" w:rsidR="00287BDB" w:rsidRPr="0013328E" w:rsidRDefault="00287BDB" w:rsidP="00287BDB">
            <w:pPr>
              <w:pStyle w:val="Cuerpo-PF"/>
              <w:rPr>
                <w:sz w:val="24"/>
                <w:szCs w:val="24"/>
              </w:rPr>
            </w:pPr>
            <w:r w:rsidRPr="0013328E">
              <w:rPr>
                <w:sz w:val="24"/>
                <w:szCs w:val="24"/>
              </w:rPr>
              <w:t>2</w:t>
            </w:r>
          </w:p>
        </w:tc>
        <w:tc>
          <w:tcPr>
            <w:tcW w:w="2268" w:type="dxa"/>
          </w:tcPr>
          <w:p w14:paraId="4D7C42E7" w14:textId="02F8541D" w:rsidR="00287BDB" w:rsidRPr="0013328E" w:rsidRDefault="00287BDB" w:rsidP="00287BDB">
            <w:pPr>
              <w:pStyle w:val="Cuerpo-PF"/>
              <w:rPr>
                <w:sz w:val="24"/>
                <w:szCs w:val="24"/>
              </w:rPr>
            </w:pPr>
            <w:r w:rsidRPr="0013328E">
              <w:rPr>
                <w:sz w:val="24"/>
                <w:szCs w:val="24"/>
              </w:rPr>
              <w:t>162.168.0.64</w:t>
            </w:r>
          </w:p>
        </w:tc>
        <w:tc>
          <w:tcPr>
            <w:tcW w:w="1985" w:type="dxa"/>
          </w:tcPr>
          <w:p w14:paraId="331F7355" w14:textId="0BBF969C" w:rsidR="00287BDB" w:rsidRPr="0013328E" w:rsidRDefault="00287BDB" w:rsidP="00287BDB">
            <w:pPr>
              <w:pStyle w:val="Cuerpo-PF"/>
              <w:rPr>
                <w:sz w:val="24"/>
                <w:szCs w:val="24"/>
              </w:rPr>
            </w:pPr>
            <w:r w:rsidRPr="0013328E">
              <w:rPr>
                <w:sz w:val="24"/>
                <w:szCs w:val="24"/>
              </w:rPr>
              <w:t>162.168.0.65 - 162.168.0.126</w:t>
            </w:r>
          </w:p>
        </w:tc>
        <w:tc>
          <w:tcPr>
            <w:tcW w:w="2126" w:type="dxa"/>
          </w:tcPr>
          <w:p w14:paraId="58984E6E" w14:textId="50018962" w:rsidR="00287BDB" w:rsidRPr="0013328E" w:rsidRDefault="00287BDB" w:rsidP="00287BDB">
            <w:pPr>
              <w:pStyle w:val="Cuerpo-PF"/>
              <w:rPr>
                <w:sz w:val="24"/>
                <w:szCs w:val="24"/>
              </w:rPr>
            </w:pPr>
            <w:r w:rsidRPr="0013328E">
              <w:rPr>
                <w:sz w:val="24"/>
                <w:szCs w:val="24"/>
              </w:rPr>
              <w:t>162.168.0.127</w:t>
            </w:r>
          </w:p>
        </w:tc>
        <w:tc>
          <w:tcPr>
            <w:tcW w:w="2374" w:type="dxa"/>
          </w:tcPr>
          <w:p w14:paraId="6605C7E5" w14:textId="0C7B39DE" w:rsidR="00287BDB" w:rsidRPr="0013328E" w:rsidRDefault="00287BDB" w:rsidP="00287BDB">
            <w:pPr>
              <w:pStyle w:val="Cuerpo-PF"/>
              <w:rPr>
                <w:sz w:val="24"/>
                <w:szCs w:val="24"/>
              </w:rPr>
            </w:pPr>
            <w:r w:rsidRPr="0013328E">
              <w:rPr>
                <w:sz w:val="24"/>
                <w:szCs w:val="24"/>
              </w:rPr>
              <w:t>255.255.255.192/26</w:t>
            </w:r>
          </w:p>
        </w:tc>
      </w:tr>
      <w:tr w:rsidR="00287BDB" w:rsidRPr="0013328E" w14:paraId="6E0374FC" w14:textId="77777777" w:rsidTr="00C2363E">
        <w:trPr>
          <w:trHeight w:val="331"/>
        </w:trPr>
        <w:tc>
          <w:tcPr>
            <w:tcW w:w="10024" w:type="dxa"/>
            <w:gridSpan w:val="5"/>
          </w:tcPr>
          <w:p w14:paraId="38E2C099" w14:textId="65CEDFCD" w:rsidR="00287BDB" w:rsidRPr="0013328E" w:rsidRDefault="00287BDB" w:rsidP="00287BDB">
            <w:pPr>
              <w:pStyle w:val="Cuerpo-PF"/>
              <w:jc w:val="both"/>
              <w:rPr>
                <w:b/>
                <w:bCs/>
                <w:sz w:val="24"/>
                <w:szCs w:val="24"/>
              </w:rPr>
            </w:pPr>
            <w:r w:rsidRPr="0013328E">
              <w:rPr>
                <w:b/>
                <w:bCs/>
                <w:sz w:val="24"/>
                <w:szCs w:val="24"/>
              </w:rPr>
              <w:t>*Administración área de juegos 3 hosts</w:t>
            </w:r>
          </w:p>
        </w:tc>
      </w:tr>
      <w:tr w:rsidR="00287BDB" w:rsidRPr="0013328E" w14:paraId="49EB2F94" w14:textId="77777777" w:rsidTr="00C2363E">
        <w:trPr>
          <w:trHeight w:val="674"/>
        </w:trPr>
        <w:tc>
          <w:tcPr>
            <w:tcW w:w="1271" w:type="dxa"/>
          </w:tcPr>
          <w:p w14:paraId="15ABEBB9" w14:textId="6D7F8A1E" w:rsidR="00287BDB" w:rsidRPr="0013328E" w:rsidRDefault="00287BDB" w:rsidP="00287BDB">
            <w:pPr>
              <w:pStyle w:val="Cuerpo-PF"/>
              <w:rPr>
                <w:sz w:val="24"/>
                <w:szCs w:val="24"/>
              </w:rPr>
            </w:pPr>
            <w:r w:rsidRPr="0013328E">
              <w:rPr>
                <w:sz w:val="24"/>
                <w:szCs w:val="24"/>
              </w:rPr>
              <w:t>2.1(6 hosts)</w:t>
            </w:r>
          </w:p>
        </w:tc>
        <w:tc>
          <w:tcPr>
            <w:tcW w:w="2268" w:type="dxa"/>
          </w:tcPr>
          <w:p w14:paraId="7F7EDB90" w14:textId="0A0DC522" w:rsidR="00287BDB" w:rsidRPr="0013328E" w:rsidRDefault="00287BDB" w:rsidP="00287BDB">
            <w:pPr>
              <w:pStyle w:val="Cuerpo-PF"/>
              <w:rPr>
                <w:sz w:val="24"/>
                <w:szCs w:val="24"/>
              </w:rPr>
            </w:pPr>
            <w:r w:rsidRPr="0013328E">
              <w:rPr>
                <w:sz w:val="24"/>
                <w:szCs w:val="24"/>
              </w:rPr>
              <w:t>162.168.0.64</w:t>
            </w:r>
          </w:p>
        </w:tc>
        <w:tc>
          <w:tcPr>
            <w:tcW w:w="1985" w:type="dxa"/>
          </w:tcPr>
          <w:p w14:paraId="40BA2ED4" w14:textId="4D50684A" w:rsidR="00287BDB" w:rsidRPr="0013328E" w:rsidRDefault="00287BDB" w:rsidP="00287BDB">
            <w:pPr>
              <w:pStyle w:val="Cuerpo-PF"/>
              <w:rPr>
                <w:sz w:val="24"/>
                <w:szCs w:val="24"/>
              </w:rPr>
            </w:pPr>
            <w:r w:rsidRPr="0013328E">
              <w:rPr>
                <w:sz w:val="24"/>
                <w:szCs w:val="24"/>
              </w:rPr>
              <w:t>162.168.0.65 - 162.168.0.70</w:t>
            </w:r>
          </w:p>
        </w:tc>
        <w:tc>
          <w:tcPr>
            <w:tcW w:w="2126" w:type="dxa"/>
          </w:tcPr>
          <w:p w14:paraId="41A35D3F" w14:textId="20BDCEE7" w:rsidR="00287BDB" w:rsidRPr="0013328E" w:rsidRDefault="00287BDB" w:rsidP="00287BDB">
            <w:pPr>
              <w:pStyle w:val="Cuerpo-PF"/>
              <w:rPr>
                <w:sz w:val="24"/>
                <w:szCs w:val="24"/>
              </w:rPr>
            </w:pPr>
            <w:r w:rsidRPr="0013328E">
              <w:rPr>
                <w:sz w:val="24"/>
                <w:szCs w:val="24"/>
              </w:rPr>
              <w:t>162.168.0.71</w:t>
            </w:r>
          </w:p>
        </w:tc>
        <w:tc>
          <w:tcPr>
            <w:tcW w:w="2374" w:type="dxa"/>
          </w:tcPr>
          <w:p w14:paraId="0C9C9AC4" w14:textId="3DA330A8" w:rsidR="00287BDB" w:rsidRPr="0013328E" w:rsidRDefault="00287BDB" w:rsidP="00287BDB">
            <w:pPr>
              <w:pStyle w:val="Cuerpo-PF"/>
              <w:rPr>
                <w:sz w:val="24"/>
                <w:szCs w:val="24"/>
              </w:rPr>
            </w:pPr>
            <w:r w:rsidRPr="0013328E">
              <w:rPr>
                <w:sz w:val="24"/>
                <w:szCs w:val="24"/>
              </w:rPr>
              <w:t>255.255.255.248/29</w:t>
            </w:r>
          </w:p>
          <w:p w14:paraId="333D18BF" w14:textId="2CB73C9A" w:rsidR="00287BDB" w:rsidRPr="0013328E" w:rsidRDefault="00287BDB" w:rsidP="00287BDB">
            <w:pPr>
              <w:jc w:val="center"/>
              <w:rPr>
                <w:sz w:val="24"/>
                <w:szCs w:val="24"/>
                <w:lang w:val="es-MX"/>
              </w:rPr>
            </w:pPr>
          </w:p>
        </w:tc>
      </w:tr>
      <w:tr w:rsidR="00287BDB" w:rsidRPr="0013328E" w14:paraId="1F720320" w14:textId="77777777" w:rsidTr="00735057">
        <w:trPr>
          <w:trHeight w:val="331"/>
        </w:trPr>
        <w:tc>
          <w:tcPr>
            <w:tcW w:w="10024" w:type="dxa"/>
            <w:gridSpan w:val="5"/>
          </w:tcPr>
          <w:p w14:paraId="210D89F3" w14:textId="0F7EAF72" w:rsidR="00287BDB" w:rsidRPr="0013328E" w:rsidRDefault="00287BDB" w:rsidP="00287BDB">
            <w:pPr>
              <w:pStyle w:val="Cuerpo-PF"/>
              <w:jc w:val="both"/>
              <w:rPr>
                <w:b/>
                <w:bCs/>
                <w:i/>
                <w:iCs/>
                <w:sz w:val="24"/>
                <w:szCs w:val="24"/>
                <w:u w:val="single"/>
              </w:rPr>
            </w:pPr>
            <w:r w:rsidRPr="0013328E">
              <w:rPr>
                <w:b/>
                <w:bCs/>
                <w:i/>
                <w:iCs/>
                <w:sz w:val="24"/>
                <w:szCs w:val="24"/>
                <w:u w:val="single"/>
              </w:rPr>
              <w:t>**sobra red de 56 hosts para nuevas áreas que requieran pocos hosts.</w:t>
            </w:r>
          </w:p>
        </w:tc>
      </w:tr>
      <w:tr w:rsidR="00287BDB" w:rsidRPr="0013328E" w14:paraId="0DD5FC64" w14:textId="77777777" w:rsidTr="00735057">
        <w:trPr>
          <w:trHeight w:val="674"/>
        </w:trPr>
        <w:tc>
          <w:tcPr>
            <w:tcW w:w="1271" w:type="dxa"/>
          </w:tcPr>
          <w:p w14:paraId="73EE9FEA" w14:textId="1B814A93" w:rsidR="00287BDB" w:rsidRPr="0013328E" w:rsidRDefault="00287BDB" w:rsidP="00287BDB">
            <w:pPr>
              <w:pStyle w:val="Cuerpo-PF"/>
              <w:rPr>
                <w:sz w:val="24"/>
                <w:szCs w:val="24"/>
              </w:rPr>
            </w:pPr>
          </w:p>
        </w:tc>
        <w:tc>
          <w:tcPr>
            <w:tcW w:w="2268" w:type="dxa"/>
          </w:tcPr>
          <w:p w14:paraId="2479C42D" w14:textId="4A16B860" w:rsidR="00287BDB" w:rsidRPr="0013328E" w:rsidRDefault="00287BDB" w:rsidP="00287BDB">
            <w:pPr>
              <w:pStyle w:val="Cuerpo-PF"/>
              <w:rPr>
                <w:sz w:val="24"/>
                <w:szCs w:val="24"/>
              </w:rPr>
            </w:pPr>
            <w:r w:rsidRPr="0013328E">
              <w:rPr>
                <w:sz w:val="24"/>
                <w:szCs w:val="24"/>
              </w:rPr>
              <w:t>162.168.0.72</w:t>
            </w:r>
          </w:p>
        </w:tc>
        <w:tc>
          <w:tcPr>
            <w:tcW w:w="1985" w:type="dxa"/>
          </w:tcPr>
          <w:p w14:paraId="6E67C90A" w14:textId="30336E06" w:rsidR="00287BDB" w:rsidRPr="0013328E" w:rsidRDefault="00287BDB" w:rsidP="00287BDB">
            <w:pPr>
              <w:pStyle w:val="Cuerpo-PF"/>
              <w:rPr>
                <w:sz w:val="24"/>
                <w:szCs w:val="24"/>
              </w:rPr>
            </w:pPr>
            <w:r w:rsidRPr="0013328E">
              <w:rPr>
                <w:sz w:val="24"/>
                <w:szCs w:val="24"/>
              </w:rPr>
              <w:t>162.168.0.73 - 162.168.0.126</w:t>
            </w:r>
          </w:p>
        </w:tc>
        <w:tc>
          <w:tcPr>
            <w:tcW w:w="2126" w:type="dxa"/>
          </w:tcPr>
          <w:p w14:paraId="1E98648B" w14:textId="70804D18" w:rsidR="00287BDB" w:rsidRPr="0013328E" w:rsidRDefault="00287BDB" w:rsidP="00287BDB">
            <w:pPr>
              <w:pStyle w:val="Cuerpo-PF"/>
              <w:rPr>
                <w:sz w:val="24"/>
                <w:szCs w:val="24"/>
              </w:rPr>
            </w:pPr>
            <w:r w:rsidRPr="0013328E">
              <w:rPr>
                <w:sz w:val="24"/>
                <w:szCs w:val="24"/>
              </w:rPr>
              <w:t>162.168.0.127</w:t>
            </w:r>
          </w:p>
        </w:tc>
        <w:tc>
          <w:tcPr>
            <w:tcW w:w="2374" w:type="dxa"/>
          </w:tcPr>
          <w:p w14:paraId="16C49006" w14:textId="3169CBF8" w:rsidR="00287BDB" w:rsidRPr="0013328E" w:rsidRDefault="00287BDB" w:rsidP="00287BDB">
            <w:pPr>
              <w:jc w:val="center"/>
              <w:rPr>
                <w:sz w:val="24"/>
                <w:szCs w:val="24"/>
                <w:lang w:val="es-MX"/>
              </w:rPr>
            </w:pPr>
          </w:p>
        </w:tc>
      </w:tr>
      <w:tr w:rsidR="0013328E" w:rsidRPr="0013328E" w14:paraId="0B275169" w14:textId="77777777" w:rsidTr="00735057">
        <w:trPr>
          <w:trHeight w:val="350"/>
        </w:trPr>
        <w:tc>
          <w:tcPr>
            <w:tcW w:w="10024" w:type="dxa"/>
            <w:gridSpan w:val="5"/>
          </w:tcPr>
          <w:p w14:paraId="053DE601" w14:textId="135E990A" w:rsidR="0013328E" w:rsidRPr="0013328E" w:rsidRDefault="0013328E" w:rsidP="0013328E">
            <w:pPr>
              <w:pStyle w:val="Cuerpo-PF"/>
              <w:rPr>
                <w:b/>
                <w:bCs/>
                <w:sz w:val="24"/>
                <w:szCs w:val="24"/>
              </w:rPr>
            </w:pPr>
            <w:r w:rsidRPr="0013328E">
              <w:rPr>
                <w:b/>
                <w:bCs/>
                <w:sz w:val="24"/>
                <w:szCs w:val="24"/>
              </w:rPr>
              <w:t>*</w:t>
            </w:r>
            <w:r>
              <w:rPr>
                <w:b/>
                <w:bCs/>
                <w:sz w:val="24"/>
                <w:szCs w:val="24"/>
              </w:rPr>
              <w:t>Á</w:t>
            </w:r>
            <w:r w:rsidRPr="0013328E">
              <w:rPr>
                <w:b/>
                <w:bCs/>
                <w:sz w:val="24"/>
                <w:szCs w:val="24"/>
              </w:rPr>
              <w:t>rea de mesas 100 hosts</w:t>
            </w:r>
          </w:p>
          <w:p w14:paraId="213BB8A5" w14:textId="32AD5A94" w:rsidR="0013328E" w:rsidRPr="0013328E" w:rsidRDefault="0013328E" w:rsidP="0013328E">
            <w:pPr>
              <w:pStyle w:val="Cuerpo-PF"/>
              <w:rPr>
                <w:b/>
                <w:bCs/>
                <w:sz w:val="24"/>
                <w:szCs w:val="24"/>
              </w:rPr>
            </w:pPr>
            <w:r w:rsidRPr="0013328E">
              <w:rPr>
                <w:b/>
                <w:bCs/>
                <w:sz w:val="24"/>
                <w:szCs w:val="24"/>
              </w:rPr>
              <w:t>wifi1</w:t>
            </w:r>
          </w:p>
        </w:tc>
      </w:tr>
      <w:tr w:rsidR="0013328E" w:rsidRPr="0013328E" w14:paraId="6FEB289C" w14:textId="77777777" w:rsidTr="00735057">
        <w:trPr>
          <w:trHeight w:val="350"/>
        </w:trPr>
        <w:tc>
          <w:tcPr>
            <w:tcW w:w="1271" w:type="dxa"/>
          </w:tcPr>
          <w:p w14:paraId="7E6AD6D9" w14:textId="61A78791" w:rsidR="0013328E" w:rsidRPr="0013328E" w:rsidRDefault="0013328E" w:rsidP="0013328E">
            <w:pPr>
              <w:pStyle w:val="Cuerpo-PF"/>
              <w:rPr>
                <w:sz w:val="24"/>
                <w:szCs w:val="24"/>
              </w:rPr>
            </w:pPr>
            <w:r w:rsidRPr="0013328E">
              <w:rPr>
                <w:sz w:val="24"/>
                <w:szCs w:val="24"/>
              </w:rPr>
              <w:t>3(64 hosts)</w:t>
            </w:r>
          </w:p>
        </w:tc>
        <w:tc>
          <w:tcPr>
            <w:tcW w:w="2268" w:type="dxa"/>
          </w:tcPr>
          <w:p w14:paraId="63C13B64" w14:textId="10153A1A" w:rsidR="0013328E" w:rsidRPr="0013328E" w:rsidRDefault="0013328E" w:rsidP="0013328E">
            <w:pPr>
              <w:pStyle w:val="Cuerpo-PF"/>
              <w:rPr>
                <w:sz w:val="24"/>
                <w:szCs w:val="24"/>
              </w:rPr>
            </w:pPr>
            <w:r w:rsidRPr="0013328E">
              <w:rPr>
                <w:sz w:val="24"/>
                <w:szCs w:val="24"/>
              </w:rPr>
              <w:t>162.168.0.128</w:t>
            </w:r>
          </w:p>
        </w:tc>
        <w:tc>
          <w:tcPr>
            <w:tcW w:w="1985" w:type="dxa"/>
          </w:tcPr>
          <w:p w14:paraId="07104F36" w14:textId="1962C094" w:rsidR="0013328E" w:rsidRPr="0013328E" w:rsidRDefault="0013328E" w:rsidP="0013328E">
            <w:pPr>
              <w:pStyle w:val="Cuerpo-PF"/>
              <w:rPr>
                <w:sz w:val="24"/>
                <w:szCs w:val="24"/>
              </w:rPr>
            </w:pPr>
            <w:r w:rsidRPr="0013328E">
              <w:rPr>
                <w:sz w:val="24"/>
                <w:szCs w:val="24"/>
              </w:rPr>
              <w:t>162.168.0.129 - 162.168.0.190</w:t>
            </w:r>
          </w:p>
        </w:tc>
        <w:tc>
          <w:tcPr>
            <w:tcW w:w="2126" w:type="dxa"/>
          </w:tcPr>
          <w:p w14:paraId="17BB82F7" w14:textId="7C82AC07" w:rsidR="0013328E" w:rsidRPr="0013328E" w:rsidRDefault="0013328E" w:rsidP="0013328E">
            <w:pPr>
              <w:pStyle w:val="Cuerpo-PF"/>
              <w:rPr>
                <w:sz w:val="24"/>
                <w:szCs w:val="24"/>
              </w:rPr>
            </w:pPr>
            <w:r w:rsidRPr="0013328E">
              <w:rPr>
                <w:sz w:val="24"/>
                <w:szCs w:val="24"/>
              </w:rPr>
              <w:t>162.168.0.191</w:t>
            </w:r>
          </w:p>
        </w:tc>
        <w:tc>
          <w:tcPr>
            <w:tcW w:w="2374" w:type="dxa"/>
          </w:tcPr>
          <w:p w14:paraId="0F9C07FD" w14:textId="7BBFAEBF" w:rsidR="0013328E" w:rsidRPr="0013328E" w:rsidRDefault="0013328E" w:rsidP="0013328E">
            <w:pPr>
              <w:pStyle w:val="Cuerpo-PF"/>
              <w:rPr>
                <w:sz w:val="24"/>
                <w:szCs w:val="24"/>
              </w:rPr>
            </w:pPr>
            <w:r w:rsidRPr="0013328E">
              <w:rPr>
                <w:sz w:val="24"/>
                <w:szCs w:val="24"/>
              </w:rPr>
              <w:t>255.255.255.192/26</w:t>
            </w:r>
          </w:p>
        </w:tc>
      </w:tr>
      <w:tr w:rsidR="0013328E" w:rsidRPr="0013328E" w14:paraId="2DF8975A" w14:textId="77777777" w:rsidTr="00735057">
        <w:trPr>
          <w:trHeight w:val="331"/>
        </w:trPr>
        <w:tc>
          <w:tcPr>
            <w:tcW w:w="10024" w:type="dxa"/>
            <w:gridSpan w:val="5"/>
          </w:tcPr>
          <w:p w14:paraId="2B81CF40" w14:textId="307B00E7" w:rsidR="0013328E" w:rsidRPr="0013328E" w:rsidRDefault="0013328E" w:rsidP="0013328E">
            <w:pPr>
              <w:pStyle w:val="Cuerpo-PF"/>
              <w:rPr>
                <w:b/>
                <w:bCs/>
                <w:sz w:val="24"/>
                <w:szCs w:val="24"/>
              </w:rPr>
            </w:pPr>
            <w:r w:rsidRPr="0013328E">
              <w:rPr>
                <w:b/>
                <w:bCs/>
                <w:sz w:val="24"/>
                <w:szCs w:val="24"/>
              </w:rPr>
              <w:t>wifi2</w:t>
            </w:r>
          </w:p>
        </w:tc>
      </w:tr>
      <w:tr w:rsidR="0013328E" w:rsidRPr="0013328E" w14:paraId="0699243D" w14:textId="77777777" w:rsidTr="00735057">
        <w:trPr>
          <w:trHeight w:val="350"/>
        </w:trPr>
        <w:tc>
          <w:tcPr>
            <w:tcW w:w="1271" w:type="dxa"/>
          </w:tcPr>
          <w:p w14:paraId="34D32E04" w14:textId="11CFE959" w:rsidR="0013328E" w:rsidRPr="0013328E" w:rsidRDefault="0013328E" w:rsidP="0013328E">
            <w:pPr>
              <w:pStyle w:val="Cuerpo-PF"/>
              <w:rPr>
                <w:sz w:val="24"/>
                <w:szCs w:val="24"/>
              </w:rPr>
            </w:pPr>
            <w:r w:rsidRPr="0013328E">
              <w:rPr>
                <w:sz w:val="24"/>
                <w:szCs w:val="24"/>
              </w:rPr>
              <w:t>4(64 hosts)</w:t>
            </w:r>
          </w:p>
        </w:tc>
        <w:tc>
          <w:tcPr>
            <w:tcW w:w="2268" w:type="dxa"/>
          </w:tcPr>
          <w:p w14:paraId="24990C86" w14:textId="411AD5B5" w:rsidR="0013328E" w:rsidRPr="0013328E" w:rsidRDefault="0013328E" w:rsidP="0013328E">
            <w:pPr>
              <w:pStyle w:val="Cuerpo-PF"/>
              <w:rPr>
                <w:sz w:val="24"/>
                <w:szCs w:val="24"/>
              </w:rPr>
            </w:pPr>
            <w:r w:rsidRPr="0013328E">
              <w:rPr>
                <w:sz w:val="24"/>
                <w:szCs w:val="24"/>
              </w:rPr>
              <w:t>162.168.0.192</w:t>
            </w:r>
          </w:p>
        </w:tc>
        <w:tc>
          <w:tcPr>
            <w:tcW w:w="1985" w:type="dxa"/>
          </w:tcPr>
          <w:p w14:paraId="1E822595" w14:textId="3D85483C" w:rsidR="0013328E" w:rsidRPr="0013328E" w:rsidRDefault="0013328E" w:rsidP="0013328E">
            <w:pPr>
              <w:pStyle w:val="Cuerpo-PF"/>
              <w:rPr>
                <w:sz w:val="24"/>
                <w:szCs w:val="24"/>
              </w:rPr>
            </w:pPr>
            <w:r w:rsidRPr="0013328E">
              <w:rPr>
                <w:sz w:val="24"/>
                <w:szCs w:val="24"/>
              </w:rPr>
              <w:t>162.168.0.193 - 162.168.0.254</w:t>
            </w:r>
          </w:p>
        </w:tc>
        <w:tc>
          <w:tcPr>
            <w:tcW w:w="2126" w:type="dxa"/>
          </w:tcPr>
          <w:p w14:paraId="01E881C0" w14:textId="3D310A93" w:rsidR="0013328E" w:rsidRPr="0013328E" w:rsidRDefault="0013328E" w:rsidP="0013328E">
            <w:pPr>
              <w:pStyle w:val="Cuerpo-PF"/>
              <w:rPr>
                <w:sz w:val="24"/>
                <w:szCs w:val="24"/>
              </w:rPr>
            </w:pPr>
            <w:r w:rsidRPr="0013328E">
              <w:rPr>
                <w:sz w:val="24"/>
                <w:szCs w:val="24"/>
              </w:rPr>
              <w:t>162.168.0.255</w:t>
            </w:r>
          </w:p>
        </w:tc>
        <w:tc>
          <w:tcPr>
            <w:tcW w:w="2374" w:type="dxa"/>
          </w:tcPr>
          <w:p w14:paraId="4FC65434" w14:textId="08B84F64" w:rsidR="0013328E" w:rsidRPr="0013328E" w:rsidRDefault="0013328E" w:rsidP="0013328E">
            <w:pPr>
              <w:pStyle w:val="Cuerpo-PF"/>
              <w:rPr>
                <w:sz w:val="24"/>
                <w:szCs w:val="24"/>
              </w:rPr>
            </w:pPr>
            <w:r w:rsidRPr="0013328E">
              <w:rPr>
                <w:sz w:val="24"/>
                <w:szCs w:val="24"/>
              </w:rPr>
              <w:t>255.255.255.192/26</w:t>
            </w:r>
          </w:p>
        </w:tc>
      </w:tr>
      <w:tr w:rsidR="00C54D80" w:rsidRPr="00C974BD" w14:paraId="586CFEC9" w14:textId="77777777" w:rsidTr="00735057">
        <w:trPr>
          <w:trHeight w:val="331"/>
        </w:trPr>
        <w:tc>
          <w:tcPr>
            <w:tcW w:w="10024" w:type="dxa"/>
            <w:gridSpan w:val="5"/>
          </w:tcPr>
          <w:p w14:paraId="44E9CD12" w14:textId="77777777" w:rsidR="00C54D80" w:rsidRPr="00C974BD" w:rsidRDefault="00C54D80" w:rsidP="00735057">
            <w:pPr>
              <w:pStyle w:val="Cuerpo-PF"/>
              <w:jc w:val="both"/>
              <w:rPr>
                <w:b/>
                <w:bCs/>
                <w:sz w:val="24"/>
                <w:szCs w:val="24"/>
              </w:rPr>
            </w:pPr>
            <w:r w:rsidRPr="004C7335">
              <w:rPr>
                <w:b/>
                <w:bCs/>
                <w:sz w:val="24"/>
                <w:szCs w:val="24"/>
              </w:rPr>
              <w:t xml:space="preserve">***Subredes para nuevas </w:t>
            </w:r>
            <w:r>
              <w:rPr>
                <w:b/>
                <w:bCs/>
                <w:sz w:val="24"/>
                <w:szCs w:val="24"/>
              </w:rPr>
              <w:t>á</w:t>
            </w:r>
            <w:r w:rsidRPr="004C7335">
              <w:rPr>
                <w:b/>
                <w:bCs/>
                <w:sz w:val="24"/>
                <w:szCs w:val="24"/>
              </w:rPr>
              <w:t>reas</w:t>
            </w:r>
          </w:p>
        </w:tc>
      </w:tr>
      <w:tr w:rsidR="00C54D80" w:rsidRPr="002F7F98" w14:paraId="2BA71C22" w14:textId="77777777" w:rsidTr="00735057">
        <w:trPr>
          <w:trHeight w:val="674"/>
        </w:trPr>
        <w:tc>
          <w:tcPr>
            <w:tcW w:w="1271" w:type="dxa"/>
          </w:tcPr>
          <w:p w14:paraId="6877374A" w14:textId="378A9494" w:rsidR="00C54D80" w:rsidRPr="00C54D80" w:rsidRDefault="00C54D80" w:rsidP="00C54D80">
            <w:pPr>
              <w:pStyle w:val="Cuerpo-PF"/>
              <w:rPr>
                <w:rFonts w:cs="Arial"/>
                <w:sz w:val="24"/>
                <w:szCs w:val="24"/>
              </w:rPr>
            </w:pPr>
            <w:r w:rsidRPr="00C54D80">
              <w:rPr>
                <w:rFonts w:cs="Arial"/>
                <w:sz w:val="24"/>
                <w:szCs w:val="24"/>
              </w:rPr>
              <w:t>5</w:t>
            </w:r>
          </w:p>
        </w:tc>
        <w:tc>
          <w:tcPr>
            <w:tcW w:w="2268" w:type="dxa"/>
          </w:tcPr>
          <w:p w14:paraId="4090FCA8" w14:textId="003EF364" w:rsidR="00C54D80" w:rsidRPr="00C54D80" w:rsidRDefault="00C54D80" w:rsidP="00C54D80">
            <w:pPr>
              <w:pStyle w:val="Cuerpo-PF"/>
              <w:rPr>
                <w:rFonts w:cs="Arial"/>
                <w:sz w:val="24"/>
                <w:szCs w:val="24"/>
              </w:rPr>
            </w:pPr>
            <w:r w:rsidRPr="00C54D80">
              <w:rPr>
                <w:rFonts w:cs="Arial"/>
                <w:sz w:val="24"/>
                <w:szCs w:val="24"/>
              </w:rPr>
              <w:t>162.168.1.0</w:t>
            </w:r>
          </w:p>
        </w:tc>
        <w:tc>
          <w:tcPr>
            <w:tcW w:w="1985" w:type="dxa"/>
          </w:tcPr>
          <w:p w14:paraId="15398CA7" w14:textId="07DCF074" w:rsidR="00C54D80" w:rsidRPr="00C54D80" w:rsidRDefault="00C54D80" w:rsidP="00C54D80">
            <w:pPr>
              <w:pStyle w:val="Cuerpo-PF"/>
              <w:rPr>
                <w:rFonts w:cs="Arial"/>
                <w:sz w:val="24"/>
                <w:szCs w:val="24"/>
              </w:rPr>
            </w:pPr>
            <w:r w:rsidRPr="00C54D80">
              <w:rPr>
                <w:rFonts w:cs="Arial"/>
                <w:sz w:val="24"/>
                <w:szCs w:val="24"/>
              </w:rPr>
              <w:t>162.168.1.1 - 162.168.1.62</w:t>
            </w:r>
          </w:p>
        </w:tc>
        <w:tc>
          <w:tcPr>
            <w:tcW w:w="2126" w:type="dxa"/>
          </w:tcPr>
          <w:p w14:paraId="5BD5B16B" w14:textId="45B2D5C5" w:rsidR="00C54D80" w:rsidRPr="00C54D80" w:rsidRDefault="00C54D80" w:rsidP="00C54D80">
            <w:pPr>
              <w:pStyle w:val="Cuerpo-PF"/>
              <w:rPr>
                <w:rFonts w:cs="Arial"/>
                <w:sz w:val="24"/>
                <w:szCs w:val="24"/>
              </w:rPr>
            </w:pPr>
            <w:r w:rsidRPr="00C54D80">
              <w:rPr>
                <w:rFonts w:cs="Arial"/>
                <w:sz w:val="24"/>
                <w:szCs w:val="24"/>
              </w:rPr>
              <w:t>162.168.1.63</w:t>
            </w:r>
          </w:p>
        </w:tc>
        <w:tc>
          <w:tcPr>
            <w:tcW w:w="2374" w:type="dxa"/>
          </w:tcPr>
          <w:p w14:paraId="2B1A5121" w14:textId="30711C25" w:rsidR="00C54D80" w:rsidRPr="00C54D80" w:rsidRDefault="00C54D80" w:rsidP="00C54D80">
            <w:pPr>
              <w:rPr>
                <w:rFonts w:ascii="Arial" w:hAnsi="Arial" w:cs="Arial"/>
                <w:b w:val="0"/>
                <w:bCs/>
                <w:sz w:val="24"/>
                <w:szCs w:val="24"/>
                <w:lang w:val="es-MX"/>
              </w:rPr>
            </w:pPr>
            <w:r w:rsidRPr="00C54D80">
              <w:rPr>
                <w:rFonts w:ascii="Arial" w:hAnsi="Arial" w:cs="Arial"/>
                <w:b w:val="0"/>
                <w:bCs/>
                <w:sz w:val="24"/>
                <w:szCs w:val="24"/>
                <w:lang w:val="es-MX"/>
              </w:rPr>
              <w:t>255.255.255.192/26</w:t>
            </w:r>
          </w:p>
        </w:tc>
      </w:tr>
      <w:tr w:rsidR="00C54D80" w:rsidRPr="002F7F98" w14:paraId="1F6C59CB" w14:textId="77777777" w:rsidTr="00735057">
        <w:trPr>
          <w:trHeight w:val="539"/>
        </w:trPr>
        <w:tc>
          <w:tcPr>
            <w:tcW w:w="1271" w:type="dxa"/>
          </w:tcPr>
          <w:p w14:paraId="44EF0038" w14:textId="6C87C702" w:rsidR="00C54D80" w:rsidRPr="00C54D80" w:rsidRDefault="00C54D80" w:rsidP="00C54D80">
            <w:pPr>
              <w:pStyle w:val="Cuerpo-PF"/>
              <w:rPr>
                <w:rFonts w:cs="Arial"/>
                <w:sz w:val="24"/>
                <w:szCs w:val="24"/>
              </w:rPr>
            </w:pPr>
            <w:r w:rsidRPr="00C54D80">
              <w:rPr>
                <w:rFonts w:cs="Arial"/>
                <w:sz w:val="24"/>
                <w:szCs w:val="24"/>
              </w:rPr>
              <w:t>6</w:t>
            </w:r>
          </w:p>
        </w:tc>
        <w:tc>
          <w:tcPr>
            <w:tcW w:w="2268" w:type="dxa"/>
          </w:tcPr>
          <w:p w14:paraId="1FE84335" w14:textId="513E8BF9" w:rsidR="00C54D80" w:rsidRPr="00C54D80" w:rsidRDefault="00C54D80" w:rsidP="00C54D80">
            <w:pPr>
              <w:pStyle w:val="Cuerpo-PF"/>
              <w:rPr>
                <w:rFonts w:cs="Arial"/>
                <w:sz w:val="24"/>
                <w:szCs w:val="24"/>
              </w:rPr>
            </w:pPr>
            <w:r w:rsidRPr="00C54D80">
              <w:rPr>
                <w:rFonts w:cs="Arial"/>
                <w:sz w:val="24"/>
                <w:szCs w:val="24"/>
              </w:rPr>
              <w:t>162.168.1.64</w:t>
            </w:r>
          </w:p>
        </w:tc>
        <w:tc>
          <w:tcPr>
            <w:tcW w:w="1985" w:type="dxa"/>
          </w:tcPr>
          <w:p w14:paraId="2C66FA15" w14:textId="1A44BA6A" w:rsidR="00C54D80" w:rsidRPr="00C54D80" w:rsidRDefault="00C54D80" w:rsidP="00C54D80">
            <w:pPr>
              <w:pStyle w:val="Cuerpo-PF"/>
              <w:rPr>
                <w:rFonts w:cs="Arial"/>
                <w:sz w:val="24"/>
                <w:szCs w:val="24"/>
              </w:rPr>
            </w:pPr>
            <w:r w:rsidRPr="00C54D80">
              <w:rPr>
                <w:rFonts w:cs="Arial"/>
                <w:sz w:val="24"/>
                <w:szCs w:val="24"/>
              </w:rPr>
              <w:t>162.168.1.65 - 162.168.1.126</w:t>
            </w:r>
          </w:p>
        </w:tc>
        <w:tc>
          <w:tcPr>
            <w:tcW w:w="2126" w:type="dxa"/>
          </w:tcPr>
          <w:p w14:paraId="0594C974" w14:textId="568799E1" w:rsidR="00C54D80" w:rsidRPr="00C54D80" w:rsidRDefault="00C54D80" w:rsidP="00C54D80">
            <w:pPr>
              <w:pStyle w:val="Cuerpo-PF"/>
              <w:rPr>
                <w:rFonts w:cs="Arial"/>
                <w:sz w:val="24"/>
                <w:szCs w:val="24"/>
              </w:rPr>
            </w:pPr>
            <w:r w:rsidRPr="00C54D80">
              <w:rPr>
                <w:rFonts w:cs="Arial"/>
                <w:sz w:val="24"/>
                <w:szCs w:val="24"/>
              </w:rPr>
              <w:t>162.168.1.127</w:t>
            </w:r>
          </w:p>
        </w:tc>
        <w:tc>
          <w:tcPr>
            <w:tcW w:w="2374" w:type="dxa"/>
          </w:tcPr>
          <w:p w14:paraId="3801281B" w14:textId="3CC26171" w:rsidR="00C54D80" w:rsidRPr="00C54D80" w:rsidRDefault="00C54D80" w:rsidP="00C54D80">
            <w:pPr>
              <w:pStyle w:val="Cuerpo-PF"/>
              <w:rPr>
                <w:rFonts w:cs="Arial"/>
                <w:sz w:val="24"/>
                <w:szCs w:val="24"/>
              </w:rPr>
            </w:pPr>
            <w:r w:rsidRPr="00C54D80">
              <w:rPr>
                <w:rFonts w:cs="Arial"/>
                <w:sz w:val="24"/>
                <w:szCs w:val="24"/>
              </w:rPr>
              <w:t>255.255.255.192/26</w:t>
            </w:r>
          </w:p>
        </w:tc>
      </w:tr>
      <w:tr w:rsidR="00C54D80" w:rsidRPr="002F7F98" w14:paraId="1B8A1E6B" w14:textId="77777777" w:rsidTr="00735057">
        <w:trPr>
          <w:trHeight w:val="350"/>
        </w:trPr>
        <w:tc>
          <w:tcPr>
            <w:tcW w:w="1271" w:type="dxa"/>
          </w:tcPr>
          <w:p w14:paraId="1ABD8D40" w14:textId="1B849084" w:rsidR="00C54D80" w:rsidRPr="00C54D80" w:rsidRDefault="00C54D80" w:rsidP="00C54D80">
            <w:pPr>
              <w:pStyle w:val="Cuerpo-PF"/>
              <w:jc w:val="both"/>
              <w:rPr>
                <w:rFonts w:cs="Arial"/>
                <w:sz w:val="24"/>
                <w:szCs w:val="24"/>
              </w:rPr>
            </w:pPr>
            <w:r w:rsidRPr="00C54D80">
              <w:rPr>
                <w:rFonts w:cs="Arial"/>
                <w:sz w:val="24"/>
                <w:szCs w:val="24"/>
              </w:rPr>
              <w:t>7</w:t>
            </w:r>
          </w:p>
        </w:tc>
        <w:tc>
          <w:tcPr>
            <w:tcW w:w="2268" w:type="dxa"/>
          </w:tcPr>
          <w:p w14:paraId="74E0952E" w14:textId="3368776D" w:rsidR="00C54D80" w:rsidRPr="00C54D80" w:rsidRDefault="00C54D80" w:rsidP="00C54D80">
            <w:pPr>
              <w:pStyle w:val="Cuerpo-PF"/>
              <w:jc w:val="both"/>
              <w:rPr>
                <w:rFonts w:cs="Arial"/>
                <w:sz w:val="24"/>
                <w:szCs w:val="24"/>
              </w:rPr>
            </w:pPr>
            <w:r w:rsidRPr="00C54D80">
              <w:rPr>
                <w:rFonts w:cs="Arial"/>
                <w:sz w:val="24"/>
                <w:szCs w:val="24"/>
              </w:rPr>
              <w:t>162.168.1.128</w:t>
            </w:r>
          </w:p>
        </w:tc>
        <w:tc>
          <w:tcPr>
            <w:tcW w:w="1985" w:type="dxa"/>
          </w:tcPr>
          <w:p w14:paraId="66C80A1B" w14:textId="0BF48601" w:rsidR="00C54D80" w:rsidRPr="00C54D80" w:rsidRDefault="00C54D80" w:rsidP="00C54D80">
            <w:pPr>
              <w:pStyle w:val="Cuerpo-PF"/>
              <w:jc w:val="both"/>
              <w:rPr>
                <w:rFonts w:cs="Arial"/>
                <w:sz w:val="24"/>
                <w:szCs w:val="24"/>
              </w:rPr>
            </w:pPr>
            <w:r w:rsidRPr="00C54D80">
              <w:rPr>
                <w:rFonts w:cs="Arial"/>
                <w:sz w:val="24"/>
                <w:szCs w:val="24"/>
              </w:rPr>
              <w:t>162.168.1.129 - 162.168.1.190</w:t>
            </w:r>
          </w:p>
        </w:tc>
        <w:tc>
          <w:tcPr>
            <w:tcW w:w="2126" w:type="dxa"/>
          </w:tcPr>
          <w:p w14:paraId="2338AC84" w14:textId="3E4BEE7F" w:rsidR="00C54D80" w:rsidRPr="00C54D80" w:rsidRDefault="00C54D80" w:rsidP="00C54D80">
            <w:pPr>
              <w:pStyle w:val="Cuerpo-PF"/>
              <w:jc w:val="both"/>
              <w:rPr>
                <w:rFonts w:cs="Arial"/>
                <w:sz w:val="24"/>
                <w:szCs w:val="24"/>
              </w:rPr>
            </w:pPr>
            <w:r w:rsidRPr="00C54D80">
              <w:rPr>
                <w:rFonts w:cs="Arial"/>
                <w:sz w:val="24"/>
                <w:szCs w:val="24"/>
              </w:rPr>
              <w:t>162.168.1.191</w:t>
            </w:r>
          </w:p>
        </w:tc>
        <w:tc>
          <w:tcPr>
            <w:tcW w:w="2374" w:type="dxa"/>
          </w:tcPr>
          <w:p w14:paraId="503EFD59" w14:textId="0820F316" w:rsidR="00C54D80" w:rsidRPr="00C54D80" w:rsidRDefault="00C54D80" w:rsidP="00C54D80">
            <w:pPr>
              <w:pStyle w:val="Cuerpo-PF"/>
              <w:jc w:val="both"/>
              <w:rPr>
                <w:rFonts w:cs="Arial"/>
                <w:sz w:val="24"/>
                <w:szCs w:val="24"/>
              </w:rPr>
            </w:pPr>
            <w:r w:rsidRPr="00C54D80">
              <w:rPr>
                <w:rFonts w:cs="Arial"/>
                <w:sz w:val="24"/>
                <w:szCs w:val="24"/>
              </w:rPr>
              <w:t>255.255.255.192/26</w:t>
            </w:r>
          </w:p>
        </w:tc>
      </w:tr>
      <w:tr w:rsidR="00C54D80" w:rsidRPr="002F7F98" w14:paraId="5C4EA839" w14:textId="77777777" w:rsidTr="00735057">
        <w:trPr>
          <w:trHeight w:val="350"/>
        </w:trPr>
        <w:tc>
          <w:tcPr>
            <w:tcW w:w="1271" w:type="dxa"/>
          </w:tcPr>
          <w:p w14:paraId="1CBDB59B" w14:textId="1198BB74" w:rsidR="00C54D80" w:rsidRPr="00C54D80" w:rsidRDefault="00C54D80" w:rsidP="00C54D80">
            <w:pPr>
              <w:pStyle w:val="Cuerpo-PF"/>
              <w:rPr>
                <w:rFonts w:cs="Arial"/>
                <w:sz w:val="24"/>
                <w:szCs w:val="24"/>
              </w:rPr>
            </w:pPr>
            <w:r w:rsidRPr="00C54D80">
              <w:rPr>
                <w:rFonts w:cs="Arial"/>
                <w:sz w:val="24"/>
                <w:szCs w:val="24"/>
              </w:rPr>
              <w:t>8</w:t>
            </w:r>
          </w:p>
        </w:tc>
        <w:tc>
          <w:tcPr>
            <w:tcW w:w="2268" w:type="dxa"/>
          </w:tcPr>
          <w:p w14:paraId="34ECC0C5" w14:textId="059FA243" w:rsidR="00C54D80" w:rsidRPr="00C54D80" w:rsidRDefault="00C54D80" w:rsidP="00C54D80">
            <w:pPr>
              <w:pStyle w:val="Cuerpo-PF"/>
              <w:rPr>
                <w:rFonts w:cs="Arial"/>
                <w:sz w:val="24"/>
                <w:szCs w:val="24"/>
              </w:rPr>
            </w:pPr>
            <w:r w:rsidRPr="00C54D80">
              <w:rPr>
                <w:rFonts w:cs="Arial"/>
                <w:sz w:val="24"/>
                <w:szCs w:val="24"/>
              </w:rPr>
              <w:t>162.168.1.192</w:t>
            </w:r>
          </w:p>
        </w:tc>
        <w:tc>
          <w:tcPr>
            <w:tcW w:w="1985" w:type="dxa"/>
          </w:tcPr>
          <w:p w14:paraId="79AC07A6" w14:textId="758F7D0B" w:rsidR="00C54D80" w:rsidRPr="00C54D80" w:rsidRDefault="00C54D80" w:rsidP="00C54D80">
            <w:pPr>
              <w:pStyle w:val="Cuerpo-PF"/>
              <w:rPr>
                <w:rFonts w:cs="Arial"/>
                <w:sz w:val="24"/>
                <w:szCs w:val="24"/>
              </w:rPr>
            </w:pPr>
            <w:r w:rsidRPr="00C54D80">
              <w:rPr>
                <w:rFonts w:cs="Arial"/>
                <w:sz w:val="24"/>
                <w:szCs w:val="24"/>
              </w:rPr>
              <w:t>162.168.1.193 - 162.168.1.254</w:t>
            </w:r>
          </w:p>
        </w:tc>
        <w:tc>
          <w:tcPr>
            <w:tcW w:w="2126" w:type="dxa"/>
          </w:tcPr>
          <w:p w14:paraId="57AE7373" w14:textId="1A423D31" w:rsidR="00C54D80" w:rsidRPr="00C54D80" w:rsidRDefault="00C54D80" w:rsidP="00C54D80">
            <w:pPr>
              <w:pStyle w:val="Cuerpo-PF"/>
              <w:rPr>
                <w:rFonts w:cs="Arial"/>
                <w:sz w:val="24"/>
                <w:szCs w:val="24"/>
              </w:rPr>
            </w:pPr>
            <w:r w:rsidRPr="00C54D80">
              <w:rPr>
                <w:rFonts w:cs="Arial"/>
                <w:sz w:val="24"/>
                <w:szCs w:val="24"/>
              </w:rPr>
              <w:t>162.168.1.255</w:t>
            </w:r>
          </w:p>
        </w:tc>
        <w:tc>
          <w:tcPr>
            <w:tcW w:w="2374" w:type="dxa"/>
          </w:tcPr>
          <w:p w14:paraId="5A8FDE43" w14:textId="731A4DF5" w:rsidR="00C54D80" w:rsidRPr="00C54D80" w:rsidRDefault="00C54D80" w:rsidP="00C54D80">
            <w:pPr>
              <w:pStyle w:val="Cuerpo-PF"/>
              <w:rPr>
                <w:rFonts w:cs="Arial"/>
                <w:sz w:val="24"/>
                <w:szCs w:val="24"/>
              </w:rPr>
            </w:pPr>
            <w:r w:rsidRPr="00C54D80">
              <w:rPr>
                <w:rFonts w:cs="Arial"/>
                <w:sz w:val="24"/>
                <w:szCs w:val="24"/>
              </w:rPr>
              <w:t>255.255.255.192/26</w:t>
            </w:r>
          </w:p>
        </w:tc>
      </w:tr>
      <w:tr w:rsidR="00C54D80" w:rsidRPr="002F7F98" w14:paraId="3D2AE4AD" w14:textId="77777777" w:rsidTr="00735057">
        <w:trPr>
          <w:trHeight w:val="350"/>
        </w:trPr>
        <w:tc>
          <w:tcPr>
            <w:tcW w:w="1271" w:type="dxa"/>
          </w:tcPr>
          <w:p w14:paraId="50988486" w14:textId="7635FDC9" w:rsidR="00C54D80" w:rsidRPr="00C54D80" w:rsidRDefault="00C54D80" w:rsidP="00C54D80">
            <w:pPr>
              <w:pStyle w:val="Cuerpo-PF"/>
              <w:rPr>
                <w:rFonts w:cs="Arial"/>
                <w:sz w:val="24"/>
                <w:szCs w:val="24"/>
              </w:rPr>
            </w:pPr>
            <w:r w:rsidRPr="00C54D80">
              <w:rPr>
                <w:rFonts w:cs="Arial"/>
                <w:sz w:val="24"/>
                <w:szCs w:val="24"/>
              </w:rPr>
              <w:t>9</w:t>
            </w:r>
          </w:p>
        </w:tc>
        <w:tc>
          <w:tcPr>
            <w:tcW w:w="2268" w:type="dxa"/>
          </w:tcPr>
          <w:p w14:paraId="0620DF27" w14:textId="4C55E92F" w:rsidR="00C54D80" w:rsidRPr="00C54D80" w:rsidRDefault="00C54D80" w:rsidP="00C54D80">
            <w:pPr>
              <w:pStyle w:val="Cuerpo-PF"/>
              <w:rPr>
                <w:rFonts w:cs="Arial"/>
                <w:sz w:val="24"/>
                <w:szCs w:val="24"/>
              </w:rPr>
            </w:pPr>
            <w:r w:rsidRPr="00C54D80">
              <w:rPr>
                <w:rFonts w:cs="Arial"/>
                <w:sz w:val="24"/>
                <w:szCs w:val="24"/>
              </w:rPr>
              <w:t>162.168.2.0</w:t>
            </w:r>
          </w:p>
        </w:tc>
        <w:tc>
          <w:tcPr>
            <w:tcW w:w="1985" w:type="dxa"/>
          </w:tcPr>
          <w:p w14:paraId="361D7FCF" w14:textId="16E05D05" w:rsidR="00C54D80" w:rsidRPr="00C54D80" w:rsidRDefault="00C54D80" w:rsidP="00C54D80">
            <w:pPr>
              <w:pStyle w:val="Cuerpo-PF"/>
              <w:rPr>
                <w:rFonts w:cs="Arial"/>
                <w:sz w:val="24"/>
                <w:szCs w:val="24"/>
              </w:rPr>
            </w:pPr>
            <w:r w:rsidRPr="00C54D80">
              <w:rPr>
                <w:rFonts w:cs="Arial"/>
                <w:sz w:val="24"/>
                <w:szCs w:val="24"/>
              </w:rPr>
              <w:t>162.168.2.1 - 162.168.2.62</w:t>
            </w:r>
          </w:p>
        </w:tc>
        <w:tc>
          <w:tcPr>
            <w:tcW w:w="2126" w:type="dxa"/>
          </w:tcPr>
          <w:p w14:paraId="24BCFB39" w14:textId="6FF80BB6" w:rsidR="00C54D80" w:rsidRPr="00C54D80" w:rsidRDefault="00C54D80" w:rsidP="00C54D80">
            <w:pPr>
              <w:pStyle w:val="Cuerpo-PF"/>
              <w:rPr>
                <w:rFonts w:cs="Arial"/>
                <w:sz w:val="24"/>
                <w:szCs w:val="24"/>
              </w:rPr>
            </w:pPr>
            <w:r w:rsidRPr="00C54D80">
              <w:rPr>
                <w:rFonts w:cs="Arial"/>
                <w:sz w:val="24"/>
                <w:szCs w:val="24"/>
              </w:rPr>
              <w:t>162.168.2.63</w:t>
            </w:r>
          </w:p>
        </w:tc>
        <w:tc>
          <w:tcPr>
            <w:tcW w:w="2374" w:type="dxa"/>
          </w:tcPr>
          <w:p w14:paraId="00FE7714" w14:textId="532DAE55" w:rsidR="00C54D80" w:rsidRPr="00C54D80" w:rsidRDefault="00C54D80" w:rsidP="00C54D80">
            <w:pPr>
              <w:pStyle w:val="Cuerpo-PF"/>
              <w:rPr>
                <w:rFonts w:cs="Arial"/>
                <w:sz w:val="24"/>
                <w:szCs w:val="24"/>
              </w:rPr>
            </w:pPr>
            <w:r w:rsidRPr="00C54D80">
              <w:rPr>
                <w:rFonts w:cs="Arial"/>
                <w:sz w:val="24"/>
                <w:szCs w:val="24"/>
              </w:rPr>
              <w:t>255.255.255.192/26</w:t>
            </w:r>
          </w:p>
        </w:tc>
      </w:tr>
      <w:tr w:rsidR="00C54D80" w:rsidRPr="002F7F98" w14:paraId="3B368492" w14:textId="77777777" w:rsidTr="00735057">
        <w:trPr>
          <w:trHeight w:val="350"/>
        </w:trPr>
        <w:tc>
          <w:tcPr>
            <w:tcW w:w="1271" w:type="dxa"/>
          </w:tcPr>
          <w:p w14:paraId="31939359" w14:textId="51ED865A" w:rsidR="00C54D80" w:rsidRPr="00C54D80" w:rsidRDefault="00C54D80" w:rsidP="00C54D80">
            <w:pPr>
              <w:pStyle w:val="Cuerpo-PF"/>
              <w:rPr>
                <w:rFonts w:cs="Arial"/>
                <w:sz w:val="24"/>
                <w:szCs w:val="24"/>
              </w:rPr>
            </w:pPr>
            <w:r w:rsidRPr="00C54D80">
              <w:rPr>
                <w:rFonts w:cs="Arial"/>
                <w:sz w:val="24"/>
                <w:szCs w:val="24"/>
              </w:rPr>
              <w:t>10</w:t>
            </w:r>
          </w:p>
        </w:tc>
        <w:tc>
          <w:tcPr>
            <w:tcW w:w="2268" w:type="dxa"/>
          </w:tcPr>
          <w:p w14:paraId="05887BC0" w14:textId="0810745B" w:rsidR="00C54D80" w:rsidRPr="00C54D80" w:rsidRDefault="00C54D80" w:rsidP="00C54D80">
            <w:pPr>
              <w:pStyle w:val="Cuerpo-PF"/>
              <w:rPr>
                <w:rFonts w:cs="Arial"/>
                <w:sz w:val="24"/>
                <w:szCs w:val="24"/>
              </w:rPr>
            </w:pPr>
            <w:r w:rsidRPr="00C54D80">
              <w:rPr>
                <w:rFonts w:cs="Arial"/>
                <w:sz w:val="24"/>
                <w:szCs w:val="24"/>
              </w:rPr>
              <w:t>162.168.2.64</w:t>
            </w:r>
          </w:p>
        </w:tc>
        <w:tc>
          <w:tcPr>
            <w:tcW w:w="1985" w:type="dxa"/>
          </w:tcPr>
          <w:p w14:paraId="600033FD" w14:textId="63E0219C" w:rsidR="00C54D80" w:rsidRPr="00C54D80" w:rsidRDefault="00C54D80" w:rsidP="00C54D80">
            <w:pPr>
              <w:pStyle w:val="Cuerpo-PF"/>
              <w:rPr>
                <w:rFonts w:cs="Arial"/>
                <w:sz w:val="24"/>
                <w:szCs w:val="24"/>
              </w:rPr>
            </w:pPr>
            <w:r w:rsidRPr="00C54D80">
              <w:rPr>
                <w:rFonts w:cs="Arial"/>
                <w:sz w:val="24"/>
                <w:szCs w:val="24"/>
              </w:rPr>
              <w:t>162.168.2.65 - 162.168.2.126</w:t>
            </w:r>
          </w:p>
        </w:tc>
        <w:tc>
          <w:tcPr>
            <w:tcW w:w="2126" w:type="dxa"/>
          </w:tcPr>
          <w:p w14:paraId="02D75671" w14:textId="5EFF376D" w:rsidR="00C54D80" w:rsidRPr="00C54D80" w:rsidRDefault="00C54D80" w:rsidP="00C54D80">
            <w:pPr>
              <w:pStyle w:val="Cuerpo-PF"/>
              <w:rPr>
                <w:rFonts w:cs="Arial"/>
                <w:sz w:val="24"/>
                <w:szCs w:val="24"/>
              </w:rPr>
            </w:pPr>
            <w:r w:rsidRPr="00C54D80">
              <w:rPr>
                <w:rFonts w:cs="Arial"/>
                <w:sz w:val="24"/>
                <w:szCs w:val="24"/>
              </w:rPr>
              <w:t>162.168.2.127</w:t>
            </w:r>
          </w:p>
        </w:tc>
        <w:tc>
          <w:tcPr>
            <w:tcW w:w="2374" w:type="dxa"/>
          </w:tcPr>
          <w:p w14:paraId="1A1BE540" w14:textId="1A85D650" w:rsidR="00C54D80" w:rsidRPr="00C54D80" w:rsidRDefault="00C54D80" w:rsidP="00C54D80">
            <w:pPr>
              <w:pStyle w:val="Cuerpo-PF"/>
              <w:rPr>
                <w:rFonts w:cs="Arial"/>
                <w:sz w:val="24"/>
                <w:szCs w:val="24"/>
              </w:rPr>
            </w:pPr>
            <w:r w:rsidRPr="00C54D80">
              <w:rPr>
                <w:rFonts w:cs="Arial"/>
                <w:sz w:val="24"/>
                <w:szCs w:val="24"/>
              </w:rPr>
              <w:t>255.255.255.192/26</w:t>
            </w:r>
          </w:p>
        </w:tc>
      </w:tr>
      <w:tr w:rsidR="00C54D80" w:rsidRPr="002F7F98" w14:paraId="46810BEA" w14:textId="77777777" w:rsidTr="00735057">
        <w:trPr>
          <w:trHeight w:val="539"/>
        </w:trPr>
        <w:tc>
          <w:tcPr>
            <w:tcW w:w="1271" w:type="dxa"/>
          </w:tcPr>
          <w:p w14:paraId="3588A7FC" w14:textId="2D720A1A" w:rsidR="00C54D80" w:rsidRPr="00C54D80" w:rsidRDefault="00C54D80" w:rsidP="00C54D80">
            <w:pPr>
              <w:pStyle w:val="Cuerpo-PF"/>
              <w:rPr>
                <w:rFonts w:cs="Arial"/>
                <w:sz w:val="24"/>
                <w:szCs w:val="24"/>
              </w:rPr>
            </w:pPr>
            <w:r w:rsidRPr="00C54D80">
              <w:rPr>
                <w:rFonts w:cs="Arial"/>
                <w:sz w:val="24"/>
                <w:szCs w:val="24"/>
              </w:rPr>
              <w:t>11</w:t>
            </w:r>
          </w:p>
        </w:tc>
        <w:tc>
          <w:tcPr>
            <w:tcW w:w="2268" w:type="dxa"/>
          </w:tcPr>
          <w:p w14:paraId="56A14B4F" w14:textId="41E62587" w:rsidR="00C54D80" w:rsidRPr="00C54D80" w:rsidRDefault="00C54D80" w:rsidP="00C54D80">
            <w:pPr>
              <w:pStyle w:val="Cuerpo-PF"/>
              <w:rPr>
                <w:rFonts w:cs="Arial"/>
                <w:sz w:val="24"/>
                <w:szCs w:val="24"/>
              </w:rPr>
            </w:pPr>
            <w:r w:rsidRPr="00C54D80">
              <w:rPr>
                <w:rFonts w:cs="Arial"/>
                <w:sz w:val="24"/>
                <w:szCs w:val="24"/>
              </w:rPr>
              <w:t>162.168.2.128</w:t>
            </w:r>
          </w:p>
        </w:tc>
        <w:tc>
          <w:tcPr>
            <w:tcW w:w="1985" w:type="dxa"/>
          </w:tcPr>
          <w:p w14:paraId="04D2EA99" w14:textId="22A1D018" w:rsidR="00C54D80" w:rsidRPr="00C54D80" w:rsidRDefault="00C54D80" w:rsidP="00C54D80">
            <w:pPr>
              <w:pStyle w:val="Cuerpo-PF"/>
              <w:rPr>
                <w:rFonts w:cs="Arial"/>
                <w:sz w:val="24"/>
                <w:szCs w:val="24"/>
              </w:rPr>
            </w:pPr>
            <w:r w:rsidRPr="00C54D80">
              <w:rPr>
                <w:rFonts w:cs="Arial"/>
                <w:sz w:val="24"/>
                <w:szCs w:val="24"/>
              </w:rPr>
              <w:t>162.168.2.129 - 162.168.2.190</w:t>
            </w:r>
          </w:p>
        </w:tc>
        <w:tc>
          <w:tcPr>
            <w:tcW w:w="2126" w:type="dxa"/>
          </w:tcPr>
          <w:p w14:paraId="2A7E9B58" w14:textId="33A4D32C" w:rsidR="00C54D80" w:rsidRPr="00C54D80" w:rsidRDefault="00C54D80" w:rsidP="00C54D80">
            <w:pPr>
              <w:pStyle w:val="Cuerpo-PF"/>
              <w:rPr>
                <w:rFonts w:cs="Arial"/>
                <w:sz w:val="24"/>
                <w:szCs w:val="24"/>
              </w:rPr>
            </w:pPr>
            <w:r w:rsidRPr="00C54D80">
              <w:rPr>
                <w:rFonts w:cs="Arial"/>
                <w:sz w:val="24"/>
                <w:szCs w:val="24"/>
              </w:rPr>
              <w:t>162.168.2.191</w:t>
            </w:r>
          </w:p>
        </w:tc>
        <w:tc>
          <w:tcPr>
            <w:tcW w:w="2374" w:type="dxa"/>
          </w:tcPr>
          <w:p w14:paraId="561A3571" w14:textId="1B7B6FF7" w:rsidR="00C54D80" w:rsidRPr="00C54D80" w:rsidRDefault="00C54D80" w:rsidP="00C54D80">
            <w:pPr>
              <w:pStyle w:val="Cuerpo-PF"/>
              <w:rPr>
                <w:rFonts w:cs="Arial"/>
                <w:sz w:val="24"/>
                <w:szCs w:val="24"/>
              </w:rPr>
            </w:pPr>
            <w:r w:rsidRPr="00C54D80">
              <w:rPr>
                <w:rFonts w:cs="Arial"/>
                <w:sz w:val="24"/>
                <w:szCs w:val="24"/>
              </w:rPr>
              <w:t>255.255.255.192/26</w:t>
            </w:r>
          </w:p>
        </w:tc>
      </w:tr>
      <w:tr w:rsidR="00C54D80" w:rsidRPr="002F7F98" w14:paraId="2360ED93" w14:textId="77777777" w:rsidTr="00735057">
        <w:trPr>
          <w:trHeight w:val="350"/>
        </w:trPr>
        <w:tc>
          <w:tcPr>
            <w:tcW w:w="1271" w:type="dxa"/>
          </w:tcPr>
          <w:p w14:paraId="5FB2DE02" w14:textId="17308F3E" w:rsidR="00C54D80" w:rsidRPr="00C54D80" w:rsidRDefault="00C54D80" w:rsidP="00C54D80">
            <w:pPr>
              <w:pStyle w:val="Cuerpo-PF"/>
              <w:jc w:val="both"/>
              <w:rPr>
                <w:rFonts w:cs="Arial"/>
                <w:sz w:val="24"/>
                <w:szCs w:val="24"/>
              </w:rPr>
            </w:pPr>
            <w:r w:rsidRPr="00C54D80">
              <w:rPr>
                <w:rFonts w:cs="Arial"/>
                <w:sz w:val="24"/>
                <w:szCs w:val="24"/>
              </w:rPr>
              <w:lastRenderedPageBreak/>
              <w:t>12</w:t>
            </w:r>
          </w:p>
        </w:tc>
        <w:tc>
          <w:tcPr>
            <w:tcW w:w="2268" w:type="dxa"/>
          </w:tcPr>
          <w:p w14:paraId="6BFBCFEF" w14:textId="79373337" w:rsidR="00C54D80" w:rsidRPr="00C54D80" w:rsidRDefault="00C54D80" w:rsidP="00C54D80">
            <w:pPr>
              <w:pStyle w:val="Cuerpo-PF"/>
              <w:jc w:val="both"/>
              <w:rPr>
                <w:rFonts w:cs="Arial"/>
                <w:sz w:val="24"/>
                <w:szCs w:val="24"/>
              </w:rPr>
            </w:pPr>
            <w:r w:rsidRPr="00C54D80">
              <w:rPr>
                <w:rFonts w:cs="Arial"/>
                <w:sz w:val="24"/>
                <w:szCs w:val="24"/>
              </w:rPr>
              <w:t>162.168.2.192</w:t>
            </w:r>
          </w:p>
        </w:tc>
        <w:tc>
          <w:tcPr>
            <w:tcW w:w="1985" w:type="dxa"/>
          </w:tcPr>
          <w:p w14:paraId="36650287" w14:textId="126234CF" w:rsidR="00C54D80" w:rsidRPr="00C54D80" w:rsidRDefault="00C54D80" w:rsidP="00C54D80">
            <w:pPr>
              <w:pStyle w:val="Cuerpo-PF"/>
              <w:jc w:val="both"/>
              <w:rPr>
                <w:rFonts w:cs="Arial"/>
                <w:sz w:val="24"/>
                <w:szCs w:val="24"/>
              </w:rPr>
            </w:pPr>
            <w:r w:rsidRPr="00C54D80">
              <w:rPr>
                <w:rFonts w:cs="Arial"/>
                <w:sz w:val="24"/>
                <w:szCs w:val="24"/>
              </w:rPr>
              <w:t>162.168.2.193 - 162.168.2.254</w:t>
            </w:r>
          </w:p>
        </w:tc>
        <w:tc>
          <w:tcPr>
            <w:tcW w:w="2126" w:type="dxa"/>
          </w:tcPr>
          <w:p w14:paraId="5C1ED4E0" w14:textId="32AC4C76" w:rsidR="00C54D80" w:rsidRPr="00C54D80" w:rsidRDefault="00C54D80" w:rsidP="00C54D80">
            <w:pPr>
              <w:pStyle w:val="Cuerpo-PF"/>
              <w:jc w:val="both"/>
              <w:rPr>
                <w:rFonts w:cs="Arial"/>
                <w:sz w:val="24"/>
                <w:szCs w:val="24"/>
              </w:rPr>
            </w:pPr>
            <w:r w:rsidRPr="00C54D80">
              <w:rPr>
                <w:rFonts w:cs="Arial"/>
                <w:sz w:val="24"/>
                <w:szCs w:val="24"/>
              </w:rPr>
              <w:t>162.168.2.255</w:t>
            </w:r>
          </w:p>
        </w:tc>
        <w:tc>
          <w:tcPr>
            <w:tcW w:w="2374" w:type="dxa"/>
          </w:tcPr>
          <w:p w14:paraId="25D97B6E" w14:textId="69831358" w:rsidR="00C54D80" w:rsidRPr="00C54D80" w:rsidRDefault="00C54D80" w:rsidP="00C54D80">
            <w:pPr>
              <w:pStyle w:val="Cuerpo-PF"/>
              <w:jc w:val="both"/>
              <w:rPr>
                <w:rFonts w:cs="Arial"/>
                <w:sz w:val="24"/>
                <w:szCs w:val="24"/>
              </w:rPr>
            </w:pPr>
            <w:r w:rsidRPr="00C54D80">
              <w:rPr>
                <w:rFonts w:cs="Arial"/>
                <w:sz w:val="24"/>
                <w:szCs w:val="24"/>
              </w:rPr>
              <w:t>255.255.255.192/26</w:t>
            </w:r>
          </w:p>
        </w:tc>
      </w:tr>
      <w:tr w:rsidR="00C54D80" w:rsidRPr="002F7F98" w14:paraId="43936062" w14:textId="77777777" w:rsidTr="00735057">
        <w:trPr>
          <w:trHeight w:val="350"/>
        </w:trPr>
        <w:tc>
          <w:tcPr>
            <w:tcW w:w="1271" w:type="dxa"/>
          </w:tcPr>
          <w:p w14:paraId="5886E63C" w14:textId="22213467" w:rsidR="00C54D80" w:rsidRPr="00C54D80" w:rsidRDefault="00C54D80" w:rsidP="00C54D80">
            <w:pPr>
              <w:pStyle w:val="Cuerpo-PF"/>
              <w:rPr>
                <w:rFonts w:cs="Arial"/>
                <w:sz w:val="24"/>
                <w:szCs w:val="24"/>
              </w:rPr>
            </w:pPr>
            <w:r w:rsidRPr="00C54D80">
              <w:rPr>
                <w:rFonts w:cs="Arial"/>
                <w:sz w:val="24"/>
                <w:szCs w:val="24"/>
              </w:rPr>
              <w:t>13</w:t>
            </w:r>
          </w:p>
        </w:tc>
        <w:tc>
          <w:tcPr>
            <w:tcW w:w="2268" w:type="dxa"/>
          </w:tcPr>
          <w:p w14:paraId="4A3B70BA" w14:textId="40E8A2D3" w:rsidR="00C54D80" w:rsidRPr="00C54D80" w:rsidRDefault="00C54D80" w:rsidP="00C54D80">
            <w:pPr>
              <w:pStyle w:val="Cuerpo-PF"/>
              <w:rPr>
                <w:rFonts w:cs="Arial"/>
                <w:sz w:val="24"/>
                <w:szCs w:val="24"/>
              </w:rPr>
            </w:pPr>
            <w:r w:rsidRPr="00C54D80">
              <w:rPr>
                <w:rFonts w:cs="Arial"/>
                <w:sz w:val="24"/>
                <w:szCs w:val="24"/>
              </w:rPr>
              <w:t>162.168.3.0</w:t>
            </w:r>
          </w:p>
        </w:tc>
        <w:tc>
          <w:tcPr>
            <w:tcW w:w="1985" w:type="dxa"/>
          </w:tcPr>
          <w:p w14:paraId="65605CBF" w14:textId="26E88E00" w:rsidR="00C54D80" w:rsidRPr="00C54D80" w:rsidRDefault="00C54D80" w:rsidP="00C54D80">
            <w:pPr>
              <w:pStyle w:val="Cuerpo-PF"/>
              <w:rPr>
                <w:rFonts w:cs="Arial"/>
                <w:sz w:val="24"/>
                <w:szCs w:val="24"/>
              </w:rPr>
            </w:pPr>
            <w:r w:rsidRPr="00C54D80">
              <w:rPr>
                <w:rFonts w:cs="Arial"/>
                <w:sz w:val="24"/>
                <w:szCs w:val="24"/>
              </w:rPr>
              <w:t>162.168.3.1 - 162.168.3.62</w:t>
            </w:r>
          </w:p>
        </w:tc>
        <w:tc>
          <w:tcPr>
            <w:tcW w:w="2126" w:type="dxa"/>
          </w:tcPr>
          <w:p w14:paraId="3CD2E8AC" w14:textId="04FA2E1C" w:rsidR="00C54D80" w:rsidRPr="00C54D80" w:rsidRDefault="00C54D80" w:rsidP="00C54D80">
            <w:pPr>
              <w:pStyle w:val="Cuerpo-PF"/>
              <w:rPr>
                <w:rFonts w:cs="Arial"/>
                <w:sz w:val="24"/>
                <w:szCs w:val="24"/>
              </w:rPr>
            </w:pPr>
            <w:r w:rsidRPr="00C54D80">
              <w:rPr>
                <w:rFonts w:cs="Arial"/>
                <w:sz w:val="24"/>
                <w:szCs w:val="24"/>
              </w:rPr>
              <w:t>162.168.3.63</w:t>
            </w:r>
          </w:p>
        </w:tc>
        <w:tc>
          <w:tcPr>
            <w:tcW w:w="2374" w:type="dxa"/>
          </w:tcPr>
          <w:p w14:paraId="0234EDCC" w14:textId="648A1525" w:rsidR="00C54D80" w:rsidRPr="00C54D80" w:rsidRDefault="00C54D80" w:rsidP="00C54D80">
            <w:pPr>
              <w:pStyle w:val="Cuerpo-PF"/>
              <w:rPr>
                <w:rFonts w:cs="Arial"/>
                <w:sz w:val="24"/>
                <w:szCs w:val="24"/>
              </w:rPr>
            </w:pPr>
            <w:r w:rsidRPr="00C54D80">
              <w:rPr>
                <w:rFonts w:cs="Arial"/>
                <w:sz w:val="24"/>
                <w:szCs w:val="24"/>
              </w:rPr>
              <w:t>255.255.255.192/26</w:t>
            </w:r>
          </w:p>
        </w:tc>
      </w:tr>
      <w:tr w:rsidR="00C54D80" w:rsidRPr="002F7F98" w14:paraId="2AD36EE2" w14:textId="77777777" w:rsidTr="00735057">
        <w:trPr>
          <w:trHeight w:val="350"/>
        </w:trPr>
        <w:tc>
          <w:tcPr>
            <w:tcW w:w="1271" w:type="dxa"/>
          </w:tcPr>
          <w:p w14:paraId="07E56F11" w14:textId="093A62C9" w:rsidR="00C54D80" w:rsidRPr="00C54D80" w:rsidRDefault="00C54D80" w:rsidP="00C54D80">
            <w:pPr>
              <w:pStyle w:val="Cuerpo-PF"/>
              <w:rPr>
                <w:rFonts w:cs="Arial"/>
                <w:sz w:val="24"/>
                <w:szCs w:val="24"/>
              </w:rPr>
            </w:pPr>
            <w:r w:rsidRPr="00C54D80">
              <w:rPr>
                <w:rFonts w:cs="Arial"/>
                <w:sz w:val="24"/>
                <w:szCs w:val="24"/>
              </w:rPr>
              <w:t>14</w:t>
            </w:r>
          </w:p>
        </w:tc>
        <w:tc>
          <w:tcPr>
            <w:tcW w:w="2268" w:type="dxa"/>
          </w:tcPr>
          <w:p w14:paraId="07E29308" w14:textId="49CF0F8B" w:rsidR="00C54D80" w:rsidRPr="00C54D80" w:rsidRDefault="00C54D80" w:rsidP="00C54D80">
            <w:pPr>
              <w:pStyle w:val="Cuerpo-PF"/>
              <w:rPr>
                <w:rFonts w:cs="Arial"/>
                <w:sz w:val="24"/>
                <w:szCs w:val="24"/>
              </w:rPr>
            </w:pPr>
            <w:r w:rsidRPr="00C54D80">
              <w:rPr>
                <w:rFonts w:cs="Arial"/>
                <w:sz w:val="24"/>
                <w:szCs w:val="24"/>
              </w:rPr>
              <w:t>162.168.3.64</w:t>
            </w:r>
          </w:p>
        </w:tc>
        <w:tc>
          <w:tcPr>
            <w:tcW w:w="1985" w:type="dxa"/>
          </w:tcPr>
          <w:p w14:paraId="1A2F41B2" w14:textId="7AE939BA" w:rsidR="00C54D80" w:rsidRPr="00C54D80" w:rsidRDefault="00C54D80" w:rsidP="00C54D80">
            <w:pPr>
              <w:pStyle w:val="Cuerpo-PF"/>
              <w:rPr>
                <w:rFonts w:cs="Arial"/>
                <w:sz w:val="24"/>
                <w:szCs w:val="24"/>
              </w:rPr>
            </w:pPr>
            <w:r w:rsidRPr="00C54D80">
              <w:rPr>
                <w:rFonts w:cs="Arial"/>
                <w:sz w:val="24"/>
                <w:szCs w:val="24"/>
              </w:rPr>
              <w:t>162.168.3.65 - 162.168.3.126</w:t>
            </w:r>
          </w:p>
        </w:tc>
        <w:tc>
          <w:tcPr>
            <w:tcW w:w="2126" w:type="dxa"/>
          </w:tcPr>
          <w:p w14:paraId="21F80E73" w14:textId="40BDA833" w:rsidR="00C54D80" w:rsidRPr="00C54D80" w:rsidRDefault="00C54D80" w:rsidP="00C54D80">
            <w:pPr>
              <w:pStyle w:val="Cuerpo-PF"/>
              <w:rPr>
                <w:rFonts w:cs="Arial"/>
                <w:sz w:val="24"/>
                <w:szCs w:val="24"/>
              </w:rPr>
            </w:pPr>
            <w:r w:rsidRPr="00C54D80">
              <w:rPr>
                <w:rFonts w:cs="Arial"/>
                <w:sz w:val="24"/>
                <w:szCs w:val="24"/>
              </w:rPr>
              <w:t>162.168.3.127</w:t>
            </w:r>
          </w:p>
        </w:tc>
        <w:tc>
          <w:tcPr>
            <w:tcW w:w="2374" w:type="dxa"/>
          </w:tcPr>
          <w:p w14:paraId="444F21E0" w14:textId="205A2826" w:rsidR="00C54D80" w:rsidRPr="00C54D80" w:rsidRDefault="00C54D80" w:rsidP="00C54D80">
            <w:pPr>
              <w:pStyle w:val="Cuerpo-PF"/>
              <w:rPr>
                <w:rFonts w:cs="Arial"/>
                <w:sz w:val="24"/>
                <w:szCs w:val="24"/>
              </w:rPr>
            </w:pPr>
            <w:r w:rsidRPr="00C54D80">
              <w:rPr>
                <w:rFonts w:cs="Arial"/>
                <w:sz w:val="24"/>
                <w:szCs w:val="24"/>
              </w:rPr>
              <w:t>255.255.255.192/26</w:t>
            </w:r>
          </w:p>
        </w:tc>
      </w:tr>
      <w:tr w:rsidR="00C54D80" w:rsidRPr="002F7F98" w14:paraId="75EEE8C1" w14:textId="77777777" w:rsidTr="00C54D80">
        <w:trPr>
          <w:trHeight w:val="674"/>
        </w:trPr>
        <w:tc>
          <w:tcPr>
            <w:tcW w:w="1271" w:type="dxa"/>
          </w:tcPr>
          <w:p w14:paraId="229D9DE1" w14:textId="26368688" w:rsidR="00C54D80" w:rsidRPr="00C54D80" w:rsidRDefault="00C54D80" w:rsidP="00C54D80">
            <w:pPr>
              <w:pStyle w:val="Cuerpo-PF"/>
              <w:rPr>
                <w:rFonts w:cs="Arial"/>
                <w:sz w:val="24"/>
                <w:szCs w:val="24"/>
              </w:rPr>
            </w:pPr>
            <w:r w:rsidRPr="00C54D80">
              <w:rPr>
                <w:rFonts w:cs="Arial"/>
                <w:sz w:val="24"/>
                <w:szCs w:val="24"/>
              </w:rPr>
              <w:t>15</w:t>
            </w:r>
          </w:p>
        </w:tc>
        <w:tc>
          <w:tcPr>
            <w:tcW w:w="2268" w:type="dxa"/>
          </w:tcPr>
          <w:p w14:paraId="13BE81F6" w14:textId="1B1627B5" w:rsidR="00C54D80" w:rsidRPr="00C54D80" w:rsidRDefault="00C54D80" w:rsidP="00C54D80">
            <w:pPr>
              <w:pStyle w:val="Cuerpo-PF"/>
              <w:rPr>
                <w:rFonts w:cs="Arial"/>
                <w:sz w:val="24"/>
                <w:szCs w:val="24"/>
              </w:rPr>
            </w:pPr>
            <w:r w:rsidRPr="00C54D80">
              <w:rPr>
                <w:rFonts w:cs="Arial"/>
                <w:sz w:val="24"/>
                <w:szCs w:val="24"/>
              </w:rPr>
              <w:t>162.168.3.128</w:t>
            </w:r>
          </w:p>
        </w:tc>
        <w:tc>
          <w:tcPr>
            <w:tcW w:w="1985" w:type="dxa"/>
          </w:tcPr>
          <w:p w14:paraId="0E8C7DEB" w14:textId="1B9B9D43" w:rsidR="00C54D80" w:rsidRPr="00C54D80" w:rsidRDefault="00C54D80" w:rsidP="00C54D80">
            <w:pPr>
              <w:pStyle w:val="Cuerpo-PF"/>
              <w:rPr>
                <w:rFonts w:cs="Arial"/>
                <w:sz w:val="24"/>
                <w:szCs w:val="24"/>
              </w:rPr>
            </w:pPr>
            <w:r w:rsidRPr="00C54D80">
              <w:rPr>
                <w:rFonts w:cs="Arial"/>
                <w:sz w:val="24"/>
                <w:szCs w:val="24"/>
              </w:rPr>
              <w:t>162.168.3.129 - 162.168.3.190</w:t>
            </w:r>
          </w:p>
        </w:tc>
        <w:tc>
          <w:tcPr>
            <w:tcW w:w="2126" w:type="dxa"/>
          </w:tcPr>
          <w:p w14:paraId="3EC75D67" w14:textId="068586BD" w:rsidR="00C54D80" w:rsidRPr="00C54D80" w:rsidRDefault="00C54D80" w:rsidP="00C54D80">
            <w:pPr>
              <w:pStyle w:val="Cuerpo-PF"/>
              <w:rPr>
                <w:rFonts w:cs="Arial"/>
                <w:sz w:val="24"/>
                <w:szCs w:val="24"/>
              </w:rPr>
            </w:pPr>
            <w:r w:rsidRPr="00C54D80">
              <w:rPr>
                <w:rFonts w:cs="Arial"/>
                <w:sz w:val="24"/>
                <w:szCs w:val="24"/>
              </w:rPr>
              <w:t>162.168.3.191</w:t>
            </w:r>
          </w:p>
        </w:tc>
        <w:tc>
          <w:tcPr>
            <w:tcW w:w="2374" w:type="dxa"/>
          </w:tcPr>
          <w:p w14:paraId="01355447" w14:textId="3DC30F60" w:rsidR="00C54D80" w:rsidRPr="00C54D80" w:rsidRDefault="00C54D80" w:rsidP="00C54D80">
            <w:pPr>
              <w:rPr>
                <w:rFonts w:ascii="Arial" w:hAnsi="Arial" w:cs="Arial"/>
                <w:b w:val="0"/>
                <w:sz w:val="24"/>
                <w:szCs w:val="24"/>
                <w:lang w:val="es-MX"/>
              </w:rPr>
            </w:pPr>
            <w:r w:rsidRPr="00C54D80">
              <w:rPr>
                <w:rFonts w:ascii="Arial" w:hAnsi="Arial" w:cs="Arial"/>
                <w:b w:val="0"/>
                <w:sz w:val="24"/>
                <w:szCs w:val="24"/>
                <w:lang w:val="es-MX"/>
              </w:rPr>
              <w:t>255.255.255.192/26</w:t>
            </w:r>
          </w:p>
        </w:tc>
      </w:tr>
      <w:tr w:rsidR="00C54D80" w:rsidRPr="002F7F98" w14:paraId="341EB8B3" w14:textId="77777777" w:rsidTr="00C54D80">
        <w:trPr>
          <w:trHeight w:val="539"/>
        </w:trPr>
        <w:tc>
          <w:tcPr>
            <w:tcW w:w="1271" w:type="dxa"/>
          </w:tcPr>
          <w:p w14:paraId="69642BF5" w14:textId="3C6DB6B7" w:rsidR="00C54D80" w:rsidRPr="00C54D80" w:rsidRDefault="00C54D80" w:rsidP="00C54D80">
            <w:pPr>
              <w:pStyle w:val="Cuerpo-PF"/>
              <w:rPr>
                <w:rFonts w:cs="Arial"/>
                <w:sz w:val="24"/>
                <w:szCs w:val="24"/>
              </w:rPr>
            </w:pPr>
            <w:r w:rsidRPr="00C54D80">
              <w:rPr>
                <w:rFonts w:cs="Arial"/>
                <w:sz w:val="24"/>
                <w:szCs w:val="24"/>
              </w:rPr>
              <w:t>16</w:t>
            </w:r>
          </w:p>
        </w:tc>
        <w:tc>
          <w:tcPr>
            <w:tcW w:w="2268" w:type="dxa"/>
          </w:tcPr>
          <w:p w14:paraId="42F740A1" w14:textId="2E2D74A3" w:rsidR="00C54D80" w:rsidRPr="00C54D80" w:rsidRDefault="00C54D80" w:rsidP="00C54D80">
            <w:pPr>
              <w:pStyle w:val="Cuerpo-PF"/>
              <w:rPr>
                <w:rFonts w:cs="Arial"/>
                <w:sz w:val="24"/>
                <w:szCs w:val="24"/>
              </w:rPr>
            </w:pPr>
            <w:r w:rsidRPr="00C54D80">
              <w:rPr>
                <w:rFonts w:cs="Arial"/>
                <w:sz w:val="24"/>
                <w:szCs w:val="24"/>
              </w:rPr>
              <w:t>162.168.3.192</w:t>
            </w:r>
          </w:p>
        </w:tc>
        <w:tc>
          <w:tcPr>
            <w:tcW w:w="1985" w:type="dxa"/>
          </w:tcPr>
          <w:p w14:paraId="2277262C" w14:textId="585BB917" w:rsidR="00C54D80" w:rsidRPr="00C54D80" w:rsidRDefault="00C54D80" w:rsidP="00C54D80">
            <w:pPr>
              <w:pStyle w:val="Cuerpo-PF"/>
              <w:rPr>
                <w:rFonts w:cs="Arial"/>
                <w:sz w:val="24"/>
                <w:szCs w:val="24"/>
              </w:rPr>
            </w:pPr>
            <w:r w:rsidRPr="00C54D80">
              <w:rPr>
                <w:rFonts w:cs="Arial"/>
                <w:sz w:val="24"/>
                <w:szCs w:val="24"/>
              </w:rPr>
              <w:t>162.168.3.193 - 162.168.3.254</w:t>
            </w:r>
          </w:p>
        </w:tc>
        <w:tc>
          <w:tcPr>
            <w:tcW w:w="2126" w:type="dxa"/>
          </w:tcPr>
          <w:p w14:paraId="50003CFA" w14:textId="7BA198A8" w:rsidR="00C54D80" w:rsidRPr="00C54D80" w:rsidRDefault="00C54D80" w:rsidP="00C54D80">
            <w:pPr>
              <w:pStyle w:val="Cuerpo-PF"/>
              <w:rPr>
                <w:rFonts w:cs="Arial"/>
                <w:sz w:val="24"/>
                <w:szCs w:val="24"/>
              </w:rPr>
            </w:pPr>
            <w:r w:rsidRPr="00C54D80">
              <w:rPr>
                <w:rFonts w:cs="Arial"/>
                <w:sz w:val="24"/>
                <w:szCs w:val="24"/>
              </w:rPr>
              <w:t>162.168.3.255</w:t>
            </w:r>
          </w:p>
        </w:tc>
        <w:tc>
          <w:tcPr>
            <w:tcW w:w="2374" w:type="dxa"/>
          </w:tcPr>
          <w:p w14:paraId="3430183D" w14:textId="7F3199FB" w:rsidR="00C54D80" w:rsidRPr="00C54D80" w:rsidRDefault="00C54D80" w:rsidP="00C54D80">
            <w:pPr>
              <w:pStyle w:val="Cuerpo-PF"/>
              <w:rPr>
                <w:rFonts w:cs="Arial"/>
                <w:sz w:val="24"/>
                <w:szCs w:val="24"/>
              </w:rPr>
            </w:pPr>
            <w:r w:rsidRPr="00C54D80">
              <w:rPr>
                <w:rFonts w:cs="Arial"/>
                <w:sz w:val="24"/>
                <w:szCs w:val="24"/>
              </w:rPr>
              <w:t>255.255.255.192/26</w:t>
            </w:r>
          </w:p>
        </w:tc>
      </w:tr>
      <w:tr w:rsidR="00C54D80" w:rsidRPr="002F7F98" w14:paraId="139DD3CF" w14:textId="77777777" w:rsidTr="00C54D80">
        <w:trPr>
          <w:trHeight w:val="350"/>
        </w:trPr>
        <w:tc>
          <w:tcPr>
            <w:tcW w:w="1271" w:type="dxa"/>
          </w:tcPr>
          <w:p w14:paraId="19A06B05" w14:textId="075703F5" w:rsidR="00C54D80" w:rsidRPr="00C54D80" w:rsidRDefault="00C54D80" w:rsidP="00C54D80">
            <w:pPr>
              <w:pStyle w:val="Cuerpo-PF"/>
              <w:jc w:val="both"/>
              <w:rPr>
                <w:rFonts w:cs="Arial"/>
                <w:sz w:val="24"/>
                <w:szCs w:val="24"/>
              </w:rPr>
            </w:pPr>
            <w:r w:rsidRPr="00C54D80">
              <w:rPr>
                <w:rFonts w:cs="Arial"/>
                <w:sz w:val="24"/>
                <w:szCs w:val="24"/>
              </w:rPr>
              <w:t>17</w:t>
            </w:r>
          </w:p>
        </w:tc>
        <w:tc>
          <w:tcPr>
            <w:tcW w:w="2268" w:type="dxa"/>
          </w:tcPr>
          <w:p w14:paraId="3A3656F0" w14:textId="0F965A83" w:rsidR="00C54D80" w:rsidRPr="00C54D80" w:rsidRDefault="00C54D80" w:rsidP="00C54D80">
            <w:pPr>
              <w:pStyle w:val="Cuerpo-PF"/>
              <w:jc w:val="both"/>
              <w:rPr>
                <w:rFonts w:cs="Arial"/>
                <w:sz w:val="24"/>
                <w:szCs w:val="24"/>
              </w:rPr>
            </w:pPr>
            <w:r w:rsidRPr="00C54D80">
              <w:rPr>
                <w:rFonts w:cs="Arial"/>
                <w:sz w:val="24"/>
                <w:szCs w:val="24"/>
              </w:rPr>
              <w:t>162.168.4.0</w:t>
            </w:r>
          </w:p>
        </w:tc>
        <w:tc>
          <w:tcPr>
            <w:tcW w:w="1985" w:type="dxa"/>
          </w:tcPr>
          <w:p w14:paraId="51B210E6" w14:textId="2982BF77" w:rsidR="00C54D80" w:rsidRPr="00C54D80" w:rsidRDefault="00C54D80" w:rsidP="00C54D80">
            <w:pPr>
              <w:pStyle w:val="Cuerpo-PF"/>
              <w:jc w:val="both"/>
              <w:rPr>
                <w:rFonts w:cs="Arial"/>
                <w:sz w:val="24"/>
                <w:szCs w:val="24"/>
              </w:rPr>
            </w:pPr>
            <w:r w:rsidRPr="00C54D80">
              <w:rPr>
                <w:rFonts w:cs="Arial"/>
                <w:sz w:val="24"/>
                <w:szCs w:val="24"/>
              </w:rPr>
              <w:t>162.168.4.1 - 162.168.4.62</w:t>
            </w:r>
          </w:p>
        </w:tc>
        <w:tc>
          <w:tcPr>
            <w:tcW w:w="2126" w:type="dxa"/>
          </w:tcPr>
          <w:p w14:paraId="373F2DFC" w14:textId="20A0E7D2" w:rsidR="00C54D80" w:rsidRPr="00C54D80" w:rsidRDefault="00C54D80" w:rsidP="00C54D80">
            <w:pPr>
              <w:pStyle w:val="Cuerpo-PF"/>
              <w:jc w:val="both"/>
              <w:rPr>
                <w:rFonts w:cs="Arial"/>
                <w:sz w:val="24"/>
                <w:szCs w:val="24"/>
              </w:rPr>
            </w:pPr>
            <w:r w:rsidRPr="00C54D80">
              <w:rPr>
                <w:rFonts w:cs="Arial"/>
                <w:sz w:val="24"/>
                <w:szCs w:val="24"/>
              </w:rPr>
              <w:t>162.168.4.63</w:t>
            </w:r>
          </w:p>
        </w:tc>
        <w:tc>
          <w:tcPr>
            <w:tcW w:w="2374" w:type="dxa"/>
          </w:tcPr>
          <w:p w14:paraId="0DD3DBA4" w14:textId="2CED36A9" w:rsidR="00C54D80" w:rsidRPr="00C54D80" w:rsidRDefault="00C54D80" w:rsidP="00C54D80">
            <w:pPr>
              <w:pStyle w:val="Cuerpo-PF"/>
              <w:jc w:val="both"/>
              <w:rPr>
                <w:rFonts w:cs="Arial"/>
                <w:sz w:val="24"/>
                <w:szCs w:val="24"/>
              </w:rPr>
            </w:pPr>
            <w:r w:rsidRPr="00C54D80">
              <w:rPr>
                <w:rFonts w:cs="Arial"/>
                <w:sz w:val="24"/>
                <w:szCs w:val="24"/>
              </w:rPr>
              <w:t>255.255.255.192/26</w:t>
            </w:r>
          </w:p>
        </w:tc>
      </w:tr>
      <w:tr w:rsidR="00C54D80" w:rsidRPr="002F7F98" w14:paraId="44FFCAFB" w14:textId="77777777" w:rsidTr="00C54D80">
        <w:trPr>
          <w:trHeight w:val="350"/>
        </w:trPr>
        <w:tc>
          <w:tcPr>
            <w:tcW w:w="1271" w:type="dxa"/>
          </w:tcPr>
          <w:p w14:paraId="28D36CA4" w14:textId="5BF9BA55" w:rsidR="00C54D80" w:rsidRPr="00C54D80" w:rsidRDefault="00C54D80" w:rsidP="00C54D80">
            <w:pPr>
              <w:pStyle w:val="Cuerpo-PF"/>
              <w:rPr>
                <w:rFonts w:cs="Arial"/>
                <w:sz w:val="24"/>
                <w:szCs w:val="24"/>
              </w:rPr>
            </w:pPr>
            <w:r w:rsidRPr="00C54D80">
              <w:rPr>
                <w:rFonts w:cs="Arial"/>
                <w:sz w:val="24"/>
                <w:szCs w:val="24"/>
              </w:rPr>
              <w:t>18</w:t>
            </w:r>
          </w:p>
        </w:tc>
        <w:tc>
          <w:tcPr>
            <w:tcW w:w="2268" w:type="dxa"/>
          </w:tcPr>
          <w:p w14:paraId="51FB8B25" w14:textId="1B08CD6C" w:rsidR="00C54D80" w:rsidRPr="00C54D80" w:rsidRDefault="00C54D80" w:rsidP="00C54D80">
            <w:pPr>
              <w:pStyle w:val="Cuerpo-PF"/>
              <w:rPr>
                <w:rFonts w:cs="Arial"/>
                <w:sz w:val="24"/>
                <w:szCs w:val="24"/>
              </w:rPr>
            </w:pPr>
            <w:r w:rsidRPr="00C54D80">
              <w:rPr>
                <w:rFonts w:cs="Arial"/>
                <w:sz w:val="24"/>
                <w:szCs w:val="24"/>
              </w:rPr>
              <w:t>162.168.4.64</w:t>
            </w:r>
          </w:p>
        </w:tc>
        <w:tc>
          <w:tcPr>
            <w:tcW w:w="1985" w:type="dxa"/>
          </w:tcPr>
          <w:p w14:paraId="3A15F3CB" w14:textId="6EB595C6" w:rsidR="00C54D80" w:rsidRPr="00C54D80" w:rsidRDefault="00C54D80" w:rsidP="00C54D80">
            <w:pPr>
              <w:pStyle w:val="Cuerpo-PF"/>
              <w:rPr>
                <w:rFonts w:cs="Arial"/>
                <w:sz w:val="24"/>
                <w:szCs w:val="24"/>
              </w:rPr>
            </w:pPr>
            <w:r w:rsidRPr="00C54D80">
              <w:rPr>
                <w:rFonts w:cs="Arial"/>
                <w:sz w:val="24"/>
                <w:szCs w:val="24"/>
              </w:rPr>
              <w:t>162.168.4.65 - 162.168.4.126</w:t>
            </w:r>
          </w:p>
        </w:tc>
        <w:tc>
          <w:tcPr>
            <w:tcW w:w="2126" w:type="dxa"/>
          </w:tcPr>
          <w:p w14:paraId="7736750E" w14:textId="7182F300" w:rsidR="00C54D80" w:rsidRPr="00C54D80" w:rsidRDefault="00C54D80" w:rsidP="00C54D80">
            <w:pPr>
              <w:pStyle w:val="Cuerpo-PF"/>
              <w:rPr>
                <w:rFonts w:cs="Arial"/>
                <w:sz w:val="24"/>
                <w:szCs w:val="24"/>
              </w:rPr>
            </w:pPr>
            <w:r w:rsidRPr="00C54D80">
              <w:rPr>
                <w:rFonts w:cs="Arial"/>
                <w:sz w:val="24"/>
                <w:szCs w:val="24"/>
              </w:rPr>
              <w:t>162.168.4.127</w:t>
            </w:r>
          </w:p>
        </w:tc>
        <w:tc>
          <w:tcPr>
            <w:tcW w:w="2374" w:type="dxa"/>
          </w:tcPr>
          <w:p w14:paraId="7F3590C5" w14:textId="2356AA44" w:rsidR="00C54D80" w:rsidRPr="00C54D80" w:rsidRDefault="00C54D80" w:rsidP="00C54D80">
            <w:pPr>
              <w:pStyle w:val="Cuerpo-PF"/>
              <w:rPr>
                <w:rFonts w:cs="Arial"/>
                <w:sz w:val="24"/>
                <w:szCs w:val="24"/>
              </w:rPr>
            </w:pPr>
            <w:r w:rsidRPr="00C54D80">
              <w:rPr>
                <w:rFonts w:cs="Arial"/>
                <w:sz w:val="24"/>
                <w:szCs w:val="24"/>
              </w:rPr>
              <w:t>255.255.255.192/26</w:t>
            </w:r>
          </w:p>
        </w:tc>
      </w:tr>
      <w:tr w:rsidR="00C54D80" w:rsidRPr="002F7F98" w14:paraId="5E922526" w14:textId="77777777" w:rsidTr="00C54D80">
        <w:trPr>
          <w:trHeight w:val="350"/>
        </w:trPr>
        <w:tc>
          <w:tcPr>
            <w:tcW w:w="1271" w:type="dxa"/>
          </w:tcPr>
          <w:p w14:paraId="241ACAF0" w14:textId="4121174D" w:rsidR="00C54D80" w:rsidRPr="00C54D80" w:rsidRDefault="00C54D80" w:rsidP="00C54D80">
            <w:pPr>
              <w:pStyle w:val="Cuerpo-PF"/>
              <w:rPr>
                <w:rFonts w:cs="Arial"/>
                <w:sz w:val="24"/>
                <w:szCs w:val="24"/>
              </w:rPr>
            </w:pPr>
            <w:r w:rsidRPr="00C54D80">
              <w:rPr>
                <w:rFonts w:cs="Arial"/>
                <w:sz w:val="24"/>
                <w:szCs w:val="24"/>
              </w:rPr>
              <w:t>19</w:t>
            </w:r>
          </w:p>
        </w:tc>
        <w:tc>
          <w:tcPr>
            <w:tcW w:w="2268" w:type="dxa"/>
          </w:tcPr>
          <w:p w14:paraId="32E8252A" w14:textId="49EF9769" w:rsidR="00C54D80" w:rsidRPr="00C54D80" w:rsidRDefault="00C54D80" w:rsidP="00C54D80">
            <w:pPr>
              <w:pStyle w:val="Cuerpo-PF"/>
              <w:rPr>
                <w:rFonts w:cs="Arial"/>
                <w:sz w:val="24"/>
                <w:szCs w:val="24"/>
              </w:rPr>
            </w:pPr>
            <w:r w:rsidRPr="00C54D80">
              <w:rPr>
                <w:rFonts w:cs="Arial"/>
                <w:sz w:val="24"/>
                <w:szCs w:val="24"/>
              </w:rPr>
              <w:t>162.168.4.128</w:t>
            </w:r>
          </w:p>
        </w:tc>
        <w:tc>
          <w:tcPr>
            <w:tcW w:w="1985" w:type="dxa"/>
          </w:tcPr>
          <w:p w14:paraId="0EE69D25" w14:textId="49D59608" w:rsidR="00C54D80" w:rsidRPr="00C54D80" w:rsidRDefault="00C54D80" w:rsidP="00C54D80">
            <w:pPr>
              <w:pStyle w:val="Cuerpo-PF"/>
              <w:rPr>
                <w:rFonts w:cs="Arial"/>
                <w:sz w:val="24"/>
                <w:szCs w:val="24"/>
              </w:rPr>
            </w:pPr>
            <w:r w:rsidRPr="00C54D80">
              <w:rPr>
                <w:rFonts w:cs="Arial"/>
                <w:sz w:val="24"/>
                <w:szCs w:val="24"/>
              </w:rPr>
              <w:t>162.168.4.129 - 162.168.4.190</w:t>
            </w:r>
          </w:p>
        </w:tc>
        <w:tc>
          <w:tcPr>
            <w:tcW w:w="2126" w:type="dxa"/>
          </w:tcPr>
          <w:p w14:paraId="40274299" w14:textId="1737962A" w:rsidR="00C54D80" w:rsidRPr="00C54D80" w:rsidRDefault="00C54D80" w:rsidP="00C54D80">
            <w:pPr>
              <w:pStyle w:val="Cuerpo-PF"/>
              <w:rPr>
                <w:rFonts w:cs="Arial"/>
                <w:sz w:val="24"/>
                <w:szCs w:val="24"/>
              </w:rPr>
            </w:pPr>
            <w:r w:rsidRPr="00C54D80">
              <w:rPr>
                <w:rFonts w:cs="Arial"/>
                <w:sz w:val="24"/>
                <w:szCs w:val="24"/>
              </w:rPr>
              <w:t>162.168.4.191</w:t>
            </w:r>
          </w:p>
        </w:tc>
        <w:tc>
          <w:tcPr>
            <w:tcW w:w="2374" w:type="dxa"/>
          </w:tcPr>
          <w:p w14:paraId="3D32BD3A" w14:textId="4ECEC75F" w:rsidR="00C54D80" w:rsidRPr="00C54D80" w:rsidRDefault="00C54D80" w:rsidP="00C54D80">
            <w:pPr>
              <w:pStyle w:val="Cuerpo-PF"/>
              <w:rPr>
                <w:rFonts w:cs="Arial"/>
                <w:sz w:val="24"/>
                <w:szCs w:val="24"/>
              </w:rPr>
            </w:pPr>
            <w:r w:rsidRPr="00C54D80">
              <w:rPr>
                <w:rFonts w:cs="Arial"/>
                <w:sz w:val="24"/>
                <w:szCs w:val="24"/>
              </w:rPr>
              <w:t>255.255.255.192/26</w:t>
            </w:r>
          </w:p>
        </w:tc>
      </w:tr>
      <w:tr w:rsidR="00C54D80" w:rsidRPr="002F7F98" w14:paraId="0DA2F577" w14:textId="77777777" w:rsidTr="00C54D80">
        <w:trPr>
          <w:trHeight w:val="350"/>
        </w:trPr>
        <w:tc>
          <w:tcPr>
            <w:tcW w:w="1271" w:type="dxa"/>
          </w:tcPr>
          <w:p w14:paraId="27A7FCCC" w14:textId="471D3CC7" w:rsidR="00C54D80" w:rsidRPr="00C54D80" w:rsidRDefault="00C54D80" w:rsidP="00C54D80">
            <w:pPr>
              <w:pStyle w:val="Cuerpo-PF"/>
              <w:rPr>
                <w:rFonts w:cs="Arial"/>
                <w:sz w:val="24"/>
                <w:szCs w:val="24"/>
              </w:rPr>
            </w:pPr>
            <w:r w:rsidRPr="00C54D80">
              <w:rPr>
                <w:rFonts w:cs="Arial"/>
                <w:sz w:val="24"/>
                <w:szCs w:val="24"/>
              </w:rPr>
              <w:t>20</w:t>
            </w:r>
          </w:p>
        </w:tc>
        <w:tc>
          <w:tcPr>
            <w:tcW w:w="2268" w:type="dxa"/>
          </w:tcPr>
          <w:p w14:paraId="7299D75A" w14:textId="7BA8A10F" w:rsidR="00C54D80" w:rsidRPr="00C54D80" w:rsidRDefault="00C54D80" w:rsidP="00C54D80">
            <w:pPr>
              <w:pStyle w:val="Cuerpo-PF"/>
              <w:rPr>
                <w:rFonts w:cs="Arial"/>
                <w:sz w:val="24"/>
                <w:szCs w:val="24"/>
              </w:rPr>
            </w:pPr>
            <w:r w:rsidRPr="00C54D80">
              <w:rPr>
                <w:rFonts w:cs="Arial"/>
                <w:sz w:val="24"/>
                <w:szCs w:val="24"/>
              </w:rPr>
              <w:t>162.168.4.192</w:t>
            </w:r>
          </w:p>
        </w:tc>
        <w:tc>
          <w:tcPr>
            <w:tcW w:w="1985" w:type="dxa"/>
          </w:tcPr>
          <w:p w14:paraId="12E78F36" w14:textId="66F9F3AC" w:rsidR="00C54D80" w:rsidRPr="00C54D80" w:rsidRDefault="00C54D80" w:rsidP="00C54D80">
            <w:pPr>
              <w:pStyle w:val="Cuerpo-PF"/>
              <w:rPr>
                <w:rFonts w:cs="Arial"/>
                <w:sz w:val="24"/>
                <w:szCs w:val="24"/>
              </w:rPr>
            </w:pPr>
            <w:r w:rsidRPr="00C54D80">
              <w:rPr>
                <w:rFonts w:cs="Arial"/>
                <w:sz w:val="24"/>
                <w:szCs w:val="24"/>
              </w:rPr>
              <w:t>162.168.4.193 - 162.168.4.254</w:t>
            </w:r>
          </w:p>
        </w:tc>
        <w:tc>
          <w:tcPr>
            <w:tcW w:w="2126" w:type="dxa"/>
          </w:tcPr>
          <w:p w14:paraId="586DB34D" w14:textId="6864D4D3" w:rsidR="00C54D80" w:rsidRPr="00C54D80" w:rsidRDefault="00C54D80" w:rsidP="00C54D80">
            <w:pPr>
              <w:pStyle w:val="Cuerpo-PF"/>
              <w:rPr>
                <w:rFonts w:cs="Arial"/>
                <w:sz w:val="24"/>
                <w:szCs w:val="24"/>
              </w:rPr>
            </w:pPr>
            <w:r w:rsidRPr="00C54D80">
              <w:rPr>
                <w:rFonts w:cs="Arial"/>
                <w:sz w:val="24"/>
                <w:szCs w:val="24"/>
              </w:rPr>
              <w:t>162.168.4.255</w:t>
            </w:r>
          </w:p>
        </w:tc>
        <w:tc>
          <w:tcPr>
            <w:tcW w:w="2374" w:type="dxa"/>
          </w:tcPr>
          <w:p w14:paraId="03848304" w14:textId="6DC36B17" w:rsidR="00C54D80" w:rsidRPr="00C54D80" w:rsidRDefault="00C54D80" w:rsidP="00C54D80">
            <w:pPr>
              <w:pStyle w:val="Cuerpo-PF"/>
              <w:rPr>
                <w:rFonts w:cs="Arial"/>
                <w:sz w:val="24"/>
                <w:szCs w:val="24"/>
              </w:rPr>
            </w:pPr>
            <w:r w:rsidRPr="00C54D80">
              <w:rPr>
                <w:rFonts w:cs="Arial"/>
                <w:sz w:val="24"/>
                <w:szCs w:val="24"/>
              </w:rPr>
              <w:t>255.255.255.192/26</w:t>
            </w:r>
          </w:p>
        </w:tc>
      </w:tr>
      <w:tr w:rsidR="00C54D80" w:rsidRPr="002F7F98" w14:paraId="6D8A4EA1" w14:textId="77777777" w:rsidTr="00C54D80">
        <w:trPr>
          <w:trHeight w:val="539"/>
        </w:trPr>
        <w:tc>
          <w:tcPr>
            <w:tcW w:w="1271" w:type="dxa"/>
          </w:tcPr>
          <w:p w14:paraId="3FAF94DF" w14:textId="1524D550" w:rsidR="00C54D80" w:rsidRPr="00C54D80" w:rsidRDefault="00C54D80" w:rsidP="00C54D80">
            <w:pPr>
              <w:pStyle w:val="Cuerpo-PF"/>
              <w:rPr>
                <w:rFonts w:cs="Arial"/>
                <w:sz w:val="24"/>
                <w:szCs w:val="24"/>
              </w:rPr>
            </w:pPr>
            <w:r w:rsidRPr="00C54D80">
              <w:rPr>
                <w:rFonts w:cs="Arial"/>
                <w:sz w:val="24"/>
                <w:szCs w:val="24"/>
              </w:rPr>
              <w:t>21</w:t>
            </w:r>
          </w:p>
        </w:tc>
        <w:tc>
          <w:tcPr>
            <w:tcW w:w="2268" w:type="dxa"/>
          </w:tcPr>
          <w:p w14:paraId="4DEF0328" w14:textId="54D87C1F" w:rsidR="00C54D80" w:rsidRPr="00C54D80" w:rsidRDefault="00C54D80" w:rsidP="00C54D80">
            <w:pPr>
              <w:pStyle w:val="Cuerpo-PF"/>
              <w:rPr>
                <w:rFonts w:cs="Arial"/>
                <w:sz w:val="24"/>
                <w:szCs w:val="24"/>
              </w:rPr>
            </w:pPr>
            <w:r w:rsidRPr="00C54D80">
              <w:rPr>
                <w:rFonts w:cs="Arial"/>
                <w:sz w:val="24"/>
                <w:szCs w:val="24"/>
              </w:rPr>
              <w:t>162.168.5.0</w:t>
            </w:r>
          </w:p>
        </w:tc>
        <w:tc>
          <w:tcPr>
            <w:tcW w:w="1985" w:type="dxa"/>
          </w:tcPr>
          <w:p w14:paraId="6558EEB2" w14:textId="7F8BCD73" w:rsidR="00C54D80" w:rsidRPr="00C54D80" w:rsidRDefault="00C54D80" w:rsidP="00C54D80">
            <w:pPr>
              <w:pStyle w:val="Cuerpo-PF"/>
              <w:rPr>
                <w:rFonts w:cs="Arial"/>
                <w:sz w:val="24"/>
                <w:szCs w:val="24"/>
              </w:rPr>
            </w:pPr>
            <w:r w:rsidRPr="00C54D80">
              <w:rPr>
                <w:rFonts w:cs="Arial"/>
                <w:sz w:val="24"/>
                <w:szCs w:val="24"/>
              </w:rPr>
              <w:t>162.168.5.1 - 162.168.5.62</w:t>
            </w:r>
          </w:p>
        </w:tc>
        <w:tc>
          <w:tcPr>
            <w:tcW w:w="2126" w:type="dxa"/>
          </w:tcPr>
          <w:p w14:paraId="1FCA025A" w14:textId="3ED940B2" w:rsidR="00C54D80" w:rsidRPr="00C54D80" w:rsidRDefault="00C54D80" w:rsidP="00C54D80">
            <w:pPr>
              <w:pStyle w:val="Cuerpo-PF"/>
              <w:rPr>
                <w:rFonts w:cs="Arial"/>
                <w:sz w:val="24"/>
                <w:szCs w:val="24"/>
              </w:rPr>
            </w:pPr>
            <w:r w:rsidRPr="00C54D80">
              <w:rPr>
                <w:rFonts w:cs="Arial"/>
                <w:sz w:val="24"/>
                <w:szCs w:val="24"/>
              </w:rPr>
              <w:t>162.168.5.63</w:t>
            </w:r>
          </w:p>
        </w:tc>
        <w:tc>
          <w:tcPr>
            <w:tcW w:w="2374" w:type="dxa"/>
          </w:tcPr>
          <w:p w14:paraId="23C8E873" w14:textId="7CF03A8D" w:rsidR="00C54D80" w:rsidRPr="00C54D80" w:rsidRDefault="00C54D80" w:rsidP="00C54D80">
            <w:pPr>
              <w:pStyle w:val="Cuerpo-PF"/>
              <w:rPr>
                <w:rFonts w:cs="Arial"/>
                <w:sz w:val="24"/>
                <w:szCs w:val="24"/>
              </w:rPr>
            </w:pPr>
            <w:r w:rsidRPr="00C54D80">
              <w:rPr>
                <w:rFonts w:cs="Arial"/>
                <w:sz w:val="24"/>
                <w:szCs w:val="24"/>
              </w:rPr>
              <w:t>255.255.255.192/26</w:t>
            </w:r>
          </w:p>
        </w:tc>
      </w:tr>
      <w:tr w:rsidR="00C54D80" w:rsidRPr="002F7F98" w14:paraId="3DD46CBA" w14:textId="77777777" w:rsidTr="00C54D80">
        <w:trPr>
          <w:trHeight w:val="350"/>
        </w:trPr>
        <w:tc>
          <w:tcPr>
            <w:tcW w:w="1271" w:type="dxa"/>
          </w:tcPr>
          <w:p w14:paraId="6DF761EF" w14:textId="42C40822" w:rsidR="00C54D80" w:rsidRPr="00C54D80" w:rsidRDefault="00C54D80" w:rsidP="00C54D80">
            <w:pPr>
              <w:pStyle w:val="Cuerpo-PF"/>
              <w:jc w:val="both"/>
              <w:rPr>
                <w:rFonts w:cs="Arial"/>
                <w:sz w:val="24"/>
                <w:szCs w:val="24"/>
              </w:rPr>
            </w:pPr>
            <w:r w:rsidRPr="00C54D80">
              <w:rPr>
                <w:rFonts w:cs="Arial"/>
                <w:sz w:val="24"/>
                <w:szCs w:val="24"/>
              </w:rPr>
              <w:t>22</w:t>
            </w:r>
          </w:p>
        </w:tc>
        <w:tc>
          <w:tcPr>
            <w:tcW w:w="2268" w:type="dxa"/>
          </w:tcPr>
          <w:p w14:paraId="4674F9F2" w14:textId="38F8543B" w:rsidR="00C54D80" w:rsidRPr="00C54D80" w:rsidRDefault="00C54D80" w:rsidP="00C54D80">
            <w:pPr>
              <w:pStyle w:val="Cuerpo-PF"/>
              <w:jc w:val="both"/>
              <w:rPr>
                <w:rFonts w:cs="Arial"/>
                <w:sz w:val="24"/>
                <w:szCs w:val="24"/>
              </w:rPr>
            </w:pPr>
            <w:r w:rsidRPr="00C54D80">
              <w:rPr>
                <w:rFonts w:cs="Arial"/>
                <w:sz w:val="24"/>
                <w:szCs w:val="24"/>
              </w:rPr>
              <w:t>162.168.5.64</w:t>
            </w:r>
          </w:p>
        </w:tc>
        <w:tc>
          <w:tcPr>
            <w:tcW w:w="1985" w:type="dxa"/>
          </w:tcPr>
          <w:p w14:paraId="10A596F4" w14:textId="671A11A7" w:rsidR="00C54D80" w:rsidRPr="00C54D80" w:rsidRDefault="00C54D80" w:rsidP="00C54D80">
            <w:pPr>
              <w:pStyle w:val="Cuerpo-PF"/>
              <w:jc w:val="both"/>
              <w:rPr>
                <w:rFonts w:cs="Arial"/>
                <w:sz w:val="24"/>
                <w:szCs w:val="24"/>
              </w:rPr>
            </w:pPr>
            <w:r w:rsidRPr="00C54D80">
              <w:rPr>
                <w:rFonts w:cs="Arial"/>
                <w:sz w:val="24"/>
                <w:szCs w:val="24"/>
              </w:rPr>
              <w:t>162.168.5.65 - 162.168.5.126</w:t>
            </w:r>
          </w:p>
        </w:tc>
        <w:tc>
          <w:tcPr>
            <w:tcW w:w="2126" w:type="dxa"/>
          </w:tcPr>
          <w:p w14:paraId="3B9CC08B" w14:textId="79BF3388" w:rsidR="00C54D80" w:rsidRPr="00C54D80" w:rsidRDefault="00C54D80" w:rsidP="00C54D80">
            <w:pPr>
              <w:pStyle w:val="Cuerpo-PF"/>
              <w:jc w:val="both"/>
              <w:rPr>
                <w:rFonts w:cs="Arial"/>
                <w:sz w:val="24"/>
                <w:szCs w:val="24"/>
              </w:rPr>
            </w:pPr>
            <w:r w:rsidRPr="00C54D80">
              <w:rPr>
                <w:rFonts w:cs="Arial"/>
                <w:sz w:val="24"/>
                <w:szCs w:val="24"/>
              </w:rPr>
              <w:t>162.168.5.127</w:t>
            </w:r>
          </w:p>
        </w:tc>
        <w:tc>
          <w:tcPr>
            <w:tcW w:w="2374" w:type="dxa"/>
          </w:tcPr>
          <w:p w14:paraId="07936D4A" w14:textId="27033453" w:rsidR="00C54D80" w:rsidRPr="00C54D80" w:rsidRDefault="00C54D80" w:rsidP="00C54D80">
            <w:pPr>
              <w:pStyle w:val="Cuerpo-PF"/>
              <w:jc w:val="both"/>
              <w:rPr>
                <w:rFonts w:cs="Arial"/>
                <w:sz w:val="24"/>
                <w:szCs w:val="24"/>
              </w:rPr>
            </w:pPr>
            <w:r w:rsidRPr="00C54D80">
              <w:rPr>
                <w:rFonts w:cs="Arial"/>
                <w:sz w:val="24"/>
                <w:szCs w:val="24"/>
              </w:rPr>
              <w:t>255.255.255.192/26</w:t>
            </w:r>
          </w:p>
        </w:tc>
      </w:tr>
      <w:tr w:rsidR="00C54D80" w:rsidRPr="002F7F98" w14:paraId="3C7FB96E" w14:textId="77777777" w:rsidTr="00C54D80">
        <w:trPr>
          <w:trHeight w:val="350"/>
        </w:trPr>
        <w:tc>
          <w:tcPr>
            <w:tcW w:w="1271" w:type="dxa"/>
          </w:tcPr>
          <w:p w14:paraId="195BE1EE" w14:textId="5BACFA19" w:rsidR="00C54D80" w:rsidRPr="00C54D80" w:rsidRDefault="00C54D80" w:rsidP="00C54D80">
            <w:pPr>
              <w:pStyle w:val="Cuerpo-PF"/>
              <w:rPr>
                <w:rFonts w:cs="Arial"/>
                <w:sz w:val="24"/>
                <w:szCs w:val="24"/>
              </w:rPr>
            </w:pPr>
            <w:r w:rsidRPr="00C54D80">
              <w:rPr>
                <w:rFonts w:cs="Arial"/>
                <w:sz w:val="24"/>
                <w:szCs w:val="24"/>
              </w:rPr>
              <w:t>23</w:t>
            </w:r>
          </w:p>
        </w:tc>
        <w:tc>
          <w:tcPr>
            <w:tcW w:w="2268" w:type="dxa"/>
          </w:tcPr>
          <w:p w14:paraId="74F73070" w14:textId="1DAAE014" w:rsidR="00C54D80" w:rsidRPr="00C54D80" w:rsidRDefault="00C54D80" w:rsidP="00C54D80">
            <w:pPr>
              <w:pStyle w:val="Cuerpo-PF"/>
              <w:rPr>
                <w:rFonts w:cs="Arial"/>
                <w:sz w:val="24"/>
                <w:szCs w:val="24"/>
              </w:rPr>
            </w:pPr>
            <w:r w:rsidRPr="00C54D80">
              <w:rPr>
                <w:rFonts w:cs="Arial"/>
                <w:sz w:val="24"/>
                <w:szCs w:val="24"/>
              </w:rPr>
              <w:t>162.168.5.128</w:t>
            </w:r>
          </w:p>
        </w:tc>
        <w:tc>
          <w:tcPr>
            <w:tcW w:w="1985" w:type="dxa"/>
          </w:tcPr>
          <w:p w14:paraId="4A0A35BE" w14:textId="5A3CAD61" w:rsidR="00C54D80" w:rsidRPr="00C54D80" w:rsidRDefault="00C54D80" w:rsidP="00C54D80">
            <w:pPr>
              <w:pStyle w:val="Cuerpo-PF"/>
              <w:rPr>
                <w:rFonts w:cs="Arial"/>
                <w:sz w:val="24"/>
                <w:szCs w:val="24"/>
              </w:rPr>
            </w:pPr>
            <w:r w:rsidRPr="00C54D80">
              <w:rPr>
                <w:rFonts w:cs="Arial"/>
                <w:sz w:val="24"/>
                <w:szCs w:val="24"/>
              </w:rPr>
              <w:t>162.168.5.129 - 162.168.5.190</w:t>
            </w:r>
          </w:p>
        </w:tc>
        <w:tc>
          <w:tcPr>
            <w:tcW w:w="2126" w:type="dxa"/>
          </w:tcPr>
          <w:p w14:paraId="04BC9A03" w14:textId="3EFA46F4" w:rsidR="00C54D80" w:rsidRPr="00C54D80" w:rsidRDefault="00C54D80" w:rsidP="00C54D80">
            <w:pPr>
              <w:pStyle w:val="Cuerpo-PF"/>
              <w:rPr>
                <w:rFonts w:cs="Arial"/>
                <w:sz w:val="24"/>
                <w:szCs w:val="24"/>
              </w:rPr>
            </w:pPr>
            <w:r w:rsidRPr="00C54D80">
              <w:rPr>
                <w:rFonts w:cs="Arial"/>
                <w:sz w:val="24"/>
                <w:szCs w:val="24"/>
              </w:rPr>
              <w:t>162.168.5.191</w:t>
            </w:r>
          </w:p>
        </w:tc>
        <w:tc>
          <w:tcPr>
            <w:tcW w:w="2374" w:type="dxa"/>
          </w:tcPr>
          <w:p w14:paraId="526D0C5A" w14:textId="40FB2CCB" w:rsidR="00C54D80" w:rsidRPr="00C54D80" w:rsidRDefault="00C54D80" w:rsidP="00C54D80">
            <w:pPr>
              <w:pStyle w:val="Cuerpo-PF"/>
              <w:rPr>
                <w:rFonts w:cs="Arial"/>
                <w:sz w:val="24"/>
                <w:szCs w:val="24"/>
              </w:rPr>
            </w:pPr>
            <w:r w:rsidRPr="00C54D80">
              <w:rPr>
                <w:rFonts w:cs="Arial"/>
                <w:sz w:val="24"/>
                <w:szCs w:val="24"/>
              </w:rPr>
              <w:t>255.255.255.192/26</w:t>
            </w:r>
          </w:p>
        </w:tc>
      </w:tr>
      <w:tr w:rsidR="00C54D80" w:rsidRPr="002F7F98" w14:paraId="7DFCD5D5" w14:textId="77777777" w:rsidTr="00C54D80">
        <w:trPr>
          <w:trHeight w:val="350"/>
        </w:trPr>
        <w:tc>
          <w:tcPr>
            <w:tcW w:w="1271" w:type="dxa"/>
          </w:tcPr>
          <w:p w14:paraId="0AF9778C" w14:textId="29146BC2" w:rsidR="00C54D80" w:rsidRPr="00C54D80" w:rsidRDefault="00C54D80" w:rsidP="00C54D80">
            <w:pPr>
              <w:pStyle w:val="Cuerpo-PF"/>
              <w:rPr>
                <w:rFonts w:cs="Arial"/>
                <w:sz w:val="24"/>
                <w:szCs w:val="24"/>
              </w:rPr>
            </w:pPr>
            <w:r w:rsidRPr="00C54D80">
              <w:rPr>
                <w:rFonts w:cs="Arial"/>
                <w:sz w:val="24"/>
                <w:szCs w:val="24"/>
              </w:rPr>
              <w:t>24</w:t>
            </w:r>
          </w:p>
        </w:tc>
        <w:tc>
          <w:tcPr>
            <w:tcW w:w="2268" w:type="dxa"/>
          </w:tcPr>
          <w:p w14:paraId="1F6BED62" w14:textId="5788C075" w:rsidR="00C54D80" w:rsidRPr="00C54D80" w:rsidRDefault="00C54D80" w:rsidP="00C54D80">
            <w:pPr>
              <w:pStyle w:val="Cuerpo-PF"/>
              <w:rPr>
                <w:rFonts w:cs="Arial"/>
                <w:sz w:val="24"/>
                <w:szCs w:val="24"/>
              </w:rPr>
            </w:pPr>
            <w:r w:rsidRPr="00C54D80">
              <w:rPr>
                <w:rFonts w:cs="Arial"/>
                <w:sz w:val="24"/>
                <w:szCs w:val="24"/>
              </w:rPr>
              <w:t>162.168.5.192</w:t>
            </w:r>
          </w:p>
        </w:tc>
        <w:tc>
          <w:tcPr>
            <w:tcW w:w="1985" w:type="dxa"/>
          </w:tcPr>
          <w:p w14:paraId="0A7E92EF" w14:textId="66DA06A2" w:rsidR="00C54D80" w:rsidRPr="00C54D80" w:rsidRDefault="00C54D80" w:rsidP="00C54D80">
            <w:pPr>
              <w:pStyle w:val="Cuerpo-PF"/>
              <w:rPr>
                <w:rFonts w:cs="Arial"/>
                <w:sz w:val="24"/>
                <w:szCs w:val="24"/>
              </w:rPr>
            </w:pPr>
            <w:r w:rsidRPr="00C54D80">
              <w:rPr>
                <w:rFonts w:cs="Arial"/>
                <w:sz w:val="24"/>
                <w:szCs w:val="24"/>
              </w:rPr>
              <w:t>162.168.5.193 - 162.168.5.254</w:t>
            </w:r>
          </w:p>
        </w:tc>
        <w:tc>
          <w:tcPr>
            <w:tcW w:w="2126" w:type="dxa"/>
          </w:tcPr>
          <w:p w14:paraId="34D7957E" w14:textId="2CB00616" w:rsidR="00C54D80" w:rsidRPr="00C54D80" w:rsidRDefault="00C54D80" w:rsidP="00C54D80">
            <w:pPr>
              <w:pStyle w:val="Cuerpo-PF"/>
              <w:rPr>
                <w:rFonts w:cs="Arial"/>
                <w:sz w:val="24"/>
                <w:szCs w:val="24"/>
              </w:rPr>
            </w:pPr>
            <w:r w:rsidRPr="00C54D80">
              <w:rPr>
                <w:rFonts w:cs="Arial"/>
                <w:sz w:val="24"/>
                <w:szCs w:val="24"/>
              </w:rPr>
              <w:t>162.168.5.255</w:t>
            </w:r>
          </w:p>
        </w:tc>
        <w:tc>
          <w:tcPr>
            <w:tcW w:w="2374" w:type="dxa"/>
          </w:tcPr>
          <w:p w14:paraId="4D8EE53B" w14:textId="7EF23D03" w:rsidR="00C54D80" w:rsidRPr="00C54D80" w:rsidRDefault="00C54D80" w:rsidP="00C54D80">
            <w:pPr>
              <w:pStyle w:val="Cuerpo-PF"/>
              <w:rPr>
                <w:rFonts w:cs="Arial"/>
                <w:sz w:val="24"/>
                <w:szCs w:val="24"/>
              </w:rPr>
            </w:pPr>
            <w:r w:rsidRPr="00C54D80">
              <w:rPr>
                <w:rFonts w:cs="Arial"/>
                <w:sz w:val="24"/>
                <w:szCs w:val="24"/>
              </w:rPr>
              <w:t>255.255.255.192/26</w:t>
            </w:r>
          </w:p>
        </w:tc>
      </w:tr>
      <w:tr w:rsidR="00C54D80" w:rsidRPr="002F7F98" w14:paraId="68100220" w14:textId="77777777" w:rsidTr="00C54D80">
        <w:trPr>
          <w:trHeight w:val="674"/>
        </w:trPr>
        <w:tc>
          <w:tcPr>
            <w:tcW w:w="1271" w:type="dxa"/>
          </w:tcPr>
          <w:p w14:paraId="67A43E91" w14:textId="3CFE15C9" w:rsidR="00C54D80" w:rsidRPr="00C54D80" w:rsidRDefault="00C54D80" w:rsidP="00C54D80">
            <w:pPr>
              <w:pStyle w:val="Cuerpo-PF"/>
              <w:rPr>
                <w:rFonts w:cs="Arial"/>
                <w:sz w:val="24"/>
                <w:szCs w:val="24"/>
              </w:rPr>
            </w:pPr>
            <w:r w:rsidRPr="00C54D80">
              <w:rPr>
                <w:rFonts w:cs="Arial"/>
                <w:sz w:val="24"/>
                <w:szCs w:val="24"/>
              </w:rPr>
              <w:t>25</w:t>
            </w:r>
          </w:p>
        </w:tc>
        <w:tc>
          <w:tcPr>
            <w:tcW w:w="2268" w:type="dxa"/>
          </w:tcPr>
          <w:p w14:paraId="230139FD" w14:textId="7EECBAD7" w:rsidR="00C54D80" w:rsidRPr="00C54D80" w:rsidRDefault="00C54D80" w:rsidP="00C54D80">
            <w:pPr>
              <w:pStyle w:val="Cuerpo-PF"/>
              <w:rPr>
                <w:rFonts w:cs="Arial"/>
                <w:sz w:val="24"/>
                <w:szCs w:val="24"/>
              </w:rPr>
            </w:pPr>
            <w:r w:rsidRPr="00C54D80">
              <w:rPr>
                <w:rFonts w:cs="Arial"/>
                <w:sz w:val="24"/>
                <w:szCs w:val="24"/>
              </w:rPr>
              <w:t>162.168.6.0</w:t>
            </w:r>
          </w:p>
        </w:tc>
        <w:tc>
          <w:tcPr>
            <w:tcW w:w="1985" w:type="dxa"/>
          </w:tcPr>
          <w:p w14:paraId="011A5550" w14:textId="634E12B9" w:rsidR="00C54D80" w:rsidRPr="00C54D80" w:rsidRDefault="00C54D80" w:rsidP="00C54D80">
            <w:pPr>
              <w:pStyle w:val="Cuerpo-PF"/>
              <w:rPr>
                <w:rFonts w:cs="Arial"/>
                <w:sz w:val="24"/>
                <w:szCs w:val="24"/>
              </w:rPr>
            </w:pPr>
            <w:r w:rsidRPr="00C54D80">
              <w:rPr>
                <w:rFonts w:cs="Arial"/>
                <w:sz w:val="24"/>
                <w:szCs w:val="24"/>
              </w:rPr>
              <w:t>162.168.6.1 - 162.168.6.62</w:t>
            </w:r>
          </w:p>
        </w:tc>
        <w:tc>
          <w:tcPr>
            <w:tcW w:w="2126" w:type="dxa"/>
          </w:tcPr>
          <w:p w14:paraId="6A478C97" w14:textId="0876440F" w:rsidR="00C54D80" w:rsidRPr="00C54D80" w:rsidRDefault="00C54D80" w:rsidP="00C54D80">
            <w:pPr>
              <w:pStyle w:val="Cuerpo-PF"/>
              <w:rPr>
                <w:rFonts w:cs="Arial"/>
                <w:sz w:val="24"/>
                <w:szCs w:val="24"/>
              </w:rPr>
            </w:pPr>
            <w:r w:rsidRPr="00C54D80">
              <w:rPr>
                <w:rFonts w:cs="Arial"/>
                <w:sz w:val="24"/>
                <w:szCs w:val="24"/>
              </w:rPr>
              <w:t>162.168.6.63</w:t>
            </w:r>
          </w:p>
        </w:tc>
        <w:tc>
          <w:tcPr>
            <w:tcW w:w="2374" w:type="dxa"/>
          </w:tcPr>
          <w:p w14:paraId="784772E7" w14:textId="2E1B910E" w:rsidR="00C54D80" w:rsidRPr="00C54D80" w:rsidRDefault="00C54D80" w:rsidP="00C54D80">
            <w:pPr>
              <w:rPr>
                <w:rFonts w:ascii="Arial" w:hAnsi="Arial" w:cs="Arial"/>
                <w:b w:val="0"/>
                <w:sz w:val="24"/>
                <w:szCs w:val="24"/>
                <w:lang w:val="es-MX"/>
              </w:rPr>
            </w:pPr>
            <w:r w:rsidRPr="00C54D80">
              <w:rPr>
                <w:rFonts w:ascii="Arial" w:hAnsi="Arial" w:cs="Arial"/>
                <w:b w:val="0"/>
                <w:sz w:val="24"/>
                <w:szCs w:val="24"/>
                <w:lang w:val="es-MX"/>
              </w:rPr>
              <w:t>255.255.255.192/26</w:t>
            </w:r>
          </w:p>
        </w:tc>
      </w:tr>
      <w:tr w:rsidR="00C54D80" w:rsidRPr="002F7F98" w14:paraId="1A0239E6" w14:textId="77777777" w:rsidTr="00C54D80">
        <w:trPr>
          <w:trHeight w:val="539"/>
        </w:trPr>
        <w:tc>
          <w:tcPr>
            <w:tcW w:w="1271" w:type="dxa"/>
          </w:tcPr>
          <w:p w14:paraId="492E695B" w14:textId="5B93617F" w:rsidR="00C54D80" w:rsidRPr="00C54D80" w:rsidRDefault="00C54D80" w:rsidP="00C54D80">
            <w:pPr>
              <w:pStyle w:val="Cuerpo-PF"/>
              <w:rPr>
                <w:rFonts w:cs="Arial"/>
                <w:sz w:val="24"/>
                <w:szCs w:val="24"/>
              </w:rPr>
            </w:pPr>
            <w:r w:rsidRPr="00C54D80">
              <w:rPr>
                <w:rFonts w:cs="Arial"/>
                <w:sz w:val="24"/>
                <w:szCs w:val="24"/>
              </w:rPr>
              <w:t>26</w:t>
            </w:r>
          </w:p>
        </w:tc>
        <w:tc>
          <w:tcPr>
            <w:tcW w:w="2268" w:type="dxa"/>
          </w:tcPr>
          <w:p w14:paraId="148C98D6" w14:textId="4880ABF6" w:rsidR="00C54D80" w:rsidRPr="00C54D80" w:rsidRDefault="00C54D80" w:rsidP="00C54D80">
            <w:pPr>
              <w:pStyle w:val="Cuerpo-PF"/>
              <w:rPr>
                <w:rFonts w:cs="Arial"/>
                <w:sz w:val="24"/>
                <w:szCs w:val="24"/>
              </w:rPr>
            </w:pPr>
            <w:r w:rsidRPr="00C54D80">
              <w:rPr>
                <w:rFonts w:cs="Arial"/>
                <w:sz w:val="24"/>
                <w:szCs w:val="24"/>
              </w:rPr>
              <w:t>162.168.6.64</w:t>
            </w:r>
          </w:p>
        </w:tc>
        <w:tc>
          <w:tcPr>
            <w:tcW w:w="1985" w:type="dxa"/>
          </w:tcPr>
          <w:p w14:paraId="70CFF5DF" w14:textId="5F56CC9F" w:rsidR="00C54D80" w:rsidRPr="00C54D80" w:rsidRDefault="00C54D80" w:rsidP="00C54D80">
            <w:pPr>
              <w:pStyle w:val="Cuerpo-PF"/>
              <w:rPr>
                <w:rFonts w:cs="Arial"/>
                <w:sz w:val="24"/>
                <w:szCs w:val="24"/>
              </w:rPr>
            </w:pPr>
            <w:r w:rsidRPr="00C54D80">
              <w:rPr>
                <w:rFonts w:cs="Arial"/>
                <w:sz w:val="24"/>
                <w:szCs w:val="24"/>
              </w:rPr>
              <w:t>162.168.6.65 - 162.168.6.126</w:t>
            </w:r>
          </w:p>
        </w:tc>
        <w:tc>
          <w:tcPr>
            <w:tcW w:w="2126" w:type="dxa"/>
          </w:tcPr>
          <w:p w14:paraId="75186BB0" w14:textId="0D9C0279" w:rsidR="00C54D80" w:rsidRPr="00C54D80" w:rsidRDefault="00C54D80" w:rsidP="00C54D80">
            <w:pPr>
              <w:pStyle w:val="Cuerpo-PF"/>
              <w:rPr>
                <w:rFonts w:cs="Arial"/>
                <w:sz w:val="24"/>
                <w:szCs w:val="24"/>
              </w:rPr>
            </w:pPr>
            <w:r w:rsidRPr="00C54D80">
              <w:rPr>
                <w:rFonts w:cs="Arial"/>
                <w:sz w:val="24"/>
                <w:szCs w:val="24"/>
              </w:rPr>
              <w:t xml:space="preserve">162.168.6.127 </w:t>
            </w:r>
          </w:p>
        </w:tc>
        <w:tc>
          <w:tcPr>
            <w:tcW w:w="2374" w:type="dxa"/>
          </w:tcPr>
          <w:p w14:paraId="44E82C8F" w14:textId="72988E64" w:rsidR="00C54D80" w:rsidRPr="00C54D80" w:rsidRDefault="00C54D80" w:rsidP="00C54D80">
            <w:pPr>
              <w:pStyle w:val="Cuerpo-PF"/>
              <w:rPr>
                <w:rFonts w:cs="Arial"/>
                <w:sz w:val="24"/>
                <w:szCs w:val="24"/>
              </w:rPr>
            </w:pPr>
            <w:r w:rsidRPr="00C54D80">
              <w:rPr>
                <w:rFonts w:cs="Arial"/>
                <w:sz w:val="24"/>
                <w:szCs w:val="24"/>
              </w:rPr>
              <w:t>255.255.255.192/26</w:t>
            </w:r>
          </w:p>
        </w:tc>
      </w:tr>
      <w:tr w:rsidR="00C54D80" w:rsidRPr="002F7F98" w14:paraId="465EB295" w14:textId="77777777" w:rsidTr="00C54D80">
        <w:trPr>
          <w:trHeight w:val="350"/>
        </w:trPr>
        <w:tc>
          <w:tcPr>
            <w:tcW w:w="1271" w:type="dxa"/>
          </w:tcPr>
          <w:p w14:paraId="6273FF20" w14:textId="461EDBAC" w:rsidR="00C54D80" w:rsidRPr="00C54D80" w:rsidRDefault="00C54D80" w:rsidP="00C54D80">
            <w:pPr>
              <w:pStyle w:val="Cuerpo-PF"/>
              <w:jc w:val="both"/>
              <w:rPr>
                <w:rFonts w:cs="Arial"/>
                <w:sz w:val="24"/>
                <w:szCs w:val="24"/>
              </w:rPr>
            </w:pPr>
            <w:r w:rsidRPr="00C54D80">
              <w:rPr>
                <w:rFonts w:cs="Arial"/>
                <w:sz w:val="24"/>
                <w:szCs w:val="24"/>
              </w:rPr>
              <w:t>27</w:t>
            </w:r>
          </w:p>
        </w:tc>
        <w:tc>
          <w:tcPr>
            <w:tcW w:w="2268" w:type="dxa"/>
          </w:tcPr>
          <w:p w14:paraId="170F4EE9" w14:textId="6DA52203" w:rsidR="00C54D80" w:rsidRPr="00C54D80" w:rsidRDefault="00C54D80" w:rsidP="00C54D80">
            <w:pPr>
              <w:pStyle w:val="Cuerpo-PF"/>
              <w:jc w:val="both"/>
              <w:rPr>
                <w:rFonts w:cs="Arial"/>
                <w:sz w:val="24"/>
                <w:szCs w:val="24"/>
              </w:rPr>
            </w:pPr>
            <w:r w:rsidRPr="00C54D80">
              <w:rPr>
                <w:rFonts w:cs="Arial"/>
                <w:sz w:val="24"/>
                <w:szCs w:val="24"/>
              </w:rPr>
              <w:t>162.168.6.128</w:t>
            </w:r>
          </w:p>
        </w:tc>
        <w:tc>
          <w:tcPr>
            <w:tcW w:w="1985" w:type="dxa"/>
          </w:tcPr>
          <w:p w14:paraId="415303C8" w14:textId="4C7E0B9D" w:rsidR="00C54D80" w:rsidRPr="00C54D80" w:rsidRDefault="00C54D80" w:rsidP="00C54D80">
            <w:pPr>
              <w:pStyle w:val="Cuerpo-PF"/>
              <w:jc w:val="both"/>
              <w:rPr>
                <w:rFonts w:cs="Arial"/>
                <w:sz w:val="24"/>
                <w:szCs w:val="24"/>
              </w:rPr>
            </w:pPr>
            <w:r w:rsidRPr="00C54D80">
              <w:rPr>
                <w:rFonts w:cs="Arial"/>
                <w:sz w:val="24"/>
                <w:szCs w:val="24"/>
              </w:rPr>
              <w:t>162.168.6.129 - 162.168.6.190</w:t>
            </w:r>
          </w:p>
        </w:tc>
        <w:tc>
          <w:tcPr>
            <w:tcW w:w="2126" w:type="dxa"/>
          </w:tcPr>
          <w:p w14:paraId="28C4DFE8" w14:textId="30C35A26" w:rsidR="00C54D80" w:rsidRPr="00C54D80" w:rsidRDefault="00C54D80" w:rsidP="00C54D80">
            <w:pPr>
              <w:pStyle w:val="Cuerpo-PF"/>
              <w:jc w:val="both"/>
              <w:rPr>
                <w:rFonts w:cs="Arial"/>
                <w:sz w:val="24"/>
                <w:szCs w:val="24"/>
              </w:rPr>
            </w:pPr>
            <w:r w:rsidRPr="00C54D80">
              <w:rPr>
                <w:rFonts w:cs="Arial"/>
                <w:sz w:val="24"/>
                <w:szCs w:val="24"/>
              </w:rPr>
              <w:t>162.168.6.191</w:t>
            </w:r>
          </w:p>
        </w:tc>
        <w:tc>
          <w:tcPr>
            <w:tcW w:w="2374" w:type="dxa"/>
          </w:tcPr>
          <w:p w14:paraId="23CE8F5D" w14:textId="619B7708" w:rsidR="00C54D80" w:rsidRPr="00C54D80" w:rsidRDefault="00C54D80" w:rsidP="00C54D80">
            <w:pPr>
              <w:pStyle w:val="Cuerpo-PF"/>
              <w:jc w:val="both"/>
              <w:rPr>
                <w:rFonts w:cs="Arial"/>
                <w:sz w:val="24"/>
                <w:szCs w:val="24"/>
              </w:rPr>
            </w:pPr>
            <w:r w:rsidRPr="00C54D80">
              <w:rPr>
                <w:rFonts w:cs="Arial"/>
                <w:sz w:val="24"/>
                <w:szCs w:val="24"/>
              </w:rPr>
              <w:t>255.255.255.192/26</w:t>
            </w:r>
          </w:p>
        </w:tc>
      </w:tr>
      <w:tr w:rsidR="00C54D80" w:rsidRPr="002F7F98" w14:paraId="169BBF0C" w14:textId="77777777" w:rsidTr="00C54D80">
        <w:trPr>
          <w:trHeight w:val="350"/>
        </w:trPr>
        <w:tc>
          <w:tcPr>
            <w:tcW w:w="1271" w:type="dxa"/>
          </w:tcPr>
          <w:p w14:paraId="39F5E921" w14:textId="34931A85" w:rsidR="00C54D80" w:rsidRPr="00C54D80" w:rsidRDefault="00C54D80" w:rsidP="00C54D80">
            <w:pPr>
              <w:pStyle w:val="Cuerpo-PF"/>
              <w:rPr>
                <w:rFonts w:cs="Arial"/>
                <w:sz w:val="24"/>
                <w:szCs w:val="24"/>
              </w:rPr>
            </w:pPr>
            <w:r w:rsidRPr="00C54D80">
              <w:rPr>
                <w:rFonts w:cs="Arial"/>
                <w:sz w:val="24"/>
                <w:szCs w:val="24"/>
              </w:rPr>
              <w:t>28</w:t>
            </w:r>
          </w:p>
        </w:tc>
        <w:tc>
          <w:tcPr>
            <w:tcW w:w="2268" w:type="dxa"/>
          </w:tcPr>
          <w:p w14:paraId="29FD5927" w14:textId="1CA77355" w:rsidR="00C54D80" w:rsidRPr="00C54D80" w:rsidRDefault="00C54D80" w:rsidP="00C54D80">
            <w:pPr>
              <w:pStyle w:val="Cuerpo-PF"/>
              <w:rPr>
                <w:rFonts w:cs="Arial"/>
                <w:sz w:val="24"/>
                <w:szCs w:val="24"/>
              </w:rPr>
            </w:pPr>
            <w:r w:rsidRPr="00C54D80">
              <w:rPr>
                <w:rFonts w:cs="Arial"/>
                <w:sz w:val="24"/>
                <w:szCs w:val="24"/>
              </w:rPr>
              <w:t>162.168.6.192</w:t>
            </w:r>
          </w:p>
        </w:tc>
        <w:tc>
          <w:tcPr>
            <w:tcW w:w="1985" w:type="dxa"/>
          </w:tcPr>
          <w:p w14:paraId="7751EF8D" w14:textId="29FEA5B4" w:rsidR="00C54D80" w:rsidRPr="00C54D80" w:rsidRDefault="00C54D80" w:rsidP="00C54D80">
            <w:pPr>
              <w:pStyle w:val="Cuerpo-PF"/>
              <w:rPr>
                <w:rFonts w:cs="Arial"/>
                <w:sz w:val="24"/>
                <w:szCs w:val="24"/>
              </w:rPr>
            </w:pPr>
            <w:r w:rsidRPr="00C54D80">
              <w:rPr>
                <w:rFonts w:cs="Arial"/>
                <w:sz w:val="24"/>
                <w:szCs w:val="24"/>
              </w:rPr>
              <w:t>162.168.6.193 - 162.168.6.254</w:t>
            </w:r>
          </w:p>
        </w:tc>
        <w:tc>
          <w:tcPr>
            <w:tcW w:w="2126" w:type="dxa"/>
          </w:tcPr>
          <w:p w14:paraId="1D5FF1E1" w14:textId="70503A46" w:rsidR="00C54D80" w:rsidRPr="00C54D80" w:rsidRDefault="00C54D80" w:rsidP="00C54D80">
            <w:pPr>
              <w:pStyle w:val="Cuerpo-PF"/>
              <w:rPr>
                <w:rFonts w:cs="Arial"/>
                <w:sz w:val="24"/>
                <w:szCs w:val="24"/>
              </w:rPr>
            </w:pPr>
            <w:r w:rsidRPr="00C54D80">
              <w:rPr>
                <w:rFonts w:cs="Arial"/>
                <w:sz w:val="24"/>
                <w:szCs w:val="24"/>
              </w:rPr>
              <w:t>162.168.6.255</w:t>
            </w:r>
          </w:p>
        </w:tc>
        <w:tc>
          <w:tcPr>
            <w:tcW w:w="2374" w:type="dxa"/>
          </w:tcPr>
          <w:p w14:paraId="04CF0FBF" w14:textId="24324C8B" w:rsidR="00C54D80" w:rsidRPr="00C54D80" w:rsidRDefault="00C54D80" w:rsidP="00C54D80">
            <w:pPr>
              <w:pStyle w:val="Cuerpo-PF"/>
              <w:rPr>
                <w:rFonts w:cs="Arial"/>
                <w:sz w:val="24"/>
                <w:szCs w:val="24"/>
              </w:rPr>
            </w:pPr>
            <w:r w:rsidRPr="00C54D80">
              <w:rPr>
                <w:rFonts w:cs="Arial"/>
                <w:sz w:val="24"/>
                <w:szCs w:val="24"/>
              </w:rPr>
              <w:t>255.255.255.192/26</w:t>
            </w:r>
          </w:p>
        </w:tc>
      </w:tr>
      <w:tr w:rsidR="00C54D80" w:rsidRPr="002F7F98" w14:paraId="1FD63D2E" w14:textId="77777777" w:rsidTr="00C54D80">
        <w:trPr>
          <w:trHeight w:val="350"/>
        </w:trPr>
        <w:tc>
          <w:tcPr>
            <w:tcW w:w="1271" w:type="dxa"/>
          </w:tcPr>
          <w:p w14:paraId="6FFCECB9" w14:textId="27715255" w:rsidR="00C54D80" w:rsidRPr="00C54D80" w:rsidRDefault="00C54D80" w:rsidP="00C54D80">
            <w:pPr>
              <w:pStyle w:val="Cuerpo-PF"/>
              <w:rPr>
                <w:rFonts w:cs="Arial"/>
                <w:sz w:val="24"/>
                <w:szCs w:val="24"/>
              </w:rPr>
            </w:pPr>
            <w:r w:rsidRPr="00C54D80">
              <w:rPr>
                <w:rFonts w:cs="Arial"/>
                <w:sz w:val="24"/>
                <w:szCs w:val="24"/>
              </w:rPr>
              <w:t>29</w:t>
            </w:r>
          </w:p>
        </w:tc>
        <w:tc>
          <w:tcPr>
            <w:tcW w:w="2268" w:type="dxa"/>
          </w:tcPr>
          <w:p w14:paraId="55126C58" w14:textId="0D7518F4" w:rsidR="00C54D80" w:rsidRPr="00C54D80" w:rsidRDefault="00C54D80" w:rsidP="00C54D80">
            <w:pPr>
              <w:pStyle w:val="Cuerpo-PF"/>
              <w:rPr>
                <w:rFonts w:cs="Arial"/>
                <w:sz w:val="24"/>
                <w:szCs w:val="24"/>
              </w:rPr>
            </w:pPr>
            <w:r w:rsidRPr="00C54D80">
              <w:rPr>
                <w:rFonts w:cs="Arial"/>
                <w:sz w:val="24"/>
                <w:szCs w:val="24"/>
              </w:rPr>
              <w:t>162.168.7.0</w:t>
            </w:r>
          </w:p>
        </w:tc>
        <w:tc>
          <w:tcPr>
            <w:tcW w:w="1985" w:type="dxa"/>
          </w:tcPr>
          <w:p w14:paraId="3ED33E9D" w14:textId="377D5F28" w:rsidR="00C54D80" w:rsidRPr="00C54D80" w:rsidRDefault="00C54D80" w:rsidP="00C54D80">
            <w:pPr>
              <w:pStyle w:val="Cuerpo-PF"/>
              <w:rPr>
                <w:rFonts w:cs="Arial"/>
                <w:sz w:val="24"/>
                <w:szCs w:val="24"/>
              </w:rPr>
            </w:pPr>
            <w:r w:rsidRPr="00C54D80">
              <w:rPr>
                <w:rFonts w:cs="Arial"/>
                <w:sz w:val="24"/>
                <w:szCs w:val="24"/>
              </w:rPr>
              <w:t>162.168.7.1 - 162.168.7.62</w:t>
            </w:r>
          </w:p>
        </w:tc>
        <w:tc>
          <w:tcPr>
            <w:tcW w:w="2126" w:type="dxa"/>
          </w:tcPr>
          <w:p w14:paraId="4915F449" w14:textId="3F5F5422" w:rsidR="00C54D80" w:rsidRPr="00C54D80" w:rsidRDefault="00C54D80" w:rsidP="00C54D80">
            <w:pPr>
              <w:pStyle w:val="Cuerpo-PF"/>
              <w:rPr>
                <w:rFonts w:cs="Arial"/>
                <w:sz w:val="24"/>
                <w:szCs w:val="24"/>
              </w:rPr>
            </w:pPr>
            <w:r w:rsidRPr="00C54D80">
              <w:rPr>
                <w:rFonts w:cs="Arial"/>
                <w:sz w:val="24"/>
                <w:szCs w:val="24"/>
              </w:rPr>
              <w:t>162.168.7.63</w:t>
            </w:r>
          </w:p>
        </w:tc>
        <w:tc>
          <w:tcPr>
            <w:tcW w:w="2374" w:type="dxa"/>
          </w:tcPr>
          <w:p w14:paraId="6A4979E5" w14:textId="38AF33C8" w:rsidR="00C54D80" w:rsidRPr="00C54D80" w:rsidRDefault="00C54D80" w:rsidP="00C54D80">
            <w:pPr>
              <w:pStyle w:val="Cuerpo-PF"/>
              <w:rPr>
                <w:rFonts w:cs="Arial"/>
                <w:sz w:val="24"/>
                <w:szCs w:val="24"/>
              </w:rPr>
            </w:pPr>
            <w:r w:rsidRPr="00C54D80">
              <w:rPr>
                <w:rFonts w:cs="Arial"/>
                <w:sz w:val="24"/>
                <w:szCs w:val="24"/>
              </w:rPr>
              <w:t>255.255.255.192/26</w:t>
            </w:r>
          </w:p>
        </w:tc>
      </w:tr>
      <w:tr w:rsidR="00C54D80" w:rsidRPr="002F7F98" w14:paraId="530B4584" w14:textId="77777777" w:rsidTr="00C54D80">
        <w:trPr>
          <w:trHeight w:val="350"/>
        </w:trPr>
        <w:tc>
          <w:tcPr>
            <w:tcW w:w="1271" w:type="dxa"/>
          </w:tcPr>
          <w:p w14:paraId="78F5D244" w14:textId="45F50416" w:rsidR="00C54D80" w:rsidRPr="00C54D80" w:rsidRDefault="00C54D80" w:rsidP="00C54D80">
            <w:pPr>
              <w:pStyle w:val="Cuerpo-PF"/>
              <w:rPr>
                <w:rFonts w:cs="Arial"/>
                <w:sz w:val="24"/>
                <w:szCs w:val="24"/>
              </w:rPr>
            </w:pPr>
            <w:r w:rsidRPr="00C54D80">
              <w:rPr>
                <w:rFonts w:cs="Arial"/>
                <w:sz w:val="24"/>
                <w:szCs w:val="24"/>
              </w:rPr>
              <w:t>30</w:t>
            </w:r>
          </w:p>
        </w:tc>
        <w:tc>
          <w:tcPr>
            <w:tcW w:w="2268" w:type="dxa"/>
          </w:tcPr>
          <w:p w14:paraId="099082A0" w14:textId="2318AF56" w:rsidR="00C54D80" w:rsidRPr="00C54D80" w:rsidRDefault="00C54D80" w:rsidP="00C54D80">
            <w:pPr>
              <w:pStyle w:val="Cuerpo-PF"/>
              <w:rPr>
                <w:rFonts w:cs="Arial"/>
                <w:sz w:val="24"/>
                <w:szCs w:val="24"/>
              </w:rPr>
            </w:pPr>
            <w:r w:rsidRPr="00C54D80">
              <w:rPr>
                <w:rFonts w:cs="Arial"/>
                <w:sz w:val="24"/>
                <w:szCs w:val="24"/>
              </w:rPr>
              <w:t>162.168.7.64</w:t>
            </w:r>
          </w:p>
        </w:tc>
        <w:tc>
          <w:tcPr>
            <w:tcW w:w="1985" w:type="dxa"/>
          </w:tcPr>
          <w:p w14:paraId="07EFFAC9" w14:textId="1C823905" w:rsidR="00C54D80" w:rsidRPr="00C54D80" w:rsidRDefault="00C54D80" w:rsidP="00C54D80">
            <w:pPr>
              <w:pStyle w:val="Cuerpo-PF"/>
              <w:rPr>
                <w:rFonts w:cs="Arial"/>
                <w:sz w:val="24"/>
                <w:szCs w:val="24"/>
              </w:rPr>
            </w:pPr>
            <w:r w:rsidRPr="00C54D80">
              <w:rPr>
                <w:rFonts w:cs="Arial"/>
                <w:sz w:val="24"/>
                <w:szCs w:val="24"/>
              </w:rPr>
              <w:t>162.168.7.65 - 162.168.7.126</w:t>
            </w:r>
          </w:p>
        </w:tc>
        <w:tc>
          <w:tcPr>
            <w:tcW w:w="2126" w:type="dxa"/>
          </w:tcPr>
          <w:p w14:paraId="1C74AF83" w14:textId="7F6E483A" w:rsidR="00C54D80" w:rsidRPr="00C54D80" w:rsidRDefault="00C54D80" w:rsidP="00C54D80">
            <w:pPr>
              <w:pStyle w:val="Cuerpo-PF"/>
              <w:rPr>
                <w:rFonts w:cs="Arial"/>
                <w:sz w:val="24"/>
                <w:szCs w:val="24"/>
              </w:rPr>
            </w:pPr>
            <w:r w:rsidRPr="00C54D80">
              <w:rPr>
                <w:rFonts w:cs="Arial"/>
                <w:sz w:val="24"/>
                <w:szCs w:val="24"/>
              </w:rPr>
              <w:t>162.168.7.127</w:t>
            </w:r>
          </w:p>
        </w:tc>
        <w:tc>
          <w:tcPr>
            <w:tcW w:w="2374" w:type="dxa"/>
          </w:tcPr>
          <w:p w14:paraId="437DFACC" w14:textId="34625DD8" w:rsidR="00C54D80" w:rsidRPr="00C54D80" w:rsidRDefault="00C54D80" w:rsidP="00C54D80">
            <w:pPr>
              <w:pStyle w:val="Cuerpo-PF"/>
              <w:rPr>
                <w:rFonts w:cs="Arial"/>
                <w:sz w:val="24"/>
                <w:szCs w:val="24"/>
              </w:rPr>
            </w:pPr>
            <w:r w:rsidRPr="00C54D80">
              <w:rPr>
                <w:rFonts w:cs="Arial"/>
                <w:sz w:val="24"/>
                <w:szCs w:val="24"/>
              </w:rPr>
              <w:t>255.255.255.192/26</w:t>
            </w:r>
          </w:p>
        </w:tc>
      </w:tr>
      <w:tr w:rsidR="00C54D80" w:rsidRPr="002F7F98" w14:paraId="534EB4B9" w14:textId="77777777" w:rsidTr="00C54D80">
        <w:trPr>
          <w:trHeight w:val="539"/>
        </w:trPr>
        <w:tc>
          <w:tcPr>
            <w:tcW w:w="1271" w:type="dxa"/>
          </w:tcPr>
          <w:p w14:paraId="7276B7E2" w14:textId="53D2D4E0" w:rsidR="00C54D80" w:rsidRPr="00C54D80" w:rsidRDefault="00C54D80" w:rsidP="00C54D80">
            <w:pPr>
              <w:pStyle w:val="Cuerpo-PF"/>
              <w:rPr>
                <w:rFonts w:cs="Arial"/>
                <w:sz w:val="24"/>
                <w:szCs w:val="24"/>
              </w:rPr>
            </w:pPr>
            <w:r w:rsidRPr="00C54D80">
              <w:rPr>
                <w:rFonts w:cs="Arial"/>
                <w:sz w:val="24"/>
                <w:szCs w:val="24"/>
              </w:rPr>
              <w:t>31</w:t>
            </w:r>
          </w:p>
        </w:tc>
        <w:tc>
          <w:tcPr>
            <w:tcW w:w="2268" w:type="dxa"/>
          </w:tcPr>
          <w:p w14:paraId="4F795EA0" w14:textId="04E87FBD" w:rsidR="00C54D80" w:rsidRPr="00C54D80" w:rsidRDefault="00C54D80" w:rsidP="00C54D80">
            <w:pPr>
              <w:pStyle w:val="Cuerpo-PF"/>
              <w:rPr>
                <w:rFonts w:cs="Arial"/>
                <w:sz w:val="24"/>
                <w:szCs w:val="24"/>
              </w:rPr>
            </w:pPr>
            <w:r w:rsidRPr="00C54D80">
              <w:rPr>
                <w:rFonts w:cs="Arial"/>
                <w:sz w:val="24"/>
                <w:szCs w:val="24"/>
              </w:rPr>
              <w:t>162.168.7.128</w:t>
            </w:r>
          </w:p>
        </w:tc>
        <w:tc>
          <w:tcPr>
            <w:tcW w:w="1985" w:type="dxa"/>
          </w:tcPr>
          <w:p w14:paraId="7E2FEDF9" w14:textId="5114F66C" w:rsidR="00C54D80" w:rsidRPr="00C54D80" w:rsidRDefault="00C54D80" w:rsidP="00C54D80">
            <w:pPr>
              <w:pStyle w:val="Cuerpo-PF"/>
              <w:rPr>
                <w:rFonts w:cs="Arial"/>
                <w:sz w:val="24"/>
                <w:szCs w:val="24"/>
              </w:rPr>
            </w:pPr>
            <w:r w:rsidRPr="00C54D80">
              <w:rPr>
                <w:rFonts w:cs="Arial"/>
                <w:sz w:val="24"/>
                <w:szCs w:val="24"/>
              </w:rPr>
              <w:t>162.168.7.129 - 162.168.7.190</w:t>
            </w:r>
          </w:p>
        </w:tc>
        <w:tc>
          <w:tcPr>
            <w:tcW w:w="2126" w:type="dxa"/>
          </w:tcPr>
          <w:p w14:paraId="0FC95F19" w14:textId="7024DFA9" w:rsidR="00C54D80" w:rsidRPr="00C54D80" w:rsidRDefault="00C54D80" w:rsidP="00C54D80">
            <w:pPr>
              <w:pStyle w:val="Cuerpo-PF"/>
              <w:rPr>
                <w:rFonts w:cs="Arial"/>
                <w:sz w:val="24"/>
                <w:szCs w:val="24"/>
              </w:rPr>
            </w:pPr>
            <w:r w:rsidRPr="00C54D80">
              <w:rPr>
                <w:rFonts w:cs="Arial"/>
                <w:sz w:val="24"/>
                <w:szCs w:val="24"/>
              </w:rPr>
              <w:t>162.168.7.191</w:t>
            </w:r>
          </w:p>
        </w:tc>
        <w:tc>
          <w:tcPr>
            <w:tcW w:w="2374" w:type="dxa"/>
          </w:tcPr>
          <w:p w14:paraId="3B51FC74" w14:textId="3CB6E74F" w:rsidR="00C54D80" w:rsidRPr="00C54D80" w:rsidRDefault="00C54D80" w:rsidP="00C54D80">
            <w:pPr>
              <w:pStyle w:val="Cuerpo-PF"/>
              <w:rPr>
                <w:rFonts w:cs="Arial"/>
                <w:sz w:val="24"/>
                <w:szCs w:val="24"/>
              </w:rPr>
            </w:pPr>
            <w:r w:rsidRPr="00C54D80">
              <w:rPr>
                <w:rFonts w:cs="Arial"/>
                <w:sz w:val="24"/>
                <w:szCs w:val="24"/>
              </w:rPr>
              <w:t>255.255.255.192/26</w:t>
            </w:r>
          </w:p>
        </w:tc>
      </w:tr>
      <w:tr w:rsidR="00C54D80" w:rsidRPr="002F7F98" w14:paraId="2A929810" w14:textId="77777777" w:rsidTr="00C54D80">
        <w:trPr>
          <w:trHeight w:val="350"/>
        </w:trPr>
        <w:tc>
          <w:tcPr>
            <w:tcW w:w="1271" w:type="dxa"/>
          </w:tcPr>
          <w:p w14:paraId="0D77FB18" w14:textId="09A05B4D" w:rsidR="00C54D80" w:rsidRPr="00C54D80" w:rsidRDefault="00C54D80" w:rsidP="00C54D80">
            <w:pPr>
              <w:pStyle w:val="Cuerpo-PF"/>
              <w:jc w:val="both"/>
              <w:rPr>
                <w:rFonts w:cs="Arial"/>
                <w:sz w:val="24"/>
                <w:szCs w:val="24"/>
              </w:rPr>
            </w:pPr>
            <w:r w:rsidRPr="00C54D80">
              <w:rPr>
                <w:rFonts w:cs="Arial"/>
                <w:sz w:val="24"/>
                <w:szCs w:val="24"/>
              </w:rPr>
              <w:t>32</w:t>
            </w:r>
          </w:p>
        </w:tc>
        <w:tc>
          <w:tcPr>
            <w:tcW w:w="2268" w:type="dxa"/>
          </w:tcPr>
          <w:p w14:paraId="4EE8920C" w14:textId="65834D41" w:rsidR="00C54D80" w:rsidRPr="00C54D80" w:rsidRDefault="00C54D80" w:rsidP="00C54D80">
            <w:pPr>
              <w:pStyle w:val="Cuerpo-PF"/>
              <w:jc w:val="both"/>
              <w:rPr>
                <w:rFonts w:cs="Arial"/>
                <w:sz w:val="24"/>
                <w:szCs w:val="24"/>
              </w:rPr>
            </w:pPr>
            <w:r w:rsidRPr="00C54D80">
              <w:rPr>
                <w:rFonts w:cs="Arial"/>
                <w:sz w:val="24"/>
                <w:szCs w:val="24"/>
              </w:rPr>
              <w:t>162.168.7.192</w:t>
            </w:r>
          </w:p>
        </w:tc>
        <w:tc>
          <w:tcPr>
            <w:tcW w:w="1985" w:type="dxa"/>
          </w:tcPr>
          <w:p w14:paraId="4B37B764" w14:textId="66F4DE0C" w:rsidR="00C54D80" w:rsidRPr="00C54D80" w:rsidRDefault="00C54D80" w:rsidP="00C54D80">
            <w:pPr>
              <w:pStyle w:val="Cuerpo-PF"/>
              <w:jc w:val="both"/>
              <w:rPr>
                <w:rFonts w:cs="Arial"/>
                <w:sz w:val="24"/>
                <w:szCs w:val="24"/>
              </w:rPr>
            </w:pPr>
            <w:r w:rsidRPr="00C54D80">
              <w:rPr>
                <w:rFonts w:cs="Arial"/>
                <w:sz w:val="24"/>
                <w:szCs w:val="24"/>
              </w:rPr>
              <w:t>162.168.7.193 - 162.168.7.254</w:t>
            </w:r>
          </w:p>
        </w:tc>
        <w:tc>
          <w:tcPr>
            <w:tcW w:w="2126" w:type="dxa"/>
          </w:tcPr>
          <w:p w14:paraId="338359C9" w14:textId="5FCAE8D0" w:rsidR="00C54D80" w:rsidRPr="00C54D80" w:rsidRDefault="00C54D80" w:rsidP="00C54D80">
            <w:pPr>
              <w:pStyle w:val="Cuerpo-PF"/>
              <w:jc w:val="both"/>
              <w:rPr>
                <w:rFonts w:cs="Arial"/>
                <w:sz w:val="24"/>
                <w:szCs w:val="24"/>
              </w:rPr>
            </w:pPr>
            <w:r w:rsidRPr="00C54D80">
              <w:rPr>
                <w:rFonts w:cs="Arial"/>
                <w:sz w:val="24"/>
                <w:szCs w:val="24"/>
              </w:rPr>
              <w:t>162.168.7.255</w:t>
            </w:r>
          </w:p>
        </w:tc>
        <w:tc>
          <w:tcPr>
            <w:tcW w:w="2374" w:type="dxa"/>
          </w:tcPr>
          <w:p w14:paraId="5118416B" w14:textId="4FD4923F" w:rsidR="00C54D80" w:rsidRPr="00C54D80" w:rsidRDefault="00C54D80" w:rsidP="00C54D80">
            <w:pPr>
              <w:pStyle w:val="Cuerpo-PF"/>
              <w:jc w:val="both"/>
              <w:rPr>
                <w:rFonts w:cs="Arial"/>
                <w:sz w:val="24"/>
                <w:szCs w:val="24"/>
              </w:rPr>
            </w:pPr>
            <w:r w:rsidRPr="00C54D80">
              <w:rPr>
                <w:rFonts w:cs="Arial"/>
                <w:sz w:val="24"/>
                <w:szCs w:val="24"/>
              </w:rPr>
              <w:t>255.255.255.192/26</w:t>
            </w:r>
          </w:p>
        </w:tc>
      </w:tr>
      <w:tr w:rsidR="00C54D80" w:rsidRPr="002F7F98" w14:paraId="7ECB5337" w14:textId="77777777" w:rsidTr="00C54D80">
        <w:trPr>
          <w:trHeight w:val="350"/>
        </w:trPr>
        <w:tc>
          <w:tcPr>
            <w:tcW w:w="1271" w:type="dxa"/>
          </w:tcPr>
          <w:p w14:paraId="54E070C2" w14:textId="14CF3F6B" w:rsidR="00C54D80" w:rsidRPr="00C54D80" w:rsidRDefault="00C54D80" w:rsidP="00C54D80">
            <w:pPr>
              <w:pStyle w:val="Cuerpo-PF"/>
              <w:rPr>
                <w:rFonts w:cs="Arial"/>
                <w:sz w:val="24"/>
                <w:szCs w:val="24"/>
              </w:rPr>
            </w:pPr>
            <w:r w:rsidRPr="00C54D80">
              <w:rPr>
                <w:rFonts w:cs="Arial"/>
                <w:sz w:val="24"/>
                <w:szCs w:val="24"/>
              </w:rPr>
              <w:t>33</w:t>
            </w:r>
          </w:p>
        </w:tc>
        <w:tc>
          <w:tcPr>
            <w:tcW w:w="2268" w:type="dxa"/>
          </w:tcPr>
          <w:p w14:paraId="41529F3D" w14:textId="10521AA8" w:rsidR="00C54D80" w:rsidRPr="00C54D80" w:rsidRDefault="00C54D80" w:rsidP="00C54D80">
            <w:pPr>
              <w:pStyle w:val="Cuerpo-PF"/>
              <w:rPr>
                <w:rFonts w:cs="Arial"/>
                <w:sz w:val="24"/>
                <w:szCs w:val="24"/>
              </w:rPr>
            </w:pPr>
            <w:r w:rsidRPr="00C54D80">
              <w:rPr>
                <w:rFonts w:cs="Arial"/>
                <w:sz w:val="24"/>
                <w:szCs w:val="24"/>
              </w:rPr>
              <w:t>162.168.8.0</w:t>
            </w:r>
          </w:p>
        </w:tc>
        <w:tc>
          <w:tcPr>
            <w:tcW w:w="1985" w:type="dxa"/>
          </w:tcPr>
          <w:p w14:paraId="19B3BC0E" w14:textId="6AB9D7AC" w:rsidR="00C54D80" w:rsidRPr="00C54D80" w:rsidRDefault="00C54D80" w:rsidP="00C54D80">
            <w:pPr>
              <w:pStyle w:val="Cuerpo-PF"/>
              <w:rPr>
                <w:rFonts w:cs="Arial"/>
                <w:sz w:val="24"/>
                <w:szCs w:val="24"/>
              </w:rPr>
            </w:pPr>
            <w:r w:rsidRPr="00C54D80">
              <w:rPr>
                <w:rFonts w:cs="Arial"/>
                <w:sz w:val="24"/>
                <w:szCs w:val="24"/>
              </w:rPr>
              <w:t>162.168.8.1 - 162.168.8.62</w:t>
            </w:r>
          </w:p>
        </w:tc>
        <w:tc>
          <w:tcPr>
            <w:tcW w:w="2126" w:type="dxa"/>
          </w:tcPr>
          <w:p w14:paraId="1F423736" w14:textId="202986ED" w:rsidR="00C54D80" w:rsidRPr="00C54D80" w:rsidRDefault="00C54D80" w:rsidP="00C54D80">
            <w:pPr>
              <w:pStyle w:val="Cuerpo-PF"/>
              <w:rPr>
                <w:rFonts w:cs="Arial"/>
                <w:sz w:val="24"/>
                <w:szCs w:val="24"/>
              </w:rPr>
            </w:pPr>
            <w:r w:rsidRPr="00C54D80">
              <w:rPr>
                <w:rFonts w:cs="Arial"/>
                <w:sz w:val="24"/>
                <w:szCs w:val="24"/>
              </w:rPr>
              <w:t>162.168.8.63</w:t>
            </w:r>
          </w:p>
        </w:tc>
        <w:tc>
          <w:tcPr>
            <w:tcW w:w="2374" w:type="dxa"/>
          </w:tcPr>
          <w:p w14:paraId="4A4CC917" w14:textId="28FB5ED8" w:rsidR="00C54D80" w:rsidRPr="00C54D80" w:rsidRDefault="00C54D80" w:rsidP="00C54D80">
            <w:pPr>
              <w:pStyle w:val="Cuerpo-PF"/>
              <w:rPr>
                <w:rFonts w:cs="Arial"/>
                <w:sz w:val="24"/>
                <w:szCs w:val="24"/>
              </w:rPr>
            </w:pPr>
            <w:r w:rsidRPr="00C54D80">
              <w:rPr>
                <w:rFonts w:cs="Arial"/>
                <w:sz w:val="24"/>
                <w:szCs w:val="24"/>
              </w:rPr>
              <w:t>255.255.255.192/26</w:t>
            </w:r>
          </w:p>
        </w:tc>
      </w:tr>
      <w:tr w:rsidR="00C54D80" w:rsidRPr="002F7F98" w14:paraId="4871B1AB" w14:textId="77777777" w:rsidTr="00C54D80">
        <w:trPr>
          <w:trHeight w:val="350"/>
        </w:trPr>
        <w:tc>
          <w:tcPr>
            <w:tcW w:w="1271" w:type="dxa"/>
          </w:tcPr>
          <w:p w14:paraId="59445958" w14:textId="7B4C09F1" w:rsidR="00C54D80" w:rsidRPr="00C54D80" w:rsidRDefault="00C54D80" w:rsidP="00C54D80">
            <w:pPr>
              <w:pStyle w:val="Cuerpo-PF"/>
              <w:rPr>
                <w:rFonts w:cs="Arial"/>
                <w:sz w:val="24"/>
                <w:szCs w:val="24"/>
              </w:rPr>
            </w:pPr>
            <w:r w:rsidRPr="00C54D80">
              <w:rPr>
                <w:rFonts w:cs="Arial"/>
                <w:sz w:val="24"/>
                <w:szCs w:val="24"/>
              </w:rPr>
              <w:t>34</w:t>
            </w:r>
          </w:p>
        </w:tc>
        <w:tc>
          <w:tcPr>
            <w:tcW w:w="2268" w:type="dxa"/>
          </w:tcPr>
          <w:p w14:paraId="2E246242" w14:textId="6EA47810" w:rsidR="00C54D80" w:rsidRPr="00C54D80" w:rsidRDefault="00C54D80" w:rsidP="00C54D80">
            <w:pPr>
              <w:pStyle w:val="Cuerpo-PF"/>
              <w:rPr>
                <w:rFonts w:cs="Arial"/>
                <w:sz w:val="24"/>
                <w:szCs w:val="24"/>
              </w:rPr>
            </w:pPr>
            <w:r w:rsidRPr="00C54D80">
              <w:rPr>
                <w:rFonts w:cs="Arial"/>
                <w:sz w:val="24"/>
                <w:szCs w:val="24"/>
              </w:rPr>
              <w:t>162.168.8.64</w:t>
            </w:r>
          </w:p>
        </w:tc>
        <w:tc>
          <w:tcPr>
            <w:tcW w:w="1985" w:type="dxa"/>
          </w:tcPr>
          <w:p w14:paraId="44DA36EC" w14:textId="0967751A" w:rsidR="00C54D80" w:rsidRPr="00C54D80" w:rsidRDefault="00C54D80" w:rsidP="00C54D80">
            <w:pPr>
              <w:pStyle w:val="Cuerpo-PF"/>
              <w:rPr>
                <w:rFonts w:cs="Arial"/>
                <w:sz w:val="24"/>
                <w:szCs w:val="24"/>
              </w:rPr>
            </w:pPr>
            <w:r w:rsidRPr="00C54D80">
              <w:rPr>
                <w:rFonts w:cs="Arial"/>
                <w:sz w:val="24"/>
                <w:szCs w:val="24"/>
              </w:rPr>
              <w:t>162.168.8.65 - 162.168.8.126</w:t>
            </w:r>
          </w:p>
        </w:tc>
        <w:tc>
          <w:tcPr>
            <w:tcW w:w="2126" w:type="dxa"/>
          </w:tcPr>
          <w:p w14:paraId="0279D760" w14:textId="76015D4A" w:rsidR="00C54D80" w:rsidRPr="00C54D80" w:rsidRDefault="00C54D80" w:rsidP="00C54D80">
            <w:pPr>
              <w:pStyle w:val="Cuerpo-PF"/>
              <w:rPr>
                <w:rFonts w:cs="Arial"/>
                <w:sz w:val="24"/>
                <w:szCs w:val="24"/>
              </w:rPr>
            </w:pPr>
            <w:r w:rsidRPr="00C54D80">
              <w:rPr>
                <w:rFonts w:cs="Arial"/>
                <w:sz w:val="24"/>
                <w:szCs w:val="24"/>
              </w:rPr>
              <w:t>162.168.8.127</w:t>
            </w:r>
          </w:p>
        </w:tc>
        <w:tc>
          <w:tcPr>
            <w:tcW w:w="2374" w:type="dxa"/>
          </w:tcPr>
          <w:p w14:paraId="174836F9" w14:textId="4E7243C8" w:rsidR="00C54D80" w:rsidRPr="00C54D80" w:rsidRDefault="00C54D80" w:rsidP="00C54D80">
            <w:pPr>
              <w:pStyle w:val="Cuerpo-PF"/>
              <w:rPr>
                <w:rFonts w:cs="Arial"/>
                <w:sz w:val="24"/>
                <w:szCs w:val="24"/>
              </w:rPr>
            </w:pPr>
            <w:r w:rsidRPr="00C54D80">
              <w:rPr>
                <w:rFonts w:cs="Arial"/>
                <w:sz w:val="24"/>
                <w:szCs w:val="24"/>
              </w:rPr>
              <w:t>255.255.255.192/26</w:t>
            </w:r>
          </w:p>
        </w:tc>
      </w:tr>
      <w:tr w:rsidR="00C54D80" w:rsidRPr="002F7F98" w14:paraId="477C603A" w14:textId="77777777" w:rsidTr="00C54D80">
        <w:trPr>
          <w:trHeight w:val="674"/>
        </w:trPr>
        <w:tc>
          <w:tcPr>
            <w:tcW w:w="1271" w:type="dxa"/>
          </w:tcPr>
          <w:p w14:paraId="4CB9DB57" w14:textId="3B29B1AA" w:rsidR="00C54D80" w:rsidRPr="00C54D80" w:rsidRDefault="00C54D80" w:rsidP="00C54D80">
            <w:pPr>
              <w:pStyle w:val="Cuerpo-PF"/>
              <w:rPr>
                <w:rFonts w:cs="Arial"/>
                <w:sz w:val="24"/>
                <w:szCs w:val="24"/>
              </w:rPr>
            </w:pPr>
            <w:r w:rsidRPr="00C54D80">
              <w:rPr>
                <w:rFonts w:cs="Arial"/>
                <w:sz w:val="24"/>
                <w:szCs w:val="24"/>
              </w:rPr>
              <w:t>35</w:t>
            </w:r>
          </w:p>
        </w:tc>
        <w:tc>
          <w:tcPr>
            <w:tcW w:w="2268" w:type="dxa"/>
          </w:tcPr>
          <w:p w14:paraId="112079DE" w14:textId="735A98C9" w:rsidR="00C54D80" w:rsidRPr="00C54D80" w:rsidRDefault="00C54D80" w:rsidP="00C54D80">
            <w:pPr>
              <w:pStyle w:val="Cuerpo-PF"/>
              <w:rPr>
                <w:rFonts w:cs="Arial"/>
                <w:sz w:val="24"/>
                <w:szCs w:val="24"/>
              </w:rPr>
            </w:pPr>
            <w:r w:rsidRPr="00C54D80">
              <w:rPr>
                <w:rFonts w:cs="Arial"/>
                <w:sz w:val="24"/>
                <w:szCs w:val="24"/>
              </w:rPr>
              <w:t>162.168.8.128</w:t>
            </w:r>
          </w:p>
        </w:tc>
        <w:tc>
          <w:tcPr>
            <w:tcW w:w="1985" w:type="dxa"/>
          </w:tcPr>
          <w:p w14:paraId="25EFE449" w14:textId="3A7F90CD" w:rsidR="00C54D80" w:rsidRPr="00C54D80" w:rsidRDefault="00C54D80" w:rsidP="00C54D80">
            <w:pPr>
              <w:pStyle w:val="Cuerpo-PF"/>
              <w:rPr>
                <w:rFonts w:cs="Arial"/>
                <w:sz w:val="24"/>
                <w:szCs w:val="24"/>
              </w:rPr>
            </w:pPr>
            <w:r w:rsidRPr="00C54D80">
              <w:rPr>
                <w:rFonts w:cs="Arial"/>
                <w:sz w:val="24"/>
                <w:szCs w:val="24"/>
              </w:rPr>
              <w:t>162.168.8.129 - 162.168.8.190</w:t>
            </w:r>
          </w:p>
        </w:tc>
        <w:tc>
          <w:tcPr>
            <w:tcW w:w="2126" w:type="dxa"/>
          </w:tcPr>
          <w:p w14:paraId="7F15858E" w14:textId="7E5E59BB" w:rsidR="00C54D80" w:rsidRPr="00C54D80" w:rsidRDefault="00C54D80" w:rsidP="00C54D80">
            <w:pPr>
              <w:pStyle w:val="Cuerpo-PF"/>
              <w:rPr>
                <w:rFonts w:cs="Arial"/>
                <w:sz w:val="24"/>
                <w:szCs w:val="24"/>
              </w:rPr>
            </w:pPr>
            <w:r w:rsidRPr="00C54D80">
              <w:rPr>
                <w:rFonts w:cs="Arial"/>
                <w:sz w:val="24"/>
                <w:szCs w:val="24"/>
              </w:rPr>
              <w:t>162.168.8.191</w:t>
            </w:r>
          </w:p>
        </w:tc>
        <w:tc>
          <w:tcPr>
            <w:tcW w:w="2374" w:type="dxa"/>
          </w:tcPr>
          <w:p w14:paraId="7150E55F" w14:textId="109F3C28" w:rsidR="00C54D80" w:rsidRPr="00C54D80" w:rsidRDefault="00C54D80" w:rsidP="00C54D80">
            <w:pPr>
              <w:rPr>
                <w:rFonts w:ascii="Arial" w:hAnsi="Arial" w:cs="Arial"/>
                <w:b w:val="0"/>
                <w:sz w:val="24"/>
                <w:szCs w:val="24"/>
                <w:lang w:val="es-MX"/>
              </w:rPr>
            </w:pPr>
            <w:r w:rsidRPr="00C54D80">
              <w:rPr>
                <w:rFonts w:ascii="Arial" w:hAnsi="Arial" w:cs="Arial"/>
                <w:b w:val="0"/>
                <w:sz w:val="24"/>
                <w:szCs w:val="24"/>
                <w:lang w:val="es-MX"/>
              </w:rPr>
              <w:t>255.255.255.192/26</w:t>
            </w:r>
          </w:p>
        </w:tc>
      </w:tr>
      <w:tr w:rsidR="00C54D80" w:rsidRPr="002F7F98" w14:paraId="52009638" w14:textId="77777777" w:rsidTr="00C54D80">
        <w:trPr>
          <w:trHeight w:val="539"/>
        </w:trPr>
        <w:tc>
          <w:tcPr>
            <w:tcW w:w="1271" w:type="dxa"/>
          </w:tcPr>
          <w:p w14:paraId="09846E82" w14:textId="53EE7EC2" w:rsidR="00C54D80" w:rsidRPr="00C54D80" w:rsidRDefault="00C54D80" w:rsidP="00C54D80">
            <w:pPr>
              <w:pStyle w:val="Cuerpo-PF"/>
              <w:rPr>
                <w:rFonts w:cs="Arial"/>
                <w:sz w:val="24"/>
                <w:szCs w:val="24"/>
              </w:rPr>
            </w:pPr>
            <w:r w:rsidRPr="00C54D80">
              <w:rPr>
                <w:rFonts w:cs="Arial"/>
                <w:sz w:val="24"/>
                <w:szCs w:val="24"/>
              </w:rPr>
              <w:lastRenderedPageBreak/>
              <w:t>36</w:t>
            </w:r>
          </w:p>
        </w:tc>
        <w:tc>
          <w:tcPr>
            <w:tcW w:w="2268" w:type="dxa"/>
          </w:tcPr>
          <w:p w14:paraId="3890381C" w14:textId="2E96F41B" w:rsidR="00C54D80" w:rsidRPr="00C54D80" w:rsidRDefault="00C54D80" w:rsidP="00C54D80">
            <w:pPr>
              <w:pStyle w:val="Cuerpo-PF"/>
              <w:rPr>
                <w:rFonts w:cs="Arial"/>
                <w:sz w:val="24"/>
                <w:szCs w:val="24"/>
              </w:rPr>
            </w:pPr>
            <w:r w:rsidRPr="00C54D80">
              <w:rPr>
                <w:rFonts w:cs="Arial"/>
                <w:sz w:val="24"/>
                <w:szCs w:val="24"/>
              </w:rPr>
              <w:t>162.168.8.192</w:t>
            </w:r>
          </w:p>
        </w:tc>
        <w:tc>
          <w:tcPr>
            <w:tcW w:w="1985" w:type="dxa"/>
          </w:tcPr>
          <w:p w14:paraId="0FC55D92" w14:textId="0421804B" w:rsidR="00C54D80" w:rsidRPr="00C54D80" w:rsidRDefault="00C54D80" w:rsidP="00C54D80">
            <w:pPr>
              <w:pStyle w:val="Cuerpo-PF"/>
              <w:rPr>
                <w:rFonts w:cs="Arial"/>
                <w:sz w:val="24"/>
                <w:szCs w:val="24"/>
              </w:rPr>
            </w:pPr>
            <w:r w:rsidRPr="00C54D80">
              <w:rPr>
                <w:rFonts w:cs="Arial"/>
                <w:sz w:val="24"/>
                <w:szCs w:val="24"/>
              </w:rPr>
              <w:t>162.168.8.193 - 162.168.8.254</w:t>
            </w:r>
          </w:p>
        </w:tc>
        <w:tc>
          <w:tcPr>
            <w:tcW w:w="2126" w:type="dxa"/>
          </w:tcPr>
          <w:p w14:paraId="21A363E3" w14:textId="78B5CCFB" w:rsidR="00C54D80" w:rsidRPr="00C54D80" w:rsidRDefault="00C54D80" w:rsidP="00C54D80">
            <w:pPr>
              <w:pStyle w:val="Cuerpo-PF"/>
              <w:rPr>
                <w:rFonts w:cs="Arial"/>
                <w:sz w:val="24"/>
                <w:szCs w:val="24"/>
              </w:rPr>
            </w:pPr>
            <w:r w:rsidRPr="00C54D80">
              <w:rPr>
                <w:rFonts w:cs="Arial"/>
                <w:sz w:val="24"/>
                <w:szCs w:val="24"/>
              </w:rPr>
              <w:t>162.168.8.255</w:t>
            </w:r>
          </w:p>
        </w:tc>
        <w:tc>
          <w:tcPr>
            <w:tcW w:w="2374" w:type="dxa"/>
          </w:tcPr>
          <w:p w14:paraId="143BB7A3" w14:textId="47D37E9B" w:rsidR="00C54D80" w:rsidRPr="00C54D80" w:rsidRDefault="00C54D80" w:rsidP="00C54D80">
            <w:pPr>
              <w:pStyle w:val="Cuerpo-PF"/>
              <w:rPr>
                <w:rFonts w:cs="Arial"/>
                <w:sz w:val="24"/>
                <w:szCs w:val="24"/>
              </w:rPr>
            </w:pPr>
            <w:r w:rsidRPr="00C54D80">
              <w:rPr>
                <w:rFonts w:cs="Arial"/>
                <w:sz w:val="24"/>
                <w:szCs w:val="24"/>
              </w:rPr>
              <w:t>255.255.255.192/26</w:t>
            </w:r>
          </w:p>
        </w:tc>
      </w:tr>
      <w:tr w:rsidR="00C54D80" w:rsidRPr="002F7F98" w14:paraId="026C4142" w14:textId="77777777" w:rsidTr="00C54D80">
        <w:trPr>
          <w:trHeight w:val="350"/>
        </w:trPr>
        <w:tc>
          <w:tcPr>
            <w:tcW w:w="1271" w:type="dxa"/>
          </w:tcPr>
          <w:p w14:paraId="7B8FD069" w14:textId="796ADD04" w:rsidR="00C54D80" w:rsidRPr="00C54D80" w:rsidRDefault="00C54D80" w:rsidP="00C54D80">
            <w:pPr>
              <w:pStyle w:val="Cuerpo-PF"/>
              <w:jc w:val="both"/>
              <w:rPr>
                <w:rFonts w:cs="Arial"/>
                <w:sz w:val="24"/>
                <w:szCs w:val="24"/>
              </w:rPr>
            </w:pPr>
            <w:r w:rsidRPr="00C54D80">
              <w:rPr>
                <w:rFonts w:cs="Arial"/>
                <w:sz w:val="24"/>
                <w:szCs w:val="24"/>
              </w:rPr>
              <w:t>37</w:t>
            </w:r>
          </w:p>
        </w:tc>
        <w:tc>
          <w:tcPr>
            <w:tcW w:w="2268" w:type="dxa"/>
          </w:tcPr>
          <w:p w14:paraId="573B45D4" w14:textId="1055FEC9" w:rsidR="00C54D80" w:rsidRPr="00C54D80" w:rsidRDefault="00C54D80" w:rsidP="00C54D80">
            <w:pPr>
              <w:pStyle w:val="Cuerpo-PF"/>
              <w:jc w:val="both"/>
              <w:rPr>
                <w:rFonts w:cs="Arial"/>
                <w:sz w:val="24"/>
                <w:szCs w:val="24"/>
              </w:rPr>
            </w:pPr>
            <w:r w:rsidRPr="00C54D80">
              <w:rPr>
                <w:rFonts w:cs="Arial"/>
                <w:sz w:val="24"/>
                <w:szCs w:val="24"/>
              </w:rPr>
              <w:t>162.168.9.0</w:t>
            </w:r>
          </w:p>
        </w:tc>
        <w:tc>
          <w:tcPr>
            <w:tcW w:w="1985" w:type="dxa"/>
          </w:tcPr>
          <w:p w14:paraId="17F2AF42" w14:textId="271B2F5A" w:rsidR="00C54D80" w:rsidRPr="00C54D80" w:rsidRDefault="00C54D80" w:rsidP="00C54D80">
            <w:pPr>
              <w:pStyle w:val="Cuerpo-PF"/>
              <w:jc w:val="both"/>
              <w:rPr>
                <w:rFonts w:cs="Arial"/>
                <w:sz w:val="24"/>
                <w:szCs w:val="24"/>
              </w:rPr>
            </w:pPr>
            <w:r w:rsidRPr="00C54D80">
              <w:rPr>
                <w:rFonts w:cs="Arial"/>
                <w:sz w:val="24"/>
                <w:szCs w:val="24"/>
              </w:rPr>
              <w:t>162.168.9.1 - 162.168.9.62</w:t>
            </w:r>
          </w:p>
        </w:tc>
        <w:tc>
          <w:tcPr>
            <w:tcW w:w="2126" w:type="dxa"/>
          </w:tcPr>
          <w:p w14:paraId="543A3744" w14:textId="3333E1EF" w:rsidR="00C54D80" w:rsidRPr="00C54D80" w:rsidRDefault="00C54D80" w:rsidP="00C54D80">
            <w:pPr>
              <w:pStyle w:val="Cuerpo-PF"/>
              <w:jc w:val="both"/>
              <w:rPr>
                <w:rFonts w:cs="Arial"/>
                <w:sz w:val="24"/>
                <w:szCs w:val="24"/>
              </w:rPr>
            </w:pPr>
            <w:r w:rsidRPr="00C54D80">
              <w:rPr>
                <w:rFonts w:cs="Arial"/>
                <w:sz w:val="24"/>
                <w:szCs w:val="24"/>
              </w:rPr>
              <w:t>162.168.9.63</w:t>
            </w:r>
          </w:p>
        </w:tc>
        <w:tc>
          <w:tcPr>
            <w:tcW w:w="2374" w:type="dxa"/>
          </w:tcPr>
          <w:p w14:paraId="5866FFB2" w14:textId="17ACE35E" w:rsidR="00C54D80" w:rsidRPr="00C54D80" w:rsidRDefault="00C54D80" w:rsidP="00C54D80">
            <w:pPr>
              <w:pStyle w:val="Cuerpo-PF"/>
              <w:jc w:val="both"/>
              <w:rPr>
                <w:rFonts w:cs="Arial"/>
                <w:sz w:val="24"/>
                <w:szCs w:val="24"/>
              </w:rPr>
            </w:pPr>
            <w:r w:rsidRPr="00C54D80">
              <w:rPr>
                <w:rFonts w:cs="Arial"/>
                <w:sz w:val="24"/>
                <w:szCs w:val="24"/>
              </w:rPr>
              <w:t>255.255.255.192/26</w:t>
            </w:r>
          </w:p>
        </w:tc>
      </w:tr>
      <w:tr w:rsidR="00C54D80" w:rsidRPr="002F7F98" w14:paraId="0357050F" w14:textId="77777777" w:rsidTr="00C54D80">
        <w:trPr>
          <w:trHeight w:val="350"/>
        </w:trPr>
        <w:tc>
          <w:tcPr>
            <w:tcW w:w="1271" w:type="dxa"/>
          </w:tcPr>
          <w:p w14:paraId="0E10428B" w14:textId="30FDDF95" w:rsidR="00C54D80" w:rsidRPr="00C54D80" w:rsidRDefault="00C54D80" w:rsidP="00C54D80">
            <w:pPr>
              <w:pStyle w:val="Cuerpo-PF"/>
              <w:rPr>
                <w:rFonts w:cs="Arial"/>
                <w:sz w:val="24"/>
                <w:szCs w:val="24"/>
              </w:rPr>
            </w:pPr>
            <w:r w:rsidRPr="00C54D80">
              <w:rPr>
                <w:rFonts w:cs="Arial"/>
                <w:sz w:val="24"/>
                <w:szCs w:val="24"/>
              </w:rPr>
              <w:t>38</w:t>
            </w:r>
          </w:p>
        </w:tc>
        <w:tc>
          <w:tcPr>
            <w:tcW w:w="2268" w:type="dxa"/>
          </w:tcPr>
          <w:p w14:paraId="20D57F81" w14:textId="766D6273" w:rsidR="00C54D80" w:rsidRPr="00C54D80" w:rsidRDefault="00C54D80" w:rsidP="00C54D80">
            <w:pPr>
              <w:pStyle w:val="Cuerpo-PF"/>
              <w:rPr>
                <w:rFonts w:cs="Arial"/>
                <w:sz w:val="24"/>
                <w:szCs w:val="24"/>
              </w:rPr>
            </w:pPr>
            <w:r w:rsidRPr="00C54D80">
              <w:rPr>
                <w:rFonts w:cs="Arial"/>
                <w:sz w:val="24"/>
                <w:szCs w:val="24"/>
              </w:rPr>
              <w:t>162.168.9.64</w:t>
            </w:r>
          </w:p>
        </w:tc>
        <w:tc>
          <w:tcPr>
            <w:tcW w:w="1985" w:type="dxa"/>
          </w:tcPr>
          <w:p w14:paraId="39893A66" w14:textId="4EA17F1E" w:rsidR="00C54D80" w:rsidRPr="00C54D80" w:rsidRDefault="00C54D80" w:rsidP="00C54D80">
            <w:pPr>
              <w:pStyle w:val="Cuerpo-PF"/>
              <w:rPr>
                <w:rFonts w:cs="Arial"/>
                <w:sz w:val="24"/>
                <w:szCs w:val="24"/>
              </w:rPr>
            </w:pPr>
            <w:r w:rsidRPr="00C54D80">
              <w:rPr>
                <w:rFonts w:cs="Arial"/>
                <w:sz w:val="24"/>
                <w:szCs w:val="24"/>
              </w:rPr>
              <w:t>162.168.9.65 - 162.168.9.126</w:t>
            </w:r>
          </w:p>
        </w:tc>
        <w:tc>
          <w:tcPr>
            <w:tcW w:w="2126" w:type="dxa"/>
          </w:tcPr>
          <w:p w14:paraId="60924048" w14:textId="3D43A5C1" w:rsidR="00C54D80" w:rsidRPr="00C54D80" w:rsidRDefault="00C54D80" w:rsidP="00C54D80">
            <w:pPr>
              <w:pStyle w:val="Cuerpo-PF"/>
              <w:rPr>
                <w:rFonts w:cs="Arial"/>
                <w:sz w:val="24"/>
                <w:szCs w:val="24"/>
              </w:rPr>
            </w:pPr>
            <w:r w:rsidRPr="00C54D80">
              <w:rPr>
                <w:rFonts w:cs="Arial"/>
                <w:sz w:val="24"/>
                <w:szCs w:val="24"/>
              </w:rPr>
              <w:t>162.168.9.127</w:t>
            </w:r>
          </w:p>
        </w:tc>
        <w:tc>
          <w:tcPr>
            <w:tcW w:w="2374" w:type="dxa"/>
          </w:tcPr>
          <w:p w14:paraId="65B8F334" w14:textId="5E9B4591" w:rsidR="00C54D80" w:rsidRPr="00C54D80" w:rsidRDefault="00C54D80" w:rsidP="00C54D80">
            <w:pPr>
              <w:pStyle w:val="Cuerpo-PF"/>
              <w:rPr>
                <w:rFonts w:cs="Arial"/>
                <w:sz w:val="24"/>
                <w:szCs w:val="24"/>
              </w:rPr>
            </w:pPr>
            <w:r w:rsidRPr="00C54D80">
              <w:rPr>
                <w:rFonts w:cs="Arial"/>
                <w:sz w:val="24"/>
                <w:szCs w:val="24"/>
              </w:rPr>
              <w:t>255.255.255.192/26</w:t>
            </w:r>
          </w:p>
        </w:tc>
      </w:tr>
      <w:tr w:rsidR="00C54D80" w:rsidRPr="002F7F98" w14:paraId="1C64B1B7" w14:textId="77777777" w:rsidTr="00C54D80">
        <w:trPr>
          <w:trHeight w:val="350"/>
        </w:trPr>
        <w:tc>
          <w:tcPr>
            <w:tcW w:w="1271" w:type="dxa"/>
          </w:tcPr>
          <w:p w14:paraId="3C69CAE5" w14:textId="5110B4BE" w:rsidR="00C54D80" w:rsidRPr="00C54D80" w:rsidRDefault="00C54D80" w:rsidP="00C54D80">
            <w:pPr>
              <w:pStyle w:val="Cuerpo-PF"/>
              <w:rPr>
                <w:rFonts w:cs="Arial"/>
                <w:sz w:val="24"/>
                <w:szCs w:val="24"/>
              </w:rPr>
            </w:pPr>
            <w:r w:rsidRPr="00C54D80">
              <w:rPr>
                <w:rFonts w:cs="Arial"/>
                <w:sz w:val="24"/>
                <w:szCs w:val="24"/>
              </w:rPr>
              <w:t>39</w:t>
            </w:r>
          </w:p>
        </w:tc>
        <w:tc>
          <w:tcPr>
            <w:tcW w:w="2268" w:type="dxa"/>
          </w:tcPr>
          <w:p w14:paraId="419980BE" w14:textId="63C27DEB" w:rsidR="00C54D80" w:rsidRPr="00C54D80" w:rsidRDefault="00C54D80" w:rsidP="00C54D80">
            <w:pPr>
              <w:pStyle w:val="Cuerpo-PF"/>
              <w:rPr>
                <w:rFonts w:cs="Arial"/>
                <w:sz w:val="24"/>
                <w:szCs w:val="24"/>
              </w:rPr>
            </w:pPr>
            <w:r w:rsidRPr="00C54D80">
              <w:rPr>
                <w:rFonts w:cs="Arial"/>
                <w:sz w:val="24"/>
                <w:szCs w:val="24"/>
              </w:rPr>
              <w:t>162.168.9.128</w:t>
            </w:r>
          </w:p>
        </w:tc>
        <w:tc>
          <w:tcPr>
            <w:tcW w:w="1985" w:type="dxa"/>
          </w:tcPr>
          <w:p w14:paraId="38ECD2CA" w14:textId="4EE54F0F" w:rsidR="00C54D80" w:rsidRPr="00C54D80" w:rsidRDefault="00C54D80" w:rsidP="00C54D80">
            <w:pPr>
              <w:pStyle w:val="Cuerpo-PF"/>
              <w:rPr>
                <w:rFonts w:cs="Arial"/>
                <w:sz w:val="24"/>
                <w:szCs w:val="24"/>
              </w:rPr>
            </w:pPr>
            <w:r w:rsidRPr="00C54D80">
              <w:rPr>
                <w:rFonts w:cs="Arial"/>
                <w:sz w:val="24"/>
                <w:szCs w:val="24"/>
              </w:rPr>
              <w:t>162.168.9.129 - 162.168.9.190</w:t>
            </w:r>
          </w:p>
        </w:tc>
        <w:tc>
          <w:tcPr>
            <w:tcW w:w="2126" w:type="dxa"/>
          </w:tcPr>
          <w:p w14:paraId="705F5A15" w14:textId="5D17F400" w:rsidR="00C54D80" w:rsidRPr="00C54D80" w:rsidRDefault="00C54D80" w:rsidP="00C54D80">
            <w:pPr>
              <w:pStyle w:val="Cuerpo-PF"/>
              <w:rPr>
                <w:rFonts w:cs="Arial"/>
                <w:sz w:val="24"/>
                <w:szCs w:val="24"/>
              </w:rPr>
            </w:pPr>
            <w:r w:rsidRPr="00C54D80">
              <w:rPr>
                <w:rFonts w:cs="Arial"/>
                <w:sz w:val="24"/>
                <w:szCs w:val="24"/>
              </w:rPr>
              <w:t>162.168.9.191</w:t>
            </w:r>
          </w:p>
        </w:tc>
        <w:tc>
          <w:tcPr>
            <w:tcW w:w="2374" w:type="dxa"/>
          </w:tcPr>
          <w:p w14:paraId="150FDB81" w14:textId="05C8C344" w:rsidR="00C54D80" w:rsidRPr="00C54D80" w:rsidRDefault="00C54D80" w:rsidP="00C54D80">
            <w:pPr>
              <w:pStyle w:val="Cuerpo-PF"/>
              <w:rPr>
                <w:rFonts w:cs="Arial"/>
                <w:sz w:val="24"/>
                <w:szCs w:val="24"/>
              </w:rPr>
            </w:pPr>
            <w:r w:rsidRPr="00C54D80">
              <w:rPr>
                <w:rFonts w:cs="Arial"/>
                <w:sz w:val="24"/>
                <w:szCs w:val="24"/>
              </w:rPr>
              <w:t>255.255.255.192/26</w:t>
            </w:r>
          </w:p>
        </w:tc>
      </w:tr>
      <w:tr w:rsidR="00C54D80" w:rsidRPr="002F7F98" w14:paraId="5D57B61C" w14:textId="77777777" w:rsidTr="00C54D80">
        <w:trPr>
          <w:trHeight w:val="350"/>
        </w:trPr>
        <w:tc>
          <w:tcPr>
            <w:tcW w:w="1271" w:type="dxa"/>
          </w:tcPr>
          <w:p w14:paraId="5E0288C1" w14:textId="7BCE8C57" w:rsidR="00C54D80" w:rsidRPr="00C54D80" w:rsidRDefault="00C54D80" w:rsidP="00C54D80">
            <w:pPr>
              <w:pStyle w:val="Cuerpo-PF"/>
              <w:rPr>
                <w:rFonts w:cs="Arial"/>
                <w:sz w:val="24"/>
                <w:szCs w:val="24"/>
              </w:rPr>
            </w:pPr>
            <w:r w:rsidRPr="00C54D80">
              <w:rPr>
                <w:rFonts w:cs="Arial"/>
                <w:sz w:val="24"/>
                <w:szCs w:val="24"/>
              </w:rPr>
              <w:t>40</w:t>
            </w:r>
          </w:p>
        </w:tc>
        <w:tc>
          <w:tcPr>
            <w:tcW w:w="2268" w:type="dxa"/>
          </w:tcPr>
          <w:p w14:paraId="224534B3" w14:textId="76DB2F64" w:rsidR="00C54D80" w:rsidRPr="00C54D80" w:rsidRDefault="00C54D80" w:rsidP="00C54D80">
            <w:pPr>
              <w:pStyle w:val="Cuerpo-PF"/>
              <w:rPr>
                <w:rFonts w:cs="Arial"/>
                <w:sz w:val="24"/>
                <w:szCs w:val="24"/>
              </w:rPr>
            </w:pPr>
            <w:r w:rsidRPr="00C54D80">
              <w:rPr>
                <w:rFonts w:cs="Arial"/>
                <w:sz w:val="24"/>
                <w:szCs w:val="24"/>
              </w:rPr>
              <w:t>162.168.9.192</w:t>
            </w:r>
          </w:p>
        </w:tc>
        <w:tc>
          <w:tcPr>
            <w:tcW w:w="1985" w:type="dxa"/>
          </w:tcPr>
          <w:p w14:paraId="54036FAC" w14:textId="4D796904" w:rsidR="00C54D80" w:rsidRPr="00C54D80" w:rsidRDefault="00C54D80" w:rsidP="00C54D80">
            <w:pPr>
              <w:pStyle w:val="Cuerpo-PF"/>
              <w:rPr>
                <w:rFonts w:cs="Arial"/>
                <w:sz w:val="24"/>
                <w:szCs w:val="24"/>
              </w:rPr>
            </w:pPr>
            <w:r w:rsidRPr="00C54D80">
              <w:rPr>
                <w:rFonts w:cs="Arial"/>
                <w:sz w:val="24"/>
                <w:szCs w:val="24"/>
              </w:rPr>
              <w:t>162.168.9.193 - 162.168.9.254</w:t>
            </w:r>
          </w:p>
        </w:tc>
        <w:tc>
          <w:tcPr>
            <w:tcW w:w="2126" w:type="dxa"/>
          </w:tcPr>
          <w:p w14:paraId="22DFFF9D" w14:textId="3D52567E" w:rsidR="00C54D80" w:rsidRPr="00C54D80" w:rsidRDefault="00C54D80" w:rsidP="00C54D80">
            <w:pPr>
              <w:pStyle w:val="Cuerpo-PF"/>
              <w:rPr>
                <w:rFonts w:cs="Arial"/>
                <w:sz w:val="24"/>
                <w:szCs w:val="24"/>
              </w:rPr>
            </w:pPr>
            <w:r w:rsidRPr="00C54D80">
              <w:rPr>
                <w:rFonts w:cs="Arial"/>
                <w:sz w:val="24"/>
                <w:szCs w:val="24"/>
              </w:rPr>
              <w:t>162.168.9.255</w:t>
            </w:r>
          </w:p>
        </w:tc>
        <w:tc>
          <w:tcPr>
            <w:tcW w:w="2374" w:type="dxa"/>
          </w:tcPr>
          <w:p w14:paraId="065DF39E" w14:textId="01F7B749" w:rsidR="00C54D80" w:rsidRPr="00C54D80" w:rsidRDefault="00C54D80" w:rsidP="00C54D80">
            <w:pPr>
              <w:pStyle w:val="Cuerpo-PF"/>
              <w:rPr>
                <w:rFonts w:cs="Arial"/>
                <w:sz w:val="24"/>
                <w:szCs w:val="24"/>
              </w:rPr>
            </w:pPr>
            <w:r w:rsidRPr="00C54D80">
              <w:rPr>
                <w:rFonts w:cs="Arial"/>
                <w:sz w:val="24"/>
                <w:szCs w:val="24"/>
              </w:rPr>
              <w:t>255.255.255.192/26</w:t>
            </w:r>
          </w:p>
        </w:tc>
      </w:tr>
      <w:tr w:rsidR="00C54D80" w:rsidRPr="002F7F98" w14:paraId="1291EA6B" w14:textId="77777777" w:rsidTr="00C54D80">
        <w:trPr>
          <w:trHeight w:val="539"/>
        </w:trPr>
        <w:tc>
          <w:tcPr>
            <w:tcW w:w="1271" w:type="dxa"/>
          </w:tcPr>
          <w:p w14:paraId="08F2357B" w14:textId="40DFA8CA" w:rsidR="00C54D80" w:rsidRPr="00C54D80" w:rsidRDefault="00C54D80" w:rsidP="00C54D80">
            <w:pPr>
              <w:pStyle w:val="Cuerpo-PF"/>
              <w:rPr>
                <w:rFonts w:cs="Arial"/>
                <w:sz w:val="24"/>
                <w:szCs w:val="24"/>
              </w:rPr>
            </w:pPr>
            <w:r w:rsidRPr="00C54D80">
              <w:rPr>
                <w:rFonts w:cs="Arial"/>
                <w:sz w:val="24"/>
                <w:szCs w:val="24"/>
              </w:rPr>
              <w:t>41</w:t>
            </w:r>
          </w:p>
        </w:tc>
        <w:tc>
          <w:tcPr>
            <w:tcW w:w="2268" w:type="dxa"/>
          </w:tcPr>
          <w:p w14:paraId="4EFA52F9" w14:textId="496F2B30" w:rsidR="00C54D80" w:rsidRPr="00C54D80" w:rsidRDefault="00C54D80" w:rsidP="00C54D80">
            <w:pPr>
              <w:pStyle w:val="Cuerpo-PF"/>
              <w:rPr>
                <w:rFonts w:cs="Arial"/>
                <w:sz w:val="24"/>
                <w:szCs w:val="24"/>
              </w:rPr>
            </w:pPr>
            <w:r w:rsidRPr="00C54D80">
              <w:rPr>
                <w:rFonts w:cs="Arial"/>
                <w:sz w:val="24"/>
                <w:szCs w:val="24"/>
              </w:rPr>
              <w:t>162.168.10.0</w:t>
            </w:r>
          </w:p>
        </w:tc>
        <w:tc>
          <w:tcPr>
            <w:tcW w:w="1985" w:type="dxa"/>
          </w:tcPr>
          <w:p w14:paraId="744E097F" w14:textId="3890D3EB" w:rsidR="00C54D80" w:rsidRPr="00C54D80" w:rsidRDefault="00C54D80" w:rsidP="00C54D80">
            <w:pPr>
              <w:pStyle w:val="Cuerpo-PF"/>
              <w:rPr>
                <w:rFonts w:cs="Arial"/>
                <w:sz w:val="24"/>
                <w:szCs w:val="24"/>
              </w:rPr>
            </w:pPr>
            <w:r w:rsidRPr="00C54D80">
              <w:rPr>
                <w:rFonts w:cs="Arial"/>
                <w:sz w:val="24"/>
                <w:szCs w:val="24"/>
              </w:rPr>
              <w:t>162.168.10.1 - 162.168.10.62</w:t>
            </w:r>
          </w:p>
        </w:tc>
        <w:tc>
          <w:tcPr>
            <w:tcW w:w="2126" w:type="dxa"/>
          </w:tcPr>
          <w:p w14:paraId="70CF54AE" w14:textId="5E601A60" w:rsidR="00C54D80" w:rsidRPr="00C54D80" w:rsidRDefault="00C54D80" w:rsidP="00C54D80">
            <w:pPr>
              <w:pStyle w:val="Cuerpo-PF"/>
              <w:rPr>
                <w:rFonts w:cs="Arial"/>
                <w:sz w:val="24"/>
                <w:szCs w:val="24"/>
              </w:rPr>
            </w:pPr>
            <w:r w:rsidRPr="00C54D80">
              <w:rPr>
                <w:rFonts w:cs="Arial"/>
                <w:sz w:val="24"/>
                <w:szCs w:val="24"/>
              </w:rPr>
              <w:t>162.168.10.63</w:t>
            </w:r>
          </w:p>
        </w:tc>
        <w:tc>
          <w:tcPr>
            <w:tcW w:w="2374" w:type="dxa"/>
          </w:tcPr>
          <w:p w14:paraId="5CF087AD" w14:textId="173F2C1C" w:rsidR="00C54D80" w:rsidRPr="00C54D80" w:rsidRDefault="00C54D80" w:rsidP="00C54D80">
            <w:pPr>
              <w:pStyle w:val="Cuerpo-PF"/>
              <w:rPr>
                <w:rFonts w:cs="Arial"/>
                <w:sz w:val="24"/>
                <w:szCs w:val="24"/>
              </w:rPr>
            </w:pPr>
            <w:r w:rsidRPr="00C54D80">
              <w:rPr>
                <w:rFonts w:cs="Arial"/>
                <w:sz w:val="24"/>
                <w:szCs w:val="24"/>
              </w:rPr>
              <w:t>255.255.255.192/26</w:t>
            </w:r>
          </w:p>
        </w:tc>
      </w:tr>
      <w:tr w:rsidR="00C54D80" w:rsidRPr="002F7F98" w14:paraId="0E1031D7" w14:textId="77777777" w:rsidTr="00C54D80">
        <w:trPr>
          <w:trHeight w:val="350"/>
        </w:trPr>
        <w:tc>
          <w:tcPr>
            <w:tcW w:w="1271" w:type="dxa"/>
          </w:tcPr>
          <w:p w14:paraId="02DAB3F0" w14:textId="18633734" w:rsidR="00C54D80" w:rsidRPr="00C54D80" w:rsidRDefault="00C54D80" w:rsidP="00C54D80">
            <w:pPr>
              <w:pStyle w:val="Cuerpo-PF"/>
              <w:jc w:val="both"/>
              <w:rPr>
                <w:rFonts w:cs="Arial"/>
                <w:sz w:val="24"/>
                <w:szCs w:val="24"/>
              </w:rPr>
            </w:pPr>
            <w:r w:rsidRPr="00C54D80">
              <w:rPr>
                <w:rFonts w:cs="Arial"/>
                <w:sz w:val="24"/>
                <w:szCs w:val="24"/>
              </w:rPr>
              <w:t>42</w:t>
            </w:r>
          </w:p>
        </w:tc>
        <w:tc>
          <w:tcPr>
            <w:tcW w:w="2268" w:type="dxa"/>
          </w:tcPr>
          <w:p w14:paraId="1B359FFC" w14:textId="69D6276C" w:rsidR="00C54D80" w:rsidRPr="00C54D80" w:rsidRDefault="00C54D80" w:rsidP="00C54D80">
            <w:pPr>
              <w:pStyle w:val="Cuerpo-PF"/>
              <w:jc w:val="both"/>
              <w:rPr>
                <w:rFonts w:cs="Arial"/>
                <w:sz w:val="24"/>
                <w:szCs w:val="24"/>
              </w:rPr>
            </w:pPr>
            <w:r w:rsidRPr="00C54D80">
              <w:rPr>
                <w:rFonts w:cs="Arial"/>
                <w:sz w:val="24"/>
                <w:szCs w:val="24"/>
              </w:rPr>
              <w:t>162.168.10.64</w:t>
            </w:r>
          </w:p>
        </w:tc>
        <w:tc>
          <w:tcPr>
            <w:tcW w:w="1985" w:type="dxa"/>
          </w:tcPr>
          <w:p w14:paraId="734736F3" w14:textId="157659D0" w:rsidR="00C54D80" w:rsidRPr="00C54D80" w:rsidRDefault="00C54D80" w:rsidP="00C54D80">
            <w:pPr>
              <w:pStyle w:val="Cuerpo-PF"/>
              <w:jc w:val="both"/>
              <w:rPr>
                <w:rFonts w:cs="Arial"/>
                <w:sz w:val="24"/>
                <w:szCs w:val="24"/>
              </w:rPr>
            </w:pPr>
            <w:r w:rsidRPr="00C54D80">
              <w:rPr>
                <w:rFonts w:cs="Arial"/>
                <w:sz w:val="24"/>
                <w:szCs w:val="24"/>
              </w:rPr>
              <w:t>162.168.10.65 - 162.168.10.126</w:t>
            </w:r>
          </w:p>
        </w:tc>
        <w:tc>
          <w:tcPr>
            <w:tcW w:w="2126" w:type="dxa"/>
          </w:tcPr>
          <w:p w14:paraId="0E140629" w14:textId="1EA4EAB4" w:rsidR="00C54D80" w:rsidRPr="00C54D80" w:rsidRDefault="00C54D80" w:rsidP="00C54D80">
            <w:pPr>
              <w:pStyle w:val="Cuerpo-PF"/>
              <w:jc w:val="both"/>
              <w:rPr>
                <w:rFonts w:cs="Arial"/>
                <w:sz w:val="24"/>
                <w:szCs w:val="24"/>
              </w:rPr>
            </w:pPr>
            <w:r w:rsidRPr="00C54D80">
              <w:rPr>
                <w:rFonts w:cs="Arial"/>
                <w:sz w:val="24"/>
                <w:szCs w:val="24"/>
              </w:rPr>
              <w:t>162.168.10.127</w:t>
            </w:r>
          </w:p>
        </w:tc>
        <w:tc>
          <w:tcPr>
            <w:tcW w:w="2374" w:type="dxa"/>
          </w:tcPr>
          <w:p w14:paraId="313D0C5E" w14:textId="6D8BF7AD" w:rsidR="00C54D80" w:rsidRPr="00C54D80" w:rsidRDefault="00C54D80" w:rsidP="00C54D80">
            <w:pPr>
              <w:pStyle w:val="Cuerpo-PF"/>
              <w:jc w:val="both"/>
              <w:rPr>
                <w:rFonts w:cs="Arial"/>
                <w:sz w:val="24"/>
                <w:szCs w:val="24"/>
              </w:rPr>
            </w:pPr>
            <w:r w:rsidRPr="00C54D80">
              <w:rPr>
                <w:rFonts w:cs="Arial"/>
                <w:sz w:val="24"/>
                <w:szCs w:val="24"/>
              </w:rPr>
              <w:t>255.255.255.192/26</w:t>
            </w:r>
          </w:p>
        </w:tc>
      </w:tr>
      <w:tr w:rsidR="00C54D80" w:rsidRPr="002F7F98" w14:paraId="144F0E0D" w14:textId="77777777" w:rsidTr="00C54D80">
        <w:trPr>
          <w:trHeight w:val="350"/>
        </w:trPr>
        <w:tc>
          <w:tcPr>
            <w:tcW w:w="1271" w:type="dxa"/>
          </w:tcPr>
          <w:p w14:paraId="1E54C7B8" w14:textId="3193CD1F" w:rsidR="00C54D80" w:rsidRPr="00C54D80" w:rsidRDefault="00C54D80" w:rsidP="00C54D80">
            <w:pPr>
              <w:pStyle w:val="Cuerpo-PF"/>
              <w:rPr>
                <w:rFonts w:cs="Arial"/>
                <w:sz w:val="24"/>
                <w:szCs w:val="24"/>
              </w:rPr>
            </w:pPr>
            <w:r w:rsidRPr="00C54D80">
              <w:rPr>
                <w:rFonts w:cs="Arial"/>
                <w:sz w:val="24"/>
                <w:szCs w:val="24"/>
              </w:rPr>
              <w:t>43</w:t>
            </w:r>
          </w:p>
        </w:tc>
        <w:tc>
          <w:tcPr>
            <w:tcW w:w="2268" w:type="dxa"/>
          </w:tcPr>
          <w:p w14:paraId="357EA3AE" w14:textId="0557C9E4" w:rsidR="00C54D80" w:rsidRPr="00C54D80" w:rsidRDefault="00C54D80" w:rsidP="00C54D80">
            <w:pPr>
              <w:pStyle w:val="Cuerpo-PF"/>
              <w:rPr>
                <w:rFonts w:cs="Arial"/>
                <w:sz w:val="24"/>
                <w:szCs w:val="24"/>
              </w:rPr>
            </w:pPr>
            <w:r w:rsidRPr="00C54D80">
              <w:rPr>
                <w:rFonts w:cs="Arial"/>
                <w:sz w:val="24"/>
                <w:szCs w:val="24"/>
              </w:rPr>
              <w:t>162.168.10.128</w:t>
            </w:r>
          </w:p>
        </w:tc>
        <w:tc>
          <w:tcPr>
            <w:tcW w:w="1985" w:type="dxa"/>
          </w:tcPr>
          <w:p w14:paraId="565A08C6" w14:textId="69AF8A22" w:rsidR="00C54D80" w:rsidRPr="00C54D80" w:rsidRDefault="00C54D80" w:rsidP="00C54D80">
            <w:pPr>
              <w:pStyle w:val="Cuerpo-PF"/>
              <w:rPr>
                <w:rFonts w:cs="Arial"/>
                <w:sz w:val="24"/>
                <w:szCs w:val="24"/>
              </w:rPr>
            </w:pPr>
            <w:r w:rsidRPr="00C54D80">
              <w:rPr>
                <w:rFonts w:cs="Arial"/>
                <w:sz w:val="24"/>
                <w:szCs w:val="24"/>
              </w:rPr>
              <w:t>162.168.10.129 - 162.168.10.190</w:t>
            </w:r>
          </w:p>
        </w:tc>
        <w:tc>
          <w:tcPr>
            <w:tcW w:w="2126" w:type="dxa"/>
          </w:tcPr>
          <w:p w14:paraId="570F8778" w14:textId="27E0A372" w:rsidR="00C54D80" w:rsidRPr="00C54D80" w:rsidRDefault="00C54D80" w:rsidP="00C54D80">
            <w:pPr>
              <w:pStyle w:val="Cuerpo-PF"/>
              <w:rPr>
                <w:rFonts w:cs="Arial"/>
                <w:sz w:val="24"/>
                <w:szCs w:val="24"/>
              </w:rPr>
            </w:pPr>
            <w:r w:rsidRPr="00C54D80">
              <w:rPr>
                <w:rFonts w:cs="Arial"/>
                <w:sz w:val="24"/>
                <w:szCs w:val="24"/>
              </w:rPr>
              <w:t>162.168.10.191</w:t>
            </w:r>
          </w:p>
        </w:tc>
        <w:tc>
          <w:tcPr>
            <w:tcW w:w="2374" w:type="dxa"/>
          </w:tcPr>
          <w:p w14:paraId="09CCE3E2" w14:textId="2DA99FF6" w:rsidR="00C54D80" w:rsidRPr="00C54D80" w:rsidRDefault="00C54D80" w:rsidP="00C54D80">
            <w:pPr>
              <w:pStyle w:val="Cuerpo-PF"/>
              <w:rPr>
                <w:rFonts w:cs="Arial"/>
                <w:sz w:val="24"/>
                <w:szCs w:val="24"/>
              </w:rPr>
            </w:pPr>
            <w:r w:rsidRPr="00C54D80">
              <w:rPr>
                <w:rFonts w:cs="Arial"/>
                <w:sz w:val="24"/>
                <w:szCs w:val="24"/>
              </w:rPr>
              <w:t>255.255.255.192/26</w:t>
            </w:r>
          </w:p>
        </w:tc>
      </w:tr>
      <w:tr w:rsidR="00C54D80" w:rsidRPr="002F7F98" w14:paraId="5C51E9F9" w14:textId="77777777" w:rsidTr="00C54D80">
        <w:trPr>
          <w:trHeight w:val="350"/>
        </w:trPr>
        <w:tc>
          <w:tcPr>
            <w:tcW w:w="1271" w:type="dxa"/>
          </w:tcPr>
          <w:p w14:paraId="37DABDFF" w14:textId="6018ECB3" w:rsidR="00C54D80" w:rsidRPr="00C54D80" w:rsidRDefault="00C54D80" w:rsidP="00C54D80">
            <w:pPr>
              <w:pStyle w:val="Cuerpo-PF"/>
              <w:rPr>
                <w:rFonts w:cs="Arial"/>
                <w:sz w:val="24"/>
                <w:szCs w:val="24"/>
              </w:rPr>
            </w:pPr>
            <w:r w:rsidRPr="00C54D80">
              <w:rPr>
                <w:rFonts w:cs="Arial"/>
                <w:sz w:val="24"/>
                <w:szCs w:val="24"/>
              </w:rPr>
              <w:t>44</w:t>
            </w:r>
          </w:p>
        </w:tc>
        <w:tc>
          <w:tcPr>
            <w:tcW w:w="2268" w:type="dxa"/>
          </w:tcPr>
          <w:p w14:paraId="5DB7BF18" w14:textId="4B6B2D1F" w:rsidR="00C54D80" w:rsidRPr="00C54D80" w:rsidRDefault="00C54D80" w:rsidP="00C54D80">
            <w:pPr>
              <w:pStyle w:val="Cuerpo-PF"/>
              <w:rPr>
                <w:rFonts w:cs="Arial"/>
                <w:sz w:val="24"/>
                <w:szCs w:val="24"/>
              </w:rPr>
            </w:pPr>
            <w:r w:rsidRPr="00C54D80">
              <w:rPr>
                <w:rFonts w:cs="Arial"/>
                <w:sz w:val="24"/>
                <w:szCs w:val="24"/>
              </w:rPr>
              <w:t>162.168.10.192</w:t>
            </w:r>
          </w:p>
        </w:tc>
        <w:tc>
          <w:tcPr>
            <w:tcW w:w="1985" w:type="dxa"/>
          </w:tcPr>
          <w:p w14:paraId="6D2AE54A" w14:textId="71ED62E7" w:rsidR="00C54D80" w:rsidRPr="00C54D80" w:rsidRDefault="00C54D80" w:rsidP="00C54D80">
            <w:pPr>
              <w:pStyle w:val="Cuerpo-PF"/>
              <w:rPr>
                <w:rFonts w:cs="Arial"/>
                <w:sz w:val="24"/>
                <w:szCs w:val="24"/>
              </w:rPr>
            </w:pPr>
            <w:r w:rsidRPr="00C54D80">
              <w:rPr>
                <w:rFonts w:cs="Arial"/>
                <w:sz w:val="24"/>
                <w:szCs w:val="24"/>
              </w:rPr>
              <w:t>162.168.10.193 - 162.168.10.254</w:t>
            </w:r>
          </w:p>
        </w:tc>
        <w:tc>
          <w:tcPr>
            <w:tcW w:w="2126" w:type="dxa"/>
          </w:tcPr>
          <w:p w14:paraId="21AB4577" w14:textId="5C3DD515" w:rsidR="00C54D80" w:rsidRPr="00C54D80" w:rsidRDefault="00C54D80" w:rsidP="00C54D80">
            <w:pPr>
              <w:pStyle w:val="Cuerpo-PF"/>
              <w:rPr>
                <w:rFonts w:cs="Arial"/>
                <w:sz w:val="24"/>
                <w:szCs w:val="24"/>
              </w:rPr>
            </w:pPr>
            <w:r w:rsidRPr="00C54D80">
              <w:rPr>
                <w:rFonts w:cs="Arial"/>
                <w:sz w:val="24"/>
                <w:szCs w:val="24"/>
              </w:rPr>
              <w:t>162.168.10.255</w:t>
            </w:r>
          </w:p>
        </w:tc>
        <w:tc>
          <w:tcPr>
            <w:tcW w:w="2374" w:type="dxa"/>
          </w:tcPr>
          <w:p w14:paraId="4294AA31" w14:textId="5F6A5A6F" w:rsidR="00C54D80" w:rsidRPr="00C54D80" w:rsidRDefault="00C54D80" w:rsidP="00C54D80">
            <w:pPr>
              <w:pStyle w:val="Cuerpo-PF"/>
              <w:rPr>
                <w:rFonts w:cs="Arial"/>
                <w:sz w:val="24"/>
                <w:szCs w:val="24"/>
              </w:rPr>
            </w:pPr>
            <w:r w:rsidRPr="00C54D80">
              <w:rPr>
                <w:rFonts w:cs="Arial"/>
                <w:sz w:val="24"/>
                <w:szCs w:val="24"/>
              </w:rPr>
              <w:t>255.255.255.192/26</w:t>
            </w:r>
          </w:p>
        </w:tc>
      </w:tr>
      <w:tr w:rsidR="00C54D80" w:rsidRPr="002F7F98" w14:paraId="7BAA6EFD" w14:textId="77777777" w:rsidTr="00C54D80">
        <w:trPr>
          <w:trHeight w:val="674"/>
        </w:trPr>
        <w:tc>
          <w:tcPr>
            <w:tcW w:w="1271" w:type="dxa"/>
          </w:tcPr>
          <w:p w14:paraId="4D89DCEF" w14:textId="7B966B26" w:rsidR="00C54D80" w:rsidRPr="00C54D80" w:rsidRDefault="00C54D80" w:rsidP="00C54D80">
            <w:pPr>
              <w:pStyle w:val="Cuerpo-PF"/>
              <w:rPr>
                <w:rFonts w:cs="Arial"/>
                <w:sz w:val="24"/>
                <w:szCs w:val="24"/>
              </w:rPr>
            </w:pPr>
            <w:r w:rsidRPr="00C54D80">
              <w:rPr>
                <w:rFonts w:cs="Arial"/>
                <w:sz w:val="24"/>
                <w:szCs w:val="24"/>
              </w:rPr>
              <w:t>45</w:t>
            </w:r>
          </w:p>
        </w:tc>
        <w:tc>
          <w:tcPr>
            <w:tcW w:w="2268" w:type="dxa"/>
          </w:tcPr>
          <w:p w14:paraId="3CED90BF" w14:textId="22DB45C9" w:rsidR="00C54D80" w:rsidRPr="00C54D80" w:rsidRDefault="00C54D80" w:rsidP="00C54D80">
            <w:pPr>
              <w:pStyle w:val="Cuerpo-PF"/>
              <w:rPr>
                <w:rFonts w:cs="Arial"/>
                <w:sz w:val="24"/>
                <w:szCs w:val="24"/>
              </w:rPr>
            </w:pPr>
            <w:r w:rsidRPr="00C54D80">
              <w:rPr>
                <w:rFonts w:cs="Arial"/>
                <w:sz w:val="24"/>
                <w:szCs w:val="24"/>
              </w:rPr>
              <w:t>162.168.11.0</w:t>
            </w:r>
          </w:p>
        </w:tc>
        <w:tc>
          <w:tcPr>
            <w:tcW w:w="1985" w:type="dxa"/>
          </w:tcPr>
          <w:p w14:paraId="00D6B3A7" w14:textId="1280D374" w:rsidR="00C54D80" w:rsidRPr="00C54D80" w:rsidRDefault="00C54D80" w:rsidP="00C54D80">
            <w:pPr>
              <w:pStyle w:val="Cuerpo-PF"/>
              <w:rPr>
                <w:rFonts w:cs="Arial"/>
                <w:sz w:val="24"/>
                <w:szCs w:val="24"/>
              </w:rPr>
            </w:pPr>
            <w:r w:rsidRPr="00C54D80">
              <w:rPr>
                <w:rFonts w:cs="Arial"/>
                <w:sz w:val="24"/>
                <w:szCs w:val="24"/>
              </w:rPr>
              <w:t>162.168.11.1 - 162.168.11.62</w:t>
            </w:r>
          </w:p>
        </w:tc>
        <w:tc>
          <w:tcPr>
            <w:tcW w:w="2126" w:type="dxa"/>
          </w:tcPr>
          <w:p w14:paraId="47B6ACFD" w14:textId="7F95031B" w:rsidR="00C54D80" w:rsidRPr="00C54D80" w:rsidRDefault="00C54D80" w:rsidP="00C54D80">
            <w:pPr>
              <w:pStyle w:val="Cuerpo-PF"/>
              <w:rPr>
                <w:rFonts w:cs="Arial"/>
                <w:sz w:val="24"/>
                <w:szCs w:val="24"/>
              </w:rPr>
            </w:pPr>
            <w:r w:rsidRPr="00C54D80">
              <w:rPr>
                <w:rFonts w:cs="Arial"/>
                <w:sz w:val="24"/>
                <w:szCs w:val="24"/>
              </w:rPr>
              <w:t>162.168.11.63</w:t>
            </w:r>
          </w:p>
        </w:tc>
        <w:tc>
          <w:tcPr>
            <w:tcW w:w="2374" w:type="dxa"/>
          </w:tcPr>
          <w:p w14:paraId="04884ACE" w14:textId="0E1C4BC3" w:rsidR="00C54D80" w:rsidRPr="00C54D80" w:rsidRDefault="00C54D80" w:rsidP="00C54D80">
            <w:pPr>
              <w:rPr>
                <w:rFonts w:ascii="Arial" w:hAnsi="Arial" w:cs="Arial"/>
                <w:b w:val="0"/>
                <w:sz w:val="24"/>
                <w:szCs w:val="24"/>
                <w:lang w:val="es-MX"/>
              </w:rPr>
            </w:pPr>
            <w:r w:rsidRPr="00C54D80">
              <w:rPr>
                <w:rFonts w:ascii="Arial" w:hAnsi="Arial" w:cs="Arial"/>
                <w:b w:val="0"/>
                <w:sz w:val="24"/>
                <w:szCs w:val="24"/>
                <w:lang w:val="es-MX"/>
              </w:rPr>
              <w:t>255.255.255.192/26</w:t>
            </w:r>
          </w:p>
        </w:tc>
      </w:tr>
      <w:tr w:rsidR="00C54D80" w:rsidRPr="002F7F98" w14:paraId="4F68F076" w14:textId="77777777" w:rsidTr="00C54D80">
        <w:trPr>
          <w:trHeight w:val="539"/>
        </w:trPr>
        <w:tc>
          <w:tcPr>
            <w:tcW w:w="1271" w:type="dxa"/>
          </w:tcPr>
          <w:p w14:paraId="5470DBEA" w14:textId="63120949" w:rsidR="00C54D80" w:rsidRPr="00C54D80" w:rsidRDefault="00C54D80" w:rsidP="00C54D80">
            <w:pPr>
              <w:pStyle w:val="Cuerpo-PF"/>
              <w:rPr>
                <w:rFonts w:cs="Arial"/>
                <w:sz w:val="24"/>
                <w:szCs w:val="24"/>
              </w:rPr>
            </w:pPr>
            <w:r w:rsidRPr="00C54D80">
              <w:rPr>
                <w:rFonts w:cs="Arial"/>
                <w:sz w:val="24"/>
                <w:szCs w:val="24"/>
              </w:rPr>
              <w:t>46</w:t>
            </w:r>
          </w:p>
        </w:tc>
        <w:tc>
          <w:tcPr>
            <w:tcW w:w="2268" w:type="dxa"/>
          </w:tcPr>
          <w:p w14:paraId="08B19187" w14:textId="4D801776" w:rsidR="00C54D80" w:rsidRPr="00C54D80" w:rsidRDefault="00C54D80" w:rsidP="00C54D80">
            <w:pPr>
              <w:pStyle w:val="Cuerpo-PF"/>
              <w:rPr>
                <w:rFonts w:cs="Arial"/>
                <w:sz w:val="24"/>
                <w:szCs w:val="24"/>
              </w:rPr>
            </w:pPr>
            <w:r w:rsidRPr="00C54D80">
              <w:rPr>
                <w:rFonts w:cs="Arial"/>
                <w:sz w:val="24"/>
                <w:szCs w:val="24"/>
              </w:rPr>
              <w:t>162.168.11.64</w:t>
            </w:r>
          </w:p>
        </w:tc>
        <w:tc>
          <w:tcPr>
            <w:tcW w:w="1985" w:type="dxa"/>
          </w:tcPr>
          <w:p w14:paraId="1F28A2A4" w14:textId="12133BE2" w:rsidR="00C54D80" w:rsidRPr="00C54D80" w:rsidRDefault="00C54D80" w:rsidP="00C54D80">
            <w:pPr>
              <w:pStyle w:val="Cuerpo-PF"/>
              <w:rPr>
                <w:rFonts w:cs="Arial"/>
                <w:sz w:val="24"/>
                <w:szCs w:val="24"/>
              </w:rPr>
            </w:pPr>
            <w:r w:rsidRPr="00C54D80">
              <w:rPr>
                <w:rFonts w:cs="Arial"/>
                <w:sz w:val="24"/>
                <w:szCs w:val="24"/>
              </w:rPr>
              <w:t>162.168.11.65 - 162.168.11.126</w:t>
            </w:r>
          </w:p>
        </w:tc>
        <w:tc>
          <w:tcPr>
            <w:tcW w:w="2126" w:type="dxa"/>
          </w:tcPr>
          <w:p w14:paraId="74F422B3" w14:textId="508079CE" w:rsidR="00C54D80" w:rsidRPr="00C54D80" w:rsidRDefault="00C54D80" w:rsidP="00C54D80">
            <w:pPr>
              <w:pStyle w:val="Cuerpo-PF"/>
              <w:rPr>
                <w:rFonts w:cs="Arial"/>
                <w:sz w:val="24"/>
                <w:szCs w:val="24"/>
              </w:rPr>
            </w:pPr>
            <w:r w:rsidRPr="00C54D80">
              <w:rPr>
                <w:rFonts w:cs="Arial"/>
                <w:sz w:val="24"/>
                <w:szCs w:val="24"/>
              </w:rPr>
              <w:t>162.168.11.127</w:t>
            </w:r>
          </w:p>
        </w:tc>
        <w:tc>
          <w:tcPr>
            <w:tcW w:w="2374" w:type="dxa"/>
          </w:tcPr>
          <w:p w14:paraId="54E424E9" w14:textId="6E933FD8" w:rsidR="00C54D80" w:rsidRPr="00C54D80" w:rsidRDefault="00C54D80" w:rsidP="00C54D80">
            <w:pPr>
              <w:pStyle w:val="Cuerpo-PF"/>
              <w:rPr>
                <w:rFonts w:cs="Arial"/>
                <w:sz w:val="24"/>
                <w:szCs w:val="24"/>
              </w:rPr>
            </w:pPr>
            <w:r w:rsidRPr="00C54D80">
              <w:rPr>
                <w:rFonts w:cs="Arial"/>
                <w:sz w:val="24"/>
                <w:szCs w:val="24"/>
              </w:rPr>
              <w:t>255.255.255.192/26</w:t>
            </w:r>
          </w:p>
        </w:tc>
      </w:tr>
      <w:tr w:rsidR="00C54D80" w:rsidRPr="002F7F98" w14:paraId="3F511DC8" w14:textId="77777777" w:rsidTr="00C54D80">
        <w:trPr>
          <w:trHeight w:val="350"/>
        </w:trPr>
        <w:tc>
          <w:tcPr>
            <w:tcW w:w="1271" w:type="dxa"/>
          </w:tcPr>
          <w:p w14:paraId="07DDB557" w14:textId="686223FA" w:rsidR="00C54D80" w:rsidRPr="00C54D80" w:rsidRDefault="00C54D80" w:rsidP="00C54D80">
            <w:pPr>
              <w:pStyle w:val="Cuerpo-PF"/>
              <w:jc w:val="both"/>
              <w:rPr>
                <w:rFonts w:cs="Arial"/>
                <w:sz w:val="24"/>
                <w:szCs w:val="24"/>
              </w:rPr>
            </w:pPr>
            <w:r w:rsidRPr="00C54D80">
              <w:rPr>
                <w:rFonts w:cs="Arial"/>
                <w:sz w:val="24"/>
                <w:szCs w:val="24"/>
              </w:rPr>
              <w:t>47</w:t>
            </w:r>
          </w:p>
        </w:tc>
        <w:tc>
          <w:tcPr>
            <w:tcW w:w="2268" w:type="dxa"/>
          </w:tcPr>
          <w:p w14:paraId="5F826F3E" w14:textId="7D312D88" w:rsidR="00C54D80" w:rsidRPr="00C54D80" w:rsidRDefault="00C54D80" w:rsidP="00C54D80">
            <w:pPr>
              <w:pStyle w:val="Cuerpo-PF"/>
              <w:jc w:val="both"/>
              <w:rPr>
                <w:rFonts w:cs="Arial"/>
                <w:sz w:val="24"/>
                <w:szCs w:val="24"/>
              </w:rPr>
            </w:pPr>
            <w:r w:rsidRPr="00C54D80">
              <w:rPr>
                <w:rFonts w:cs="Arial"/>
                <w:sz w:val="24"/>
                <w:szCs w:val="24"/>
              </w:rPr>
              <w:t>162.168.11.128</w:t>
            </w:r>
          </w:p>
        </w:tc>
        <w:tc>
          <w:tcPr>
            <w:tcW w:w="1985" w:type="dxa"/>
          </w:tcPr>
          <w:p w14:paraId="29F296E9" w14:textId="1943100B" w:rsidR="00C54D80" w:rsidRPr="00C54D80" w:rsidRDefault="00C54D80" w:rsidP="00C54D80">
            <w:pPr>
              <w:pStyle w:val="Cuerpo-PF"/>
              <w:jc w:val="both"/>
              <w:rPr>
                <w:rFonts w:cs="Arial"/>
                <w:sz w:val="24"/>
                <w:szCs w:val="24"/>
              </w:rPr>
            </w:pPr>
            <w:r w:rsidRPr="00C54D80">
              <w:rPr>
                <w:rFonts w:cs="Arial"/>
                <w:sz w:val="24"/>
                <w:szCs w:val="24"/>
              </w:rPr>
              <w:t>162.168.11.129 - 162.168.11.190</w:t>
            </w:r>
          </w:p>
        </w:tc>
        <w:tc>
          <w:tcPr>
            <w:tcW w:w="2126" w:type="dxa"/>
          </w:tcPr>
          <w:p w14:paraId="5A942602" w14:textId="59B7F07B" w:rsidR="00C54D80" w:rsidRPr="00C54D80" w:rsidRDefault="00C54D80" w:rsidP="00C54D80">
            <w:pPr>
              <w:pStyle w:val="Cuerpo-PF"/>
              <w:jc w:val="both"/>
              <w:rPr>
                <w:rFonts w:cs="Arial"/>
                <w:sz w:val="24"/>
                <w:szCs w:val="24"/>
              </w:rPr>
            </w:pPr>
            <w:r w:rsidRPr="00C54D80">
              <w:rPr>
                <w:rFonts w:cs="Arial"/>
                <w:sz w:val="24"/>
                <w:szCs w:val="24"/>
              </w:rPr>
              <w:t>162.168.11.191</w:t>
            </w:r>
          </w:p>
        </w:tc>
        <w:tc>
          <w:tcPr>
            <w:tcW w:w="2374" w:type="dxa"/>
          </w:tcPr>
          <w:p w14:paraId="008311DE" w14:textId="220530AA" w:rsidR="00C54D80" w:rsidRPr="00C54D80" w:rsidRDefault="00C54D80" w:rsidP="00C54D80">
            <w:pPr>
              <w:pStyle w:val="Cuerpo-PF"/>
              <w:jc w:val="both"/>
              <w:rPr>
                <w:rFonts w:cs="Arial"/>
                <w:sz w:val="24"/>
                <w:szCs w:val="24"/>
              </w:rPr>
            </w:pPr>
            <w:r w:rsidRPr="00C54D80">
              <w:rPr>
                <w:rFonts w:cs="Arial"/>
                <w:sz w:val="24"/>
                <w:szCs w:val="24"/>
              </w:rPr>
              <w:t>255.255.255.192/26</w:t>
            </w:r>
          </w:p>
        </w:tc>
      </w:tr>
      <w:tr w:rsidR="00C54D80" w:rsidRPr="002F7F98" w14:paraId="6AB8D0B0" w14:textId="77777777" w:rsidTr="00C54D80">
        <w:trPr>
          <w:trHeight w:val="350"/>
        </w:trPr>
        <w:tc>
          <w:tcPr>
            <w:tcW w:w="1271" w:type="dxa"/>
          </w:tcPr>
          <w:p w14:paraId="25F05AF9" w14:textId="6515D9BB" w:rsidR="00C54D80" w:rsidRPr="00C54D80" w:rsidRDefault="00C54D80" w:rsidP="00C54D80">
            <w:pPr>
              <w:pStyle w:val="Cuerpo-PF"/>
              <w:rPr>
                <w:rFonts w:cs="Arial"/>
                <w:sz w:val="24"/>
                <w:szCs w:val="24"/>
              </w:rPr>
            </w:pPr>
            <w:r w:rsidRPr="00C54D80">
              <w:rPr>
                <w:rFonts w:cs="Arial"/>
                <w:sz w:val="24"/>
                <w:szCs w:val="24"/>
              </w:rPr>
              <w:t>48</w:t>
            </w:r>
          </w:p>
        </w:tc>
        <w:tc>
          <w:tcPr>
            <w:tcW w:w="2268" w:type="dxa"/>
          </w:tcPr>
          <w:p w14:paraId="10DED52E" w14:textId="710C7B01" w:rsidR="00C54D80" w:rsidRPr="00C54D80" w:rsidRDefault="00C54D80" w:rsidP="00C54D80">
            <w:pPr>
              <w:pStyle w:val="Cuerpo-PF"/>
              <w:rPr>
                <w:rFonts w:cs="Arial"/>
                <w:sz w:val="24"/>
                <w:szCs w:val="24"/>
              </w:rPr>
            </w:pPr>
            <w:r w:rsidRPr="00C54D80">
              <w:rPr>
                <w:rFonts w:cs="Arial"/>
                <w:sz w:val="24"/>
                <w:szCs w:val="24"/>
              </w:rPr>
              <w:t>162.168.11.192</w:t>
            </w:r>
          </w:p>
        </w:tc>
        <w:tc>
          <w:tcPr>
            <w:tcW w:w="1985" w:type="dxa"/>
          </w:tcPr>
          <w:p w14:paraId="4FA50D91" w14:textId="1E576DD0" w:rsidR="00C54D80" w:rsidRPr="00C54D80" w:rsidRDefault="00C54D80" w:rsidP="00C54D80">
            <w:pPr>
              <w:pStyle w:val="Cuerpo-PF"/>
              <w:rPr>
                <w:rFonts w:cs="Arial"/>
                <w:sz w:val="24"/>
                <w:szCs w:val="24"/>
              </w:rPr>
            </w:pPr>
            <w:r w:rsidRPr="00C54D80">
              <w:rPr>
                <w:rFonts w:cs="Arial"/>
                <w:sz w:val="24"/>
                <w:szCs w:val="24"/>
              </w:rPr>
              <w:t>162.168.11.193 - 162.168.11.254</w:t>
            </w:r>
          </w:p>
        </w:tc>
        <w:tc>
          <w:tcPr>
            <w:tcW w:w="2126" w:type="dxa"/>
          </w:tcPr>
          <w:p w14:paraId="0A0654F0" w14:textId="2DEE0C8A" w:rsidR="00C54D80" w:rsidRPr="00C54D80" w:rsidRDefault="00C54D80" w:rsidP="00C54D80">
            <w:pPr>
              <w:pStyle w:val="Cuerpo-PF"/>
              <w:rPr>
                <w:rFonts w:cs="Arial"/>
                <w:sz w:val="24"/>
                <w:szCs w:val="24"/>
              </w:rPr>
            </w:pPr>
            <w:r w:rsidRPr="00C54D80">
              <w:rPr>
                <w:rFonts w:cs="Arial"/>
                <w:sz w:val="24"/>
                <w:szCs w:val="24"/>
              </w:rPr>
              <w:t>162.168.11.255</w:t>
            </w:r>
          </w:p>
        </w:tc>
        <w:tc>
          <w:tcPr>
            <w:tcW w:w="2374" w:type="dxa"/>
          </w:tcPr>
          <w:p w14:paraId="2FF525D3" w14:textId="3C28B284" w:rsidR="00C54D80" w:rsidRPr="00C54D80" w:rsidRDefault="00C54D80" w:rsidP="00C54D80">
            <w:pPr>
              <w:pStyle w:val="Cuerpo-PF"/>
              <w:rPr>
                <w:rFonts w:cs="Arial"/>
                <w:sz w:val="24"/>
                <w:szCs w:val="24"/>
              </w:rPr>
            </w:pPr>
            <w:r w:rsidRPr="00C54D80">
              <w:rPr>
                <w:rFonts w:cs="Arial"/>
                <w:sz w:val="24"/>
                <w:szCs w:val="24"/>
              </w:rPr>
              <w:t>255.255.255.192/26</w:t>
            </w:r>
          </w:p>
        </w:tc>
      </w:tr>
      <w:tr w:rsidR="00C54D80" w:rsidRPr="002F7F98" w14:paraId="6839C26C" w14:textId="77777777" w:rsidTr="00C54D80">
        <w:trPr>
          <w:trHeight w:val="350"/>
        </w:trPr>
        <w:tc>
          <w:tcPr>
            <w:tcW w:w="1271" w:type="dxa"/>
          </w:tcPr>
          <w:p w14:paraId="4F2AE340" w14:textId="07694CA4" w:rsidR="00C54D80" w:rsidRPr="00C54D80" w:rsidRDefault="00C54D80" w:rsidP="00C54D80">
            <w:pPr>
              <w:pStyle w:val="Cuerpo-PF"/>
              <w:rPr>
                <w:rFonts w:cs="Arial"/>
                <w:sz w:val="24"/>
                <w:szCs w:val="24"/>
              </w:rPr>
            </w:pPr>
            <w:r w:rsidRPr="00C54D80">
              <w:rPr>
                <w:rFonts w:cs="Arial"/>
                <w:sz w:val="24"/>
                <w:szCs w:val="24"/>
              </w:rPr>
              <w:t>49</w:t>
            </w:r>
          </w:p>
        </w:tc>
        <w:tc>
          <w:tcPr>
            <w:tcW w:w="2268" w:type="dxa"/>
          </w:tcPr>
          <w:p w14:paraId="3B5CFCFF" w14:textId="434E1D5C" w:rsidR="00C54D80" w:rsidRPr="00C54D80" w:rsidRDefault="00C54D80" w:rsidP="00C54D80">
            <w:pPr>
              <w:pStyle w:val="Cuerpo-PF"/>
              <w:rPr>
                <w:rFonts w:cs="Arial"/>
                <w:sz w:val="24"/>
                <w:szCs w:val="24"/>
              </w:rPr>
            </w:pPr>
            <w:r w:rsidRPr="00C54D80">
              <w:rPr>
                <w:rFonts w:cs="Arial"/>
                <w:sz w:val="24"/>
                <w:szCs w:val="24"/>
              </w:rPr>
              <w:t>162.168.12.0</w:t>
            </w:r>
          </w:p>
        </w:tc>
        <w:tc>
          <w:tcPr>
            <w:tcW w:w="1985" w:type="dxa"/>
          </w:tcPr>
          <w:p w14:paraId="796287F1" w14:textId="10A241C5" w:rsidR="00C54D80" w:rsidRPr="00C54D80" w:rsidRDefault="00C54D80" w:rsidP="00C54D80">
            <w:pPr>
              <w:pStyle w:val="Cuerpo-PF"/>
              <w:rPr>
                <w:rFonts w:cs="Arial"/>
                <w:sz w:val="24"/>
                <w:szCs w:val="24"/>
              </w:rPr>
            </w:pPr>
            <w:r w:rsidRPr="00C54D80">
              <w:rPr>
                <w:rFonts w:cs="Arial"/>
                <w:sz w:val="24"/>
                <w:szCs w:val="24"/>
              </w:rPr>
              <w:t>162.168.12.1 - 162.168.12.62</w:t>
            </w:r>
          </w:p>
        </w:tc>
        <w:tc>
          <w:tcPr>
            <w:tcW w:w="2126" w:type="dxa"/>
          </w:tcPr>
          <w:p w14:paraId="5406296D" w14:textId="192E53CA" w:rsidR="00C54D80" w:rsidRPr="00C54D80" w:rsidRDefault="00C54D80" w:rsidP="00C54D80">
            <w:pPr>
              <w:pStyle w:val="Cuerpo-PF"/>
              <w:rPr>
                <w:rFonts w:cs="Arial"/>
                <w:sz w:val="24"/>
                <w:szCs w:val="24"/>
              </w:rPr>
            </w:pPr>
            <w:r w:rsidRPr="00C54D80">
              <w:rPr>
                <w:rFonts w:cs="Arial"/>
                <w:sz w:val="24"/>
                <w:szCs w:val="24"/>
              </w:rPr>
              <w:t>162.168.12.63</w:t>
            </w:r>
          </w:p>
        </w:tc>
        <w:tc>
          <w:tcPr>
            <w:tcW w:w="2374" w:type="dxa"/>
          </w:tcPr>
          <w:p w14:paraId="0B7024A0" w14:textId="005533BF" w:rsidR="00C54D80" w:rsidRPr="00C54D80" w:rsidRDefault="00C54D80" w:rsidP="00C54D80">
            <w:pPr>
              <w:pStyle w:val="Cuerpo-PF"/>
              <w:rPr>
                <w:rFonts w:cs="Arial"/>
                <w:sz w:val="24"/>
                <w:szCs w:val="24"/>
              </w:rPr>
            </w:pPr>
            <w:r w:rsidRPr="00C54D80">
              <w:rPr>
                <w:rFonts w:cs="Arial"/>
                <w:sz w:val="24"/>
                <w:szCs w:val="24"/>
              </w:rPr>
              <w:t>255.255.255.192/26</w:t>
            </w:r>
          </w:p>
        </w:tc>
      </w:tr>
      <w:tr w:rsidR="00C54D80" w:rsidRPr="002F7F98" w14:paraId="5FBB3A30" w14:textId="77777777" w:rsidTr="00C54D80">
        <w:trPr>
          <w:trHeight w:val="350"/>
        </w:trPr>
        <w:tc>
          <w:tcPr>
            <w:tcW w:w="1271" w:type="dxa"/>
          </w:tcPr>
          <w:p w14:paraId="0AE4A133" w14:textId="7E2EE55A" w:rsidR="00C54D80" w:rsidRPr="00C54D80" w:rsidRDefault="00C54D80" w:rsidP="00C54D80">
            <w:pPr>
              <w:pStyle w:val="Cuerpo-PF"/>
              <w:rPr>
                <w:rFonts w:cs="Arial"/>
                <w:sz w:val="24"/>
                <w:szCs w:val="24"/>
              </w:rPr>
            </w:pPr>
            <w:r w:rsidRPr="00C54D80">
              <w:rPr>
                <w:rFonts w:cs="Arial"/>
                <w:sz w:val="24"/>
                <w:szCs w:val="24"/>
              </w:rPr>
              <w:t>50</w:t>
            </w:r>
          </w:p>
        </w:tc>
        <w:tc>
          <w:tcPr>
            <w:tcW w:w="2268" w:type="dxa"/>
          </w:tcPr>
          <w:p w14:paraId="0008CD97" w14:textId="6E9D87C9" w:rsidR="00C54D80" w:rsidRPr="00C54D80" w:rsidRDefault="00C54D80" w:rsidP="00C54D80">
            <w:pPr>
              <w:pStyle w:val="Cuerpo-PF"/>
              <w:rPr>
                <w:rFonts w:cs="Arial"/>
                <w:sz w:val="24"/>
                <w:szCs w:val="24"/>
              </w:rPr>
            </w:pPr>
            <w:r w:rsidRPr="00C54D80">
              <w:rPr>
                <w:rFonts w:cs="Arial"/>
                <w:sz w:val="24"/>
                <w:szCs w:val="24"/>
              </w:rPr>
              <w:t>162.168.12.64</w:t>
            </w:r>
          </w:p>
        </w:tc>
        <w:tc>
          <w:tcPr>
            <w:tcW w:w="1985" w:type="dxa"/>
          </w:tcPr>
          <w:p w14:paraId="6CC3C5D6" w14:textId="3D71D886" w:rsidR="00C54D80" w:rsidRPr="00C54D80" w:rsidRDefault="00C54D80" w:rsidP="00C54D80">
            <w:pPr>
              <w:pStyle w:val="Cuerpo-PF"/>
              <w:rPr>
                <w:rFonts w:cs="Arial"/>
                <w:sz w:val="24"/>
                <w:szCs w:val="24"/>
              </w:rPr>
            </w:pPr>
            <w:r w:rsidRPr="00C54D80">
              <w:rPr>
                <w:rFonts w:cs="Arial"/>
                <w:sz w:val="24"/>
                <w:szCs w:val="24"/>
              </w:rPr>
              <w:t>162.168.12.65 - 162.168.12.126</w:t>
            </w:r>
          </w:p>
        </w:tc>
        <w:tc>
          <w:tcPr>
            <w:tcW w:w="2126" w:type="dxa"/>
          </w:tcPr>
          <w:p w14:paraId="2D89947C" w14:textId="4BF271BD" w:rsidR="00C54D80" w:rsidRPr="00C54D80" w:rsidRDefault="00C54D80" w:rsidP="00C54D80">
            <w:pPr>
              <w:pStyle w:val="Cuerpo-PF"/>
              <w:rPr>
                <w:rFonts w:cs="Arial"/>
                <w:sz w:val="24"/>
                <w:szCs w:val="24"/>
              </w:rPr>
            </w:pPr>
            <w:r w:rsidRPr="00C54D80">
              <w:rPr>
                <w:rFonts w:cs="Arial"/>
                <w:sz w:val="24"/>
                <w:szCs w:val="24"/>
              </w:rPr>
              <w:t>162.168.12.127</w:t>
            </w:r>
          </w:p>
        </w:tc>
        <w:tc>
          <w:tcPr>
            <w:tcW w:w="2374" w:type="dxa"/>
          </w:tcPr>
          <w:p w14:paraId="12123656" w14:textId="5FAEC5EE" w:rsidR="00C54D80" w:rsidRPr="00C54D80" w:rsidRDefault="00C54D80" w:rsidP="00C54D80">
            <w:pPr>
              <w:pStyle w:val="Cuerpo-PF"/>
              <w:rPr>
                <w:rFonts w:cs="Arial"/>
                <w:sz w:val="24"/>
                <w:szCs w:val="24"/>
              </w:rPr>
            </w:pPr>
            <w:r w:rsidRPr="00C54D80">
              <w:rPr>
                <w:rFonts w:cs="Arial"/>
                <w:sz w:val="24"/>
                <w:szCs w:val="24"/>
              </w:rPr>
              <w:t>255.255.255.192/26</w:t>
            </w:r>
          </w:p>
        </w:tc>
      </w:tr>
      <w:tr w:rsidR="00C54D80" w:rsidRPr="002F7F98" w14:paraId="3C73797D" w14:textId="77777777" w:rsidTr="00C54D80">
        <w:trPr>
          <w:trHeight w:val="539"/>
        </w:trPr>
        <w:tc>
          <w:tcPr>
            <w:tcW w:w="1271" w:type="dxa"/>
          </w:tcPr>
          <w:p w14:paraId="2CB41F14" w14:textId="1E1B1E95" w:rsidR="00C54D80" w:rsidRPr="00C54D80" w:rsidRDefault="00C54D80" w:rsidP="00C54D80">
            <w:pPr>
              <w:pStyle w:val="Cuerpo-PF"/>
              <w:rPr>
                <w:rFonts w:cs="Arial"/>
                <w:sz w:val="24"/>
                <w:szCs w:val="24"/>
              </w:rPr>
            </w:pPr>
            <w:r w:rsidRPr="00C54D80">
              <w:rPr>
                <w:rFonts w:cs="Arial"/>
                <w:sz w:val="24"/>
                <w:szCs w:val="24"/>
              </w:rPr>
              <w:t>51</w:t>
            </w:r>
          </w:p>
        </w:tc>
        <w:tc>
          <w:tcPr>
            <w:tcW w:w="2268" w:type="dxa"/>
          </w:tcPr>
          <w:p w14:paraId="1518FB5D" w14:textId="359456C1" w:rsidR="00C54D80" w:rsidRPr="00C54D80" w:rsidRDefault="00C54D80" w:rsidP="00C54D80">
            <w:pPr>
              <w:pStyle w:val="Cuerpo-PF"/>
              <w:rPr>
                <w:rFonts w:cs="Arial"/>
                <w:sz w:val="24"/>
                <w:szCs w:val="24"/>
              </w:rPr>
            </w:pPr>
            <w:r w:rsidRPr="00C54D80">
              <w:rPr>
                <w:rFonts w:cs="Arial"/>
                <w:sz w:val="24"/>
                <w:szCs w:val="24"/>
              </w:rPr>
              <w:t>162.168.12.128</w:t>
            </w:r>
          </w:p>
        </w:tc>
        <w:tc>
          <w:tcPr>
            <w:tcW w:w="1985" w:type="dxa"/>
          </w:tcPr>
          <w:p w14:paraId="7A6FE1FE" w14:textId="6C8E6DEE" w:rsidR="00C54D80" w:rsidRPr="00C54D80" w:rsidRDefault="00C54D80" w:rsidP="00C54D80">
            <w:pPr>
              <w:pStyle w:val="Cuerpo-PF"/>
              <w:rPr>
                <w:rFonts w:cs="Arial"/>
                <w:sz w:val="24"/>
                <w:szCs w:val="24"/>
              </w:rPr>
            </w:pPr>
            <w:r w:rsidRPr="00C54D80">
              <w:rPr>
                <w:rFonts w:cs="Arial"/>
                <w:sz w:val="24"/>
                <w:szCs w:val="24"/>
              </w:rPr>
              <w:t>162.168.12.129 - 162.168.12.190</w:t>
            </w:r>
          </w:p>
        </w:tc>
        <w:tc>
          <w:tcPr>
            <w:tcW w:w="2126" w:type="dxa"/>
          </w:tcPr>
          <w:p w14:paraId="313DCADB" w14:textId="67B08148" w:rsidR="00C54D80" w:rsidRPr="00C54D80" w:rsidRDefault="00C54D80" w:rsidP="00C54D80">
            <w:pPr>
              <w:pStyle w:val="Cuerpo-PF"/>
              <w:rPr>
                <w:rFonts w:cs="Arial"/>
                <w:sz w:val="24"/>
                <w:szCs w:val="24"/>
              </w:rPr>
            </w:pPr>
            <w:r w:rsidRPr="00C54D80">
              <w:rPr>
                <w:rFonts w:cs="Arial"/>
                <w:sz w:val="24"/>
                <w:szCs w:val="24"/>
              </w:rPr>
              <w:t>162.168.12.191</w:t>
            </w:r>
          </w:p>
        </w:tc>
        <w:tc>
          <w:tcPr>
            <w:tcW w:w="2374" w:type="dxa"/>
          </w:tcPr>
          <w:p w14:paraId="2A9BF785" w14:textId="4EEC275C" w:rsidR="00C54D80" w:rsidRPr="00C54D80" w:rsidRDefault="00C54D80" w:rsidP="00C54D80">
            <w:pPr>
              <w:pStyle w:val="Cuerpo-PF"/>
              <w:rPr>
                <w:rFonts w:cs="Arial"/>
                <w:sz w:val="24"/>
                <w:szCs w:val="24"/>
              </w:rPr>
            </w:pPr>
            <w:r w:rsidRPr="00C54D80">
              <w:rPr>
                <w:rFonts w:cs="Arial"/>
                <w:sz w:val="24"/>
                <w:szCs w:val="24"/>
              </w:rPr>
              <w:t>255.255.255.192/26</w:t>
            </w:r>
          </w:p>
        </w:tc>
      </w:tr>
      <w:tr w:rsidR="00C54D80" w:rsidRPr="002F7F98" w14:paraId="6BFE8339" w14:textId="77777777" w:rsidTr="00C54D80">
        <w:trPr>
          <w:trHeight w:val="350"/>
        </w:trPr>
        <w:tc>
          <w:tcPr>
            <w:tcW w:w="1271" w:type="dxa"/>
          </w:tcPr>
          <w:p w14:paraId="350897E3" w14:textId="09A508F2" w:rsidR="00C54D80" w:rsidRPr="00C54D80" w:rsidRDefault="00C54D80" w:rsidP="00C54D80">
            <w:pPr>
              <w:pStyle w:val="Cuerpo-PF"/>
              <w:jc w:val="both"/>
              <w:rPr>
                <w:rFonts w:cs="Arial"/>
                <w:sz w:val="24"/>
                <w:szCs w:val="24"/>
              </w:rPr>
            </w:pPr>
            <w:r w:rsidRPr="00C54D80">
              <w:rPr>
                <w:rFonts w:cs="Arial"/>
                <w:sz w:val="24"/>
                <w:szCs w:val="24"/>
              </w:rPr>
              <w:t>52</w:t>
            </w:r>
          </w:p>
        </w:tc>
        <w:tc>
          <w:tcPr>
            <w:tcW w:w="2268" w:type="dxa"/>
          </w:tcPr>
          <w:p w14:paraId="25B7B363" w14:textId="2546ABC2" w:rsidR="00C54D80" w:rsidRPr="00C54D80" w:rsidRDefault="00C54D80" w:rsidP="00C54D80">
            <w:pPr>
              <w:pStyle w:val="Cuerpo-PF"/>
              <w:jc w:val="both"/>
              <w:rPr>
                <w:rFonts w:cs="Arial"/>
                <w:sz w:val="24"/>
                <w:szCs w:val="24"/>
              </w:rPr>
            </w:pPr>
            <w:r w:rsidRPr="00C54D80">
              <w:rPr>
                <w:rFonts w:cs="Arial"/>
                <w:sz w:val="24"/>
                <w:szCs w:val="24"/>
              </w:rPr>
              <w:t>162.168.12.192</w:t>
            </w:r>
          </w:p>
        </w:tc>
        <w:tc>
          <w:tcPr>
            <w:tcW w:w="1985" w:type="dxa"/>
          </w:tcPr>
          <w:p w14:paraId="1369A13A" w14:textId="32A1F2F3" w:rsidR="00C54D80" w:rsidRPr="00C54D80" w:rsidRDefault="00C54D80" w:rsidP="00C54D80">
            <w:pPr>
              <w:pStyle w:val="Cuerpo-PF"/>
              <w:jc w:val="both"/>
              <w:rPr>
                <w:rFonts w:cs="Arial"/>
                <w:sz w:val="24"/>
                <w:szCs w:val="24"/>
              </w:rPr>
            </w:pPr>
            <w:r w:rsidRPr="00C54D80">
              <w:rPr>
                <w:rFonts w:cs="Arial"/>
                <w:sz w:val="24"/>
                <w:szCs w:val="24"/>
              </w:rPr>
              <w:t>162.168.12.193 - 162.168.12.254</w:t>
            </w:r>
          </w:p>
        </w:tc>
        <w:tc>
          <w:tcPr>
            <w:tcW w:w="2126" w:type="dxa"/>
          </w:tcPr>
          <w:p w14:paraId="565AF3C1" w14:textId="2BFF79A4" w:rsidR="00C54D80" w:rsidRPr="00C54D80" w:rsidRDefault="00C54D80" w:rsidP="00C54D80">
            <w:pPr>
              <w:pStyle w:val="Cuerpo-PF"/>
              <w:jc w:val="both"/>
              <w:rPr>
                <w:rFonts w:cs="Arial"/>
                <w:sz w:val="24"/>
                <w:szCs w:val="24"/>
              </w:rPr>
            </w:pPr>
            <w:r w:rsidRPr="00C54D80">
              <w:rPr>
                <w:rFonts w:cs="Arial"/>
                <w:sz w:val="24"/>
                <w:szCs w:val="24"/>
              </w:rPr>
              <w:t>162.168.12.255</w:t>
            </w:r>
          </w:p>
        </w:tc>
        <w:tc>
          <w:tcPr>
            <w:tcW w:w="2374" w:type="dxa"/>
          </w:tcPr>
          <w:p w14:paraId="7A460A1A" w14:textId="54AECBDD" w:rsidR="00C54D80" w:rsidRPr="00C54D80" w:rsidRDefault="00C54D80" w:rsidP="00C54D80">
            <w:pPr>
              <w:pStyle w:val="Cuerpo-PF"/>
              <w:jc w:val="both"/>
              <w:rPr>
                <w:rFonts w:cs="Arial"/>
                <w:sz w:val="24"/>
                <w:szCs w:val="24"/>
              </w:rPr>
            </w:pPr>
            <w:r w:rsidRPr="00C54D80">
              <w:rPr>
                <w:rFonts w:cs="Arial"/>
                <w:sz w:val="24"/>
                <w:szCs w:val="24"/>
              </w:rPr>
              <w:t>255.255.255.192/26</w:t>
            </w:r>
          </w:p>
        </w:tc>
      </w:tr>
      <w:tr w:rsidR="00C54D80" w:rsidRPr="002F7F98" w14:paraId="6FFBB5B6" w14:textId="77777777" w:rsidTr="00C54D80">
        <w:trPr>
          <w:trHeight w:val="350"/>
        </w:trPr>
        <w:tc>
          <w:tcPr>
            <w:tcW w:w="1271" w:type="dxa"/>
          </w:tcPr>
          <w:p w14:paraId="1DFD249C" w14:textId="692E2817" w:rsidR="00C54D80" w:rsidRPr="00C54D80" w:rsidRDefault="00C54D80" w:rsidP="00C54D80">
            <w:pPr>
              <w:pStyle w:val="Cuerpo-PF"/>
              <w:rPr>
                <w:rFonts w:cs="Arial"/>
                <w:sz w:val="24"/>
                <w:szCs w:val="24"/>
              </w:rPr>
            </w:pPr>
            <w:r w:rsidRPr="00C54D80">
              <w:rPr>
                <w:rFonts w:cs="Arial"/>
                <w:sz w:val="24"/>
                <w:szCs w:val="24"/>
              </w:rPr>
              <w:t>53</w:t>
            </w:r>
          </w:p>
        </w:tc>
        <w:tc>
          <w:tcPr>
            <w:tcW w:w="2268" w:type="dxa"/>
          </w:tcPr>
          <w:p w14:paraId="137234BD" w14:textId="5F1570EB" w:rsidR="00C54D80" w:rsidRPr="00C54D80" w:rsidRDefault="00C54D80" w:rsidP="00C54D80">
            <w:pPr>
              <w:pStyle w:val="Cuerpo-PF"/>
              <w:rPr>
                <w:rFonts w:cs="Arial"/>
                <w:sz w:val="24"/>
                <w:szCs w:val="24"/>
              </w:rPr>
            </w:pPr>
            <w:r w:rsidRPr="00C54D80">
              <w:rPr>
                <w:rFonts w:cs="Arial"/>
                <w:sz w:val="24"/>
                <w:szCs w:val="24"/>
              </w:rPr>
              <w:t>162.168.13.0</w:t>
            </w:r>
          </w:p>
        </w:tc>
        <w:tc>
          <w:tcPr>
            <w:tcW w:w="1985" w:type="dxa"/>
          </w:tcPr>
          <w:p w14:paraId="1F5DF5C1" w14:textId="297F0753" w:rsidR="00C54D80" w:rsidRPr="00C54D80" w:rsidRDefault="00C54D80" w:rsidP="00C54D80">
            <w:pPr>
              <w:pStyle w:val="Cuerpo-PF"/>
              <w:rPr>
                <w:rFonts w:cs="Arial"/>
                <w:sz w:val="24"/>
                <w:szCs w:val="24"/>
              </w:rPr>
            </w:pPr>
            <w:r w:rsidRPr="00C54D80">
              <w:rPr>
                <w:rFonts w:cs="Arial"/>
                <w:sz w:val="24"/>
                <w:szCs w:val="24"/>
              </w:rPr>
              <w:t>162.168.13.1 - 162.168.13.62</w:t>
            </w:r>
          </w:p>
        </w:tc>
        <w:tc>
          <w:tcPr>
            <w:tcW w:w="2126" w:type="dxa"/>
          </w:tcPr>
          <w:p w14:paraId="72A99E57" w14:textId="493FB008" w:rsidR="00C54D80" w:rsidRPr="00C54D80" w:rsidRDefault="00C54D80" w:rsidP="00C54D80">
            <w:pPr>
              <w:pStyle w:val="Cuerpo-PF"/>
              <w:rPr>
                <w:rFonts w:cs="Arial"/>
                <w:sz w:val="24"/>
                <w:szCs w:val="24"/>
              </w:rPr>
            </w:pPr>
            <w:r w:rsidRPr="00C54D80">
              <w:rPr>
                <w:rFonts w:cs="Arial"/>
                <w:sz w:val="24"/>
                <w:szCs w:val="24"/>
              </w:rPr>
              <w:t>162.168.13.63</w:t>
            </w:r>
          </w:p>
        </w:tc>
        <w:tc>
          <w:tcPr>
            <w:tcW w:w="2374" w:type="dxa"/>
          </w:tcPr>
          <w:p w14:paraId="702C5668" w14:textId="50CFB626" w:rsidR="00C54D80" w:rsidRPr="00C54D80" w:rsidRDefault="00C54D80" w:rsidP="00C54D80">
            <w:pPr>
              <w:pStyle w:val="Cuerpo-PF"/>
              <w:rPr>
                <w:rFonts w:cs="Arial"/>
                <w:sz w:val="24"/>
                <w:szCs w:val="24"/>
              </w:rPr>
            </w:pPr>
            <w:r w:rsidRPr="00C54D80">
              <w:rPr>
                <w:rFonts w:cs="Arial"/>
                <w:sz w:val="24"/>
                <w:szCs w:val="24"/>
              </w:rPr>
              <w:t>255.255.255.192/26</w:t>
            </w:r>
          </w:p>
        </w:tc>
      </w:tr>
      <w:tr w:rsidR="00C54D80" w:rsidRPr="002F7F98" w14:paraId="3BDB57BB" w14:textId="77777777" w:rsidTr="00C54D80">
        <w:trPr>
          <w:trHeight w:val="350"/>
        </w:trPr>
        <w:tc>
          <w:tcPr>
            <w:tcW w:w="1271" w:type="dxa"/>
          </w:tcPr>
          <w:p w14:paraId="2676F08B" w14:textId="6C3AC548" w:rsidR="00C54D80" w:rsidRPr="00C54D80" w:rsidRDefault="00C54D80" w:rsidP="00C54D80">
            <w:pPr>
              <w:pStyle w:val="Cuerpo-PF"/>
              <w:rPr>
                <w:rFonts w:cs="Arial"/>
                <w:sz w:val="24"/>
                <w:szCs w:val="24"/>
              </w:rPr>
            </w:pPr>
            <w:r w:rsidRPr="00C54D80">
              <w:rPr>
                <w:rFonts w:cs="Arial"/>
                <w:sz w:val="24"/>
                <w:szCs w:val="24"/>
              </w:rPr>
              <w:t>54</w:t>
            </w:r>
          </w:p>
        </w:tc>
        <w:tc>
          <w:tcPr>
            <w:tcW w:w="2268" w:type="dxa"/>
          </w:tcPr>
          <w:p w14:paraId="3BF6CDDA" w14:textId="50A1A900" w:rsidR="00C54D80" w:rsidRPr="00C54D80" w:rsidRDefault="00C54D80" w:rsidP="00C54D80">
            <w:pPr>
              <w:pStyle w:val="Cuerpo-PF"/>
              <w:rPr>
                <w:rFonts w:cs="Arial"/>
                <w:sz w:val="24"/>
                <w:szCs w:val="24"/>
              </w:rPr>
            </w:pPr>
            <w:r w:rsidRPr="00C54D80">
              <w:rPr>
                <w:rFonts w:cs="Arial"/>
                <w:sz w:val="24"/>
                <w:szCs w:val="24"/>
              </w:rPr>
              <w:t>162.168.13.64</w:t>
            </w:r>
          </w:p>
        </w:tc>
        <w:tc>
          <w:tcPr>
            <w:tcW w:w="1985" w:type="dxa"/>
          </w:tcPr>
          <w:p w14:paraId="0643F75F" w14:textId="1A8F03F0" w:rsidR="00C54D80" w:rsidRPr="00C54D80" w:rsidRDefault="00C54D80" w:rsidP="00C54D80">
            <w:pPr>
              <w:pStyle w:val="Cuerpo-PF"/>
              <w:rPr>
                <w:rFonts w:cs="Arial"/>
                <w:sz w:val="24"/>
                <w:szCs w:val="24"/>
              </w:rPr>
            </w:pPr>
            <w:r w:rsidRPr="00C54D80">
              <w:rPr>
                <w:rFonts w:cs="Arial"/>
                <w:sz w:val="24"/>
                <w:szCs w:val="24"/>
              </w:rPr>
              <w:t>162.168.13.65 - 162.168.13.126</w:t>
            </w:r>
          </w:p>
        </w:tc>
        <w:tc>
          <w:tcPr>
            <w:tcW w:w="2126" w:type="dxa"/>
          </w:tcPr>
          <w:p w14:paraId="78759C73" w14:textId="64DAA289" w:rsidR="00C54D80" w:rsidRPr="00C54D80" w:rsidRDefault="00C54D80" w:rsidP="00C54D80">
            <w:pPr>
              <w:pStyle w:val="Cuerpo-PF"/>
              <w:rPr>
                <w:rFonts w:cs="Arial"/>
                <w:sz w:val="24"/>
                <w:szCs w:val="24"/>
              </w:rPr>
            </w:pPr>
            <w:r w:rsidRPr="00C54D80">
              <w:rPr>
                <w:rFonts w:cs="Arial"/>
                <w:sz w:val="24"/>
                <w:szCs w:val="24"/>
              </w:rPr>
              <w:t>162.168.13.127</w:t>
            </w:r>
          </w:p>
        </w:tc>
        <w:tc>
          <w:tcPr>
            <w:tcW w:w="2374" w:type="dxa"/>
          </w:tcPr>
          <w:p w14:paraId="52FFD6AC" w14:textId="4B8BB9FA" w:rsidR="00C54D80" w:rsidRPr="00C54D80" w:rsidRDefault="00C54D80" w:rsidP="00C54D80">
            <w:pPr>
              <w:pStyle w:val="Cuerpo-PF"/>
              <w:rPr>
                <w:rFonts w:cs="Arial"/>
                <w:sz w:val="24"/>
                <w:szCs w:val="24"/>
              </w:rPr>
            </w:pPr>
            <w:r w:rsidRPr="00C54D80">
              <w:rPr>
                <w:rFonts w:cs="Arial"/>
                <w:sz w:val="24"/>
                <w:szCs w:val="24"/>
              </w:rPr>
              <w:t>255.255.255.192/26</w:t>
            </w:r>
          </w:p>
        </w:tc>
      </w:tr>
      <w:tr w:rsidR="00C54D80" w:rsidRPr="002F7F98" w14:paraId="1C2715FC" w14:textId="77777777" w:rsidTr="00C54D80">
        <w:trPr>
          <w:trHeight w:val="674"/>
        </w:trPr>
        <w:tc>
          <w:tcPr>
            <w:tcW w:w="1271" w:type="dxa"/>
          </w:tcPr>
          <w:p w14:paraId="68C17334" w14:textId="2CF0B97F" w:rsidR="00C54D80" w:rsidRPr="00C54D80" w:rsidRDefault="00C54D80" w:rsidP="00C54D80">
            <w:pPr>
              <w:pStyle w:val="Cuerpo-PF"/>
              <w:rPr>
                <w:rFonts w:cs="Arial"/>
                <w:sz w:val="24"/>
                <w:szCs w:val="24"/>
              </w:rPr>
            </w:pPr>
            <w:r w:rsidRPr="00C54D80">
              <w:rPr>
                <w:rFonts w:cs="Arial"/>
                <w:sz w:val="24"/>
                <w:szCs w:val="24"/>
              </w:rPr>
              <w:t>55</w:t>
            </w:r>
          </w:p>
        </w:tc>
        <w:tc>
          <w:tcPr>
            <w:tcW w:w="2268" w:type="dxa"/>
          </w:tcPr>
          <w:p w14:paraId="606D7CA9" w14:textId="3598D679" w:rsidR="00C54D80" w:rsidRPr="00C54D80" w:rsidRDefault="00C54D80" w:rsidP="00C54D80">
            <w:pPr>
              <w:pStyle w:val="Cuerpo-PF"/>
              <w:rPr>
                <w:rFonts w:cs="Arial"/>
                <w:sz w:val="24"/>
                <w:szCs w:val="24"/>
              </w:rPr>
            </w:pPr>
            <w:r w:rsidRPr="00C54D80">
              <w:rPr>
                <w:rFonts w:cs="Arial"/>
                <w:sz w:val="24"/>
                <w:szCs w:val="24"/>
              </w:rPr>
              <w:t>162.168.13.128</w:t>
            </w:r>
          </w:p>
        </w:tc>
        <w:tc>
          <w:tcPr>
            <w:tcW w:w="1985" w:type="dxa"/>
          </w:tcPr>
          <w:p w14:paraId="63545960" w14:textId="22C3C342" w:rsidR="00C54D80" w:rsidRPr="00C54D80" w:rsidRDefault="00C54D80" w:rsidP="00C54D80">
            <w:pPr>
              <w:pStyle w:val="Cuerpo-PF"/>
              <w:rPr>
                <w:rFonts w:cs="Arial"/>
                <w:sz w:val="24"/>
                <w:szCs w:val="24"/>
              </w:rPr>
            </w:pPr>
            <w:r w:rsidRPr="00C54D80">
              <w:rPr>
                <w:rFonts w:cs="Arial"/>
                <w:sz w:val="24"/>
                <w:szCs w:val="24"/>
              </w:rPr>
              <w:t>162.168.13.129 - 162.168.13.190</w:t>
            </w:r>
          </w:p>
        </w:tc>
        <w:tc>
          <w:tcPr>
            <w:tcW w:w="2126" w:type="dxa"/>
          </w:tcPr>
          <w:p w14:paraId="35F5ACFD" w14:textId="205EDC2A" w:rsidR="00C54D80" w:rsidRPr="00C54D80" w:rsidRDefault="00C54D80" w:rsidP="00C54D80">
            <w:pPr>
              <w:pStyle w:val="Cuerpo-PF"/>
              <w:rPr>
                <w:rFonts w:cs="Arial"/>
                <w:sz w:val="24"/>
                <w:szCs w:val="24"/>
              </w:rPr>
            </w:pPr>
            <w:r w:rsidRPr="00C54D80">
              <w:rPr>
                <w:rFonts w:cs="Arial"/>
                <w:sz w:val="24"/>
                <w:szCs w:val="24"/>
              </w:rPr>
              <w:t>162.168.13.191</w:t>
            </w:r>
          </w:p>
        </w:tc>
        <w:tc>
          <w:tcPr>
            <w:tcW w:w="2374" w:type="dxa"/>
          </w:tcPr>
          <w:p w14:paraId="16DFA0C3" w14:textId="4A6A946B" w:rsidR="00C54D80" w:rsidRPr="00C54D80" w:rsidRDefault="00C54D80" w:rsidP="00C54D80">
            <w:pPr>
              <w:rPr>
                <w:rFonts w:ascii="Arial" w:hAnsi="Arial" w:cs="Arial"/>
                <w:b w:val="0"/>
                <w:sz w:val="24"/>
                <w:szCs w:val="24"/>
                <w:lang w:val="es-MX"/>
              </w:rPr>
            </w:pPr>
            <w:r w:rsidRPr="00C54D80">
              <w:rPr>
                <w:rFonts w:ascii="Arial" w:hAnsi="Arial" w:cs="Arial"/>
                <w:b w:val="0"/>
                <w:sz w:val="24"/>
                <w:szCs w:val="24"/>
                <w:lang w:val="es-MX"/>
              </w:rPr>
              <w:t>255.255.255.192/26</w:t>
            </w:r>
          </w:p>
        </w:tc>
      </w:tr>
      <w:tr w:rsidR="00C54D80" w:rsidRPr="002F7F98" w14:paraId="1D2EEBB2" w14:textId="77777777" w:rsidTr="00C54D80">
        <w:trPr>
          <w:trHeight w:val="539"/>
        </w:trPr>
        <w:tc>
          <w:tcPr>
            <w:tcW w:w="1271" w:type="dxa"/>
          </w:tcPr>
          <w:p w14:paraId="2283206B" w14:textId="5A0E9B71" w:rsidR="00C54D80" w:rsidRPr="00C54D80" w:rsidRDefault="00C54D80" w:rsidP="00C54D80">
            <w:pPr>
              <w:pStyle w:val="Cuerpo-PF"/>
              <w:rPr>
                <w:rFonts w:cs="Arial"/>
                <w:sz w:val="24"/>
                <w:szCs w:val="24"/>
              </w:rPr>
            </w:pPr>
            <w:r w:rsidRPr="00C54D80">
              <w:rPr>
                <w:rFonts w:cs="Arial"/>
                <w:sz w:val="24"/>
                <w:szCs w:val="24"/>
              </w:rPr>
              <w:t>56</w:t>
            </w:r>
          </w:p>
        </w:tc>
        <w:tc>
          <w:tcPr>
            <w:tcW w:w="2268" w:type="dxa"/>
          </w:tcPr>
          <w:p w14:paraId="1B7F615F" w14:textId="04EA883E" w:rsidR="00C54D80" w:rsidRPr="00C54D80" w:rsidRDefault="00C54D80" w:rsidP="00C54D80">
            <w:pPr>
              <w:pStyle w:val="Cuerpo-PF"/>
              <w:rPr>
                <w:rFonts w:cs="Arial"/>
                <w:sz w:val="24"/>
                <w:szCs w:val="24"/>
              </w:rPr>
            </w:pPr>
            <w:r w:rsidRPr="00C54D80">
              <w:rPr>
                <w:rFonts w:cs="Arial"/>
                <w:sz w:val="24"/>
                <w:szCs w:val="24"/>
              </w:rPr>
              <w:t>162.168.13.192</w:t>
            </w:r>
          </w:p>
        </w:tc>
        <w:tc>
          <w:tcPr>
            <w:tcW w:w="1985" w:type="dxa"/>
          </w:tcPr>
          <w:p w14:paraId="00C72B58" w14:textId="3216CAFB" w:rsidR="00C54D80" w:rsidRPr="00C54D80" w:rsidRDefault="00C54D80" w:rsidP="00C54D80">
            <w:pPr>
              <w:pStyle w:val="Cuerpo-PF"/>
              <w:rPr>
                <w:rFonts w:cs="Arial"/>
                <w:sz w:val="24"/>
                <w:szCs w:val="24"/>
              </w:rPr>
            </w:pPr>
            <w:r w:rsidRPr="00C54D80">
              <w:rPr>
                <w:rFonts w:cs="Arial"/>
                <w:sz w:val="24"/>
                <w:szCs w:val="24"/>
              </w:rPr>
              <w:t>162.168.13.193 - 162.168.13.254</w:t>
            </w:r>
          </w:p>
        </w:tc>
        <w:tc>
          <w:tcPr>
            <w:tcW w:w="2126" w:type="dxa"/>
          </w:tcPr>
          <w:p w14:paraId="73D67A6D" w14:textId="55EE5A0B" w:rsidR="00C54D80" w:rsidRPr="00C54D80" w:rsidRDefault="00C54D80" w:rsidP="00C54D80">
            <w:pPr>
              <w:pStyle w:val="Cuerpo-PF"/>
              <w:rPr>
                <w:rFonts w:cs="Arial"/>
                <w:sz w:val="24"/>
                <w:szCs w:val="24"/>
              </w:rPr>
            </w:pPr>
            <w:r w:rsidRPr="00C54D80">
              <w:rPr>
                <w:rFonts w:cs="Arial"/>
                <w:sz w:val="24"/>
                <w:szCs w:val="24"/>
              </w:rPr>
              <w:t>162.168.13.255</w:t>
            </w:r>
          </w:p>
        </w:tc>
        <w:tc>
          <w:tcPr>
            <w:tcW w:w="2374" w:type="dxa"/>
          </w:tcPr>
          <w:p w14:paraId="06238EEE" w14:textId="75CCBC96" w:rsidR="00C54D80" w:rsidRPr="00C54D80" w:rsidRDefault="00C54D80" w:rsidP="00C54D80">
            <w:pPr>
              <w:pStyle w:val="Cuerpo-PF"/>
              <w:rPr>
                <w:rFonts w:cs="Arial"/>
                <w:sz w:val="24"/>
                <w:szCs w:val="24"/>
              </w:rPr>
            </w:pPr>
            <w:r w:rsidRPr="00C54D80">
              <w:rPr>
                <w:rFonts w:cs="Arial"/>
                <w:sz w:val="24"/>
                <w:szCs w:val="24"/>
              </w:rPr>
              <w:t>255.255.255.192/26</w:t>
            </w:r>
          </w:p>
        </w:tc>
      </w:tr>
      <w:tr w:rsidR="00C54D80" w:rsidRPr="002F7F98" w14:paraId="446429A3" w14:textId="77777777" w:rsidTr="00C54D80">
        <w:trPr>
          <w:trHeight w:val="350"/>
        </w:trPr>
        <w:tc>
          <w:tcPr>
            <w:tcW w:w="1271" w:type="dxa"/>
          </w:tcPr>
          <w:p w14:paraId="2C14DE16" w14:textId="598616F5" w:rsidR="00C54D80" w:rsidRPr="00C54D80" w:rsidRDefault="00C54D80" w:rsidP="00C54D80">
            <w:pPr>
              <w:pStyle w:val="Cuerpo-PF"/>
              <w:jc w:val="both"/>
              <w:rPr>
                <w:rFonts w:cs="Arial"/>
                <w:sz w:val="24"/>
                <w:szCs w:val="24"/>
              </w:rPr>
            </w:pPr>
            <w:r w:rsidRPr="00C54D80">
              <w:rPr>
                <w:rFonts w:cs="Arial"/>
                <w:sz w:val="24"/>
                <w:szCs w:val="24"/>
              </w:rPr>
              <w:lastRenderedPageBreak/>
              <w:t>57</w:t>
            </w:r>
          </w:p>
        </w:tc>
        <w:tc>
          <w:tcPr>
            <w:tcW w:w="2268" w:type="dxa"/>
          </w:tcPr>
          <w:p w14:paraId="3798C457" w14:textId="0C838A15" w:rsidR="00C54D80" w:rsidRPr="00C54D80" w:rsidRDefault="00C54D80" w:rsidP="00C54D80">
            <w:pPr>
              <w:pStyle w:val="Cuerpo-PF"/>
              <w:jc w:val="both"/>
              <w:rPr>
                <w:rFonts w:cs="Arial"/>
                <w:sz w:val="24"/>
                <w:szCs w:val="24"/>
              </w:rPr>
            </w:pPr>
            <w:r w:rsidRPr="00C54D80">
              <w:rPr>
                <w:rFonts w:cs="Arial"/>
                <w:sz w:val="24"/>
                <w:szCs w:val="24"/>
              </w:rPr>
              <w:t>162.168.14.0</w:t>
            </w:r>
          </w:p>
        </w:tc>
        <w:tc>
          <w:tcPr>
            <w:tcW w:w="1985" w:type="dxa"/>
          </w:tcPr>
          <w:p w14:paraId="7AB108FB" w14:textId="2E57C1D2" w:rsidR="00C54D80" w:rsidRPr="00C54D80" w:rsidRDefault="00C54D80" w:rsidP="00C54D80">
            <w:pPr>
              <w:pStyle w:val="Cuerpo-PF"/>
              <w:jc w:val="both"/>
              <w:rPr>
                <w:rFonts w:cs="Arial"/>
                <w:sz w:val="24"/>
                <w:szCs w:val="24"/>
              </w:rPr>
            </w:pPr>
            <w:r w:rsidRPr="00C54D80">
              <w:rPr>
                <w:rFonts w:cs="Arial"/>
                <w:sz w:val="24"/>
                <w:szCs w:val="24"/>
              </w:rPr>
              <w:t>162.168.14.1 - 162.168.14.62</w:t>
            </w:r>
          </w:p>
        </w:tc>
        <w:tc>
          <w:tcPr>
            <w:tcW w:w="2126" w:type="dxa"/>
          </w:tcPr>
          <w:p w14:paraId="74B27B0B" w14:textId="381489AC" w:rsidR="00C54D80" w:rsidRPr="00C54D80" w:rsidRDefault="00C54D80" w:rsidP="00C54D80">
            <w:pPr>
              <w:pStyle w:val="Cuerpo-PF"/>
              <w:jc w:val="both"/>
              <w:rPr>
                <w:rFonts w:cs="Arial"/>
                <w:sz w:val="24"/>
                <w:szCs w:val="24"/>
              </w:rPr>
            </w:pPr>
            <w:r w:rsidRPr="00C54D80">
              <w:rPr>
                <w:rFonts w:cs="Arial"/>
                <w:sz w:val="24"/>
                <w:szCs w:val="24"/>
              </w:rPr>
              <w:t>162.168.14.63</w:t>
            </w:r>
          </w:p>
        </w:tc>
        <w:tc>
          <w:tcPr>
            <w:tcW w:w="2374" w:type="dxa"/>
          </w:tcPr>
          <w:p w14:paraId="7E274A8E" w14:textId="4A6BC007" w:rsidR="00C54D80" w:rsidRPr="00C54D80" w:rsidRDefault="00C54D80" w:rsidP="00C54D80">
            <w:pPr>
              <w:pStyle w:val="Cuerpo-PF"/>
              <w:jc w:val="both"/>
              <w:rPr>
                <w:rFonts w:cs="Arial"/>
                <w:sz w:val="24"/>
                <w:szCs w:val="24"/>
              </w:rPr>
            </w:pPr>
            <w:r w:rsidRPr="00C54D80">
              <w:rPr>
                <w:rFonts w:cs="Arial"/>
                <w:sz w:val="24"/>
                <w:szCs w:val="24"/>
              </w:rPr>
              <w:t>255.255.255.192/26</w:t>
            </w:r>
          </w:p>
        </w:tc>
      </w:tr>
      <w:tr w:rsidR="00C54D80" w:rsidRPr="002F7F98" w14:paraId="3BBDFF92" w14:textId="77777777" w:rsidTr="00C54D80">
        <w:trPr>
          <w:trHeight w:val="350"/>
        </w:trPr>
        <w:tc>
          <w:tcPr>
            <w:tcW w:w="1271" w:type="dxa"/>
          </w:tcPr>
          <w:p w14:paraId="519E3C63" w14:textId="38130E4A" w:rsidR="00C54D80" w:rsidRPr="00C54D80" w:rsidRDefault="00C54D80" w:rsidP="00C54D80">
            <w:pPr>
              <w:pStyle w:val="Cuerpo-PF"/>
              <w:rPr>
                <w:rFonts w:cs="Arial"/>
                <w:sz w:val="24"/>
                <w:szCs w:val="24"/>
              </w:rPr>
            </w:pPr>
            <w:r w:rsidRPr="00C54D80">
              <w:rPr>
                <w:rFonts w:cs="Arial"/>
                <w:sz w:val="24"/>
                <w:szCs w:val="24"/>
              </w:rPr>
              <w:t>58</w:t>
            </w:r>
          </w:p>
        </w:tc>
        <w:tc>
          <w:tcPr>
            <w:tcW w:w="2268" w:type="dxa"/>
          </w:tcPr>
          <w:p w14:paraId="3E7F8A91" w14:textId="087F3323" w:rsidR="00C54D80" w:rsidRPr="00C54D80" w:rsidRDefault="00C54D80" w:rsidP="00C54D80">
            <w:pPr>
              <w:pStyle w:val="Cuerpo-PF"/>
              <w:rPr>
                <w:rFonts w:cs="Arial"/>
                <w:sz w:val="24"/>
                <w:szCs w:val="24"/>
              </w:rPr>
            </w:pPr>
            <w:r w:rsidRPr="00C54D80">
              <w:rPr>
                <w:rFonts w:cs="Arial"/>
                <w:sz w:val="24"/>
                <w:szCs w:val="24"/>
              </w:rPr>
              <w:t>162.168.14.64</w:t>
            </w:r>
          </w:p>
        </w:tc>
        <w:tc>
          <w:tcPr>
            <w:tcW w:w="1985" w:type="dxa"/>
          </w:tcPr>
          <w:p w14:paraId="3DF3A608" w14:textId="3ADD4C0D" w:rsidR="00C54D80" w:rsidRPr="00C54D80" w:rsidRDefault="00C54D80" w:rsidP="00C54D80">
            <w:pPr>
              <w:pStyle w:val="Cuerpo-PF"/>
              <w:rPr>
                <w:rFonts w:cs="Arial"/>
                <w:sz w:val="24"/>
                <w:szCs w:val="24"/>
              </w:rPr>
            </w:pPr>
            <w:r w:rsidRPr="00C54D80">
              <w:rPr>
                <w:rFonts w:cs="Arial"/>
                <w:sz w:val="24"/>
                <w:szCs w:val="24"/>
              </w:rPr>
              <w:t>162.168.14.65 - 162.168.14.126</w:t>
            </w:r>
          </w:p>
        </w:tc>
        <w:tc>
          <w:tcPr>
            <w:tcW w:w="2126" w:type="dxa"/>
          </w:tcPr>
          <w:p w14:paraId="47355414" w14:textId="7030FC44" w:rsidR="00C54D80" w:rsidRPr="00C54D80" w:rsidRDefault="00C54D80" w:rsidP="00C54D80">
            <w:pPr>
              <w:pStyle w:val="Cuerpo-PF"/>
              <w:rPr>
                <w:rFonts w:cs="Arial"/>
                <w:sz w:val="24"/>
                <w:szCs w:val="24"/>
              </w:rPr>
            </w:pPr>
            <w:r w:rsidRPr="00C54D80">
              <w:rPr>
                <w:rFonts w:cs="Arial"/>
                <w:sz w:val="24"/>
                <w:szCs w:val="24"/>
              </w:rPr>
              <w:t>162.168.14.127</w:t>
            </w:r>
          </w:p>
        </w:tc>
        <w:tc>
          <w:tcPr>
            <w:tcW w:w="2374" w:type="dxa"/>
          </w:tcPr>
          <w:p w14:paraId="63E74E91" w14:textId="22B297FF" w:rsidR="00C54D80" w:rsidRPr="00C54D80" w:rsidRDefault="00C54D80" w:rsidP="00C54D80">
            <w:pPr>
              <w:pStyle w:val="Cuerpo-PF"/>
              <w:rPr>
                <w:rFonts w:cs="Arial"/>
                <w:sz w:val="24"/>
                <w:szCs w:val="24"/>
              </w:rPr>
            </w:pPr>
            <w:r w:rsidRPr="00C54D80">
              <w:rPr>
                <w:rFonts w:cs="Arial"/>
                <w:sz w:val="24"/>
                <w:szCs w:val="24"/>
              </w:rPr>
              <w:t>255.255.255.192/26</w:t>
            </w:r>
          </w:p>
        </w:tc>
      </w:tr>
      <w:tr w:rsidR="00C54D80" w:rsidRPr="002F7F98" w14:paraId="20EF15A8" w14:textId="77777777" w:rsidTr="00C54D80">
        <w:trPr>
          <w:trHeight w:val="350"/>
        </w:trPr>
        <w:tc>
          <w:tcPr>
            <w:tcW w:w="1271" w:type="dxa"/>
          </w:tcPr>
          <w:p w14:paraId="0302574A" w14:textId="3C7F9D8E" w:rsidR="00C54D80" w:rsidRPr="00C54D80" w:rsidRDefault="00C54D80" w:rsidP="00C54D80">
            <w:pPr>
              <w:pStyle w:val="Cuerpo-PF"/>
              <w:rPr>
                <w:rFonts w:cs="Arial"/>
                <w:sz w:val="24"/>
                <w:szCs w:val="24"/>
              </w:rPr>
            </w:pPr>
            <w:r w:rsidRPr="00C54D80">
              <w:rPr>
                <w:rFonts w:cs="Arial"/>
                <w:sz w:val="24"/>
                <w:szCs w:val="24"/>
              </w:rPr>
              <w:t>59</w:t>
            </w:r>
          </w:p>
        </w:tc>
        <w:tc>
          <w:tcPr>
            <w:tcW w:w="2268" w:type="dxa"/>
          </w:tcPr>
          <w:p w14:paraId="0BDB5DCB" w14:textId="6098B3DF" w:rsidR="00C54D80" w:rsidRPr="00C54D80" w:rsidRDefault="00C54D80" w:rsidP="00C54D80">
            <w:pPr>
              <w:pStyle w:val="Cuerpo-PF"/>
              <w:rPr>
                <w:rFonts w:cs="Arial"/>
                <w:sz w:val="24"/>
                <w:szCs w:val="24"/>
              </w:rPr>
            </w:pPr>
            <w:r w:rsidRPr="00C54D80">
              <w:rPr>
                <w:rFonts w:cs="Arial"/>
                <w:sz w:val="24"/>
                <w:szCs w:val="24"/>
              </w:rPr>
              <w:t>162.168.14.128</w:t>
            </w:r>
          </w:p>
        </w:tc>
        <w:tc>
          <w:tcPr>
            <w:tcW w:w="1985" w:type="dxa"/>
          </w:tcPr>
          <w:p w14:paraId="79A9F928" w14:textId="7EB48719" w:rsidR="00C54D80" w:rsidRPr="00C54D80" w:rsidRDefault="00C54D80" w:rsidP="00C54D80">
            <w:pPr>
              <w:pStyle w:val="Cuerpo-PF"/>
              <w:rPr>
                <w:rFonts w:cs="Arial"/>
                <w:sz w:val="24"/>
                <w:szCs w:val="24"/>
              </w:rPr>
            </w:pPr>
            <w:r w:rsidRPr="00C54D80">
              <w:rPr>
                <w:rFonts w:cs="Arial"/>
                <w:sz w:val="24"/>
                <w:szCs w:val="24"/>
              </w:rPr>
              <w:t>162.168.14.129 - 162.168.14.190</w:t>
            </w:r>
          </w:p>
        </w:tc>
        <w:tc>
          <w:tcPr>
            <w:tcW w:w="2126" w:type="dxa"/>
          </w:tcPr>
          <w:p w14:paraId="08C85E26" w14:textId="69DBD9A9" w:rsidR="00C54D80" w:rsidRPr="00C54D80" w:rsidRDefault="00C54D80" w:rsidP="00C54D80">
            <w:pPr>
              <w:pStyle w:val="Cuerpo-PF"/>
              <w:rPr>
                <w:rFonts w:cs="Arial"/>
                <w:sz w:val="24"/>
                <w:szCs w:val="24"/>
              </w:rPr>
            </w:pPr>
            <w:r w:rsidRPr="00C54D80">
              <w:rPr>
                <w:rFonts w:cs="Arial"/>
                <w:sz w:val="24"/>
                <w:szCs w:val="24"/>
              </w:rPr>
              <w:t>162.168.14.191</w:t>
            </w:r>
          </w:p>
        </w:tc>
        <w:tc>
          <w:tcPr>
            <w:tcW w:w="2374" w:type="dxa"/>
          </w:tcPr>
          <w:p w14:paraId="09D08E48" w14:textId="387DE81B" w:rsidR="00C54D80" w:rsidRPr="00C54D80" w:rsidRDefault="00C54D80" w:rsidP="00C54D80">
            <w:pPr>
              <w:pStyle w:val="Cuerpo-PF"/>
              <w:rPr>
                <w:rFonts w:cs="Arial"/>
                <w:sz w:val="24"/>
                <w:szCs w:val="24"/>
              </w:rPr>
            </w:pPr>
            <w:r w:rsidRPr="00C54D80">
              <w:rPr>
                <w:rFonts w:cs="Arial"/>
                <w:sz w:val="24"/>
                <w:szCs w:val="24"/>
              </w:rPr>
              <w:t>255.255.255.192/26</w:t>
            </w:r>
          </w:p>
        </w:tc>
      </w:tr>
      <w:tr w:rsidR="00C54D80" w:rsidRPr="002F7F98" w14:paraId="6979D73C" w14:textId="77777777" w:rsidTr="00C54D80">
        <w:trPr>
          <w:trHeight w:val="350"/>
        </w:trPr>
        <w:tc>
          <w:tcPr>
            <w:tcW w:w="1271" w:type="dxa"/>
          </w:tcPr>
          <w:p w14:paraId="0F1E9C09" w14:textId="0EF389A6" w:rsidR="00C54D80" w:rsidRPr="00C54D80" w:rsidRDefault="00C54D80" w:rsidP="00C54D80">
            <w:pPr>
              <w:pStyle w:val="Cuerpo-PF"/>
              <w:rPr>
                <w:rFonts w:cs="Arial"/>
                <w:sz w:val="24"/>
                <w:szCs w:val="24"/>
              </w:rPr>
            </w:pPr>
            <w:r w:rsidRPr="00C54D80">
              <w:rPr>
                <w:rFonts w:cs="Arial"/>
                <w:sz w:val="24"/>
                <w:szCs w:val="24"/>
              </w:rPr>
              <w:t>60</w:t>
            </w:r>
          </w:p>
        </w:tc>
        <w:tc>
          <w:tcPr>
            <w:tcW w:w="2268" w:type="dxa"/>
          </w:tcPr>
          <w:p w14:paraId="2454BC1E" w14:textId="4EF5A02F" w:rsidR="00C54D80" w:rsidRPr="00C54D80" w:rsidRDefault="00C54D80" w:rsidP="00C54D80">
            <w:pPr>
              <w:pStyle w:val="Cuerpo-PF"/>
              <w:rPr>
                <w:rFonts w:cs="Arial"/>
                <w:sz w:val="24"/>
                <w:szCs w:val="24"/>
              </w:rPr>
            </w:pPr>
            <w:r w:rsidRPr="00C54D80">
              <w:rPr>
                <w:rFonts w:cs="Arial"/>
                <w:sz w:val="24"/>
                <w:szCs w:val="24"/>
              </w:rPr>
              <w:t>162.168.14.192</w:t>
            </w:r>
          </w:p>
        </w:tc>
        <w:tc>
          <w:tcPr>
            <w:tcW w:w="1985" w:type="dxa"/>
          </w:tcPr>
          <w:p w14:paraId="61C1A33D" w14:textId="1ED9ED0A" w:rsidR="00C54D80" w:rsidRPr="00C54D80" w:rsidRDefault="00C54D80" w:rsidP="00C54D80">
            <w:pPr>
              <w:pStyle w:val="Cuerpo-PF"/>
              <w:rPr>
                <w:rFonts w:cs="Arial"/>
                <w:sz w:val="24"/>
                <w:szCs w:val="24"/>
              </w:rPr>
            </w:pPr>
            <w:r w:rsidRPr="00C54D80">
              <w:rPr>
                <w:rFonts w:cs="Arial"/>
                <w:sz w:val="24"/>
                <w:szCs w:val="24"/>
              </w:rPr>
              <w:t>162.168.14.193 - 162.168.14.254</w:t>
            </w:r>
          </w:p>
        </w:tc>
        <w:tc>
          <w:tcPr>
            <w:tcW w:w="2126" w:type="dxa"/>
          </w:tcPr>
          <w:p w14:paraId="5CA03AEB" w14:textId="7D2A0575" w:rsidR="00C54D80" w:rsidRPr="00C54D80" w:rsidRDefault="00C54D80" w:rsidP="00C54D80">
            <w:pPr>
              <w:pStyle w:val="Cuerpo-PF"/>
              <w:rPr>
                <w:rFonts w:cs="Arial"/>
                <w:sz w:val="24"/>
                <w:szCs w:val="24"/>
              </w:rPr>
            </w:pPr>
            <w:r w:rsidRPr="00C54D80">
              <w:rPr>
                <w:rFonts w:cs="Arial"/>
                <w:sz w:val="24"/>
                <w:szCs w:val="24"/>
              </w:rPr>
              <w:t>162.168.14.255</w:t>
            </w:r>
          </w:p>
        </w:tc>
        <w:tc>
          <w:tcPr>
            <w:tcW w:w="2374" w:type="dxa"/>
          </w:tcPr>
          <w:p w14:paraId="0A012875" w14:textId="513E1ED0" w:rsidR="00C54D80" w:rsidRPr="00C54D80" w:rsidRDefault="00C54D80" w:rsidP="00C54D80">
            <w:pPr>
              <w:pStyle w:val="Cuerpo-PF"/>
              <w:rPr>
                <w:rFonts w:cs="Arial"/>
                <w:sz w:val="24"/>
                <w:szCs w:val="24"/>
              </w:rPr>
            </w:pPr>
            <w:r w:rsidRPr="00C54D80">
              <w:rPr>
                <w:rFonts w:cs="Arial"/>
                <w:sz w:val="24"/>
                <w:szCs w:val="24"/>
              </w:rPr>
              <w:t>255.255.255.192/26</w:t>
            </w:r>
          </w:p>
        </w:tc>
      </w:tr>
      <w:tr w:rsidR="00C54D80" w:rsidRPr="002F7F98" w14:paraId="0B9FFFE4" w14:textId="77777777" w:rsidTr="00C54D80">
        <w:trPr>
          <w:trHeight w:val="539"/>
        </w:trPr>
        <w:tc>
          <w:tcPr>
            <w:tcW w:w="1271" w:type="dxa"/>
          </w:tcPr>
          <w:p w14:paraId="0243049F" w14:textId="76F734B3" w:rsidR="00C54D80" w:rsidRPr="00C54D80" w:rsidRDefault="00C54D80" w:rsidP="00C54D80">
            <w:pPr>
              <w:pStyle w:val="Cuerpo-PF"/>
              <w:rPr>
                <w:rFonts w:cs="Arial"/>
                <w:sz w:val="24"/>
                <w:szCs w:val="24"/>
              </w:rPr>
            </w:pPr>
            <w:r w:rsidRPr="00C54D80">
              <w:rPr>
                <w:rFonts w:cs="Arial"/>
                <w:sz w:val="24"/>
                <w:szCs w:val="24"/>
              </w:rPr>
              <w:t>61</w:t>
            </w:r>
          </w:p>
        </w:tc>
        <w:tc>
          <w:tcPr>
            <w:tcW w:w="2268" w:type="dxa"/>
          </w:tcPr>
          <w:p w14:paraId="601509D9" w14:textId="1721A6C5" w:rsidR="00C54D80" w:rsidRPr="00C54D80" w:rsidRDefault="00C54D80" w:rsidP="00C54D80">
            <w:pPr>
              <w:pStyle w:val="Cuerpo-PF"/>
              <w:rPr>
                <w:rFonts w:cs="Arial"/>
                <w:sz w:val="24"/>
                <w:szCs w:val="24"/>
              </w:rPr>
            </w:pPr>
            <w:r w:rsidRPr="00C54D80">
              <w:rPr>
                <w:rFonts w:cs="Arial"/>
                <w:sz w:val="24"/>
                <w:szCs w:val="24"/>
              </w:rPr>
              <w:t>162.168.15.0</w:t>
            </w:r>
          </w:p>
        </w:tc>
        <w:tc>
          <w:tcPr>
            <w:tcW w:w="1985" w:type="dxa"/>
          </w:tcPr>
          <w:p w14:paraId="2227AB9E" w14:textId="1AA90D97" w:rsidR="00C54D80" w:rsidRPr="00C54D80" w:rsidRDefault="00C54D80" w:rsidP="00C54D80">
            <w:pPr>
              <w:pStyle w:val="Cuerpo-PF"/>
              <w:rPr>
                <w:rFonts w:cs="Arial"/>
                <w:sz w:val="24"/>
                <w:szCs w:val="24"/>
              </w:rPr>
            </w:pPr>
            <w:r w:rsidRPr="00C54D80">
              <w:rPr>
                <w:rFonts w:cs="Arial"/>
                <w:sz w:val="24"/>
                <w:szCs w:val="24"/>
              </w:rPr>
              <w:t>162.168.15.1 - 162.168.15.62</w:t>
            </w:r>
          </w:p>
        </w:tc>
        <w:tc>
          <w:tcPr>
            <w:tcW w:w="2126" w:type="dxa"/>
          </w:tcPr>
          <w:p w14:paraId="66EF9873" w14:textId="287B935F" w:rsidR="00C54D80" w:rsidRPr="00C54D80" w:rsidRDefault="00C54D80" w:rsidP="00C54D80">
            <w:pPr>
              <w:pStyle w:val="Cuerpo-PF"/>
              <w:rPr>
                <w:rFonts w:cs="Arial"/>
                <w:sz w:val="24"/>
                <w:szCs w:val="24"/>
              </w:rPr>
            </w:pPr>
            <w:r w:rsidRPr="00C54D80">
              <w:rPr>
                <w:rFonts w:cs="Arial"/>
                <w:sz w:val="24"/>
                <w:szCs w:val="24"/>
              </w:rPr>
              <w:t>162.168.15.63</w:t>
            </w:r>
          </w:p>
        </w:tc>
        <w:tc>
          <w:tcPr>
            <w:tcW w:w="2374" w:type="dxa"/>
          </w:tcPr>
          <w:p w14:paraId="10B85BA2" w14:textId="5730E495" w:rsidR="00C54D80" w:rsidRPr="00C54D80" w:rsidRDefault="00C54D80" w:rsidP="00C54D80">
            <w:pPr>
              <w:pStyle w:val="Cuerpo-PF"/>
              <w:rPr>
                <w:rFonts w:cs="Arial"/>
                <w:sz w:val="24"/>
                <w:szCs w:val="24"/>
              </w:rPr>
            </w:pPr>
            <w:r w:rsidRPr="00C54D80">
              <w:rPr>
                <w:rFonts w:cs="Arial"/>
                <w:sz w:val="24"/>
                <w:szCs w:val="24"/>
              </w:rPr>
              <w:t>255.255.255.192/26</w:t>
            </w:r>
          </w:p>
        </w:tc>
      </w:tr>
      <w:tr w:rsidR="00C54D80" w:rsidRPr="002F7F98" w14:paraId="670271EB" w14:textId="77777777" w:rsidTr="00C54D80">
        <w:trPr>
          <w:trHeight w:val="350"/>
        </w:trPr>
        <w:tc>
          <w:tcPr>
            <w:tcW w:w="1271" w:type="dxa"/>
          </w:tcPr>
          <w:p w14:paraId="14287D7C" w14:textId="1F9ACD92" w:rsidR="00C54D80" w:rsidRPr="00C54D80" w:rsidRDefault="00C54D80" w:rsidP="00C54D80">
            <w:pPr>
              <w:pStyle w:val="Cuerpo-PF"/>
              <w:jc w:val="both"/>
              <w:rPr>
                <w:rFonts w:cs="Arial"/>
                <w:sz w:val="24"/>
                <w:szCs w:val="24"/>
              </w:rPr>
            </w:pPr>
            <w:r w:rsidRPr="00C54D80">
              <w:rPr>
                <w:rFonts w:cs="Arial"/>
                <w:sz w:val="24"/>
                <w:szCs w:val="24"/>
              </w:rPr>
              <w:t>62</w:t>
            </w:r>
          </w:p>
        </w:tc>
        <w:tc>
          <w:tcPr>
            <w:tcW w:w="2268" w:type="dxa"/>
          </w:tcPr>
          <w:p w14:paraId="7062C59A" w14:textId="2552D537" w:rsidR="00C54D80" w:rsidRPr="00C54D80" w:rsidRDefault="00C54D80" w:rsidP="00C54D80">
            <w:pPr>
              <w:pStyle w:val="Cuerpo-PF"/>
              <w:jc w:val="both"/>
              <w:rPr>
                <w:rFonts w:cs="Arial"/>
                <w:sz w:val="24"/>
                <w:szCs w:val="24"/>
              </w:rPr>
            </w:pPr>
            <w:r w:rsidRPr="00C54D80">
              <w:rPr>
                <w:rFonts w:cs="Arial"/>
                <w:sz w:val="24"/>
                <w:szCs w:val="24"/>
              </w:rPr>
              <w:t>162.168.15.64</w:t>
            </w:r>
          </w:p>
        </w:tc>
        <w:tc>
          <w:tcPr>
            <w:tcW w:w="1985" w:type="dxa"/>
          </w:tcPr>
          <w:p w14:paraId="184390B2" w14:textId="6E935B1F" w:rsidR="00C54D80" w:rsidRPr="00C54D80" w:rsidRDefault="00C54D80" w:rsidP="00C54D80">
            <w:pPr>
              <w:pStyle w:val="Cuerpo-PF"/>
              <w:jc w:val="both"/>
              <w:rPr>
                <w:rFonts w:cs="Arial"/>
                <w:sz w:val="24"/>
                <w:szCs w:val="24"/>
              </w:rPr>
            </w:pPr>
            <w:r w:rsidRPr="00C54D80">
              <w:rPr>
                <w:rFonts w:cs="Arial"/>
                <w:sz w:val="24"/>
                <w:szCs w:val="24"/>
              </w:rPr>
              <w:t>162.168.15.65 - 162.168.15.126</w:t>
            </w:r>
          </w:p>
        </w:tc>
        <w:tc>
          <w:tcPr>
            <w:tcW w:w="2126" w:type="dxa"/>
          </w:tcPr>
          <w:p w14:paraId="7312B7EE" w14:textId="0CD92E28" w:rsidR="00C54D80" w:rsidRPr="00C54D80" w:rsidRDefault="00C54D80" w:rsidP="00C54D80">
            <w:pPr>
              <w:pStyle w:val="Cuerpo-PF"/>
              <w:jc w:val="both"/>
              <w:rPr>
                <w:rFonts w:cs="Arial"/>
                <w:sz w:val="24"/>
                <w:szCs w:val="24"/>
              </w:rPr>
            </w:pPr>
            <w:r w:rsidRPr="00C54D80">
              <w:rPr>
                <w:rFonts w:cs="Arial"/>
                <w:sz w:val="24"/>
                <w:szCs w:val="24"/>
              </w:rPr>
              <w:t>162.168.15.127</w:t>
            </w:r>
          </w:p>
        </w:tc>
        <w:tc>
          <w:tcPr>
            <w:tcW w:w="2374" w:type="dxa"/>
          </w:tcPr>
          <w:p w14:paraId="3027194D" w14:textId="09BE0BDD" w:rsidR="00C54D80" w:rsidRPr="00C54D80" w:rsidRDefault="00C54D80" w:rsidP="00C54D80">
            <w:pPr>
              <w:pStyle w:val="Cuerpo-PF"/>
              <w:jc w:val="both"/>
              <w:rPr>
                <w:rFonts w:cs="Arial"/>
                <w:sz w:val="24"/>
                <w:szCs w:val="24"/>
              </w:rPr>
            </w:pPr>
            <w:r w:rsidRPr="00C54D80">
              <w:rPr>
                <w:rFonts w:cs="Arial"/>
                <w:sz w:val="24"/>
                <w:szCs w:val="24"/>
              </w:rPr>
              <w:t>255.255.255.192/26</w:t>
            </w:r>
          </w:p>
        </w:tc>
      </w:tr>
      <w:tr w:rsidR="00C54D80" w:rsidRPr="002F7F98" w14:paraId="05D7A639" w14:textId="77777777" w:rsidTr="00C54D80">
        <w:trPr>
          <w:trHeight w:val="350"/>
        </w:trPr>
        <w:tc>
          <w:tcPr>
            <w:tcW w:w="1271" w:type="dxa"/>
          </w:tcPr>
          <w:p w14:paraId="63D92121" w14:textId="4D5600B0" w:rsidR="00C54D80" w:rsidRPr="00C54D80" w:rsidRDefault="00C54D80" w:rsidP="00C54D80">
            <w:pPr>
              <w:pStyle w:val="Cuerpo-PF"/>
              <w:rPr>
                <w:rFonts w:cs="Arial"/>
                <w:sz w:val="24"/>
                <w:szCs w:val="24"/>
              </w:rPr>
            </w:pPr>
            <w:r w:rsidRPr="00C54D80">
              <w:rPr>
                <w:rFonts w:cs="Arial"/>
                <w:sz w:val="24"/>
                <w:szCs w:val="24"/>
              </w:rPr>
              <w:t>63</w:t>
            </w:r>
          </w:p>
        </w:tc>
        <w:tc>
          <w:tcPr>
            <w:tcW w:w="2268" w:type="dxa"/>
          </w:tcPr>
          <w:p w14:paraId="1BD8EA3F" w14:textId="02CAC8EF" w:rsidR="00C54D80" w:rsidRPr="00C54D80" w:rsidRDefault="00C54D80" w:rsidP="00C54D80">
            <w:pPr>
              <w:pStyle w:val="Cuerpo-PF"/>
              <w:rPr>
                <w:rFonts w:cs="Arial"/>
                <w:sz w:val="24"/>
                <w:szCs w:val="24"/>
              </w:rPr>
            </w:pPr>
            <w:r w:rsidRPr="00C54D80">
              <w:rPr>
                <w:rFonts w:cs="Arial"/>
                <w:sz w:val="24"/>
                <w:szCs w:val="24"/>
              </w:rPr>
              <w:t>162.168.15.128</w:t>
            </w:r>
          </w:p>
        </w:tc>
        <w:tc>
          <w:tcPr>
            <w:tcW w:w="1985" w:type="dxa"/>
          </w:tcPr>
          <w:p w14:paraId="6B9F4501" w14:textId="4C4C6D60" w:rsidR="00C54D80" w:rsidRPr="00C54D80" w:rsidRDefault="00C54D80" w:rsidP="00C54D80">
            <w:pPr>
              <w:pStyle w:val="Cuerpo-PF"/>
              <w:rPr>
                <w:rFonts w:cs="Arial"/>
                <w:sz w:val="24"/>
                <w:szCs w:val="24"/>
              </w:rPr>
            </w:pPr>
            <w:r w:rsidRPr="00C54D80">
              <w:rPr>
                <w:rFonts w:cs="Arial"/>
                <w:sz w:val="24"/>
                <w:szCs w:val="24"/>
              </w:rPr>
              <w:t>162.168.15.129 - 162.168.15.190</w:t>
            </w:r>
          </w:p>
        </w:tc>
        <w:tc>
          <w:tcPr>
            <w:tcW w:w="2126" w:type="dxa"/>
          </w:tcPr>
          <w:p w14:paraId="58273A90" w14:textId="24561757" w:rsidR="00C54D80" w:rsidRPr="00C54D80" w:rsidRDefault="00C54D80" w:rsidP="00C54D80">
            <w:pPr>
              <w:pStyle w:val="Cuerpo-PF"/>
              <w:rPr>
                <w:rFonts w:cs="Arial"/>
                <w:sz w:val="24"/>
                <w:szCs w:val="24"/>
              </w:rPr>
            </w:pPr>
            <w:r w:rsidRPr="00C54D80">
              <w:rPr>
                <w:rFonts w:cs="Arial"/>
                <w:sz w:val="24"/>
                <w:szCs w:val="24"/>
              </w:rPr>
              <w:t>162.168.15.191</w:t>
            </w:r>
          </w:p>
        </w:tc>
        <w:tc>
          <w:tcPr>
            <w:tcW w:w="2374" w:type="dxa"/>
          </w:tcPr>
          <w:p w14:paraId="73FE823F" w14:textId="5AD9C7B1" w:rsidR="00C54D80" w:rsidRPr="00C54D80" w:rsidRDefault="00C54D80" w:rsidP="00C54D80">
            <w:pPr>
              <w:pStyle w:val="Cuerpo-PF"/>
              <w:rPr>
                <w:rFonts w:cs="Arial"/>
                <w:sz w:val="24"/>
                <w:szCs w:val="24"/>
              </w:rPr>
            </w:pPr>
            <w:r w:rsidRPr="00C54D80">
              <w:rPr>
                <w:rFonts w:cs="Arial"/>
                <w:sz w:val="24"/>
                <w:szCs w:val="24"/>
              </w:rPr>
              <w:t>255.255.255.192/26</w:t>
            </w:r>
          </w:p>
        </w:tc>
      </w:tr>
      <w:tr w:rsidR="00C54D80" w:rsidRPr="002F7F98" w14:paraId="00602945" w14:textId="77777777" w:rsidTr="00C54D80">
        <w:trPr>
          <w:trHeight w:val="350"/>
        </w:trPr>
        <w:tc>
          <w:tcPr>
            <w:tcW w:w="1271" w:type="dxa"/>
          </w:tcPr>
          <w:p w14:paraId="3D108B95" w14:textId="52AE1819" w:rsidR="00C54D80" w:rsidRPr="00C54D80" w:rsidRDefault="00C54D80" w:rsidP="00C54D80">
            <w:pPr>
              <w:pStyle w:val="Cuerpo-PF"/>
              <w:rPr>
                <w:rFonts w:cs="Arial"/>
                <w:sz w:val="24"/>
                <w:szCs w:val="24"/>
              </w:rPr>
            </w:pPr>
            <w:r w:rsidRPr="00C54D80">
              <w:rPr>
                <w:rFonts w:cs="Arial"/>
                <w:sz w:val="24"/>
                <w:szCs w:val="24"/>
              </w:rPr>
              <w:t>64</w:t>
            </w:r>
          </w:p>
        </w:tc>
        <w:tc>
          <w:tcPr>
            <w:tcW w:w="2268" w:type="dxa"/>
          </w:tcPr>
          <w:p w14:paraId="3EC7B9C8" w14:textId="41A33A3C" w:rsidR="00C54D80" w:rsidRPr="00C54D80" w:rsidRDefault="00C54D80" w:rsidP="00C54D80">
            <w:pPr>
              <w:pStyle w:val="Cuerpo-PF"/>
              <w:rPr>
                <w:rFonts w:cs="Arial"/>
                <w:sz w:val="24"/>
                <w:szCs w:val="24"/>
              </w:rPr>
            </w:pPr>
            <w:r w:rsidRPr="00C54D80">
              <w:rPr>
                <w:rFonts w:cs="Arial"/>
                <w:sz w:val="24"/>
                <w:szCs w:val="24"/>
              </w:rPr>
              <w:t>162.168.15.192</w:t>
            </w:r>
          </w:p>
        </w:tc>
        <w:tc>
          <w:tcPr>
            <w:tcW w:w="1985" w:type="dxa"/>
          </w:tcPr>
          <w:p w14:paraId="0F2F01A7" w14:textId="7F38780F" w:rsidR="00C54D80" w:rsidRPr="00C54D80" w:rsidRDefault="00C54D80" w:rsidP="00C54D80">
            <w:pPr>
              <w:pStyle w:val="Cuerpo-PF"/>
              <w:rPr>
                <w:rFonts w:cs="Arial"/>
                <w:sz w:val="24"/>
                <w:szCs w:val="24"/>
              </w:rPr>
            </w:pPr>
            <w:r w:rsidRPr="00C54D80">
              <w:rPr>
                <w:rFonts w:cs="Arial"/>
                <w:sz w:val="24"/>
                <w:szCs w:val="24"/>
              </w:rPr>
              <w:t>162.168.15.193 - 162.168.15.254</w:t>
            </w:r>
          </w:p>
        </w:tc>
        <w:tc>
          <w:tcPr>
            <w:tcW w:w="2126" w:type="dxa"/>
          </w:tcPr>
          <w:p w14:paraId="195F2EE6" w14:textId="4D82443A" w:rsidR="00C54D80" w:rsidRPr="00C54D80" w:rsidRDefault="00C54D80" w:rsidP="00C54D80">
            <w:pPr>
              <w:pStyle w:val="Cuerpo-PF"/>
              <w:rPr>
                <w:rFonts w:cs="Arial"/>
                <w:sz w:val="24"/>
                <w:szCs w:val="24"/>
              </w:rPr>
            </w:pPr>
            <w:r w:rsidRPr="00C54D80">
              <w:rPr>
                <w:rFonts w:cs="Arial"/>
                <w:sz w:val="24"/>
                <w:szCs w:val="24"/>
              </w:rPr>
              <w:t>162.168.15.255</w:t>
            </w:r>
          </w:p>
        </w:tc>
        <w:tc>
          <w:tcPr>
            <w:tcW w:w="2374" w:type="dxa"/>
          </w:tcPr>
          <w:p w14:paraId="7396EF1D" w14:textId="6FCECA28" w:rsidR="00C54D80" w:rsidRPr="00C54D80" w:rsidRDefault="00C54D80" w:rsidP="00C54D80">
            <w:pPr>
              <w:pStyle w:val="Cuerpo-PF"/>
              <w:rPr>
                <w:rFonts w:cs="Arial"/>
                <w:sz w:val="24"/>
                <w:szCs w:val="24"/>
              </w:rPr>
            </w:pPr>
            <w:r w:rsidRPr="00C54D80">
              <w:rPr>
                <w:rFonts w:cs="Arial"/>
                <w:sz w:val="24"/>
                <w:szCs w:val="24"/>
              </w:rPr>
              <w:t>255.255.255.192/26</w:t>
            </w:r>
          </w:p>
        </w:tc>
      </w:tr>
    </w:tbl>
    <w:p w14:paraId="725EA5DE" w14:textId="184CDD4F" w:rsidR="00C2363E" w:rsidRDefault="00C2363E" w:rsidP="002531A3">
      <w:pPr>
        <w:pStyle w:val="Cuerpo-PF"/>
      </w:pPr>
    </w:p>
    <w:p w14:paraId="50241E30" w14:textId="77777777" w:rsidR="004E1120" w:rsidRPr="00C974BD" w:rsidRDefault="004E1120" w:rsidP="004E1120">
      <w:pPr>
        <w:jc w:val="both"/>
        <w:rPr>
          <w:rFonts w:ascii="Arial" w:hAnsi="Arial"/>
          <w:bCs/>
          <w:color w:val="92D050"/>
          <w:u w:val="single"/>
          <w:lang w:val="es-MX"/>
        </w:rPr>
      </w:pPr>
      <w:r w:rsidRPr="00C974BD">
        <w:rPr>
          <w:rFonts w:ascii="Arial" w:hAnsi="Arial"/>
          <w:bCs/>
          <w:color w:val="92D050"/>
          <w:u w:val="single"/>
          <w:lang w:val="es-MX"/>
        </w:rPr>
        <w:t>Zona de Comidas</w:t>
      </w:r>
    </w:p>
    <w:p w14:paraId="57D2E18F" w14:textId="14A6FF37" w:rsidR="004E1120" w:rsidRDefault="004E1120" w:rsidP="002531A3">
      <w:pPr>
        <w:pStyle w:val="Cuerpo-PF"/>
      </w:pPr>
    </w:p>
    <w:p w14:paraId="1C5BF939" w14:textId="77777777" w:rsidR="004E1120" w:rsidRDefault="004E1120" w:rsidP="004E1120">
      <w:pPr>
        <w:pStyle w:val="Cuerpo-PF"/>
      </w:pPr>
      <w:r>
        <w:t>Bloque de direcciones de red</w:t>
      </w:r>
      <w:r>
        <w:tab/>
      </w:r>
    </w:p>
    <w:p w14:paraId="0F74C41F" w14:textId="77777777" w:rsidR="004E1120" w:rsidRDefault="004E1120" w:rsidP="004E1120">
      <w:pPr>
        <w:pStyle w:val="Cuerpo-PF"/>
      </w:pPr>
      <w:r>
        <w:t>152.168.0.0/20</w:t>
      </w:r>
    </w:p>
    <w:p w14:paraId="0D948686" w14:textId="77777777" w:rsidR="004E1120" w:rsidRDefault="004E1120" w:rsidP="004E1120">
      <w:pPr>
        <w:pStyle w:val="Cuerpo-PF"/>
      </w:pPr>
      <w:r>
        <w:t>Mascara de subred</w:t>
      </w:r>
      <w:r>
        <w:tab/>
      </w:r>
    </w:p>
    <w:p w14:paraId="15F96B12" w14:textId="77777777" w:rsidR="004E1120" w:rsidRDefault="004E1120" w:rsidP="004E1120">
      <w:pPr>
        <w:pStyle w:val="Cuerpo-PF"/>
      </w:pPr>
      <w:r>
        <w:t>255.255.255.0/24</w:t>
      </w:r>
    </w:p>
    <w:p w14:paraId="1C8D4159" w14:textId="77777777" w:rsidR="004E1120" w:rsidRDefault="004E1120" w:rsidP="004E1120">
      <w:pPr>
        <w:pStyle w:val="Cuerpo-PF"/>
      </w:pPr>
      <w:r>
        <w:t>Número de hosts/subredes</w:t>
      </w:r>
      <w:r>
        <w:tab/>
      </w:r>
    </w:p>
    <w:p w14:paraId="7210A276" w14:textId="77777777" w:rsidR="004E1120" w:rsidRDefault="004E1120" w:rsidP="004E1120">
      <w:pPr>
        <w:pStyle w:val="Cuerpo-PF"/>
      </w:pPr>
      <w:r>
        <w:t>256</w:t>
      </w:r>
    </w:p>
    <w:p w14:paraId="03356C60" w14:textId="77777777" w:rsidR="004E1120" w:rsidRDefault="004E1120" w:rsidP="004E1120">
      <w:pPr>
        <w:pStyle w:val="Cuerpo-PF"/>
      </w:pPr>
      <w:r>
        <w:t>Número de subredes</w:t>
      </w:r>
    </w:p>
    <w:p w14:paraId="6599AA69" w14:textId="5043F5EF" w:rsidR="004E1120" w:rsidRDefault="004E1120" w:rsidP="004E1120">
      <w:pPr>
        <w:pStyle w:val="Cuerpo-PF"/>
      </w:pPr>
      <w:r>
        <w:t>16</w:t>
      </w:r>
    </w:p>
    <w:p w14:paraId="5A3EBE18" w14:textId="340F8A9E" w:rsidR="004E1120" w:rsidRDefault="004E1120" w:rsidP="004E1120">
      <w:pPr>
        <w:pStyle w:val="Cuerpo-PF"/>
      </w:pPr>
    </w:p>
    <w:p w14:paraId="53459874" w14:textId="7155924E" w:rsidR="004E1120" w:rsidRDefault="004E1120" w:rsidP="004E1120">
      <w:pPr>
        <w:pStyle w:val="Cuerpo-PF"/>
      </w:pPr>
      <w:r w:rsidRPr="004E1120">
        <w:t>***</w:t>
      </w:r>
      <w:r>
        <w:t>Á</w:t>
      </w:r>
      <w:r w:rsidRPr="004E1120">
        <w:t>reas que requieren acceso a internet</w:t>
      </w:r>
    </w:p>
    <w:p w14:paraId="2BF536CB" w14:textId="77777777" w:rsidR="004E1120" w:rsidRPr="00C974BD" w:rsidRDefault="004E1120" w:rsidP="004E1120">
      <w:pPr>
        <w:pStyle w:val="Cuerpo-PF"/>
      </w:pPr>
    </w:p>
    <w:tbl>
      <w:tblPr>
        <w:tblStyle w:val="Tablaconcuadrcula"/>
        <w:tblW w:w="0" w:type="auto"/>
        <w:tblLayout w:type="fixed"/>
        <w:tblLook w:val="04A0" w:firstRow="1" w:lastRow="0" w:firstColumn="1" w:lastColumn="0" w:noHBand="0" w:noVBand="1"/>
      </w:tblPr>
      <w:tblGrid>
        <w:gridCol w:w="1271"/>
        <w:gridCol w:w="2268"/>
        <w:gridCol w:w="1985"/>
        <w:gridCol w:w="2126"/>
        <w:gridCol w:w="2374"/>
      </w:tblGrid>
      <w:tr w:rsidR="004E1120" w:rsidRPr="00C974BD" w14:paraId="3BE38A26" w14:textId="77777777" w:rsidTr="00735057">
        <w:trPr>
          <w:trHeight w:val="331"/>
        </w:trPr>
        <w:tc>
          <w:tcPr>
            <w:tcW w:w="10024" w:type="dxa"/>
            <w:gridSpan w:val="5"/>
          </w:tcPr>
          <w:p w14:paraId="7943DF89" w14:textId="77777777" w:rsidR="004E1120" w:rsidRPr="00C974BD" w:rsidRDefault="004E1120" w:rsidP="00735057">
            <w:pPr>
              <w:pStyle w:val="Cuerpo-PF"/>
              <w:rPr>
                <w:sz w:val="24"/>
                <w:szCs w:val="24"/>
              </w:rPr>
            </w:pPr>
            <w:r w:rsidRPr="00C974BD">
              <w:rPr>
                <w:sz w:val="24"/>
                <w:szCs w:val="24"/>
              </w:rPr>
              <w:t>Detalles de subred</w:t>
            </w:r>
          </w:p>
        </w:tc>
      </w:tr>
      <w:tr w:rsidR="004E1120" w:rsidRPr="00C974BD" w14:paraId="3B6EA8F0" w14:textId="77777777" w:rsidTr="00735057">
        <w:trPr>
          <w:trHeight w:val="350"/>
        </w:trPr>
        <w:tc>
          <w:tcPr>
            <w:tcW w:w="1271" w:type="dxa"/>
          </w:tcPr>
          <w:p w14:paraId="2337A58E" w14:textId="77777777" w:rsidR="004E1120" w:rsidRPr="00C974BD" w:rsidRDefault="004E1120" w:rsidP="00735057">
            <w:pPr>
              <w:pStyle w:val="Cuerpo-PF"/>
              <w:jc w:val="center"/>
              <w:rPr>
                <w:sz w:val="24"/>
                <w:szCs w:val="24"/>
              </w:rPr>
            </w:pPr>
            <w:r w:rsidRPr="00C974BD">
              <w:rPr>
                <w:sz w:val="24"/>
                <w:szCs w:val="24"/>
              </w:rPr>
              <w:t>SubnetID</w:t>
            </w:r>
          </w:p>
        </w:tc>
        <w:tc>
          <w:tcPr>
            <w:tcW w:w="2268" w:type="dxa"/>
          </w:tcPr>
          <w:p w14:paraId="28D6F295" w14:textId="77777777" w:rsidR="004E1120" w:rsidRPr="00C974BD" w:rsidRDefault="004E1120" w:rsidP="00735057">
            <w:pPr>
              <w:pStyle w:val="Cuerpo-PF"/>
              <w:jc w:val="center"/>
              <w:rPr>
                <w:sz w:val="24"/>
                <w:szCs w:val="24"/>
              </w:rPr>
            </w:pPr>
            <w:r w:rsidRPr="00C974BD">
              <w:rPr>
                <w:sz w:val="24"/>
                <w:szCs w:val="24"/>
              </w:rPr>
              <w:t>SubnetAddress</w:t>
            </w:r>
          </w:p>
        </w:tc>
        <w:tc>
          <w:tcPr>
            <w:tcW w:w="1985" w:type="dxa"/>
          </w:tcPr>
          <w:p w14:paraId="5925083B" w14:textId="77777777" w:rsidR="004E1120" w:rsidRPr="00C974BD" w:rsidRDefault="004E1120" w:rsidP="00735057">
            <w:pPr>
              <w:pStyle w:val="Cuerpo-PF"/>
              <w:jc w:val="center"/>
              <w:rPr>
                <w:sz w:val="24"/>
                <w:szCs w:val="24"/>
              </w:rPr>
            </w:pPr>
            <w:r w:rsidRPr="00C974BD">
              <w:rPr>
                <w:sz w:val="24"/>
                <w:szCs w:val="24"/>
              </w:rPr>
              <w:t>HostAddressRange</w:t>
            </w:r>
          </w:p>
        </w:tc>
        <w:tc>
          <w:tcPr>
            <w:tcW w:w="2126" w:type="dxa"/>
          </w:tcPr>
          <w:p w14:paraId="7CB9B1EC" w14:textId="77777777" w:rsidR="004E1120" w:rsidRPr="00C974BD" w:rsidRDefault="004E1120" w:rsidP="00735057">
            <w:pPr>
              <w:pStyle w:val="Cuerpo-PF"/>
              <w:jc w:val="center"/>
              <w:rPr>
                <w:sz w:val="24"/>
                <w:szCs w:val="24"/>
              </w:rPr>
            </w:pPr>
            <w:r w:rsidRPr="00C974BD">
              <w:rPr>
                <w:sz w:val="24"/>
                <w:szCs w:val="24"/>
              </w:rPr>
              <w:t>BroadcastAddress</w:t>
            </w:r>
          </w:p>
        </w:tc>
        <w:tc>
          <w:tcPr>
            <w:tcW w:w="2374" w:type="dxa"/>
          </w:tcPr>
          <w:p w14:paraId="7AEB998D" w14:textId="77777777" w:rsidR="004E1120" w:rsidRPr="00C974BD" w:rsidRDefault="004E1120" w:rsidP="00735057">
            <w:pPr>
              <w:pStyle w:val="Cuerpo-PF"/>
              <w:jc w:val="center"/>
              <w:rPr>
                <w:sz w:val="24"/>
                <w:szCs w:val="24"/>
              </w:rPr>
            </w:pPr>
            <w:r w:rsidRPr="00C974BD">
              <w:rPr>
                <w:sz w:val="24"/>
                <w:szCs w:val="24"/>
              </w:rPr>
              <w:t>submask</w:t>
            </w:r>
          </w:p>
        </w:tc>
      </w:tr>
      <w:tr w:rsidR="004E1120" w:rsidRPr="00C974BD" w14:paraId="1250F920" w14:textId="77777777" w:rsidTr="00735057">
        <w:trPr>
          <w:trHeight w:val="350"/>
        </w:trPr>
        <w:tc>
          <w:tcPr>
            <w:tcW w:w="10024" w:type="dxa"/>
            <w:gridSpan w:val="5"/>
          </w:tcPr>
          <w:p w14:paraId="6F43AD01" w14:textId="638E6850" w:rsidR="004E1120" w:rsidRPr="004E1120" w:rsidRDefault="004E1120" w:rsidP="00735057">
            <w:pPr>
              <w:pStyle w:val="Cuerpo-PF"/>
              <w:jc w:val="both"/>
              <w:rPr>
                <w:b/>
                <w:bCs/>
                <w:sz w:val="24"/>
                <w:szCs w:val="24"/>
              </w:rPr>
            </w:pPr>
            <w:r w:rsidRPr="004E1120">
              <w:rPr>
                <w:b/>
                <w:bCs/>
                <w:sz w:val="24"/>
                <w:szCs w:val="24"/>
              </w:rPr>
              <w:t>*establecimientos de comida rápida 40 hosts</w:t>
            </w:r>
          </w:p>
        </w:tc>
      </w:tr>
      <w:tr w:rsidR="004E1120" w:rsidRPr="00C974BD" w14:paraId="756AECEB" w14:textId="77777777" w:rsidTr="00735057">
        <w:trPr>
          <w:trHeight w:val="350"/>
        </w:trPr>
        <w:tc>
          <w:tcPr>
            <w:tcW w:w="1271" w:type="dxa"/>
          </w:tcPr>
          <w:p w14:paraId="4771FA8B" w14:textId="1B3FB989" w:rsidR="004E1120" w:rsidRPr="004E1120" w:rsidRDefault="004E1120" w:rsidP="004E1120">
            <w:pPr>
              <w:pStyle w:val="Cuerpo-PF"/>
              <w:rPr>
                <w:sz w:val="24"/>
                <w:szCs w:val="24"/>
              </w:rPr>
            </w:pPr>
            <w:r w:rsidRPr="004E1120">
              <w:rPr>
                <w:sz w:val="24"/>
                <w:szCs w:val="24"/>
              </w:rPr>
              <w:t>1(254 hosts)</w:t>
            </w:r>
          </w:p>
        </w:tc>
        <w:tc>
          <w:tcPr>
            <w:tcW w:w="2268" w:type="dxa"/>
          </w:tcPr>
          <w:p w14:paraId="7AA58FFE" w14:textId="5F81B049" w:rsidR="004E1120" w:rsidRPr="004E1120" w:rsidRDefault="004E1120" w:rsidP="004E1120">
            <w:pPr>
              <w:pStyle w:val="Cuerpo-PF"/>
              <w:rPr>
                <w:sz w:val="24"/>
                <w:szCs w:val="24"/>
              </w:rPr>
            </w:pPr>
            <w:r w:rsidRPr="004E1120">
              <w:rPr>
                <w:sz w:val="24"/>
                <w:szCs w:val="24"/>
              </w:rPr>
              <w:t>152.168.0.0</w:t>
            </w:r>
          </w:p>
        </w:tc>
        <w:tc>
          <w:tcPr>
            <w:tcW w:w="1985" w:type="dxa"/>
          </w:tcPr>
          <w:p w14:paraId="3C91F9E3" w14:textId="09808A70" w:rsidR="004E1120" w:rsidRPr="004E1120" w:rsidRDefault="004E1120" w:rsidP="004E1120">
            <w:pPr>
              <w:pStyle w:val="Cuerpo-PF"/>
              <w:rPr>
                <w:sz w:val="24"/>
                <w:szCs w:val="24"/>
              </w:rPr>
            </w:pPr>
            <w:r w:rsidRPr="004E1120">
              <w:rPr>
                <w:sz w:val="24"/>
                <w:szCs w:val="24"/>
              </w:rPr>
              <w:t>152.168.0.1 - 152.168.0.254</w:t>
            </w:r>
          </w:p>
        </w:tc>
        <w:tc>
          <w:tcPr>
            <w:tcW w:w="2126" w:type="dxa"/>
          </w:tcPr>
          <w:p w14:paraId="472C419F" w14:textId="2824B5BD" w:rsidR="004E1120" w:rsidRPr="004E1120" w:rsidRDefault="004E1120" w:rsidP="004E1120">
            <w:pPr>
              <w:pStyle w:val="Cuerpo-PF"/>
              <w:rPr>
                <w:sz w:val="24"/>
                <w:szCs w:val="24"/>
              </w:rPr>
            </w:pPr>
            <w:r w:rsidRPr="004E1120">
              <w:rPr>
                <w:sz w:val="24"/>
                <w:szCs w:val="24"/>
              </w:rPr>
              <w:t>152.168.0.255</w:t>
            </w:r>
          </w:p>
        </w:tc>
        <w:tc>
          <w:tcPr>
            <w:tcW w:w="2374" w:type="dxa"/>
          </w:tcPr>
          <w:p w14:paraId="07DE4788" w14:textId="15CEE259" w:rsidR="004E1120" w:rsidRPr="004E1120" w:rsidRDefault="004E1120" w:rsidP="004E1120">
            <w:pPr>
              <w:pStyle w:val="Cuerpo-PF"/>
              <w:rPr>
                <w:sz w:val="24"/>
                <w:szCs w:val="24"/>
              </w:rPr>
            </w:pPr>
            <w:r w:rsidRPr="004E1120">
              <w:rPr>
                <w:sz w:val="24"/>
                <w:szCs w:val="24"/>
              </w:rPr>
              <w:t>255.255.255.0/24</w:t>
            </w:r>
          </w:p>
        </w:tc>
      </w:tr>
      <w:tr w:rsidR="004E1120" w:rsidRPr="00C974BD" w14:paraId="392AC295" w14:textId="77777777" w:rsidTr="00735057">
        <w:trPr>
          <w:trHeight w:val="331"/>
        </w:trPr>
        <w:tc>
          <w:tcPr>
            <w:tcW w:w="10024" w:type="dxa"/>
            <w:gridSpan w:val="5"/>
          </w:tcPr>
          <w:p w14:paraId="31BF13C9" w14:textId="77777777" w:rsidR="004E1120" w:rsidRPr="004E1120" w:rsidRDefault="004E1120" w:rsidP="00735057">
            <w:pPr>
              <w:pStyle w:val="Cuerpo-PF"/>
              <w:rPr>
                <w:b/>
                <w:bCs/>
                <w:sz w:val="24"/>
                <w:szCs w:val="24"/>
              </w:rPr>
            </w:pPr>
            <w:r w:rsidRPr="004E1120">
              <w:rPr>
                <w:b/>
                <w:bCs/>
                <w:sz w:val="24"/>
                <w:szCs w:val="24"/>
              </w:rPr>
              <w:t>*Patio de comida 300 hosts</w:t>
            </w:r>
          </w:p>
          <w:p w14:paraId="0CB93B76" w14:textId="4D0C3499" w:rsidR="004E1120" w:rsidRPr="004E1120" w:rsidRDefault="004E1120" w:rsidP="00735057">
            <w:pPr>
              <w:pStyle w:val="Cuerpo-PF"/>
              <w:rPr>
                <w:b/>
                <w:bCs/>
                <w:sz w:val="24"/>
                <w:szCs w:val="24"/>
              </w:rPr>
            </w:pPr>
            <w:r w:rsidRPr="004E1120">
              <w:rPr>
                <w:b/>
                <w:bCs/>
                <w:sz w:val="24"/>
                <w:szCs w:val="24"/>
              </w:rPr>
              <w:t xml:space="preserve">Wifi1 </w:t>
            </w:r>
          </w:p>
        </w:tc>
      </w:tr>
      <w:tr w:rsidR="004E1120" w:rsidRPr="00C974BD" w14:paraId="36D91B6A" w14:textId="77777777" w:rsidTr="00735057">
        <w:trPr>
          <w:trHeight w:val="350"/>
        </w:trPr>
        <w:tc>
          <w:tcPr>
            <w:tcW w:w="1271" w:type="dxa"/>
          </w:tcPr>
          <w:p w14:paraId="3877A81E" w14:textId="1C906A63" w:rsidR="004E1120" w:rsidRPr="004E1120" w:rsidRDefault="004E1120" w:rsidP="004E1120">
            <w:pPr>
              <w:pStyle w:val="Cuerpo-PF"/>
              <w:rPr>
                <w:sz w:val="24"/>
                <w:szCs w:val="24"/>
              </w:rPr>
            </w:pPr>
            <w:r w:rsidRPr="004E1120">
              <w:rPr>
                <w:sz w:val="24"/>
                <w:szCs w:val="24"/>
              </w:rPr>
              <w:t>2</w:t>
            </w:r>
          </w:p>
        </w:tc>
        <w:tc>
          <w:tcPr>
            <w:tcW w:w="2268" w:type="dxa"/>
          </w:tcPr>
          <w:p w14:paraId="61796681" w14:textId="25F5FBFE" w:rsidR="004E1120" w:rsidRPr="004E1120" w:rsidRDefault="004E1120" w:rsidP="004E1120">
            <w:pPr>
              <w:pStyle w:val="Cuerpo-PF"/>
              <w:rPr>
                <w:sz w:val="24"/>
                <w:szCs w:val="24"/>
              </w:rPr>
            </w:pPr>
            <w:r w:rsidRPr="004E1120">
              <w:rPr>
                <w:sz w:val="24"/>
                <w:szCs w:val="24"/>
              </w:rPr>
              <w:t>152.168.1.0</w:t>
            </w:r>
          </w:p>
        </w:tc>
        <w:tc>
          <w:tcPr>
            <w:tcW w:w="1985" w:type="dxa"/>
          </w:tcPr>
          <w:p w14:paraId="095E5A61" w14:textId="68D0FCCA" w:rsidR="004E1120" w:rsidRPr="004E1120" w:rsidRDefault="004E1120" w:rsidP="004E1120">
            <w:pPr>
              <w:pStyle w:val="Cuerpo-PF"/>
              <w:rPr>
                <w:sz w:val="24"/>
                <w:szCs w:val="24"/>
              </w:rPr>
            </w:pPr>
            <w:r w:rsidRPr="004E1120">
              <w:rPr>
                <w:sz w:val="24"/>
                <w:szCs w:val="24"/>
              </w:rPr>
              <w:t>152.168.1.1 - 152.168.1.254</w:t>
            </w:r>
          </w:p>
        </w:tc>
        <w:tc>
          <w:tcPr>
            <w:tcW w:w="2126" w:type="dxa"/>
          </w:tcPr>
          <w:p w14:paraId="03BDE3DA" w14:textId="347EB018" w:rsidR="004E1120" w:rsidRPr="004E1120" w:rsidRDefault="004E1120" w:rsidP="004E1120">
            <w:pPr>
              <w:pStyle w:val="Cuerpo-PF"/>
              <w:rPr>
                <w:sz w:val="24"/>
                <w:szCs w:val="24"/>
              </w:rPr>
            </w:pPr>
            <w:r w:rsidRPr="004E1120">
              <w:rPr>
                <w:sz w:val="24"/>
                <w:szCs w:val="24"/>
              </w:rPr>
              <w:t>152.168.1.255</w:t>
            </w:r>
          </w:p>
        </w:tc>
        <w:tc>
          <w:tcPr>
            <w:tcW w:w="2374" w:type="dxa"/>
          </w:tcPr>
          <w:p w14:paraId="26DAE6E8" w14:textId="74C6790A" w:rsidR="004E1120" w:rsidRPr="004E1120" w:rsidRDefault="004E1120" w:rsidP="004E1120">
            <w:pPr>
              <w:pStyle w:val="Cuerpo-PF"/>
              <w:rPr>
                <w:sz w:val="24"/>
                <w:szCs w:val="24"/>
              </w:rPr>
            </w:pPr>
            <w:r w:rsidRPr="004E1120">
              <w:rPr>
                <w:sz w:val="24"/>
                <w:szCs w:val="24"/>
              </w:rPr>
              <w:t>255.255.255.0/24</w:t>
            </w:r>
          </w:p>
        </w:tc>
      </w:tr>
      <w:tr w:rsidR="004E1120" w:rsidRPr="00C974BD" w14:paraId="32B5D699" w14:textId="77777777" w:rsidTr="00735057">
        <w:trPr>
          <w:trHeight w:val="331"/>
        </w:trPr>
        <w:tc>
          <w:tcPr>
            <w:tcW w:w="10024" w:type="dxa"/>
            <w:gridSpan w:val="5"/>
          </w:tcPr>
          <w:p w14:paraId="41FD6FC6" w14:textId="7893FB67" w:rsidR="004E1120" w:rsidRPr="004E1120" w:rsidRDefault="004E1120" w:rsidP="004E1120">
            <w:pPr>
              <w:pStyle w:val="Cuerpo-PF"/>
              <w:jc w:val="both"/>
              <w:rPr>
                <w:b/>
                <w:bCs/>
                <w:sz w:val="24"/>
                <w:szCs w:val="24"/>
              </w:rPr>
            </w:pPr>
            <w:r w:rsidRPr="004E1120">
              <w:rPr>
                <w:b/>
                <w:bCs/>
                <w:sz w:val="24"/>
                <w:szCs w:val="24"/>
              </w:rPr>
              <w:t xml:space="preserve">wifi2 </w:t>
            </w:r>
          </w:p>
        </w:tc>
      </w:tr>
      <w:tr w:rsidR="004E1120" w:rsidRPr="00C974BD" w14:paraId="76FDC8C3" w14:textId="77777777" w:rsidTr="00735057">
        <w:trPr>
          <w:trHeight w:val="674"/>
        </w:trPr>
        <w:tc>
          <w:tcPr>
            <w:tcW w:w="1271" w:type="dxa"/>
          </w:tcPr>
          <w:p w14:paraId="04F672FE" w14:textId="6650E912" w:rsidR="004E1120" w:rsidRPr="004E1120" w:rsidRDefault="004E1120" w:rsidP="004E1120">
            <w:pPr>
              <w:pStyle w:val="Cuerpo-PF"/>
              <w:rPr>
                <w:sz w:val="24"/>
                <w:szCs w:val="24"/>
              </w:rPr>
            </w:pPr>
            <w:r w:rsidRPr="004E1120">
              <w:rPr>
                <w:sz w:val="24"/>
                <w:szCs w:val="24"/>
              </w:rPr>
              <w:lastRenderedPageBreak/>
              <w:t>3</w:t>
            </w:r>
          </w:p>
        </w:tc>
        <w:tc>
          <w:tcPr>
            <w:tcW w:w="2268" w:type="dxa"/>
          </w:tcPr>
          <w:p w14:paraId="7DA631B8" w14:textId="697974DC" w:rsidR="004E1120" w:rsidRPr="004E1120" w:rsidRDefault="004E1120" w:rsidP="004E1120">
            <w:pPr>
              <w:pStyle w:val="Cuerpo-PF"/>
              <w:rPr>
                <w:sz w:val="24"/>
                <w:szCs w:val="24"/>
              </w:rPr>
            </w:pPr>
            <w:r w:rsidRPr="004E1120">
              <w:rPr>
                <w:sz w:val="24"/>
                <w:szCs w:val="24"/>
              </w:rPr>
              <w:t>152.168.2.0</w:t>
            </w:r>
          </w:p>
        </w:tc>
        <w:tc>
          <w:tcPr>
            <w:tcW w:w="1985" w:type="dxa"/>
          </w:tcPr>
          <w:p w14:paraId="6BCE4991" w14:textId="73850B1D" w:rsidR="004E1120" w:rsidRPr="004E1120" w:rsidRDefault="004E1120" w:rsidP="004E1120">
            <w:pPr>
              <w:pStyle w:val="Cuerpo-PF"/>
              <w:rPr>
                <w:sz w:val="24"/>
                <w:szCs w:val="24"/>
              </w:rPr>
            </w:pPr>
            <w:r w:rsidRPr="004E1120">
              <w:rPr>
                <w:sz w:val="24"/>
                <w:szCs w:val="24"/>
              </w:rPr>
              <w:t>152.168.2.1 - 152.168.2.254</w:t>
            </w:r>
          </w:p>
        </w:tc>
        <w:tc>
          <w:tcPr>
            <w:tcW w:w="2126" w:type="dxa"/>
          </w:tcPr>
          <w:p w14:paraId="63E924E7" w14:textId="520846A7" w:rsidR="004E1120" w:rsidRPr="004E1120" w:rsidRDefault="004E1120" w:rsidP="004E1120">
            <w:pPr>
              <w:pStyle w:val="Cuerpo-PF"/>
              <w:rPr>
                <w:sz w:val="24"/>
                <w:szCs w:val="24"/>
              </w:rPr>
            </w:pPr>
            <w:r w:rsidRPr="004E1120">
              <w:rPr>
                <w:sz w:val="24"/>
                <w:szCs w:val="24"/>
              </w:rPr>
              <w:t>152.168.2.255</w:t>
            </w:r>
          </w:p>
        </w:tc>
        <w:tc>
          <w:tcPr>
            <w:tcW w:w="2374" w:type="dxa"/>
          </w:tcPr>
          <w:p w14:paraId="02399B0C" w14:textId="1FF895F4" w:rsidR="004E1120" w:rsidRPr="004E1120" w:rsidRDefault="004E1120" w:rsidP="004E1120">
            <w:pPr>
              <w:pStyle w:val="Cuerpo-PF"/>
              <w:rPr>
                <w:sz w:val="24"/>
                <w:szCs w:val="24"/>
              </w:rPr>
            </w:pPr>
            <w:r w:rsidRPr="004E1120">
              <w:rPr>
                <w:sz w:val="24"/>
                <w:szCs w:val="24"/>
              </w:rPr>
              <w:t>255.255.255.0/24</w:t>
            </w:r>
          </w:p>
        </w:tc>
      </w:tr>
      <w:tr w:rsidR="004E1120" w:rsidRPr="00C974BD" w14:paraId="44598898" w14:textId="77777777" w:rsidTr="00735057">
        <w:trPr>
          <w:trHeight w:val="331"/>
        </w:trPr>
        <w:tc>
          <w:tcPr>
            <w:tcW w:w="10024" w:type="dxa"/>
            <w:gridSpan w:val="5"/>
          </w:tcPr>
          <w:p w14:paraId="5B78CCE6" w14:textId="77777777" w:rsidR="004E1120" w:rsidRPr="00C974BD" w:rsidRDefault="004E1120" w:rsidP="00735057">
            <w:pPr>
              <w:pStyle w:val="Cuerpo-PF"/>
              <w:jc w:val="both"/>
              <w:rPr>
                <w:b/>
                <w:bCs/>
                <w:sz w:val="24"/>
                <w:szCs w:val="24"/>
              </w:rPr>
            </w:pPr>
            <w:r w:rsidRPr="004C7335">
              <w:rPr>
                <w:b/>
                <w:bCs/>
                <w:sz w:val="24"/>
                <w:szCs w:val="24"/>
              </w:rPr>
              <w:t xml:space="preserve">***Subredes para nuevas </w:t>
            </w:r>
            <w:r>
              <w:rPr>
                <w:b/>
                <w:bCs/>
                <w:sz w:val="24"/>
                <w:szCs w:val="24"/>
              </w:rPr>
              <w:t>á</w:t>
            </w:r>
            <w:r w:rsidRPr="004C7335">
              <w:rPr>
                <w:b/>
                <w:bCs/>
                <w:sz w:val="24"/>
                <w:szCs w:val="24"/>
              </w:rPr>
              <w:t>reas</w:t>
            </w:r>
          </w:p>
        </w:tc>
      </w:tr>
      <w:tr w:rsidR="004E1120" w:rsidRPr="00C54D80" w14:paraId="479CA911" w14:textId="77777777" w:rsidTr="00735057">
        <w:trPr>
          <w:trHeight w:val="674"/>
        </w:trPr>
        <w:tc>
          <w:tcPr>
            <w:tcW w:w="1271" w:type="dxa"/>
          </w:tcPr>
          <w:p w14:paraId="39D9FE6B" w14:textId="6CCA5910" w:rsidR="004E1120" w:rsidRPr="004E1120" w:rsidRDefault="004E1120" w:rsidP="004E1120">
            <w:pPr>
              <w:pStyle w:val="Cuerpo-PF"/>
              <w:rPr>
                <w:rFonts w:cs="Arial"/>
                <w:sz w:val="24"/>
                <w:szCs w:val="24"/>
              </w:rPr>
            </w:pPr>
            <w:r w:rsidRPr="004E1120">
              <w:rPr>
                <w:rFonts w:cs="Arial"/>
                <w:sz w:val="24"/>
                <w:szCs w:val="24"/>
              </w:rPr>
              <w:t>4</w:t>
            </w:r>
          </w:p>
        </w:tc>
        <w:tc>
          <w:tcPr>
            <w:tcW w:w="2268" w:type="dxa"/>
          </w:tcPr>
          <w:p w14:paraId="7B02287B" w14:textId="6E333C10" w:rsidR="004E1120" w:rsidRPr="004E1120" w:rsidRDefault="004E1120" w:rsidP="004E1120">
            <w:pPr>
              <w:pStyle w:val="Cuerpo-PF"/>
              <w:rPr>
                <w:rFonts w:cs="Arial"/>
                <w:sz w:val="24"/>
                <w:szCs w:val="24"/>
              </w:rPr>
            </w:pPr>
            <w:r w:rsidRPr="004E1120">
              <w:rPr>
                <w:rFonts w:cs="Arial"/>
                <w:sz w:val="24"/>
                <w:szCs w:val="24"/>
              </w:rPr>
              <w:t>152.168.3.0</w:t>
            </w:r>
          </w:p>
        </w:tc>
        <w:tc>
          <w:tcPr>
            <w:tcW w:w="1985" w:type="dxa"/>
          </w:tcPr>
          <w:p w14:paraId="1CD8002E" w14:textId="54024FC9" w:rsidR="004E1120" w:rsidRPr="004E1120" w:rsidRDefault="004E1120" w:rsidP="004E1120">
            <w:pPr>
              <w:pStyle w:val="Cuerpo-PF"/>
              <w:rPr>
                <w:rFonts w:cs="Arial"/>
                <w:sz w:val="24"/>
                <w:szCs w:val="24"/>
              </w:rPr>
            </w:pPr>
            <w:r w:rsidRPr="004E1120">
              <w:rPr>
                <w:rFonts w:cs="Arial"/>
                <w:sz w:val="24"/>
                <w:szCs w:val="24"/>
              </w:rPr>
              <w:t>152.168.3.1 - 152.168.3.254</w:t>
            </w:r>
          </w:p>
        </w:tc>
        <w:tc>
          <w:tcPr>
            <w:tcW w:w="2126" w:type="dxa"/>
          </w:tcPr>
          <w:p w14:paraId="258BA42D" w14:textId="77E1EFE4" w:rsidR="004E1120" w:rsidRPr="004E1120" w:rsidRDefault="004E1120" w:rsidP="004E1120">
            <w:pPr>
              <w:pStyle w:val="Cuerpo-PF"/>
              <w:rPr>
                <w:rFonts w:cs="Arial"/>
                <w:sz w:val="24"/>
                <w:szCs w:val="24"/>
              </w:rPr>
            </w:pPr>
            <w:r w:rsidRPr="004E1120">
              <w:rPr>
                <w:rFonts w:cs="Arial"/>
                <w:sz w:val="24"/>
                <w:szCs w:val="24"/>
              </w:rPr>
              <w:t>152.168.3.255</w:t>
            </w:r>
          </w:p>
        </w:tc>
        <w:tc>
          <w:tcPr>
            <w:tcW w:w="2374" w:type="dxa"/>
          </w:tcPr>
          <w:p w14:paraId="7926266A" w14:textId="76C2927D" w:rsidR="004E1120" w:rsidRPr="004E1120" w:rsidRDefault="004E1120" w:rsidP="004E1120">
            <w:pPr>
              <w:rPr>
                <w:rFonts w:ascii="Arial" w:hAnsi="Arial" w:cs="Arial"/>
                <w:b w:val="0"/>
                <w:bCs/>
                <w:sz w:val="24"/>
                <w:szCs w:val="24"/>
                <w:lang w:val="es-MX"/>
              </w:rPr>
            </w:pPr>
            <w:r w:rsidRPr="004E1120">
              <w:rPr>
                <w:rFonts w:ascii="Arial" w:hAnsi="Arial" w:cs="Arial"/>
                <w:b w:val="0"/>
                <w:bCs/>
                <w:sz w:val="24"/>
                <w:szCs w:val="24"/>
              </w:rPr>
              <w:t>255.255.255.0/24</w:t>
            </w:r>
          </w:p>
        </w:tc>
      </w:tr>
      <w:tr w:rsidR="004E1120" w:rsidRPr="00C54D80" w14:paraId="0E699CEB" w14:textId="77777777" w:rsidTr="00735057">
        <w:trPr>
          <w:trHeight w:val="539"/>
        </w:trPr>
        <w:tc>
          <w:tcPr>
            <w:tcW w:w="1271" w:type="dxa"/>
          </w:tcPr>
          <w:p w14:paraId="600ED50E" w14:textId="4C7B1A8C" w:rsidR="004E1120" w:rsidRPr="004E1120" w:rsidRDefault="004E1120" w:rsidP="004E1120">
            <w:pPr>
              <w:pStyle w:val="Cuerpo-PF"/>
              <w:rPr>
                <w:rFonts w:cs="Arial"/>
                <w:sz w:val="24"/>
                <w:szCs w:val="24"/>
              </w:rPr>
            </w:pPr>
            <w:r w:rsidRPr="004E1120">
              <w:rPr>
                <w:rFonts w:cs="Arial"/>
                <w:sz w:val="24"/>
                <w:szCs w:val="24"/>
              </w:rPr>
              <w:t>5</w:t>
            </w:r>
          </w:p>
        </w:tc>
        <w:tc>
          <w:tcPr>
            <w:tcW w:w="2268" w:type="dxa"/>
          </w:tcPr>
          <w:p w14:paraId="341058CC" w14:textId="507E15CD" w:rsidR="004E1120" w:rsidRPr="004E1120" w:rsidRDefault="004E1120" w:rsidP="004E1120">
            <w:pPr>
              <w:pStyle w:val="Cuerpo-PF"/>
              <w:rPr>
                <w:rFonts w:cs="Arial"/>
                <w:sz w:val="24"/>
                <w:szCs w:val="24"/>
              </w:rPr>
            </w:pPr>
            <w:r w:rsidRPr="004E1120">
              <w:rPr>
                <w:rFonts w:cs="Arial"/>
                <w:sz w:val="24"/>
                <w:szCs w:val="24"/>
              </w:rPr>
              <w:t>152.168.4.0</w:t>
            </w:r>
          </w:p>
        </w:tc>
        <w:tc>
          <w:tcPr>
            <w:tcW w:w="1985" w:type="dxa"/>
          </w:tcPr>
          <w:p w14:paraId="722B545C" w14:textId="6859F03A" w:rsidR="004E1120" w:rsidRPr="004E1120" w:rsidRDefault="004E1120" w:rsidP="004E1120">
            <w:pPr>
              <w:pStyle w:val="Cuerpo-PF"/>
              <w:rPr>
                <w:rFonts w:cs="Arial"/>
                <w:sz w:val="24"/>
                <w:szCs w:val="24"/>
              </w:rPr>
            </w:pPr>
            <w:r w:rsidRPr="004E1120">
              <w:rPr>
                <w:rFonts w:cs="Arial"/>
                <w:sz w:val="24"/>
                <w:szCs w:val="24"/>
              </w:rPr>
              <w:t>152.168.4.1 - 152.168.4.254</w:t>
            </w:r>
          </w:p>
        </w:tc>
        <w:tc>
          <w:tcPr>
            <w:tcW w:w="2126" w:type="dxa"/>
          </w:tcPr>
          <w:p w14:paraId="03504DDA" w14:textId="0E1A96F8" w:rsidR="004E1120" w:rsidRPr="004E1120" w:rsidRDefault="004E1120" w:rsidP="004E1120">
            <w:pPr>
              <w:pStyle w:val="Cuerpo-PF"/>
              <w:rPr>
                <w:rFonts w:cs="Arial"/>
                <w:sz w:val="24"/>
                <w:szCs w:val="24"/>
              </w:rPr>
            </w:pPr>
            <w:r w:rsidRPr="004E1120">
              <w:rPr>
                <w:rFonts w:cs="Arial"/>
                <w:sz w:val="24"/>
                <w:szCs w:val="24"/>
              </w:rPr>
              <w:t>152.168.4.255</w:t>
            </w:r>
          </w:p>
        </w:tc>
        <w:tc>
          <w:tcPr>
            <w:tcW w:w="2374" w:type="dxa"/>
          </w:tcPr>
          <w:p w14:paraId="3AC7648F" w14:textId="217ABA86" w:rsidR="004E1120" w:rsidRPr="004E1120" w:rsidRDefault="004E1120" w:rsidP="004E1120">
            <w:pPr>
              <w:pStyle w:val="Cuerpo-PF"/>
              <w:rPr>
                <w:rFonts w:cs="Arial"/>
                <w:sz w:val="24"/>
                <w:szCs w:val="24"/>
              </w:rPr>
            </w:pPr>
            <w:r w:rsidRPr="004E1120">
              <w:rPr>
                <w:rFonts w:cs="Arial"/>
                <w:sz w:val="24"/>
                <w:szCs w:val="24"/>
              </w:rPr>
              <w:t>255.255.255.0/24</w:t>
            </w:r>
          </w:p>
        </w:tc>
      </w:tr>
      <w:tr w:rsidR="004E1120" w:rsidRPr="00C54D80" w14:paraId="5385BD70" w14:textId="77777777" w:rsidTr="00735057">
        <w:trPr>
          <w:trHeight w:val="350"/>
        </w:trPr>
        <w:tc>
          <w:tcPr>
            <w:tcW w:w="1271" w:type="dxa"/>
          </w:tcPr>
          <w:p w14:paraId="04B59B1F" w14:textId="6DD9B7D9" w:rsidR="004E1120" w:rsidRPr="004E1120" w:rsidRDefault="004E1120" w:rsidP="004E1120">
            <w:pPr>
              <w:pStyle w:val="Cuerpo-PF"/>
              <w:jc w:val="both"/>
              <w:rPr>
                <w:rFonts w:cs="Arial"/>
                <w:sz w:val="24"/>
                <w:szCs w:val="24"/>
              </w:rPr>
            </w:pPr>
            <w:r w:rsidRPr="004E1120">
              <w:rPr>
                <w:rFonts w:cs="Arial"/>
                <w:sz w:val="24"/>
                <w:szCs w:val="24"/>
              </w:rPr>
              <w:t>6</w:t>
            </w:r>
          </w:p>
        </w:tc>
        <w:tc>
          <w:tcPr>
            <w:tcW w:w="2268" w:type="dxa"/>
          </w:tcPr>
          <w:p w14:paraId="460CAD22" w14:textId="3FF9E6A5" w:rsidR="004E1120" w:rsidRPr="004E1120" w:rsidRDefault="004E1120" w:rsidP="004E1120">
            <w:pPr>
              <w:pStyle w:val="Cuerpo-PF"/>
              <w:jc w:val="both"/>
              <w:rPr>
                <w:rFonts w:cs="Arial"/>
                <w:sz w:val="24"/>
                <w:szCs w:val="24"/>
              </w:rPr>
            </w:pPr>
            <w:r w:rsidRPr="004E1120">
              <w:rPr>
                <w:rFonts w:cs="Arial"/>
                <w:sz w:val="24"/>
                <w:szCs w:val="24"/>
              </w:rPr>
              <w:t>152.168.5.0</w:t>
            </w:r>
          </w:p>
        </w:tc>
        <w:tc>
          <w:tcPr>
            <w:tcW w:w="1985" w:type="dxa"/>
          </w:tcPr>
          <w:p w14:paraId="6F5AC605" w14:textId="61E2CD97" w:rsidR="004E1120" w:rsidRPr="004E1120" w:rsidRDefault="004E1120" w:rsidP="004E1120">
            <w:pPr>
              <w:pStyle w:val="Cuerpo-PF"/>
              <w:jc w:val="both"/>
              <w:rPr>
                <w:rFonts w:cs="Arial"/>
                <w:sz w:val="24"/>
                <w:szCs w:val="24"/>
              </w:rPr>
            </w:pPr>
            <w:r w:rsidRPr="004E1120">
              <w:rPr>
                <w:rFonts w:cs="Arial"/>
                <w:sz w:val="24"/>
                <w:szCs w:val="24"/>
              </w:rPr>
              <w:t>152.168.5.1 - 152.168.5.254</w:t>
            </w:r>
          </w:p>
        </w:tc>
        <w:tc>
          <w:tcPr>
            <w:tcW w:w="2126" w:type="dxa"/>
          </w:tcPr>
          <w:p w14:paraId="086B9166" w14:textId="7E195CB9" w:rsidR="004E1120" w:rsidRPr="004E1120" w:rsidRDefault="004E1120" w:rsidP="004E1120">
            <w:pPr>
              <w:pStyle w:val="Cuerpo-PF"/>
              <w:jc w:val="both"/>
              <w:rPr>
                <w:rFonts w:cs="Arial"/>
                <w:sz w:val="24"/>
                <w:szCs w:val="24"/>
              </w:rPr>
            </w:pPr>
            <w:r w:rsidRPr="004E1120">
              <w:rPr>
                <w:rFonts w:cs="Arial"/>
                <w:sz w:val="24"/>
                <w:szCs w:val="24"/>
              </w:rPr>
              <w:t>152.168.5.255</w:t>
            </w:r>
          </w:p>
        </w:tc>
        <w:tc>
          <w:tcPr>
            <w:tcW w:w="2374" w:type="dxa"/>
          </w:tcPr>
          <w:p w14:paraId="21B5B8F8" w14:textId="7C527CEB" w:rsidR="004E1120" w:rsidRPr="004E1120" w:rsidRDefault="004E1120" w:rsidP="004E1120">
            <w:pPr>
              <w:pStyle w:val="Cuerpo-PF"/>
              <w:jc w:val="both"/>
              <w:rPr>
                <w:rFonts w:cs="Arial"/>
                <w:sz w:val="24"/>
                <w:szCs w:val="24"/>
              </w:rPr>
            </w:pPr>
            <w:r w:rsidRPr="004E1120">
              <w:rPr>
                <w:rFonts w:cs="Arial"/>
                <w:sz w:val="24"/>
                <w:szCs w:val="24"/>
              </w:rPr>
              <w:t>255.255.255.0/24</w:t>
            </w:r>
          </w:p>
        </w:tc>
      </w:tr>
      <w:tr w:rsidR="004E1120" w:rsidRPr="00C54D80" w14:paraId="1FC533CC" w14:textId="77777777" w:rsidTr="00735057">
        <w:trPr>
          <w:trHeight w:val="350"/>
        </w:trPr>
        <w:tc>
          <w:tcPr>
            <w:tcW w:w="1271" w:type="dxa"/>
          </w:tcPr>
          <w:p w14:paraId="4CC14622" w14:textId="12B7EAC2" w:rsidR="004E1120" w:rsidRPr="004E1120" w:rsidRDefault="004E1120" w:rsidP="004E1120">
            <w:pPr>
              <w:pStyle w:val="Cuerpo-PF"/>
              <w:rPr>
                <w:rFonts w:cs="Arial"/>
                <w:sz w:val="24"/>
                <w:szCs w:val="24"/>
              </w:rPr>
            </w:pPr>
            <w:r w:rsidRPr="004E1120">
              <w:rPr>
                <w:rFonts w:cs="Arial"/>
                <w:sz w:val="24"/>
                <w:szCs w:val="24"/>
              </w:rPr>
              <w:t>7</w:t>
            </w:r>
          </w:p>
        </w:tc>
        <w:tc>
          <w:tcPr>
            <w:tcW w:w="2268" w:type="dxa"/>
          </w:tcPr>
          <w:p w14:paraId="2DAC5507" w14:textId="3C127555" w:rsidR="004E1120" w:rsidRPr="004E1120" w:rsidRDefault="004E1120" w:rsidP="004E1120">
            <w:pPr>
              <w:pStyle w:val="Cuerpo-PF"/>
              <w:rPr>
                <w:rFonts w:cs="Arial"/>
                <w:sz w:val="24"/>
                <w:szCs w:val="24"/>
              </w:rPr>
            </w:pPr>
            <w:r w:rsidRPr="004E1120">
              <w:rPr>
                <w:rFonts w:cs="Arial"/>
                <w:sz w:val="24"/>
                <w:szCs w:val="24"/>
              </w:rPr>
              <w:t>152.168.6.0</w:t>
            </w:r>
          </w:p>
        </w:tc>
        <w:tc>
          <w:tcPr>
            <w:tcW w:w="1985" w:type="dxa"/>
          </w:tcPr>
          <w:p w14:paraId="4746BCBE" w14:textId="539156CB" w:rsidR="004E1120" w:rsidRPr="004E1120" w:rsidRDefault="004E1120" w:rsidP="004E1120">
            <w:pPr>
              <w:pStyle w:val="Cuerpo-PF"/>
              <w:rPr>
                <w:rFonts w:cs="Arial"/>
                <w:sz w:val="24"/>
                <w:szCs w:val="24"/>
              </w:rPr>
            </w:pPr>
            <w:r w:rsidRPr="004E1120">
              <w:rPr>
                <w:rFonts w:cs="Arial"/>
                <w:sz w:val="24"/>
                <w:szCs w:val="24"/>
              </w:rPr>
              <w:t>152.168.6.1 - 152.168.6.254</w:t>
            </w:r>
          </w:p>
        </w:tc>
        <w:tc>
          <w:tcPr>
            <w:tcW w:w="2126" w:type="dxa"/>
          </w:tcPr>
          <w:p w14:paraId="7FC39EA2" w14:textId="7B910DB1" w:rsidR="004E1120" w:rsidRPr="004E1120" w:rsidRDefault="004E1120" w:rsidP="004E1120">
            <w:pPr>
              <w:pStyle w:val="Cuerpo-PF"/>
              <w:rPr>
                <w:rFonts w:cs="Arial"/>
                <w:sz w:val="24"/>
                <w:szCs w:val="24"/>
              </w:rPr>
            </w:pPr>
            <w:r w:rsidRPr="004E1120">
              <w:rPr>
                <w:rFonts w:cs="Arial"/>
                <w:sz w:val="24"/>
                <w:szCs w:val="24"/>
              </w:rPr>
              <w:t>152.168.6.255</w:t>
            </w:r>
          </w:p>
        </w:tc>
        <w:tc>
          <w:tcPr>
            <w:tcW w:w="2374" w:type="dxa"/>
          </w:tcPr>
          <w:p w14:paraId="0EA9B659" w14:textId="038F4633" w:rsidR="004E1120" w:rsidRPr="004E1120" w:rsidRDefault="004E1120" w:rsidP="004E1120">
            <w:pPr>
              <w:pStyle w:val="Cuerpo-PF"/>
              <w:rPr>
                <w:rFonts w:cs="Arial"/>
                <w:sz w:val="24"/>
                <w:szCs w:val="24"/>
              </w:rPr>
            </w:pPr>
            <w:r w:rsidRPr="004E1120">
              <w:rPr>
                <w:rFonts w:cs="Arial"/>
                <w:sz w:val="24"/>
                <w:szCs w:val="24"/>
              </w:rPr>
              <w:t>255.255.255.0/24</w:t>
            </w:r>
          </w:p>
        </w:tc>
      </w:tr>
      <w:tr w:rsidR="004E1120" w:rsidRPr="00C54D80" w14:paraId="0AF4C091" w14:textId="77777777" w:rsidTr="00735057">
        <w:trPr>
          <w:trHeight w:val="350"/>
        </w:trPr>
        <w:tc>
          <w:tcPr>
            <w:tcW w:w="1271" w:type="dxa"/>
          </w:tcPr>
          <w:p w14:paraId="6B60ED2D" w14:textId="1E6A9D49" w:rsidR="004E1120" w:rsidRPr="004E1120" w:rsidRDefault="004E1120" w:rsidP="004E1120">
            <w:pPr>
              <w:pStyle w:val="Cuerpo-PF"/>
              <w:rPr>
                <w:rFonts w:cs="Arial"/>
                <w:sz w:val="24"/>
                <w:szCs w:val="24"/>
              </w:rPr>
            </w:pPr>
            <w:r w:rsidRPr="004E1120">
              <w:rPr>
                <w:rFonts w:cs="Arial"/>
                <w:sz w:val="24"/>
                <w:szCs w:val="24"/>
              </w:rPr>
              <w:t>8</w:t>
            </w:r>
          </w:p>
        </w:tc>
        <w:tc>
          <w:tcPr>
            <w:tcW w:w="2268" w:type="dxa"/>
          </w:tcPr>
          <w:p w14:paraId="0077CFE9" w14:textId="31BBABBD" w:rsidR="004E1120" w:rsidRPr="004E1120" w:rsidRDefault="004E1120" w:rsidP="004E1120">
            <w:pPr>
              <w:pStyle w:val="Cuerpo-PF"/>
              <w:rPr>
                <w:rFonts w:cs="Arial"/>
                <w:sz w:val="24"/>
                <w:szCs w:val="24"/>
              </w:rPr>
            </w:pPr>
            <w:r w:rsidRPr="004E1120">
              <w:rPr>
                <w:rFonts w:cs="Arial"/>
                <w:sz w:val="24"/>
                <w:szCs w:val="24"/>
              </w:rPr>
              <w:t>152.168.7.0</w:t>
            </w:r>
          </w:p>
        </w:tc>
        <w:tc>
          <w:tcPr>
            <w:tcW w:w="1985" w:type="dxa"/>
          </w:tcPr>
          <w:p w14:paraId="0F6FDB2A" w14:textId="41C85B1B" w:rsidR="004E1120" w:rsidRPr="004E1120" w:rsidRDefault="004E1120" w:rsidP="004E1120">
            <w:pPr>
              <w:pStyle w:val="Cuerpo-PF"/>
              <w:rPr>
                <w:rFonts w:cs="Arial"/>
                <w:sz w:val="24"/>
                <w:szCs w:val="24"/>
              </w:rPr>
            </w:pPr>
            <w:r w:rsidRPr="004E1120">
              <w:rPr>
                <w:rFonts w:cs="Arial"/>
                <w:sz w:val="24"/>
                <w:szCs w:val="24"/>
              </w:rPr>
              <w:t>152.168.7.1 - 152.168.7.254</w:t>
            </w:r>
          </w:p>
        </w:tc>
        <w:tc>
          <w:tcPr>
            <w:tcW w:w="2126" w:type="dxa"/>
          </w:tcPr>
          <w:p w14:paraId="5137929B" w14:textId="69DF094D" w:rsidR="004E1120" w:rsidRPr="004E1120" w:rsidRDefault="004E1120" w:rsidP="004E1120">
            <w:pPr>
              <w:pStyle w:val="Cuerpo-PF"/>
              <w:rPr>
                <w:rFonts w:cs="Arial"/>
                <w:sz w:val="24"/>
                <w:szCs w:val="24"/>
              </w:rPr>
            </w:pPr>
            <w:r w:rsidRPr="004E1120">
              <w:rPr>
                <w:rFonts w:cs="Arial"/>
                <w:sz w:val="24"/>
                <w:szCs w:val="24"/>
              </w:rPr>
              <w:t>152.168.7.255</w:t>
            </w:r>
          </w:p>
        </w:tc>
        <w:tc>
          <w:tcPr>
            <w:tcW w:w="2374" w:type="dxa"/>
          </w:tcPr>
          <w:p w14:paraId="5C001A10" w14:textId="2A84CBB3" w:rsidR="004E1120" w:rsidRPr="004E1120" w:rsidRDefault="004E1120" w:rsidP="004E1120">
            <w:pPr>
              <w:pStyle w:val="Cuerpo-PF"/>
              <w:rPr>
                <w:rFonts w:cs="Arial"/>
                <w:sz w:val="24"/>
                <w:szCs w:val="24"/>
              </w:rPr>
            </w:pPr>
            <w:r w:rsidRPr="004E1120">
              <w:rPr>
                <w:rFonts w:cs="Arial"/>
                <w:sz w:val="24"/>
                <w:szCs w:val="24"/>
              </w:rPr>
              <w:t>255.255.255.0/24</w:t>
            </w:r>
          </w:p>
        </w:tc>
      </w:tr>
      <w:tr w:rsidR="004E1120" w:rsidRPr="00C54D80" w14:paraId="1AF4704B" w14:textId="77777777" w:rsidTr="00735057">
        <w:trPr>
          <w:trHeight w:val="350"/>
        </w:trPr>
        <w:tc>
          <w:tcPr>
            <w:tcW w:w="1271" w:type="dxa"/>
          </w:tcPr>
          <w:p w14:paraId="6A8C2B9A" w14:textId="0A284663" w:rsidR="004E1120" w:rsidRPr="004E1120" w:rsidRDefault="004E1120" w:rsidP="004E1120">
            <w:pPr>
              <w:pStyle w:val="Cuerpo-PF"/>
              <w:rPr>
                <w:rFonts w:cs="Arial"/>
                <w:sz w:val="24"/>
                <w:szCs w:val="24"/>
              </w:rPr>
            </w:pPr>
            <w:r w:rsidRPr="004E1120">
              <w:rPr>
                <w:rFonts w:cs="Arial"/>
                <w:sz w:val="24"/>
                <w:szCs w:val="24"/>
              </w:rPr>
              <w:t>9</w:t>
            </w:r>
          </w:p>
        </w:tc>
        <w:tc>
          <w:tcPr>
            <w:tcW w:w="2268" w:type="dxa"/>
          </w:tcPr>
          <w:p w14:paraId="1E71A43D" w14:textId="79C45B97" w:rsidR="004E1120" w:rsidRPr="004E1120" w:rsidRDefault="004E1120" w:rsidP="004E1120">
            <w:pPr>
              <w:pStyle w:val="Cuerpo-PF"/>
              <w:rPr>
                <w:rFonts w:cs="Arial"/>
                <w:sz w:val="24"/>
                <w:szCs w:val="24"/>
              </w:rPr>
            </w:pPr>
            <w:r w:rsidRPr="004E1120">
              <w:rPr>
                <w:rFonts w:cs="Arial"/>
                <w:sz w:val="24"/>
                <w:szCs w:val="24"/>
              </w:rPr>
              <w:t>152.168.8.0</w:t>
            </w:r>
          </w:p>
        </w:tc>
        <w:tc>
          <w:tcPr>
            <w:tcW w:w="1985" w:type="dxa"/>
          </w:tcPr>
          <w:p w14:paraId="08B68437" w14:textId="3791A929" w:rsidR="004E1120" w:rsidRPr="004E1120" w:rsidRDefault="004E1120" w:rsidP="004E1120">
            <w:pPr>
              <w:pStyle w:val="Cuerpo-PF"/>
              <w:rPr>
                <w:rFonts w:cs="Arial"/>
                <w:sz w:val="24"/>
                <w:szCs w:val="24"/>
              </w:rPr>
            </w:pPr>
            <w:r w:rsidRPr="004E1120">
              <w:rPr>
                <w:rFonts w:cs="Arial"/>
                <w:sz w:val="24"/>
                <w:szCs w:val="24"/>
              </w:rPr>
              <w:t>152.168.8.1 - 152.168.8.254</w:t>
            </w:r>
          </w:p>
        </w:tc>
        <w:tc>
          <w:tcPr>
            <w:tcW w:w="2126" w:type="dxa"/>
          </w:tcPr>
          <w:p w14:paraId="5CFAF377" w14:textId="045BFB2E" w:rsidR="004E1120" w:rsidRPr="004E1120" w:rsidRDefault="004E1120" w:rsidP="004E1120">
            <w:pPr>
              <w:pStyle w:val="Cuerpo-PF"/>
              <w:rPr>
                <w:rFonts w:cs="Arial"/>
                <w:sz w:val="24"/>
                <w:szCs w:val="24"/>
              </w:rPr>
            </w:pPr>
            <w:r w:rsidRPr="004E1120">
              <w:rPr>
                <w:rFonts w:cs="Arial"/>
                <w:sz w:val="24"/>
                <w:szCs w:val="24"/>
              </w:rPr>
              <w:t>152.168.8.255</w:t>
            </w:r>
          </w:p>
        </w:tc>
        <w:tc>
          <w:tcPr>
            <w:tcW w:w="2374" w:type="dxa"/>
          </w:tcPr>
          <w:p w14:paraId="225B12FE" w14:textId="43875C35" w:rsidR="004E1120" w:rsidRPr="004E1120" w:rsidRDefault="004E1120" w:rsidP="004E1120">
            <w:pPr>
              <w:pStyle w:val="Cuerpo-PF"/>
              <w:rPr>
                <w:rFonts w:cs="Arial"/>
                <w:sz w:val="24"/>
                <w:szCs w:val="24"/>
              </w:rPr>
            </w:pPr>
            <w:r w:rsidRPr="004E1120">
              <w:rPr>
                <w:rFonts w:cs="Arial"/>
                <w:sz w:val="24"/>
                <w:szCs w:val="24"/>
              </w:rPr>
              <w:t>255.255.255.0/24</w:t>
            </w:r>
          </w:p>
        </w:tc>
      </w:tr>
      <w:tr w:rsidR="004E1120" w:rsidRPr="00C54D80" w14:paraId="55F8A746" w14:textId="77777777" w:rsidTr="00735057">
        <w:trPr>
          <w:trHeight w:val="539"/>
        </w:trPr>
        <w:tc>
          <w:tcPr>
            <w:tcW w:w="1271" w:type="dxa"/>
          </w:tcPr>
          <w:p w14:paraId="2E84B4CE" w14:textId="3EA0FD79" w:rsidR="004E1120" w:rsidRPr="004E1120" w:rsidRDefault="004E1120" w:rsidP="004E1120">
            <w:pPr>
              <w:pStyle w:val="Cuerpo-PF"/>
              <w:rPr>
                <w:rFonts w:cs="Arial"/>
                <w:sz w:val="24"/>
                <w:szCs w:val="24"/>
              </w:rPr>
            </w:pPr>
            <w:r w:rsidRPr="004E1120">
              <w:rPr>
                <w:rFonts w:cs="Arial"/>
                <w:sz w:val="24"/>
                <w:szCs w:val="24"/>
              </w:rPr>
              <w:t>10</w:t>
            </w:r>
          </w:p>
        </w:tc>
        <w:tc>
          <w:tcPr>
            <w:tcW w:w="2268" w:type="dxa"/>
          </w:tcPr>
          <w:p w14:paraId="34190838" w14:textId="558B5E10" w:rsidR="004E1120" w:rsidRPr="004E1120" w:rsidRDefault="004E1120" w:rsidP="004E1120">
            <w:pPr>
              <w:pStyle w:val="Cuerpo-PF"/>
              <w:rPr>
                <w:rFonts w:cs="Arial"/>
                <w:sz w:val="24"/>
                <w:szCs w:val="24"/>
              </w:rPr>
            </w:pPr>
            <w:r w:rsidRPr="004E1120">
              <w:rPr>
                <w:rFonts w:cs="Arial"/>
                <w:sz w:val="24"/>
                <w:szCs w:val="24"/>
              </w:rPr>
              <w:t>152.168.9.0</w:t>
            </w:r>
          </w:p>
        </w:tc>
        <w:tc>
          <w:tcPr>
            <w:tcW w:w="1985" w:type="dxa"/>
          </w:tcPr>
          <w:p w14:paraId="3F5D2DD3" w14:textId="62A05790" w:rsidR="004E1120" w:rsidRPr="004E1120" w:rsidRDefault="004E1120" w:rsidP="004E1120">
            <w:pPr>
              <w:pStyle w:val="Cuerpo-PF"/>
              <w:rPr>
                <w:rFonts w:cs="Arial"/>
                <w:sz w:val="24"/>
                <w:szCs w:val="24"/>
              </w:rPr>
            </w:pPr>
            <w:r w:rsidRPr="004E1120">
              <w:rPr>
                <w:rFonts w:cs="Arial"/>
                <w:sz w:val="24"/>
                <w:szCs w:val="24"/>
              </w:rPr>
              <w:t>152.168.9.1 - 152.168.9.254</w:t>
            </w:r>
          </w:p>
        </w:tc>
        <w:tc>
          <w:tcPr>
            <w:tcW w:w="2126" w:type="dxa"/>
          </w:tcPr>
          <w:p w14:paraId="74B3DD8D" w14:textId="50A8398F" w:rsidR="004E1120" w:rsidRPr="004E1120" w:rsidRDefault="004E1120" w:rsidP="004E1120">
            <w:pPr>
              <w:pStyle w:val="Cuerpo-PF"/>
              <w:rPr>
                <w:rFonts w:cs="Arial"/>
                <w:sz w:val="24"/>
                <w:szCs w:val="24"/>
              </w:rPr>
            </w:pPr>
            <w:r w:rsidRPr="004E1120">
              <w:rPr>
                <w:rFonts w:cs="Arial"/>
                <w:sz w:val="24"/>
                <w:szCs w:val="24"/>
              </w:rPr>
              <w:t>152.168.9.255</w:t>
            </w:r>
          </w:p>
        </w:tc>
        <w:tc>
          <w:tcPr>
            <w:tcW w:w="2374" w:type="dxa"/>
          </w:tcPr>
          <w:p w14:paraId="33476BA0" w14:textId="3AE9305A" w:rsidR="004E1120" w:rsidRPr="004E1120" w:rsidRDefault="004E1120" w:rsidP="004E1120">
            <w:pPr>
              <w:pStyle w:val="Cuerpo-PF"/>
              <w:rPr>
                <w:rFonts w:cs="Arial"/>
                <w:sz w:val="24"/>
                <w:szCs w:val="24"/>
              </w:rPr>
            </w:pPr>
            <w:r w:rsidRPr="004E1120">
              <w:rPr>
                <w:rFonts w:cs="Arial"/>
                <w:sz w:val="24"/>
                <w:szCs w:val="24"/>
              </w:rPr>
              <w:t>255.255.255.0/24</w:t>
            </w:r>
          </w:p>
        </w:tc>
      </w:tr>
      <w:tr w:rsidR="004E1120" w:rsidRPr="00C54D80" w14:paraId="70331A45" w14:textId="77777777" w:rsidTr="00735057">
        <w:trPr>
          <w:trHeight w:val="350"/>
        </w:trPr>
        <w:tc>
          <w:tcPr>
            <w:tcW w:w="1271" w:type="dxa"/>
          </w:tcPr>
          <w:p w14:paraId="3F361394" w14:textId="7D51148F" w:rsidR="004E1120" w:rsidRPr="004E1120" w:rsidRDefault="004E1120" w:rsidP="004E1120">
            <w:pPr>
              <w:pStyle w:val="Cuerpo-PF"/>
              <w:jc w:val="both"/>
              <w:rPr>
                <w:rFonts w:cs="Arial"/>
                <w:sz w:val="24"/>
                <w:szCs w:val="24"/>
              </w:rPr>
            </w:pPr>
            <w:r w:rsidRPr="004E1120">
              <w:rPr>
                <w:rFonts w:cs="Arial"/>
                <w:sz w:val="24"/>
                <w:szCs w:val="24"/>
              </w:rPr>
              <w:t>11</w:t>
            </w:r>
          </w:p>
        </w:tc>
        <w:tc>
          <w:tcPr>
            <w:tcW w:w="2268" w:type="dxa"/>
          </w:tcPr>
          <w:p w14:paraId="1899E4DE" w14:textId="4157DCD7" w:rsidR="004E1120" w:rsidRPr="004E1120" w:rsidRDefault="004E1120" w:rsidP="004E1120">
            <w:pPr>
              <w:pStyle w:val="Cuerpo-PF"/>
              <w:jc w:val="both"/>
              <w:rPr>
                <w:rFonts w:cs="Arial"/>
                <w:sz w:val="24"/>
                <w:szCs w:val="24"/>
              </w:rPr>
            </w:pPr>
            <w:r w:rsidRPr="004E1120">
              <w:rPr>
                <w:rFonts w:cs="Arial"/>
                <w:sz w:val="24"/>
                <w:szCs w:val="24"/>
              </w:rPr>
              <w:t>152.168.10.0</w:t>
            </w:r>
          </w:p>
        </w:tc>
        <w:tc>
          <w:tcPr>
            <w:tcW w:w="1985" w:type="dxa"/>
          </w:tcPr>
          <w:p w14:paraId="62EDD2CA" w14:textId="7B33166F" w:rsidR="004E1120" w:rsidRPr="004E1120" w:rsidRDefault="004E1120" w:rsidP="004E1120">
            <w:pPr>
              <w:pStyle w:val="Cuerpo-PF"/>
              <w:jc w:val="both"/>
              <w:rPr>
                <w:rFonts w:cs="Arial"/>
                <w:sz w:val="24"/>
                <w:szCs w:val="24"/>
              </w:rPr>
            </w:pPr>
            <w:r w:rsidRPr="004E1120">
              <w:rPr>
                <w:rFonts w:cs="Arial"/>
                <w:sz w:val="24"/>
                <w:szCs w:val="24"/>
              </w:rPr>
              <w:t>152.168.10.1 - 152.168.10.254</w:t>
            </w:r>
          </w:p>
        </w:tc>
        <w:tc>
          <w:tcPr>
            <w:tcW w:w="2126" w:type="dxa"/>
          </w:tcPr>
          <w:p w14:paraId="58BC8DC9" w14:textId="388FFE1A" w:rsidR="004E1120" w:rsidRPr="004E1120" w:rsidRDefault="004E1120" w:rsidP="004E1120">
            <w:pPr>
              <w:pStyle w:val="Cuerpo-PF"/>
              <w:jc w:val="both"/>
              <w:rPr>
                <w:rFonts w:cs="Arial"/>
                <w:sz w:val="24"/>
                <w:szCs w:val="24"/>
              </w:rPr>
            </w:pPr>
            <w:r w:rsidRPr="004E1120">
              <w:rPr>
                <w:rFonts w:cs="Arial"/>
                <w:sz w:val="24"/>
                <w:szCs w:val="24"/>
              </w:rPr>
              <w:t>152.168.10.255</w:t>
            </w:r>
          </w:p>
        </w:tc>
        <w:tc>
          <w:tcPr>
            <w:tcW w:w="2374" w:type="dxa"/>
          </w:tcPr>
          <w:p w14:paraId="54984244" w14:textId="1EF0B108" w:rsidR="004E1120" w:rsidRPr="004E1120" w:rsidRDefault="004E1120" w:rsidP="004E1120">
            <w:pPr>
              <w:pStyle w:val="Cuerpo-PF"/>
              <w:jc w:val="both"/>
              <w:rPr>
                <w:rFonts w:cs="Arial"/>
                <w:sz w:val="24"/>
                <w:szCs w:val="24"/>
              </w:rPr>
            </w:pPr>
            <w:r w:rsidRPr="004E1120">
              <w:rPr>
                <w:rFonts w:cs="Arial"/>
                <w:sz w:val="24"/>
                <w:szCs w:val="24"/>
              </w:rPr>
              <w:t>255.255.255.0/24</w:t>
            </w:r>
          </w:p>
        </w:tc>
      </w:tr>
      <w:tr w:rsidR="004E1120" w:rsidRPr="00C54D80" w14:paraId="258466D1" w14:textId="77777777" w:rsidTr="00735057">
        <w:trPr>
          <w:trHeight w:val="350"/>
        </w:trPr>
        <w:tc>
          <w:tcPr>
            <w:tcW w:w="1271" w:type="dxa"/>
          </w:tcPr>
          <w:p w14:paraId="7383B4A9" w14:textId="4E032880" w:rsidR="004E1120" w:rsidRPr="004E1120" w:rsidRDefault="004E1120" w:rsidP="004E1120">
            <w:pPr>
              <w:pStyle w:val="Cuerpo-PF"/>
              <w:rPr>
                <w:rFonts w:cs="Arial"/>
                <w:sz w:val="24"/>
                <w:szCs w:val="24"/>
              </w:rPr>
            </w:pPr>
            <w:r w:rsidRPr="004E1120">
              <w:rPr>
                <w:rFonts w:cs="Arial"/>
                <w:sz w:val="24"/>
                <w:szCs w:val="24"/>
              </w:rPr>
              <w:t>12</w:t>
            </w:r>
          </w:p>
        </w:tc>
        <w:tc>
          <w:tcPr>
            <w:tcW w:w="2268" w:type="dxa"/>
          </w:tcPr>
          <w:p w14:paraId="1EB6B14E" w14:textId="23AD0E41" w:rsidR="004E1120" w:rsidRPr="004E1120" w:rsidRDefault="004E1120" w:rsidP="004E1120">
            <w:pPr>
              <w:pStyle w:val="Cuerpo-PF"/>
              <w:rPr>
                <w:rFonts w:cs="Arial"/>
                <w:sz w:val="24"/>
                <w:szCs w:val="24"/>
              </w:rPr>
            </w:pPr>
            <w:r w:rsidRPr="004E1120">
              <w:rPr>
                <w:rFonts w:cs="Arial"/>
                <w:sz w:val="24"/>
                <w:szCs w:val="24"/>
              </w:rPr>
              <w:t>152.168.11.0</w:t>
            </w:r>
          </w:p>
        </w:tc>
        <w:tc>
          <w:tcPr>
            <w:tcW w:w="1985" w:type="dxa"/>
          </w:tcPr>
          <w:p w14:paraId="61BCC531" w14:textId="01D6D0A4" w:rsidR="004E1120" w:rsidRPr="004E1120" w:rsidRDefault="004E1120" w:rsidP="004E1120">
            <w:pPr>
              <w:pStyle w:val="Cuerpo-PF"/>
              <w:rPr>
                <w:rFonts w:cs="Arial"/>
                <w:sz w:val="24"/>
                <w:szCs w:val="24"/>
              </w:rPr>
            </w:pPr>
            <w:r w:rsidRPr="004E1120">
              <w:rPr>
                <w:rFonts w:cs="Arial"/>
                <w:sz w:val="24"/>
                <w:szCs w:val="24"/>
              </w:rPr>
              <w:t>152.168.11.1 - 152.168.11.254</w:t>
            </w:r>
          </w:p>
        </w:tc>
        <w:tc>
          <w:tcPr>
            <w:tcW w:w="2126" w:type="dxa"/>
          </w:tcPr>
          <w:p w14:paraId="21E5CA0F" w14:textId="37E476B4" w:rsidR="004E1120" w:rsidRPr="004E1120" w:rsidRDefault="004E1120" w:rsidP="004E1120">
            <w:pPr>
              <w:pStyle w:val="Cuerpo-PF"/>
              <w:rPr>
                <w:rFonts w:cs="Arial"/>
                <w:sz w:val="24"/>
                <w:szCs w:val="24"/>
              </w:rPr>
            </w:pPr>
            <w:r w:rsidRPr="004E1120">
              <w:rPr>
                <w:rFonts w:cs="Arial"/>
                <w:sz w:val="24"/>
                <w:szCs w:val="24"/>
              </w:rPr>
              <w:t>152.168.11.255</w:t>
            </w:r>
          </w:p>
        </w:tc>
        <w:tc>
          <w:tcPr>
            <w:tcW w:w="2374" w:type="dxa"/>
          </w:tcPr>
          <w:p w14:paraId="07857273" w14:textId="12C44C90" w:rsidR="004E1120" w:rsidRPr="004E1120" w:rsidRDefault="004E1120" w:rsidP="004E1120">
            <w:pPr>
              <w:pStyle w:val="Cuerpo-PF"/>
              <w:rPr>
                <w:rFonts w:cs="Arial"/>
                <w:sz w:val="24"/>
                <w:szCs w:val="24"/>
              </w:rPr>
            </w:pPr>
            <w:r w:rsidRPr="004E1120">
              <w:rPr>
                <w:rFonts w:cs="Arial"/>
                <w:sz w:val="24"/>
                <w:szCs w:val="24"/>
              </w:rPr>
              <w:t>255.255.255.0/24</w:t>
            </w:r>
          </w:p>
        </w:tc>
      </w:tr>
      <w:tr w:rsidR="004E1120" w:rsidRPr="00C54D80" w14:paraId="0EB56B8E" w14:textId="77777777" w:rsidTr="00735057">
        <w:trPr>
          <w:trHeight w:val="350"/>
        </w:trPr>
        <w:tc>
          <w:tcPr>
            <w:tcW w:w="1271" w:type="dxa"/>
          </w:tcPr>
          <w:p w14:paraId="63692CE0" w14:textId="30DB4A39" w:rsidR="004E1120" w:rsidRPr="004E1120" w:rsidRDefault="004E1120" w:rsidP="004E1120">
            <w:pPr>
              <w:pStyle w:val="Cuerpo-PF"/>
              <w:rPr>
                <w:rFonts w:cs="Arial"/>
                <w:sz w:val="24"/>
                <w:szCs w:val="24"/>
              </w:rPr>
            </w:pPr>
            <w:r w:rsidRPr="004E1120">
              <w:rPr>
                <w:rFonts w:cs="Arial"/>
                <w:sz w:val="24"/>
                <w:szCs w:val="24"/>
              </w:rPr>
              <w:t>13</w:t>
            </w:r>
          </w:p>
        </w:tc>
        <w:tc>
          <w:tcPr>
            <w:tcW w:w="2268" w:type="dxa"/>
          </w:tcPr>
          <w:p w14:paraId="54EB7C1E" w14:textId="168E3A89" w:rsidR="004E1120" w:rsidRPr="004E1120" w:rsidRDefault="004E1120" w:rsidP="004E1120">
            <w:pPr>
              <w:pStyle w:val="Cuerpo-PF"/>
              <w:rPr>
                <w:rFonts w:cs="Arial"/>
                <w:sz w:val="24"/>
                <w:szCs w:val="24"/>
              </w:rPr>
            </w:pPr>
            <w:r w:rsidRPr="004E1120">
              <w:rPr>
                <w:rFonts w:cs="Arial"/>
                <w:sz w:val="24"/>
                <w:szCs w:val="24"/>
              </w:rPr>
              <w:t>152.168.12.0</w:t>
            </w:r>
          </w:p>
        </w:tc>
        <w:tc>
          <w:tcPr>
            <w:tcW w:w="1985" w:type="dxa"/>
          </w:tcPr>
          <w:p w14:paraId="69057691" w14:textId="6156FC55" w:rsidR="004E1120" w:rsidRPr="004E1120" w:rsidRDefault="004E1120" w:rsidP="004E1120">
            <w:pPr>
              <w:pStyle w:val="Cuerpo-PF"/>
              <w:rPr>
                <w:rFonts w:cs="Arial"/>
                <w:sz w:val="24"/>
                <w:szCs w:val="24"/>
              </w:rPr>
            </w:pPr>
            <w:r w:rsidRPr="004E1120">
              <w:rPr>
                <w:rFonts w:cs="Arial"/>
                <w:sz w:val="24"/>
                <w:szCs w:val="24"/>
              </w:rPr>
              <w:t>152.168.12.1 - 152.168.12.254</w:t>
            </w:r>
          </w:p>
        </w:tc>
        <w:tc>
          <w:tcPr>
            <w:tcW w:w="2126" w:type="dxa"/>
          </w:tcPr>
          <w:p w14:paraId="11A2998E" w14:textId="6CB3149D" w:rsidR="004E1120" w:rsidRPr="004E1120" w:rsidRDefault="004E1120" w:rsidP="004E1120">
            <w:pPr>
              <w:pStyle w:val="Cuerpo-PF"/>
              <w:rPr>
                <w:rFonts w:cs="Arial"/>
                <w:sz w:val="24"/>
                <w:szCs w:val="24"/>
              </w:rPr>
            </w:pPr>
            <w:r w:rsidRPr="004E1120">
              <w:rPr>
                <w:rFonts w:cs="Arial"/>
                <w:sz w:val="24"/>
                <w:szCs w:val="24"/>
              </w:rPr>
              <w:t>152.168.12.255</w:t>
            </w:r>
          </w:p>
        </w:tc>
        <w:tc>
          <w:tcPr>
            <w:tcW w:w="2374" w:type="dxa"/>
          </w:tcPr>
          <w:p w14:paraId="25E9A040" w14:textId="0FB9DCD3" w:rsidR="004E1120" w:rsidRPr="004E1120" w:rsidRDefault="004E1120" w:rsidP="004E1120">
            <w:pPr>
              <w:pStyle w:val="Cuerpo-PF"/>
              <w:rPr>
                <w:rFonts w:cs="Arial"/>
                <w:sz w:val="24"/>
                <w:szCs w:val="24"/>
              </w:rPr>
            </w:pPr>
            <w:r w:rsidRPr="004E1120">
              <w:rPr>
                <w:rFonts w:cs="Arial"/>
                <w:sz w:val="24"/>
                <w:szCs w:val="24"/>
              </w:rPr>
              <w:t>255.255.255.0/24</w:t>
            </w:r>
          </w:p>
        </w:tc>
      </w:tr>
    </w:tbl>
    <w:p w14:paraId="1BAA44F9" w14:textId="1E9D7B13" w:rsidR="004E1120" w:rsidRDefault="004E1120" w:rsidP="004E1120">
      <w:pPr>
        <w:pStyle w:val="Cuerpo-PF"/>
      </w:pPr>
    </w:p>
    <w:p w14:paraId="3A6E4790" w14:textId="77777777" w:rsidR="00071277" w:rsidRPr="00C974BD" w:rsidRDefault="00071277" w:rsidP="00071277">
      <w:pPr>
        <w:jc w:val="both"/>
        <w:rPr>
          <w:rFonts w:ascii="Arial" w:hAnsi="Arial"/>
          <w:bCs/>
          <w:color w:val="C00000"/>
          <w:u w:val="single"/>
          <w:lang w:val="es-MX"/>
        </w:rPr>
      </w:pPr>
      <w:r w:rsidRPr="00C974BD">
        <w:rPr>
          <w:rFonts w:ascii="Arial" w:hAnsi="Arial"/>
          <w:bCs/>
          <w:color w:val="C00000"/>
          <w:u w:val="single"/>
          <w:lang w:val="es-MX"/>
        </w:rPr>
        <w:t>Servicios Generales</w:t>
      </w:r>
    </w:p>
    <w:p w14:paraId="1A873BAE" w14:textId="33BC33E8" w:rsidR="004E1120" w:rsidRDefault="004E1120" w:rsidP="004E1120">
      <w:pPr>
        <w:pStyle w:val="Cuerpo-PF"/>
      </w:pPr>
    </w:p>
    <w:p w14:paraId="1F9AAD50" w14:textId="77777777" w:rsidR="00071277" w:rsidRDefault="00071277" w:rsidP="00071277">
      <w:pPr>
        <w:pStyle w:val="Cuerpo-PF"/>
      </w:pPr>
      <w:r>
        <w:t>Bloque de direcciones de red</w:t>
      </w:r>
      <w:r>
        <w:tab/>
      </w:r>
    </w:p>
    <w:p w14:paraId="0BF78EF0" w14:textId="77777777" w:rsidR="00071277" w:rsidRDefault="00071277" w:rsidP="00071277">
      <w:pPr>
        <w:pStyle w:val="Cuerpo-PF"/>
      </w:pPr>
      <w:r>
        <w:t xml:space="preserve">142.168.0.0/28 </w:t>
      </w:r>
    </w:p>
    <w:p w14:paraId="33333B7F" w14:textId="77777777" w:rsidR="00071277" w:rsidRDefault="00071277" w:rsidP="00071277">
      <w:pPr>
        <w:pStyle w:val="Cuerpo-PF"/>
      </w:pPr>
      <w:r>
        <w:t>Mascara de red</w:t>
      </w:r>
      <w:r>
        <w:tab/>
      </w:r>
    </w:p>
    <w:p w14:paraId="4F7E345A" w14:textId="77777777" w:rsidR="00071277" w:rsidRDefault="00071277" w:rsidP="00071277">
      <w:pPr>
        <w:pStyle w:val="Cuerpo-PF"/>
      </w:pPr>
      <w:r>
        <w:t>255.255.255.240/28</w:t>
      </w:r>
    </w:p>
    <w:p w14:paraId="37AB49E5" w14:textId="77777777" w:rsidR="00071277" w:rsidRDefault="00071277" w:rsidP="00071277">
      <w:pPr>
        <w:pStyle w:val="Cuerpo-PF"/>
      </w:pPr>
      <w:r>
        <w:t>Número de hosts</w:t>
      </w:r>
      <w:r>
        <w:tab/>
      </w:r>
    </w:p>
    <w:p w14:paraId="413EB0EE" w14:textId="77777777" w:rsidR="00071277" w:rsidRDefault="00071277" w:rsidP="00071277">
      <w:pPr>
        <w:pStyle w:val="Cuerpo-PF"/>
      </w:pPr>
      <w:r>
        <w:t>16</w:t>
      </w:r>
    </w:p>
    <w:p w14:paraId="1D167307" w14:textId="77777777" w:rsidR="00071277" w:rsidRDefault="00071277" w:rsidP="00071277">
      <w:pPr>
        <w:pStyle w:val="Cuerpo-PF"/>
      </w:pPr>
      <w:r>
        <w:t>Número de subredes</w:t>
      </w:r>
      <w:r>
        <w:tab/>
      </w:r>
    </w:p>
    <w:p w14:paraId="562027E4" w14:textId="3418AE31" w:rsidR="00071277" w:rsidRDefault="00071277" w:rsidP="00071277">
      <w:pPr>
        <w:pStyle w:val="Cuerpo-PF"/>
      </w:pPr>
      <w:r>
        <w:t>0</w:t>
      </w:r>
    </w:p>
    <w:p w14:paraId="31DF55A9" w14:textId="5FE5FACA" w:rsidR="00071277" w:rsidRDefault="00071277" w:rsidP="00071277">
      <w:pPr>
        <w:pStyle w:val="Cuerpo-PF"/>
      </w:pPr>
    </w:p>
    <w:p w14:paraId="14D2F708" w14:textId="58153999" w:rsidR="00071277" w:rsidRDefault="00071277" w:rsidP="00071277">
      <w:pPr>
        <w:pStyle w:val="Cuerpo-PF"/>
      </w:pPr>
      <w:r w:rsidRPr="00071277">
        <w:t>***</w:t>
      </w:r>
      <w:r>
        <w:t>Á</w:t>
      </w:r>
      <w:r w:rsidRPr="00071277">
        <w:t>reas que requieren acceso a internet</w:t>
      </w:r>
    </w:p>
    <w:p w14:paraId="6C517098" w14:textId="59EC7671" w:rsidR="004E1120" w:rsidRDefault="004E1120" w:rsidP="004E1120">
      <w:pPr>
        <w:pStyle w:val="Cuerpo-PF"/>
      </w:pPr>
    </w:p>
    <w:tbl>
      <w:tblPr>
        <w:tblStyle w:val="Tablaconcuadrcula"/>
        <w:tblW w:w="0" w:type="auto"/>
        <w:tblLayout w:type="fixed"/>
        <w:tblLook w:val="04A0" w:firstRow="1" w:lastRow="0" w:firstColumn="1" w:lastColumn="0" w:noHBand="0" w:noVBand="1"/>
      </w:tblPr>
      <w:tblGrid>
        <w:gridCol w:w="1271"/>
        <w:gridCol w:w="2268"/>
        <w:gridCol w:w="1985"/>
        <w:gridCol w:w="2126"/>
        <w:gridCol w:w="2374"/>
      </w:tblGrid>
      <w:tr w:rsidR="002C5530" w:rsidRPr="00C974BD" w14:paraId="1D9DCE9F" w14:textId="77777777" w:rsidTr="00735057">
        <w:trPr>
          <w:trHeight w:val="331"/>
        </w:trPr>
        <w:tc>
          <w:tcPr>
            <w:tcW w:w="10024" w:type="dxa"/>
            <w:gridSpan w:val="5"/>
          </w:tcPr>
          <w:p w14:paraId="7DC58575" w14:textId="77777777" w:rsidR="002C5530" w:rsidRPr="00C974BD" w:rsidRDefault="002C5530" w:rsidP="00735057">
            <w:pPr>
              <w:pStyle w:val="Cuerpo-PF"/>
              <w:rPr>
                <w:sz w:val="24"/>
                <w:szCs w:val="24"/>
              </w:rPr>
            </w:pPr>
            <w:r w:rsidRPr="00C974BD">
              <w:rPr>
                <w:sz w:val="24"/>
                <w:szCs w:val="24"/>
              </w:rPr>
              <w:t>Detalles de subred</w:t>
            </w:r>
          </w:p>
        </w:tc>
      </w:tr>
      <w:tr w:rsidR="002C5530" w:rsidRPr="00C974BD" w14:paraId="489086F8" w14:textId="77777777" w:rsidTr="00735057">
        <w:trPr>
          <w:trHeight w:val="350"/>
        </w:trPr>
        <w:tc>
          <w:tcPr>
            <w:tcW w:w="1271" w:type="dxa"/>
          </w:tcPr>
          <w:p w14:paraId="4A0C59A4" w14:textId="77777777" w:rsidR="002C5530" w:rsidRPr="00C974BD" w:rsidRDefault="002C5530" w:rsidP="00735057">
            <w:pPr>
              <w:pStyle w:val="Cuerpo-PF"/>
              <w:jc w:val="center"/>
              <w:rPr>
                <w:sz w:val="24"/>
                <w:szCs w:val="24"/>
              </w:rPr>
            </w:pPr>
            <w:r w:rsidRPr="00C974BD">
              <w:rPr>
                <w:sz w:val="24"/>
                <w:szCs w:val="24"/>
              </w:rPr>
              <w:t>SubnetID</w:t>
            </w:r>
          </w:p>
        </w:tc>
        <w:tc>
          <w:tcPr>
            <w:tcW w:w="2268" w:type="dxa"/>
          </w:tcPr>
          <w:p w14:paraId="56D7C50A" w14:textId="77777777" w:rsidR="002C5530" w:rsidRPr="00C974BD" w:rsidRDefault="002C5530" w:rsidP="00735057">
            <w:pPr>
              <w:pStyle w:val="Cuerpo-PF"/>
              <w:jc w:val="center"/>
              <w:rPr>
                <w:sz w:val="24"/>
                <w:szCs w:val="24"/>
              </w:rPr>
            </w:pPr>
            <w:r w:rsidRPr="00C974BD">
              <w:rPr>
                <w:sz w:val="24"/>
                <w:szCs w:val="24"/>
              </w:rPr>
              <w:t>SubnetAddress</w:t>
            </w:r>
          </w:p>
        </w:tc>
        <w:tc>
          <w:tcPr>
            <w:tcW w:w="1985" w:type="dxa"/>
          </w:tcPr>
          <w:p w14:paraId="2EAEF005" w14:textId="77777777" w:rsidR="002C5530" w:rsidRPr="00C974BD" w:rsidRDefault="002C5530" w:rsidP="00735057">
            <w:pPr>
              <w:pStyle w:val="Cuerpo-PF"/>
              <w:jc w:val="center"/>
              <w:rPr>
                <w:sz w:val="24"/>
                <w:szCs w:val="24"/>
              </w:rPr>
            </w:pPr>
            <w:r w:rsidRPr="00C974BD">
              <w:rPr>
                <w:sz w:val="24"/>
                <w:szCs w:val="24"/>
              </w:rPr>
              <w:t>HostAddressRange</w:t>
            </w:r>
          </w:p>
        </w:tc>
        <w:tc>
          <w:tcPr>
            <w:tcW w:w="2126" w:type="dxa"/>
          </w:tcPr>
          <w:p w14:paraId="083AAC10" w14:textId="77777777" w:rsidR="002C5530" w:rsidRPr="00C974BD" w:rsidRDefault="002C5530" w:rsidP="00735057">
            <w:pPr>
              <w:pStyle w:val="Cuerpo-PF"/>
              <w:jc w:val="center"/>
              <w:rPr>
                <w:sz w:val="24"/>
                <w:szCs w:val="24"/>
              </w:rPr>
            </w:pPr>
            <w:r w:rsidRPr="00C974BD">
              <w:rPr>
                <w:sz w:val="24"/>
                <w:szCs w:val="24"/>
              </w:rPr>
              <w:t>BroadcastAddress</w:t>
            </w:r>
          </w:p>
        </w:tc>
        <w:tc>
          <w:tcPr>
            <w:tcW w:w="2374" w:type="dxa"/>
          </w:tcPr>
          <w:p w14:paraId="4DE796C9" w14:textId="77777777" w:rsidR="002C5530" w:rsidRPr="00C974BD" w:rsidRDefault="002C5530" w:rsidP="00735057">
            <w:pPr>
              <w:pStyle w:val="Cuerpo-PF"/>
              <w:jc w:val="center"/>
              <w:rPr>
                <w:sz w:val="24"/>
                <w:szCs w:val="24"/>
              </w:rPr>
            </w:pPr>
            <w:r w:rsidRPr="00C974BD">
              <w:rPr>
                <w:sz w:val="24"/>
                <w:szCs w:val="24"/>
              </w:rPr>
              <w:t>submask</w:t>
            </w:r>
          </w:p>
        </w:tc>
      </w:tr>
      <w:tr w:rsidR="002C5530" w:rsidRPr="004E1120" w14:paraId="0E493A1B" w14:textId="77777777" w:rsidTr="00735057">
        <w:trPr>
          <w:trHeight w:val="350"/>
        </w:trPr>
        <w:tc>
          <w:tcPr>
            <w:tcW w:w="10024" w:type="dxa"/>
            <w:gridSpan w:val="5"/>
          </w:tcPr>
          <w:p w14:paraId="6B96ABC9" w14:textId="3CE2F110" w:rsidR="002C5530" w:rsidRPr="004E1120" w:rsidRDefault="002C5530" w:rsidP="00735057">
            <w:pPr>
              <w:pStyle w:val="Cuerpo-PF"/>
              <w:jc w:val="both"/>
              <w:rPr>
                <w:b/>
                <w:bCs/>
                <w:sz w:val="24"/>
                <w:szCs w:val="24"/>
              </w:rPr>
            </w:pPr>
            <w:r w:rsidRPr="002C5530">
              <w:rPr>
                <w:b/>
                <w:bCs/>
                <w:sz w:val="24"/>
                <w:szCs w:val="24"/>
              </w:rPr>
              <w:t>*Sala de máquinas y equipos 1 hosts</w:t>
            </w:r>
          </w:p>
        </w:tc>
      </w:tr>
      <w:tr w:rsidR="002C5530" w:rsidRPr="004E1120" w14:paraId="4FF68D35" w14:textId="77777777" w:rsidTr="00735057">
        <w:trPr>
          <w:trHeight w:val="350"/>
        </w:trPr>
        <w:tc>
          <w:tcPr>
            <w:tcW w:w="1271" w:type="dxa"/>
          </w:tcPr>
          <w:p w14:paraId="2A46C97E" w14:textId="6704841C" w:rsidR="002C5530" w:rsidRPr="002C5530" w:rsidRDefault="002C5530" w:rsidP="002C5530">
            <w:pPr>
              <w:pStyle w:val="Cuerpo-PF"/>
              <w:rPr>
                <w:sz w:val="24"/>
                <w:szCs w:val="24"/>
              </w:rPr>
            </w:pPr>
            <w:r w:rsidRPr="002C5530">
              <w:rPr>
                <w:sz w:val="24"/>
                <w:szCs w:val="24"/>
              </w:rPr>
              <w:t>1(14 hosts)</w:t>
            </w:r>
          </w:p>
        </w:tc>
        <w:tc>
          <w:tcPr>
            <w:tcW w:w="2268" w:type="dxa"/>
          </w:tcPr>
          <w:p w14:paraId="78ACBCA3" w14:textId="7A5C4495" w:rsidR="002C5530" w:rsidRPr="002C5530" w:rsidRDefault="002C5530" w:rsidP="002C5530">
            <w:pPr>
              <w:pStyle w:val="Cuerpo-PF"/>
              <w:rPr>
                <w:sz w:val="24"/>
                <w:szCs w:val="24"/>
              </w:rPr>
            </w:pPr>
            <w:r w:rsidRPr="002C5530">
              <w:rPr>
                <w:sz w:val="24"/>
                <w:szCs w:val="24"/>
              </w:rPr>
              <w:t>142.168.0.0</w:t>
            </w:r>
          </w:p>
        </w:tc>
        <w:tc>
          <w:tcPr>
            <w:tcW w:w="1985" w:type="dxa"/>
          </w:tcPr>
          <w:p w14:paraId="15CDBF90" w14:textId="40BFFF58" w:rsidR="002C5530" w:rsidRPr="002C5530" w:rsidRDefault="002C5530" w:rsidP="002C5530">
            <w:pPr>
              <w:pStyle w:val="Cuerpo-PF"/>
              <w:rPr>
                <w:sz w:val="24"/>
                <w:szCs w:val="24"/>
              </w:rPr>
            </w:pPr>
            <w:r w:rsidRPr="002C5530">
              <w:rPr>
                <w:sz w:val="24"/>
                <w:szCs w:val="24"/>
              </w:rPr>
              <w:t>142.168.0.1 - 142.168.0.14</w:t>
            </w:r>
          </w:p>
        </w:tc>
        <w:tc>
          <w:tcPr>
            <w:tcW w:w="2126" w:type="dxa"/>
          </w:tcPr>
          <w:p w14:paraId="113AC504" w14:textId="20B39D13" w:rsidR="002C5530" w:rsidRPr="002C5530" w:rsidRDefault="002C5530" w:rsidP="002C5530">
            <w:pPr>
              <w:pStyle w:val="Cuerpo-PF"/>
              <w:rPr>
                <w:sz w:val="24"/>
                <w:szCs w:val="24"/>
              </w:rPr>
            </w:pPr>
            <w:r w:rsidRPr="002C5530">
              <w:rPr>
                <w:sz w:val="24"/>
                <w:szCs w:val="24"/>
              </w:rPr>
              <w:t>142.168.0.15</w:t>
            </w:r>
          </w:p>
        </w:tc>
        <w:tc>
          <w:tcPr>
            <w:tcW w:w="2374" w:type="dxa"/>
          </w:tcPr>
          <w:p w14:paraId="16A4EBCB" w14:textId="46B48910" w:rsidR="002C5530" w:rsidRPr="002C5530" w:rsidRDefault="002C5530" w:rsidP="002C5530">
            <w:pPr>
              <w:pStyle w:val="Cuerpo-PF"/>
              <w:rPr>
                <w:sz w:val="24"/>
                <w:szCs w:val="24"/>
              </w:rPr>
            </w:pPr>
            <w:r w:rsidRPr="002C5530">
              <w:rPr>
                <w:sz w:val="24"/>
                <w:szCs w:val="24"/>
              </w:rPr>
              <w:t xml:space="preserve">255.255.255.240/28  </w:t>
            </w:r>
          </w:p>
        </w:tc>
      </w:tr>
    </w:tbl>
    <w:p w14:paraId="5F88BE1E" w14:textId="6BA3875A" w:rsidR="002C5530" w:rsidRDefault="002C5530" w:rsidP="004E1120">
      <w:pPr>
        <w:pStyle w:val="Cuerpo-PF"/>
      </w:pPr>
    </w:p>
    <w:p w14:paraId="5940948F" w14:textId="77777777" w:rsidR="00EA58BE" w:rsidRPr="00C974BD" w:rsidRDefault="00EA58BE" w:rsidP="00EA58BE">
      <w:pPr>
        <w:jc w:val="both"/>
        <w:rPr>
          <w:rFonts w:ascii="Arial" w:hAnsi="Arial"/>
          <w:bCs/>
          <w:color w:val="AD6625"/>
          <w:u w:val="single"/>
          <w:lang w:val="es-MX"/>
        </w:rPr>
      </w:pPr>
      <w:r w:rsidRPr="00C974BD">
        <w:rPr>
          <w:rFonts w:ascii="Arial" w:hAnsi="Arial"/>
          <w:bCs/>
          <w:color w:val="AD6625"/>
          <w:u w:val="single"/>
          <w:lang w:val="es-MX"/>
        </w:rPr>
        <w:lastRenderedPageBreak/>
        <w:t>Estacionamiento</w:t>
      </w:r>
    </w:p>
    <w:p w14:paraId="7B8C87BF" w14:textId="1D901AA0" w:rsidR="00EA58BE" w:rsidRDefault="00EA58BE" w:rsidP="004E1120">
      <w:pPr>
        <w:pStyle w:val="Cuerpo-PF"/>
      </w:pPr>
    </w:p>
    <w:p w14:paraId="75E58959" w14:textId="77777777" w:rsidR="00EA58BE" w:rsidRDefault="00EA58BE" w:rsidP="00EA58BE">
      <w:pPr>
        <w:pStyle w:val="Cuerpo-PF"/>
      </w:pPr>
      <w:r>
        <w:t>Bloque de direcciones de red</w:t>
      </w:r>
      <w:r>
        <w:tab/>
      </w:r>
    </w:p>
    <w:p w14:paraId="01D32474" w14:textId="77777777" w:rsidR="00EA58BE" w:rsidRDefault="00EA58BE" w:rsidP="00EA58BE">
      <w:pPr>
        <w:pStyle w:val="Cuerpo-PF"/>
      </w:pPr>
      <w:r>
        <w:t xml:space="preserve">132.168.0.0/28 </w:t>
      </w:r>
    </w:p>
    <w:p w14:paraId="1C2A3934" w14:textId="77777777" w:rsidR="00EA58BE" w:rsidRDefault="00EA58BE" w:rsidP="00EA58BE">
      <w:pPr>
        <w:pStyle w:val="Cuerpo-PF"/>
      </w:pPr>
      <w:r>
        <w:t>Mascara de red</w:t>
      </w:r>
      <w:r>
        <w:tab/>
      </w:r>
    </w:p>
    <w:p w14:paraId="1AE1492D" w14:textId="77777777" w:rsidR="00EA58BE" w:rsidRDefault="00EA58BE" w:rsidP="00EA58BE">
      <w:pPr>
        <w:pStyle w:val="Cuerpo-PF"/>
      </w:pPr>
      <w:r>
        <w:t>255.255.255.240/28</w:t>
      </w:r>
    </w:p>
    <w:p w14:paraId="4FC10030" w14:textId="77777777" w:rsidR="00EA58BE" w:rsidRDefault="00EA58BE" w:rsidP="00EA58BE">
      <w:pPr>
        <w:pStyle w:val="Cuerpo-PF"/>
      </w:pPr>
      <w:r>
        <w:t>Número de hosts</w:t>
      </w:r>
      <w:r>
        <w:tab/>
      </w:r>
    </w:p>
    <w:p w14:paraId="3A311E29" w14:textId="77777777" w:rsidR="00EA58BE" w:rsidRDefault="00EA58BE" w:rsidP="00EA58BE">
      <w:pPr>
        <w:pStyle w:val="Cuerpo-PF"/>
      </w:pPr>
      <w:r>
        <w:t>16</w:t>
      </w:r>
    </w:p>
    <w:p w14:paraId="095ED3E1" w14:textId="77777777" w:rsidR="00EA58BE" w:rsidRDefault="00EA58BE" w:rsidP="00EA58BE">
      <w:pPr>
        <w:pStyle w:val="Cuerpo-PF"/>
      </w:pPr>
      <w:r>
        <w:t>Número de subredes</w:t>
      </w:r>
      <w:r>
        <w:tab/>
      </w:r>
    </w:p>
    <w:p w14:paraId="3C5A3C73" w14:textId="4C16F91A" w:rsidR="00EA58BE" w:rsidRDefault="00EA58BE" w:rsidP="00EA58BE">
      <w:pPr>
        <w:pStyle w:val="Cuerpo-PF"/>
      </w:pPr>
      <w:r>
        <w:t>0</w:t>
      </w:r>
    </w:p>
    <w:p w14:paraId="285F3BDB" w14:textId="6887F921" w:rsidR="00EA58BE" w:rsidRDefault="00EA58BE" w:rsidP="00EA58BE">
      <w:pPr>
        <w:pStyle w:val="Cuerpo-PF"/>
      </w:pPr>
    </w:p>
    <w:p w14:paraId="436D4626" w14:textId="7BEB2565" w:rsidR="00EA58BE" w:rsidRDefault="00EA58BE" w:rsidP="00EA58BE">
      <w:pPr>
        <w:pStyle w:val="Cuerpo-PF"/>
      </w:pPr>
      <w:r w:rsidRPr="00EA58BE">
        <w:t>***</w:t>
      </w:r>
      <w:r>
        <w:t>Á</w:t>
      </w:r>
      <w:r w:rsidRPr="00EA58BE">
        <w:t>reas que requieren acceso a internet</w:t>
      </w:r>
    </w:p>
    <w:p w14:paraId="070691F3" w14:textId="2219CD4E" w:rsidR="00EA58BE" w:rsidRDefault="00EA58BE" w:rsidP="00EA58BE">
      <w:pPr>
        <w:pStyle w:val="Cuerpo-PF"/>
      </w:pPr>
    </w:p>
    <w:tbl>
      <w:tblPr>
        <w:tblStyle w:val="Tablaconcuadrcula"/>
        <w:tblW w:w="0" w:type="auto"/>
        <w:tblLayout w:type="fixed"/>
        <w:tblLook w:val="04A0" w:firstRow="1" w:lastRow="0" w:firstColumn="1" w:lastColumn="0" w:noHBand="0" w:noVBand="1"/>
      </w:tblPr>
      <w:tblGrid>
        <w:gridCol w:w="1271"/>
        <w:gridCol w:w="2268"/>
        <w:gridCol w:w="1985"/>
        <w:gridCol w:w="2126"/>
        <w:gridCol w:w="2374"/>
      </w:tblGrid>
      <w:tr w:rsidR="00EA58BE" w:rsidRPr="00C974BD" w14:paraId="07F6225A" w14:textId="77777777" w:rsidTr="00735057">
        <w:trPr>
          <w:trHeight w:val="331"/>
        </w:trPr>
        <w:tc>
          <w:tcPr>
            <w:tcW w:w="10024" w:type="dxa"/>
            <w:gridSpan w:val="5"/>
          </w:tcPr>
          <w:p w14:paraId="7F1C9E69" w14:textId="77777777" w:rsidR="00EA58BE" w:rsidRPr="00C974BD" w:rsidRDefault="00EA58BE" w:rsidP="00735057">
            <w:pPr>
              <w:pStyle w:val="Cuerpo-PF"/>
              <w:rPr>
                <w:sz w:val="24"/>
                <w:szCs w:val="24"/>
              </w:rPr>
            </w:pPr>
            <w:r w:rsidRPr="00C974BD">
              <w:rPr>
                <w:sz w:val="24"/>
                <w:szCs w:val="24"/>
              </w:rPr>
              <w:t>Detalles de subred</w:t>
            </w:r>
          </w:p>
        </w:tc>
      </w:tr>
      <w:tr w:rsidR="00EA58BE" w:rsidRPr="00C974BD" w14:paraId="7B67F5EA" w14:textId="77777777" w:rsidTr="00735057">
        <w:trPr>
          <w:trHeight w:val="350"/>
        </w:trPr>
        <w:tc>
          <w:tcPr>
            <w:tcW w:w="1271" w:type="dxa"/>
          </w:tcPr>
          <w:p w14:paraId="08908215" w14:textId="77777777" w:rsidR="00EA58BE" w:rsidRPr="00C974BD" w:rsidRDefault="00EA58BE" w:rsidP="00735057">
            <w:pPr>
              <w:pStyle w:val="Cuerpo-PF"/>
              <w:jc w:val="center"/>
              <w:rPr>
                <w:sz w:val="24"/>
                <w:szCs w:val="24"/>
              </w:rPr>
            </w:pPr>
            <w:r w:rsidRPr="00C974BD">
              <w:rPr>
                <w:sz w:val="24"/>
                <w:szCs w:val="24"/>
              </w:rPr>
              <w:t>SubnetID</w:t>
            </w:r>
          </w:p>
        </w:tc>
        <w:tc>
          <w:tcPr>
            <w:tcW w:w="2268" w:type="dxa"/>
          </w:tcPr>
          <w:p w14:paraId="2ADB19A0" w14:textId="77777777" w:rsidR="00EA58BE" w:rsidRPr="00C974BD" w:rsidRDefault="00EA58BE" w:rsidP="00735057">
            <w:pPr>
              <w:pStyle w:val="Cuerpo-PF"/>
              <w:jc w:val="center"/>
              <w:rPr>
                <w:sz w:val="24"/>
                <w:szCs w:val="24"/>
              </w:rPr>
            </w:pPr>
            <w:r w:rsidRPr="00C974BD">
              <w:rPr>
                <w:sz w:val="24"/>
                <w:szCs w:val="24"/>
              </w:rPr>
              <w:t>SubnetAddress</w:t>
            </w:r>
          </w:p>
        </w:tc>
        <w:tc>
          <w:tcPr>
            <w:tcW w:w="1985" w:type="dxa"/>
          </w:tcPr>
          <w:p w14:paraId="3272D93B" w14:textId="77777777" w:rsidR="00EA58BE" w:rsidRPr="00C974BD" w:rsidRDefault="00EA58BE" w:rsidP="00735057">
            <w:pPr>
              <w:pStyle w:val="Cuerpo-PF"/>
              <w:jc w:val="center"/>
              <w:rPr>
                <w:sz w:val="24"/>
                <w:szCs w:val="24"/>
              </w:rPr>
            </w:pPr>
            <w:r w:rsidRPr="00C974BD">
              <w:rPr>
                <w:sz w:val="24"/>
                <w:szCs w:val="24"/>
              </w:rPr>
              <w:t>HostAddressRange</w:t>
            </w:r>
          </w:p>
        </w:tc>
        <w:tc>
          <w:tcPr>
            <w:tcW w:w="2126" w:type="dxa"/>
          </w:tcPr>
          <w:p w14:paraId="7B04788F" w14:textId="77777777" w:rsidR="00EA58BE" w:rsidRPr="00C974BD" w:rsidRDefault="00EA58BE" w:rsidP="00735057">
            <w:pPr>
              <w:pStyle w:val="Cuerpo-PF"/>
              <w:jc w:val="center"/>
              <w:rPr>
                <w:sz w:val="24"/>
                <w:szCs w:val="24"/>
              </w:rPr>
            </w:pPr>
            <w:r w:rsidRPr="00C974BD">
              <w:rPr>
                <w:sz w:val="24"/>
                <w:szCs w:val="24"/>
              </w:rPr>
              <w:t>BroadcastAddress</w:t>
            </w:r>
          </w:p>
        </w:tc>
        <w:tc>
          <w:tcPr>
            <w:tcW w:w="2374" w:type="dxa"/>
          </w:tcPr>
          <w:p w14:paraId="7591F4C4" w14:textId="77777777" w:rsidR="00EA58BE" w:rsidRPr="00C974BD" w:rsidRDefault="00EA58BE" w:rsidP="00735057">
            <w:pPr>
              <w:pStyle w:val="Cuerpo-PF"/>
              <w:jc w:val="center"/>
              <w:rPr>
                <w:sz w:val="24"/>
                <w:szCs w:val="24"/>
              </w:rPr>
            </w:pPr>
            <w:r w:rsidRPr="00C974BD">
              <w:rPr>
                <w:sz w:val="24"/>
                <w:szCs w:val="24"/>
              </w:rPr>
              <w:t>submask</w:t>
            </w:r>
          </w:p>
        </w:tc>
      </w:tr>
      <w:tr w:rsidR="00EA58BE" w:rsidRPr="004E1120" w14:paraId="0E1B6D29" w14:textId="77777777" w:rsidTr="00735057">
        <w:trPr>
          <w:trHeight w:val="350"/>
        </w:trPr>
        <w:tc>
          <w:tcPr>
            <w:tcW w:w="10024" w:type="dxa"/>
            <w:gridSpan w:val="5"/>
          </w:tcPr>
          <w:p w14:paraId="5E5215CE" w14:textId="4968EBA5" w:rsidR="00EA58BE" w:rsidRPr="004E1120" w:rsidRDefault="00EA58BE" w:rsidP="00735057">
            <w:pPr>
              <w:pStyle w:val="Cuerpo-PF"/>
              <w:jc w:val="both"/>
              <w:rPr>
                <w:b/>
                <w:bCs/>
                <w:sz w:val="24"/>
                <w:szCs w:val="24"/>
              </w:rPr>
            </w:pPr>
            <w:r w:rsidRPr="00EA58BE">
              <w:rPr>
                <w:b/>
                <w:bCs/>
                <w:sz w:val="24"/>
                <w:szCs w:val="24"/>
              </w:rPr>
              <w:t>*Caseta de control 1 hosts</w:t>
            </w:r>
          </w:p>
        </w:tc>
      </w:tr>
      <w:tr w:rsidR="00EA58BE" w:rsidRPr="00EA58BE" w14:paraId="394F824D" w14:textId="77777777" w:rsidTr="00735057">
        <w:trPr>
          <w:trHeight w:val="350"/>
        </w:trPr>
        <w:tc>
          <w:tcPr>
            <w:tcW w:w="1271" w:type="dxa"/>
          </w:tcPr>
          <w:p w14:paraId="4D3771E5" w14:textId="6F11B6F5" w:rsidR="00EA58BE" w:rsidRPr="00EA58BE" w:rsidRDefault="00EA58BE" w:rsidP="00EA58BE">
            <w:pPr>
              <w:pStyle w:val="Cuerpo-PF"/>
              <w:rPr>
                <w:sz w:val="24"/>
                <w:szCs w:val="24"/>
              </w:rPr>
            </w:pPr>
            <w:r w:rsidRPr="00EA58BE">
              <w:rPr>
                <w:sz w:val="24"/>
                <w:szCs w:val="24"/>
              </w:rPr>
              <w:t>1(14 hosts)</w:t>
            </w:r>
          </w:p>
        </w:tc>
        <w:tc>
          <w:tcPr>
            <w:tcW w:w="2268" w:type="dxa"/>
          </w:tcPr>
          <w:p w14:paraId="63193A47" w14:textId="7D33FD6B" w:rsidR="00EA58BE" w:rsidRPr="00EA58BE" w:rsidRDefault="00EA58BE" w:rsidP="00EA58BE">
            <w:pPr>
              <w:pStyle w:val="Cuerpo-PF"/>
              <w:rPr>
                <w:sz w:val="24"/>
                <w:szCs w:val="24"/>
              </w:rPr>
            </w:pPr>
            <w:r w:rsidRPr="00EA58BE">
              <w:rPr>
                <w:sz w:val="24"/>
                <w:szCs w:val="24"/>
              </w:rPr>
              <w:t>132.168.0.0</w:t>
            </w:r>
          </w:p>
        </w:tc>
        <w:tc>
          <w:tcPr>
            <w:tcW w:w="1985" w:type="dxa"/>
          </w:tcPr>
          <w:p w14:paraId="59DD98B2" w14:textId="4E8DE5EF" w:rsidR="00EA58BE" w:rsidRPr="00EA58BE" w:rsidRDefault="00EA58BE" w:rsidP="00EA58BE">
            <w:pPr>
              <w:pStyle w:val="Cuerpo-PF"/>
              <w:rPr>
                <w:sz w:val="24"/>
                <w:szCs w:val="24"/>
              </w:rPr>
            </w:pPr>
            <w:r w:rsidRPr="00EA58BE">
              <w:rPr>
                <w:sz w:val="24"/>
                <w:szCs w:val="24"/>
              </w:rPr>
              <w:t>132.168.0.1 - 132.168.0.14</w:t>
            </w:r>
          </w:p>
        </w:tc>
        <w:tc>
          <w:tcPr>
            <w:tcW w:w="2126" w:type="dxa"/>
          </w:tcPr>
          <w:p w14:paraId="2537DBE0" w14:textId="34BAE99A" w:rsidR="00EA58BE" w:rsidRPr="00EA58BE" w:rsidRDefault="00EA58BE" w:rsidP="00EA58BE">
            <w:pPr>
              <w:pStyle w:val="Cuerpo-PF"/>
              <w:rPr>
                <w:sz w:val="24"/>
                <w:szCs w:val="24"/>
              </w:rPr>
            </w:pPr>
            <w:r w:rsidRPr="00EA58BE">
              <w:rPr>
                <w:sz w:val="24"/>
                <w:szCs w:val="24"/>
              </w:rPr>
              <w:t>132.168.0.15</w:t>
            </w:r>
          </w:p>
        </w:tc>
        <w:tc>
          <w:tcPr>
            <w:tcW w:w="2374" w:type="dxa"/>
          </w:tcPr>
          <w:p w14:paraId="6AFAF9D6" w14:textId="44009BA3" w:rsidR="00EA58BE" w:rsidRPr="00EA58BE" w:rsidRDefault="00EA58BE" w:rsidP="00EA58BE">
            <w:pPr>
              <w:pStyle w:val="Cuerpo-PF"/>
              <w:rPr>
                <w:sz w:val="24"/>
                <w:szCs w:val="24"/>
              </w:rPr>
            </w:pPr>
            <w:r w:rsidRPr="00EA58BE">
              <w:rPr>
                <w:sz w:val="24"/>
                <w:szCs w:val="24"/>
              </w:rPr>
              <w:t>255.255.255.240/28</w:t>
            </w:r>
          </w:p>
        </w:tc>
      </w:tr>
    </w:tbl>
    <w:p w14:paraId="52E5DB63" w14:textId="5F8B5694" w:rsidR="00EA58BE" w:rsidRDefault="00EA58BE" w:rsidP="00EA58BE">
      <w:pPr>
        <w:pStyle w:val="Cuerpo-PF"/>
      </w:pPr>
    </w:p>
    <w:tbl>
      <w:tblPr>
        <w:tblStyle w:val="Tablaconcuadrcula"/>
        <w:tblW w:w="0" w:type="auto"/>
        <w:tblLook w:val="04A0" w:firstRow="1" w:lastRow="0" w:firstColumn="1" w:lastColumn="0" w:noHBand="0" w:noVBand="1"/>
      </w:tblPr>
      <w:tblGrid>
        <w:gridCol w:w="5012"/>
        <w:gridCol w:w="5012"/>
      </w:tblGrid>
      <w:tr w:rsidR="00735057" w14:paraId="012F9435" w14:textId="77777777" w:rsidTr="00735057">
        <w:tc>
          <w:tcPr>
            <w:tcW w:w="10024" w:type="dxa"/>
            <w:gridSpan w:val="2"/>
          </w:tcPr>
          <w:p w14:paraId="7FBFEE8D" w14:textId="41B9EA05" w:rsidR="00735057" w:rsidRPr="00735057" w:rsidRDefault="00735057" w:rsidP="00735057">
            <w:pPr>
              <w:pStyle w:val="Cuerpo-PF"/>
              <w:jc w:val="center"/>
              <w:rPr>
                <w:b/>
                <w:bCs/>
                <w:sz w:val="24"/>
                <w:szCs w:val="24"/>
              </w:rPr>
            </w:pPr>
            <w:r w:rsidRPr="00735057">
              <w:rPr>
                <w:b/>
                <w:bCs/>
                <w:sz w:val="24"/>
                <w:szCs w:val="24"/>
              </w:rPr>
              <w:t>Interfaces fast</w:t>
            </w:r>
            <w:r>
              <w:rPr>
                <w:b/>
                <w:bCs/>
                <w:sz w:val="24"/>
                <w:szCs w:val="24"/>
              </w:rPr>
              <w:t>/giga</w:t>
            </w:r>
          </w:p>
        </w:tc>
      </w:tr>
      <w:tr w:rsidR="00735057" w:rsidRPr="00735057" w14:paraId="717276CD" w14:textId="77777777" w:rsidTr="00735057">
        <w:tc>
          <w:tcPr>
            <w:tcW w:w="5012" w:type="dxa"/>
          </w:tcPr>
          <w:p w14:paraId="08769A16" w14:textId="53628FD3" w:rsidR="00735057" w:rsidRPr="00735057" w:rsidRDefault="00735057" w:rsidP="00735057">
            <w:pPr>
              <w:pStyle w:val="Cuerpo-PF"/>
              <w:jc w:val="center"/>
              <w:rPr>
                <w:i/>
                <w:iCs/>
                <w:sz w:val="24"/>
                <w:szCs w:val="24"/>
              </w:rPr>
            </w:pPr>
            <w:r w:rsidRPr="00735057">
              <w:rPr>
                <w:i/>
                <w:iCs/>
                <w:sz w:val="24"/>
                <w:szCs w:val="24"/>
              </w:rPr>
              <w:t>Interface</w:t>
            </w:r>
          </w:p>
        </w:tc>
        <w:tc>
          <w:tcPr>
            <w:tcW w:w="5012" w:type="dxa"/>
          </w:tcPr>
          <w:p w14:paraId="421D19C5" w14:textId="183E38B0" w:rsidR="00735057" w:rsidRPr="00735057" w:rsidRDefault="00735057" w:rsidP="00735057">
            <w:pPr>
              <w:pStyle w:val="Cuerpo-PF"/>
              <w:jc w:val="center"/>
              <w:rPr>
                <w:i/>
                <w:iCs/>
                <w:sz w:val="24"/>
                <w:szCs w:val="24"/>
              </w:rPr>
            </w:pPr>
            <w:r w:rsidRPr="00735057">
              <w:rPr>
                <w:i/>
                <w:iCs/>
                <w:sz w:val="24"/>
                <w:szCs w:val="24"/>
              </w:rPr>
              <w:t>ip address</w:t>
            </w:r>
          </w:p>
        </w:tc>
      </w:tr>
      <w:tr w:rsidR="00735057" w14:paraId="17077563" w14:textId="77777777" w:rsidTr="00735057">
        <w:tc>
          <w:tcPr>
            <w:tcW w:w="10024" w:type="dxa"/>
            <w:gridSpan w:val="2"/>
          </w:tcPr>
          <w:p w14:paraId="7390D9FB" w14:textId="1C0CA57B" w:rsidR="00735057" w:rsidRPr="00735057" w:rsidRDefault="00735057" w:rsidP="00EA58BE">
            <w:pPr>
              <w:pStyle w:val="Cuerpo-PF"/>
              <w:rPr>
                <w:sz w:val="24"/>
                <w:szCs w:val="24"/>
              </w:rPr>
            </w:pPr>
            <w:r w:rsidRPr="00735057">
              <w:rPr>
                <w:sz w:val="24"/>
                <w:szCs w:val="24"/>
              </w:rPr>
              <w:t>RISP</w:t>
            </w:r>
          </w:p>
        </w:tc>
      </w:tr>
      <w:tr w:rsidR="00735057" w14:paraId="787BC188" w14:textId="77777777" w:rsidTr="00735057">
        <w:tc>
          <w:tcPr>
            <w:tcW w:w="5012" w:type="dxa"/>
          </w:tcPr>
          <w:p w14:paraId="142F0C8B" w14:textId="3FE03B2F" w:rsidR="00735057" w:rsidRPr="00735057" w:rsidRDefault="00735057" w:rsidP="00EA58BE">
            <w:pPr>
              <w:pStyle w:val="Cuerpo-PF"/>
              <w:rPr>
                <w:sz w:val="24"/>
                <w:szCs w:val="24"/>
              </w:rPr>
            </w:pPr>
            <w:r w:rsidRPr="00735057">
              <w:rPr>
                <w:sz w:val="24"/>
                <w:szCs w:val="24"/>
              </w:rPr>
              <w:t>interface gigabitethernet 0/2</w:t>
            </w:r>
          </w:p>
        </w:tc>
        <w:tc>
          <w:tcPr>
            <w:tcW w:w="5012" w:type="dxa"/>
          </w:tcPr>
          <w:p w14:paraId="6C00DF19" w14:textId="280AC741" w:rsidR="00735057" w:rsidRPr="00735057" w:rsidRDefault="00735057" w:rsidP="00EA58BE">
            <w:pPr>
              <w:pStyle w:val="Cuerpo-PF"/>
              <w:rPr>
                <w:sz w:val="24"/>
                <w:szCs w:val="24"/>
              </w:rPr>
            </w:pPr>
            <w:r w:rsidRPr="00735057">
              <w:rPr>
                <w:sz w:val="24"/>
                <w:szCs w:val="24"/>
              </w:rPr>
              <w:t>ip address 19.19.0.2 255.255.255.0</w:t>
            </w:r>
          </w:p>
        </w:tc>
      </w:tr>
      <w:tr w:rsidR="00735057" w14:paraId="3BDA36C3" w14:textId="77777777" w:rsidTr="00735057">
        <w:tc>
          <w:tcPr>
            <w:tcW w:w="10024" w:type="dxa"/>
            <w:gridSpan w:val="2"/>
          </w:tcPr>
          <w:p w14:paraId="6029BA3A" w14:textId="1A67D2BF" w:rsidR="00735057" w:rsidRPr="00735057" w:rsidRDefault="00735057" w:rsidP="00EA58BE">
            <w:pPr>
              <w:pStyle w:val="Cuerpo-PF"/>
              <w:rPr>
                <w:sz w:val="24"/>
                <w:szCs w:val="24"/>
              </w:rPr>
            </w:pPr>
            <w:r w:rsidRPr="00735057">
              <w:rPr>
                <w:sz w:val="24"/>
                <w:szCs w:val="24"/>
              </w:rPr>
              <w:t>RCLIENTE</w:t>
            </w:r>
          </w:p>
        </w:tc>
      </w:tr>
      <w:tr w:rsidR="00735057" w14:paraId="19E8EA1C" w14:textId="77777777" w:rsidTr="00735057">
        <w:tc>
          <w:tcPr>
            <w:tcW w:w="5012" w:type="dxa"/>
          </w:tcPr>
          <w:p w14:paraId="3D739BB3" w14:textId="79A69BEB" w:rsidR="00735057" w:rsidRPr="00735057" w:rsidRDefault="00735057" w:rsidP="00EA58BE">
            <w:pPr>
              <w:pStyle w:val="Cuerpo-PF"/>
              <w:rPr>
                <w:sz w:val="24"/>
                <w:szCs w:val="24"/>
              </w:rPr>
            </w:pPr>
            <w:r w:rsidRPr="00735057">
              <w:rPr>
                <w:sz w:val="24"/>
                <w:szCs w:val="24"/>
              </w:rPr>
              <w:t>interface gigabitethernet 0/2</w:t>
            </w:r>
          </w:p>
        </w:tc>
        <w:tc>
          <w:tcPr>
            <w:tcW w:w="5012" w:type="dxa"/>
          </w:tcPr>
          <w:p w14:paraId="1728F919" w14:textId="5DC1B46A" w:rsidR="00735057" w:rsidRPr="00735057" w:rsidRDefault="00735057" w:rsidP="00EA58BE">
            <w:pPr>
              <w:pStyle w:val="Cuerpo-PF"/>
              <w:rPr>
                <w:sz w:val="24"/>
                <w:szCs w:val="24"/>
              </w:rPr>
            </w:pPr>
            <w:r w:rsidRPr="00735057">
              <w:rPr>
                <w:sz w:val="24"/>
                <w:szCs w:val="24"/>
              </w:rPr>
              <w:t>ip address 19.19.0.1 255.255.255.0</w:t>
            </w:r>
          </w:p>
        </w:tc>
      </w:tr>
      <w:tr w:rsidR="00735057" w14:paraId="20F61DCA" w14:textId="77777777" w:rsidTr="00735057">
        <w:tc>
          <w:tcPr>
            <w:tcW w:w="10024" w:type="dxa"/>
            <w:gridSpan w:val="2"/>
          </w:tcPr>
          <w:p w14:paraId="5FB795AE" w14:textId="57A9712E" w:rsidR="00735057" w:rsidRPr="00735057" w:rsidRDefault="00735057" w:rsidP="00EA58BE">
            <w:pPr>
              <w:pStyle w:val="Cuerpo-PF"/>
              <w:rPr>
                <w:sz w:val="24"/>
                <w:szCs w:val="24"/>
              </w:rPr>
            </w:pPr>
            <w:r w:rsidRPr="00735057">
              <w:rPr>
                <w:sz w:val="24"/>
                <w:szCs w:val="24"/>
              </w:rPr>
              <w:t>RGOOGLE</w:t>
            </w:r>
          </w:p>
        </w:tc>
      </w:tr>
      <w:tr w:rsidR="00735057" w14:paraId="2AF572C2" w14:textId="77777777" w:rsidTr="00735057">
        <w:tc>
          <w:tcPr>
            <w:tcW w:w="5012" w:type="dxa"/>
          </w:tcPr>
          <w:p w14:paraId="79A82118" w14:textId="40E846E7" w:rsidR="00735057" w:rsidRPr="00735057" w:rsidRDefault="00735057" w:rsidP="00EA58BE">
            <w:pPr>
              <w:pStyle w:val="Cuerpo-PF"/>
              <w:rPr>
                <w:sz w:val="24"/>
                <w:szCs w:val="24"/>
              </w:rPr>
            </w:pPr>
            <w:r w:rsidRPr="00735057">
              <w:rPr>
                <w:sz w:val="24"/>
                <w:szCs w:val="24"/>
              </w:rPr>
              <w:t>interface gigabitethernet 0/0</w:t>
            </w:r>
          </w:p>
        </w:tc>
        <w:tc>
          <w:tcPr>
            <w:tcW w:w="5012" w:type="dxa"/>
          </w:tcPr>
          <w:p w14:paraId="420A94A6" w14:textId="4AF7A09F" w:rsidR="00735057" w:rsidRPr="00735057" w:rsidRDefault="00735057" w:rsidP="00EA58BE">
            <w:pPr>
              <w:pStyle w:val="Cuerpo-PF"/>
              <w:rPr>
                <w:sz w:val="24"/>
                <w:szCs w:val="24"/>
              </w:rPr>
            </w:pPr>
            <w:r w:rsidRPr="00735057">
              <w:rPr>
                <w:sz w:val="24"/>
                <w:szCs w:val="24"/>
              </w:rPr>
              <w:t>ip address 5.5.5.1 255.255.255.0</w:t>
            </w:r>
          </w:p>
        </w:tc>
      </w:tr>
      <w:tr w:rsidR="00735057" w14:paraId="15080422" w14:textId="77777777" w:rsidTr="00735057">
        <w:tc>
          <w:tcPr>
            <w:tcW w:w="5012" w:type="dxa"/>
          </w:tcPr>
          <w:p w14:paraId="71CF2DEE" w14:textId="7B0DE85A" w:rsidR="00735057" w:rsidRPr="00735057" w:rsidRDefault="00735057" w:rsidP="00EA58BE">
            <w:pPr>
              <w:pStyle w:val="Cuerpo-PF"/>
              <w:rPr>
                <w:sz w:val="24"/>
                <w:szCs w:val="24"/>
              </w:rPr>
            </w:pPr>
            <w:r w:rsidRPr="00735057">
              <w:rPr>
                <w:sz w:val="24"/>
                <w:szCs w:val="24"/>
              </w:rPr>
              <w:t>interface gigabitethernet 0/1</w:t>
            </w:r>
          </w:p>
        </w:tc>
        <w:tc>
          <w:tcPr>
            <w:tcW w:w="5012" w:type="dxa"/>
          </w:tcPr>
          <w:p w14:paraId="3421F02F" w14:textId="12E04306" w:rsidR="00735057" w:rsidRPr="00735057" w:rsidRDefault="00735057" w:rsidP="00EA58BE">
            <w:pPr>
              <w:pStyle w:val="Cuerpo-PF"/>
              <w:rPr>
                <w:sz w:val="24"/>
                <w:szCs w:val="24"/>
              </w:rPr>
            </w:pPr>
            <w:r w:rsidRPr="00735057">
              <w:rPr>
                <w:sz w:val="24"/>
                <w:szCs w:val="24"/>
              </w:rPr>
              <w:t>ip address 192.168.100.254 255.255.255.0</w:t>
            </w:r>
          </w:p>
        </w:tc>
      </w:tr>
      <w:tr w:rsidR="00735057" w14:paraId="4BA12049" w14:textId="77777777" w:rsidTr="00735057">
        <w:tc>
          <w:tcPr>
            <w:tcW w:w="10024" w:type="dxa"/>
            <w:gridSpan w:val="2"/>
          </w:tcPr>
          <w:p w14:paraId="54B1FF6F" w14:textId="6E65EFB2" w:rsidR="00735057" w:rsidRPr="00735057" w:rsidRDefault="00735057" w:rsidP="00EA58BE">
            <w:pPr>
              <w:pStyle w:val="Cuerpo-PF"/>
              <w:rPr>
                <w:sz w:val="24"/>
                <w:szCs w:val="24"/>
              </w:rPr>
            </w:pPr>
            <w:r w:rsidRPr="00735057">
              <w:rPr>
                <w:sz w:val="24"/>
                <w:szCs w:val="24"/>
              </w:rPr>
              <w:t>RFacebook</w:t>
            </w:r>
          </w:p>
        </w:tc>
      </w:tr>
      <w:tr w:rsidR="00735057" w14:paraId="09C25A77" w14:textId="77777777" w:rsidTr="00735057">
        <w:tc>
          <w:tcPr>
            <w:tcW w:w="5012" w:type="dxa"/>
          </w:tcPr>
          <w:p w14:paraId="7F607DFC" w14:textId="10C6DA32" w:rsidR="00735057" w:rsidRPr="00735057" w:rsidRDefault="00735057" w:rsidP="00EA58BE">
            <w:pPr>
              <w:pStyle w:val="Cuerpo-PF"/>
              <w:rPr>
                <w:sz w:val="24"/>
                <w:szCs w:val="24"/>
              </w:rPr>
            </w:pPr>
            <w:r w:rsidRPr="00735057">
              <w:rPr>
                <w:sz w:val="24"/>
                <w:szCs w:val="24"/>
              </w:rPr>
              <w:t>interface gigabitethernet 0/0</w:t>
            </w:r>
          </w:p>
        </w:tc>
        <w:tc>
          <w:tcPr>
            <w:tcW w:w="5012" w:type="dxa"/>
          </w:tcPr>
          <w:p w14:paraId="33CE3B36" w14:textId="6F398EA1" w:rsidR="00735057" w:rsidRPr="00735057" w:rsidRDefault="00735057" w:rsidP="00EA58BE">
            <w:pPr>
              <w:pStyle w:val="Cuerpo-PF"/>
              <w:rPr>
                <w:sz w:val="24"/>
                <w:szCs w:val="24"/>
              </w:rPr>
            </w:pPr>
            <w:r w:rsidRPr="00735057">
              <w:rPr>
                <w:sz w:val="24"/>
                <w:szCs w:val="24"/>
              </w:rPr>
              <w:t>ip address 6.6.6.1 255.255.255.0</w:t>
            </w:r>
          </w:p>
        </w:tc>
      </w:tr>
      <w:tr w:rsidR="00735057" w14:paraId="2E69E2FE" w14:textId="77777777" w:rsidTr="00735057">
        <w:tc>
          <w:tcPr>
            <w:tcW w:w="5012" w:type="dxa"/>
          </w:tcPr>
          <w:p w14:paraId="5CA25795" w14:textId="7E1AA963" w:rsidR="00735057" w:rsidRPr="00735057" w:rsidRDefault="00735057" w:rsidP="00735057">
            <w:pPr>
              <w:pStyle w:val="Cuerpo-PF"/>
              <w:tabs>
                <w:tab w:val="left" w:pos="1031"/>
              </w:tabs>
              <w:rPr>
                <w:sz w:val="24"/>
                <w:szCs w:val="24"/>
              </w:rPr>
            </w:pPr>
            <w:r w:rsidRPr="00735057">
              <w:rPr>
                <w:sz w:val="24"/>
                <w:szCs w:val="24"/>
              </w:rPr>
              <w:t>interface gigabitethernet 0/1</w:t>
            </w:r>
          </w:p>
        </w:tc>
        <w:tc>
          <w:tcPr>
            <w:tcW w:w="5012" w:type="dxa"/>
          </w:tcPr>
          <w:p w14:paraId="5B06C96B" w14:textId="1396405E" w:rsidR="00735057" w:rsidRPr="00735057" w:rsidRDefault="00735057" w:rsidP="00EA58BE">
            <w:pPr>
              <w:pStyle w:val="Cuerpo-PF"/>
              <w:rPr>
                <w:sz w:val="24"/>
                <w:szCs w:val="24"/>
              </w:rPr>
            </w:pPr>
            <w:r w:rsidRPr="00735057">
              <w:rPr>
                <w:sz w:val="24"/>
                <w:szCs w:val="24"/>
              </w:rPr>
              <w:t>ip address 192.168.100.254 255.255.255.0</w:t>
            </w:r>
          </w:p>
        </w:tc>
      </w:tr>
      <w:tr w:rsidR="00735057" w14:paraId="56EA75AA" w14:textId="77777777" w:rsidTr="00735057">
        <w:tc>
          <w:tcPr>
            <w:tcW w:w="10024" w:type="dxa"/>
            <w:gridSpan w:val="2"/>
          </w:tcPr>
          <w:p w14:paraId="4AF2927C" w14:textId="7CE81476" w:rsidR="00735057" w:rsidRPr="00735057" w:rsidRDefault="00735057" w:rsidP="00EA58BE">
            <w:pPr>
              <w:pStyle w:val="Cuerpo-PF"/>
              <w:rPr>
                <w:sz w:val="24"/>
                <w:szCs w:val="24"/>
              </w:rPr>
            </w:pPr>
            <w:r w:rsidRPr="00735057">
              <w:rPr>
                <w:sz w:val="24"/>
                <w:szCs w:val="24"/>
              </w:rPr>
              <w:t>RCisco</w:t>
            </w:r>
          </w:p>
        </w:tc>
      </w:tr>
      <w:tr w:rsidR="00735057" w14:paraId="5689BF6A" w14:textId="77777777" w:rsidTr="00735057">
        <w:tc>
          <w:tcPr>
            <w:tcW w:w="5012" w:type="dxa"/>
          </w:tcPr>
          <w:p w14:paraId="7BB0E155" w14:textId="45C75E68" w:rsidR="00735057" w:rsidRPr="00735057" w:rsidRDefault="00735057" w:rsidP="00EA58BE">
            <w:pPr>
              <w:pStyle w:val="Cuerpo-PF"/>
              <w:rPr>
                <w:sz w:val="24"/>
                <w:szCs w:val="24"/>
              </w:rPr>
            </w:pPr>
            <w:r w:rsidRPr="00735057">
              <w:rPr>
                <w:sz w:val="24"/>
                <w:szCs w:val="24"/>
              </w:rPr>
              <w:t>interface gigabitethernet 0/0</w:t>
            </w:r>
          </w:p>
        </w:tc>
        <w:tc>
          <w:tcPr>
            <w:tcW w:w="5012" w:type="dxa"/>
          </w:tcPr>
          <w:p w14:paraId="4BC16D45" w14:textId="698B4472" w:rsidR="00735057" w:rsidRPr="00735057" w:rsidRDefault="00735057" w:rsidP="00EA58BE">
            <w:pPr>
              <w:pStyle w:val="Cuerpo-PF"/>
              <w:rPr>
                <w:sz w:val="24"/>
                <w:szCs w:val="24"/>
              </w:rPr>
            </w:pPr>
            <w:r w:rsidRPr="00735057">
              <w:rPr>
                <w:sz w:val="24"/>
                <w:szCs w:val="24"/>
              </w:rPr>
              <w:t>ip address 7.7.7.1 255.255.255.0</w:t>
            </w:r>
          </w:p>
        </w:tc>
      </w:tr>
      <w:tr w:rsidR="00735057" w14:paraId="1FD68131" w14:textId="77777777" w:rsidTr="00735057">
        <w:tc>
          <w:tcPr>
            <w:tcW w:w="5012" w:type="dxa"/>
          </w:tcPr>
          <w:p w14:paraId="43B76D6A" w14:textId="73D6E33F" w:rsidR="00735057" w:rsidRPr="00735057" w:rsidRDefault="00735057" w:rsidP="00EA58BE">
            <w:pPr>
              <w:pStyle w:val="Cuerpo-PF"/>
              <w:rPr>
                <w:sz w:val="24"/>
                <w:szCs w:val="24"/>
              </w:rPr>
            </w:pPr>
            <w:r w:rsidRPr="00735057">
              <w:rPr>
                <w:sz w:val="24"/>
                <w:szCs w:val="24"/>
              </w:rPr>
              <w:t>interface gigabitethernet 0/1</w:t>
            </w:r>
          </w:p>
        </w:tc>
        <w:tc>
          <w:tcPr>
            <w:tcW w:w="5012" w:type="dxa"/>
          </w:tcPr>
          <w:p w14:paraId="6EED4755" w14:textId="42DB921C" w:rsidR="00735057" w:rsidRPr="00735057" w:rsidRDefault="00735057" w:rsidP="00EA58BE">
            <w:pPr>
              <w:pStyle w:val="Cuerpo-PF"/>
              <w:rPr>
                <w:sz w:val="24"/>
                <w:szCs w:val="24"/>
              </w:rPr>
            </w:pPr>
            <w:r w:rsidRPr="00735057">
              <w:rPr>
                <w:sz w:val="24"/>
                <w:szCs w:val="24"/>
              </w:rPr>
              <w:t>ip address 192.168.100.254 255.255.255.0</w:t>
            </w:r>
          </w:p>
        </w:tc>
      </w:tr>
    </w:tbl>
    <w:p w14:paraId="7F85539D" w14:textId="2F4E23F0" w:rsidR="00735057" w:rsidRDefault="00735057" w:rsidP="00EA58BE">
      <w:pPr>
        <w:pStyle w:val="Cuerpo-PF"/>
      </w:pPr>
    </w:p>
    <w:tbl>
      <w:tblPr>
        <w:tblStyle w:val="Tablaconcuadrcula"/>
        <w:tblW w:w="0" w:type="auto"/>
        <w:tblLook w:val="04A0" w:firstRow="1" w:lastRow="0" w:firstColumn="1" w:lastColumn="0" w:noHBand="0" w:noVBand="1"/>
      </w:tblPr>
      <w:tblGrid>
        <w:gridCol w:w="5012"/>
        <w:gridCol w:w="5012"/>
      </w:tblGrid>
      <w:tr w:rsidR="00735057" w:rsidRPr="00735057" w14:paraId="58C1D272" w14:textId="77777777" w:rsidTr="00735057">
        <w:tc>
          <w:tcPr>
            <w:tcW w:w="10024" w:type="dxa"/>
            <w:gridSpan w:val="2"/>
          </w:tcPr>
          <w:p w14:paraId="6289BA6D" w14:textId="4DAE70BB" w:rsidR="00735057" w:rsidRPr="00735057" w:rsidRDefault="00735057" w:rsidP="00735057">
            <w:pPr>
              <w:pStyle w:val="Cuerpo-PF"/>
              <w:jc w:val="center"/>
              <w:rPr>
                <w:b/>
                <w:bCs/>
                <w:sz w:val="24"/>
                <w:szCs w:val="24"/>
              </w:rPr>
            </w:pPr>
            <w:r w:rsidRPr="00735057">
              <w:rPr>
                <w:b/>
                <w:bCs/>
                <w:sz w:val="24"/>
                <w:szCs w:val="24"/>
              </w:rPr>
              <w:t xml:space="preserve">Interfaces </w:t>
            </w:r>
            <w:r>
              <w:rPr>
                <w:b/>
                <w:bCs/>
                <w:sz w:val="24"/>
                <w:szCs w:val="24"/>
              </w:rPr>
              <w:t>seriales</w:t>
            </w:r>
          </w:p>
        </w:tc>
      </w:tr>
      <w:tr w:rsidR="00735057" w:rsidRPr="00735057" w14:paraId="0D10A0D2" w14:textId="77777777" w:rsidTr="00735057">
        <w:tc>
          <w:tcPr>
            <w:tcW w:w="5012" w:type="dxa"/>
          </w:tcPr>
          <w:p w14:paraId="1EB33A01" w14:textId="77777777" w:rsidR="00735057" w:rsidRPr="00735057" w:rsidRDefault="00735057" w:rsidP="00735057">
            <w:pPr>
              <w:pStyle w:val="Cuerpo-PF"/>
              <w:jc w:val="center"/>
              <w:rPr>
                <w:i/>
                <w:iCs/>
                <w:sz w:val="24"/>
                <w:szCs w:val="24"/>
              </w:rPr>
            </w:pPr>
            <w:r w:rsidRPr="00735057">
              <w:rPr>
                <w:i/>
                <w:iCs/>
                <w:sz w:val="24"/>
                <w:szCs w:val="24"/>
              </w:rPr>
              <w:t>Interface</w:t>
            </w:r>
          </w:p>
        </w:tc>
        <w:tc>
          <w:tcPr>
            <w:tcW w:w="5012" w:type="dxa"/>
          </w:tcPr>
          <w:p w14:paraId="5CC502FE" w14:textId="77777777" w:rsidR="00735057" w:rsidRPr="00735057" w:rsidRDefault="00735057" w:rsidP="00735057">
            <w:pPr>
              <w:pStyle w:val="Cuerpo-PF"/>
              <w:jc w:val="center"/>
              <w:rPr>
                <w:i/>
                <w:iCs/>
                <w:sz w:val="24"/>
                <w:szCs w:val="24"/>
              </w:rPr>
            </w:pPr>
            <w:r w:rsidRPr="00735057">
              <w:rPr>
                <w:i/>
                <w:iCs/>
                <w:sz w:val="24"/>
                <w:szCs w:val="24"/>
              </w:rPr>
              <w:t>ip address</w:t>
            </w:r>
          </w:p>
        </w:tc>
      </w:tr>
      <w:tr w:rsidR="00735057" w:rsidRPr="00735057" w14:paraId="6F979D74" w14:textId="77777777" w:rsidTr="00735057">
        <w:tc>
          <w:tcPr>
            <w:tcW w:w="10024" w:type="dxa"/>
            <w:gridSpan w:val="2"/>
          </w:tcPr>
          <w:p w14:paraId="51F643E6" w14:textId="5E37E0CE" w:rsidR="00735057" w:rsidRPr="00735057" w:rsidRDefault="00735057" w:rsidP="00735057">
            <w:pPr>
              <w:pStyle w:val="Cuerpo-PF"/>
              <w:rPr>
                <w:sz w:val="24"/>
                <w:szCs w:val="24"/>
              </w:rPr>
            </w:pPr>
            <w:r w:rsidRPr="00735057">
              <w:rPr>
                <w:sz w:val="24"/>
                <w:szCs w:val="24"/>
              </w:rPr>
              <w:t xml:space="preserve">Router </w:t>
            </w:r>
            <w:r>
              <w:rPr>
                <w:sz w:val="24"/>
                <w:szCs w:val="24"/>
              </w:rPr>
              <w:t>R1</w:t>
            </w:r>
          </w:p>
        </w:tc>
      </w:tr>
      <w:tr w:rsidR="00735057" w:rsidRPr="00735057" w14:paraId="256BAFF9" w14:textId="77777777" w:rsidTr="00735057">
        <w:tc>
          <w:tcPr>
            <w:tcW w:w="5012" w:type="dxa"/>
          </w:tcPr>
          <w:p w14:paraId="26804F3F" w14:textId="5F5E6ABD" w:rsidR="00735057" w:rsidRPr="00735057" w:rsidRDefault="007343B0" w:rsidP="00735057">
            <w:pPr>
              <w:pStyle w:val="Cuerpo-PF"/>
              <w:rPr>
                <w:sz w:val="24"/>
                <w:szCs w:val="24"/>
              </w:rPr>
            </w:pPr>
            <w:r w:rsidRPr="007343B0">
              <w:rPr>
                <w:sz w:val="24"/>
                <w:szCs w:val="24"/>
              </w:rPr>
              <w:t>interface serial 0/0/0</w:t>
            </w:r>
          </w:p>
        </w:tc>
        <w:tc>
          <w:tcPr>
            <w:tcW w:w="5012" w:type="dxa"/>
          </w:tcPr>
          <w:p w14:paraId="236CF124" w14:textId="73411654" w:rsidR="00735057" w:rsidRPr="00735057" w:rsidRDefault="007343B0" w:rsidP="00735057">
            <w:pPr>
              <w:pStyle w:val="Cuerpo-PF"/>
              <w:rPr>
                <w:sz w:val="24"/>
                <w:szCs w:val="24"/>
              </w:rPr>
            </w:pPr>
            <w:r w:rsidRPr="007343B0">
              <w:rPr>
                <w:sz w:val="24"/>
                <w:szCs w:val="24"/>
              </w:rPr>
              <w:t>ip address 10.10.0.1 255.255.255.0</w:t>
            </w:r>
          </w:p>
        </w:tc>
      </w:tr>
      <w:tr w:rsidR="007343B0" w:rsidRPr="00735057" w14:paraId="7CF08A45" w14:textId="77777777" w:rsidTr="00735057">
        <w:tc>
          <w:tcPr>
            <w:tcW w:w="5012" w:type="dxa"/>
          </w:tcPr>
          <w:p w14:paraId="13229E36" w14:textId="0861174B" w:rsidR="007343B0" w:rsidRPr="007343B0" w:rsidRDefault="007343B0" w:rsidP="00735057">
            <w:pPr>
              <w:pStyle w:val="Cuerpo-PF"/>
              <w:rPr>
                <w:sz w:val="24"/>
                <w:szCs w:val="24"/>
              </w:rPr>
            </w:pPr>
            <w:r w:rsidRPr="007343B0">
              <w:rPr>
                <w:sz w:val="24"/>
                <w:szCs w:val="24"/>
              </w:rPr>
              <w:t>interface serial 0/1/0</w:t>
            </w:r>
          </w:p>
        </w:tc>
        <w:tc>
          <w:tcPr>
            <w:tcW w:w="5012" w:type="dxa"/>
          </w:tcPr>
          <w:p w14:paraId="321C2628" w14:textId="4516D4F8" w:rsidR="007343B0" w:rsidRPr="007343B0" w:rsidRDefault="007343B0" w:rsidP="00735057">
            <w:pPr>
              <w:pStyle w:val="Cuerpo-PF"/>
              <w:rPr>
                <w:sz w:val="24"/>
                <w:szCs w:val="24"/>
              </w:rPr>
            </w:pPr>
            <w:r w:rsidRPr="007343B0">
              <w:rPr>
                <w:sz w:val="24"/>
                <w:szCs w:val="24"/>
              </w:rPr>
              <w:t>ip address 18.18.0.1 255.255.255.0</w:t>
            </w:r>
          </w:p>
        </w:tc>
      </w:tr>
      <w:tr w:rsidR="00735057" w:rsidRPr="00735057" w14:paraId="5BC0DE2B" w14:textId="77777777" w:rsidTr="00735057">
        <w:tc>
          <w:tcPr>
            <w:tcW w:w="10024" w:type="dxa"/>
            <w:gridSpan w:val="2"/>
          </w:tcPr>
          <w:p w14:paraId="2F4A9848" w14:textId="754DDA02" w:rsidR="00735057" w:rsidRPr="00735057" w:rsidRDefault="00735057" w:rsidP="00735057">
            <w:pPr>
              <w:pStyle w:val="Cuerpo-PF"/>
              <w:rPr>
                <w:sz w:val="24"/>
                <w:szCs w:val="24"/>
              </w:rPr>
            </w:pPr>
            <w:r w:rsidRPr="00735057">
              <w:rPr>
                <w:sz w:val="24"/>
                <w:szCs w:val="24"/>
              </w:rPr>
              <w:t xml:space="preserve">Router </w:t>
            </w:r>
            <w:r>
              <w:rPr>
                <w:sz w:val="24"/>
                <w:szCs w:val="24"/>
              </w:rPr>
              <w:t>R2</w:t>
            </w:r>
          </w:p>
        </w:tc>
      </w:tr>
      <w:tr w:rsidR="00735057" w:rsidRPr="00735057" w14:paraId="73A2D575" w14:textId="77777777" w:rsidTr="00735057">
        <w:tc>
          <w:tcPr>
            <w:tcW w:w="5012" w:type="dxa"/>
          </w:tcPr>
          <w:p w14:paraId="1117F390" w14:textId="6A1D897F" w:rsidR="00735057" w:rsidRPr="00735057" w:rsidRDefault="007343B0" w:rsidP="00735057">
            <w:pPr>
              <w:pStyle w:val="Cuerpo-PF"/>
              <w:rPr>
                <w:sz w:val="24"/>
                <w:szCs w:val="24"/>
              </w:rPr>
            </w:pPr>
            <w:r w:rsidRPr="007343B0">
              <w:rPr>
                <w:sz w:val="24"/>
                <w:szCs w:val="24"/>
              </w:rPr>
              <w:t>interface serial 0/0/0</w:t>
            </w:r>
          </w:p>
        </w:tc>
        <w:tc>
          <w:tcPr>
            <w:tcW w:w="5012" w:type="dxa"/>
          </w:tcPr>
          <w:p w14:paraId="5EE789EB" w14:textId="06F2977C" w:rsidR="00735057" w:rsidRPr="00735057" w:rsidRDefault="007343B0" w:rsidP="00735057">
            <w:pPr>
              <w:pStyle w:val="Cuerpo-PF"/>
              <w:rPr>
                <w:sz w:val="24"/>
                <w:szCs w:val="24"/>
              </w:rPr>
            </w:pPr>
            <w:r w:rsidRPr="007343B0">
              <w:rPr>
                <w:sz w:val="24"/>
                <w:szCs w:val="24"/>
              </w:rPr>
              <w:t>ip address 10.10.0.2 255.255.255.0</w:t>
            </w:r>
          </w:p>
        </w:tc>
      </w:tr>
      <w:tr w:rsidR="007343B0" w:rsidRPr="00735057" w14:paraId="731E88B9" w14:textId="77777777" w:rsidTr="00735057">
        <w:tc>
          <w:tcPr>
            <w:tcW w:w="5012" w:type="dxa"/>
          </w:tcPr>
          <w:p w14:paraId="57E5FD71" w14:textId="11783200" w:rsidR="007343B0" w:rsidRPr="007343B0" w:rsidRDefault="007343B0" w:rsidP="00735057">
            <w:pPr>
              <w:pStyle w:val="Cuerpo-PF"/>
              <w:rPr>
                <w:sz w:val="24"/>
                <w:szCs w:val="24"/>
              </w:rPr>
            </w:pPr>
            <w:r w:rsidRPr="007343B0">
              <w:rPr>
                <w:sz w:val="24"/>
                <w:szCs w:val="24"/>
              </w:rPr>
              <w:t>interface serial 0/0/1</w:t>
            </w:r>
          </w:p>
        </w:tc>
        <w:tc>
          <w:tcPr>
            <w:tcW w:w="5012" w:type="dxa"/>
          </w:tcPr>
          <w:p w14:paraId="2D38B257" w14:textId="50C75638" w:rsidR="007343B0" w:rsidRPr="007343B0" w:rsidRDefault="007343B0" w:rsidP="00735057">
            <w:pPr>
              <w:pStyle w:val="Cuerpo-PF"/>
              <w:rPr>
                <w:sz w:val="24"/>
                <w:szCs w:val="24"/>
              </w:rPr>
            </w:pPr>
            <w:r w:rsidRPr="007343B0">
              <w:rPr>
                <w:sz w:val="24"/>
                <w:szCs w:val="24"/>
              </w:rPr>
              <w:t>ip address 11.11.0.1 255.255.255.0</w:t>
            </w:r>
          </w:p>
        </w:tc>
      </w:tr>
      <w:tr w:rsidR="007343B0" w:rsidRPr="00735057" w14:paraId="7913DEDE" w14:textId="77777777" w:rsidTr="00735057">
        <w:tc>
          <w:tcPr>
            <w:tcW w:w="5012" w:type="dxa"/>
          </w:tcPr>
          <w:p w14:paraId="3F4EAE44" w14:textId="25838A1D" w:rsidR="007343B0" w:rsidRPr="007343B0" w:rsidRDefault="007343B0" w:rsidP="00735057">
            <w:pPr>
              <w:pStyle w:val="Cuerpo-PF"/>
              <w:rPr>
                <w:sz w:val="24"/>
                <w:szCs w:val="24"/>
              </w:rPr>
            </w:pPr>
            <w:r w:rsidRPr="007343B0">
              <w:rPr>
                <w:sz w:val="24"/>
                <w:szCs w:val="24"/>
              </w:rPr>
              <w:t>interface serial 0/1/0</w:t>
            </w:r>
          </w:p>
        </w:tc>
        <w:tc>
          <w:tcPr>
            <w:tcW w:w="5012" w:type="dxa"/>
          </w:tcPr>
          <w:p w14:paraId="4880323B" w14:textId="6BF3346A" w:rsidR="007343B0" w:rsidRPr="007343B0" w:rsidRDefault="007343B0" w:rsidP="00735057">
            <w:pPr>
              <w:pStyle w:val="Cuerpo-PF"/>
              <w:rPr>
                <w:sz w:val="24"/>
                <w:szCs w:val="24"/>
              </w:rPr>
            </w:pPr>
            <w:r w:rsidRPr="007343B0">
              <w:rPr>
                <w:sz w:val="24"/>
                <w:szCs w:val="24"/>
              </w:rPr>
              <w:t>ip address 16.16.0.1 255.255.255.0</w:t>
            </w:r>
          </w:p>
        </w:tc>
      </w:tr>
      <w:tr w:rsidR="00735057" w:rsidRPr="00735057" w14:paraId="6A5E785D" w14:textId="77777777" w:rsidTr="00735057">
        <w:tc>
          <w:tcPr>
            <w:tcW w:w="10024" w:type="dxa"/>
            <w:gridSpan w:val="2"/>
          </w:tcPr>
          <w:p w14:paraId="48E3E895" w14:textId="0262240E" w:rsidR="00735057" w:rsidRPr="00735057" w:rsidRDefault="00735057" w:rsidP="00735057">
            <w:pPr>
              <w:pStyle w:val="Cuerpo-PF"/>
              <w:rPr>
                <w:sz w:val="24"/>
                <w:szCs w:val="24"/>
              </w:rPr>
            </w:pPr>
            <w:r>
              <w:rPr>
                <w:sz w:val="24"/>
                <w:szCs w:val="24"/>
              </w:rPr>
              <w:lastRenderedPageBreak/>
              <w:t xml:space="preserve">Router </w:t>
            </w:r>
            <w:r w:rsidRPr="00735057">
              <w:rPr>
                <w:sz w:val="24"/>
                <w:szCs w:val="24"/>
              </w:rPr>
              <w:t>R</w:t>
            </w:r>
            <w:r>
              <w:rPr>
                <w:sz w:val="24"/>
                <w:szCs w:val="24"/>
              </w:rPr>
              <w:t>3</w:t>
            </w:r>
          </w:p>
        </w:tc>
      </w:tr>
      <w:tr w:rsidR="00735057" w:rsidRPr="00735057" w14:paraId="7B214FEE" w14:textId="77777777" w:rsidTr="00735057">
        <w:tc>
          <w:tcPr>
            <w:tcW w:w="5012" w:type="dxa"/>
          </w:tcPr>
          <w:p w14:paraId="453C78A1" w14:textId="4613CBB7" w:rsidR="00735057" w:rsidRPr="00735057" w:rsidRDefault="007343B0" w:rsidP="00735057">
            <w:pPr>
              <w:pStyle w:val="Cuerpo-PF"/>
              <w:rPr>
                <w:sz w:val="24"/>
                <w:szCs w:val="24"/>
              </w:rPr>
            </w:pPr>
            <w:r w:rsidRPr="007343B0">
              <w:rPr>
                <w:sz w:val="24"/>
                <w:szCs w:val="24"/>
              </w:rPr>
              <w:t>interface serial 0/0/1</w:t>
            </w:r>
          </w:p>
        </w:tc>
        <w:tc>
          <w:tcPr>
            <w:tcW w:w="5012" w:type="dxa"/>
          </w:tcPr>
          <w:p w14:paraId="3BEC8118" w14:textId="75353DDE" w:rsidR="00735057" w:rsidRPr="00735057" w:rsidRDefault="007343B0" w:rsidP="00735057">
            <w:pPr>
              <w:pStyle w:val="Cuerpo-PF"/>
              <w:rPr>
                <w:sz w:val="24"/>
                <w:szCs w:val="24"/>
              </w:rPr>
            </w:pPr>
            <w:r w:rsidRPr="007343B0">
              <w:rPr>
                <w:sz w:val="24"/>
                <w:szCs w:val="24"/>
              </w:rPr>
              <w:t>ip address 11.11.0.2 255.255.255.0</w:t>
            </w:r>
          </w:p>
        </w:tc>
      </w:tr>
      <w:tr w:rsidR="00735057" w:rsidRPr="00735057" w14:paraId="1B58F248" w14:textId="77777777" w:rsidTr="00735057">
        <w:tc>
          <w:tcPr>
            <w:tcW w:w="5012" w:type="dxa"/>
          </w:tcPr>
          <w:p w14:paraId="480451F9" w14:textId="66B627A6" w:rsidR="00735057" w:rsidRPr="00735057" w:rsidRDefault="007343B0" w:rsidP="00735057">
            <w:pPr>
              <w:pStyle w:val="Cuerpo-PF"/>
              <w:rPr>
                <w:sz w:val="24"/>
                <w:szCs w:val="24"/>
              </w:rPr>
            </w:pPr>
            <w:r w:rsidRPr="007343B0">
              <w:rPr>
                <w:sz w:val="24"/>
                <w:szCs w:val="24"/>
              </w:rPr>
              <w:t>interface serial 0/0/0</w:t>
            </w:r>
          </w:p>
        </w:tc>
        <w:tc>
          <w:tcPr>
            <w:tcW w:w="5012" w:type="dxa"/>
          </w:tcPr>
          <w:p w14:paraId="68C9A8AD" w14:textId="2197DDB2" w:rsidR="00735057" w:rsidRPr="00735057" w:rsidRDefault="007343B0" w:rsidP="00735057">
            <w:pPr>
              <w:pStyle w:val="Cuerpo-PF"/>
              <w:rPr>
                <w:sz w:val="24"/>
                <w:szCs w:val="24"/>
              </w:rPr>
            </w:pPr>
            <w:r w:rsidRPr="007343B0">
              <w:rPr>
                <w:sz w:val="24"/>
                <w:szCs w:val="24"/>
              </w:rPr>
              <w:t>ip address 12.12.0.1 255.255.255.0</w:t>
            </w:r>
          </w:p>
        </w:tc>
      </w:tr>
      <w:tr w:rsidR="007343B0" w:rsidRPr="00735057" w14:paraId="05EF3697" w14:textId="77777777" w:rsidTr="00735057">
        <w:tc>
          <w:tcPr>
            <w:tcW w:w="5012" w:type="dxa"/>
          </w:tcPr>
          <w:p w14:paraId="33C24D8C" w14:textId="1A19D74C" w:rsidR="007343B0" w:rsidRPr="007343B0" w:rsidRDefault="007343B0" w:rsidP="007343B0">
            <w:pPr>
              <w:pStyle w:val="Cuerpo-PF"/>
              <w:tabs>
                <w:tab w:val="left" w:pos="1172"/>
              </w:tabs>
              <w:rPr>
                <w:sz w:val="24"/>
                <w:szCs w:val="24"/>
              </w:rPr>
            </w:pPr>
            <w:r w:rsidRPr="007343B0">
              <w:rPr>
                <w:sz w:val="24"/>
                <w:szCs w:val="24"/>
              </w:rPr>
              <w:t>interface serial 0/1/0</w:t>
            </w:r>
          </w:p>
        </w:tc>
        <w:tc>
          <w:tcPr>
            <w:tcW w:w="5012" w:type="dxa"/>
          </w:tcPr>
          <w:p w14:paraId="4025D1D2" w14:textId="222C4B81" w:rsidR="007343B0" w:rsidRPr="007343B0" w:rsidRDefault="007343B0" w:rsidP="00735057">
            <w:pPr>
              <w:pStyle w:val="Cuerpo-PF"/>
              <w:rPr>
                <w:sz w:val="24"/>
                <w:szCs w:val="24"/>
              </w:rPr>
            </w:pPr>
            <w:r w:rsidRPr="007343B0">
              <w:rPr>
                <w:sz w:val="24"/>
                <w:szCs w:val="24"/>
              </w:rPr>
              <w:t>ip address 17.17.0.1 255.255.255.0</w:t>
            </w:r>
          </w:p>
        </w:tc>
      </w:tr>
      <w:tr w:rsidR="00735057" w:rsidRPr="00735057" w14:paraId="211D3F21" w14:textId="77777777" w:rsidTr="00735057">
        <w:tc>
          <w:tcPr>
            <w:tcW w:w="10024" w:type="dxa"/>
            <w:gridSpan w:val="2"/>
          </w:tcPr>
          <w:p w14:paraId="3E536A2E" w14:textId="4ED7A3BB" w:rsidR="00735057" w:rsidRPr="00735057" w:rsidRDefault="00735057" w:rsidP="00735057">
            <w:pPr>
              <w:pStyle w:val="Cuerpo-PF"/>
              <w:rPr>
                <w:sz w:val="24"/>
                <w:szCs w:val="24"/>
              </w:rPr>
            </w:pPr>
            <w:r>
              <w:rPr>
                <w:sz w:val="24"/>
                <w:szCs w:val="24"/>
              </w:rPr>
              <w:t xml:space="preserve">Router </w:t>
            </w:r>
            <w:r w:rsidRPr="00735057">
              <w:rPr>
                <w:sz w:val="24"/>
                <w:szCs w:val="24"/>
              </w:rPr>
              <w:t>R</w:t>
            </w:r>
            <w:r>
              <w:rPr>
                <w:sz w:val="24"/>
                <w:szCs w:val="24"/>
              </w:rPr>
              <w:t>4</w:t>
            </w:r>
          </w:p>
        </w:tc>
      </w:tr>
      <w:tr w:rsidR="00735057" w:rsidRPr="00735057" w14:paraId="67BAB2A6" w14:textId="77777777" w:rsidTr="00735057">
        <w:tc>
          <w:tcPr>
            <w:tcW w:w="5012" w:type="dxa"/>
          </w:tcPr>
          <w:p w14:paraId="7A0B9559" w14:textId="329CA2F0" w:rsidR="00735057" w:rsidRPr="00735057" w:rsidRDefault="007343B0" w:rsidP="00735057">
            <w:pPr>
              <w:pStyle w:val="Cuerpo-PF"/>
              <w:rPr>
                <w:sz w:val="24"/>
                <w:szCs w:val="24"/>
              </w:rPr>
            </w:pPr>
            <w:r w:rsidRPr="007343B0">
              <w:rPr>
                <w:sz w:val="24"/>
                <w:szCs w:val="24"/>
              </w:rPr>
              <w:t>interface serial 0/0/1</w:t>
            </w:r>
          </w:p>
        </w:tc>
        <w:tc>
          <w:tcPr>
            <w:tcW w:w="5012" w:type="dxa"/>
          </w:tcPr>
          <w:p w14:paraId="296D78A9" w14:textId="1125D12C" w:rsidR="00735057" w:rsidRPr="00735057" w:rsidRDefault="007343B0" w:rsidP="00735057">
            <w:pPr>
              <w:pStyle w:val="Cuerpo-PF"/>
              <w:rPr>
                <w:sz w:val="24"/>
                <w:szCs w:val="24"/>
              </w:rPr>
            </w:pPr>
            <w:r w:rsidRPr="007343B0">
              <w:rPr>
                <w:sz w:val="24"/>
                <w:szCs w:val="24"/>
              </w:rPr>
              <w:t>ip address 12.12.0.2 255.255.255.0</w:t>
            </w:r>
          </w:p>
        </w:tc>
      </w:tr>
      <w:tr w:rsidR="00735057" w:rsidRPr="00735057" w14:paraId="7570437C" w14:textId="77777777" w:rsidTr="00735057">
        <w:tc>
          <w:tcPr>
            <w:tcW w:w="5012" w:type="dxa"/>
          </w:tcPr>
          <w:p w14:paraId="0064808C" w14:textId="7B99C49C" w:rsidR="00735057" w:rsidRPr="00735057" w:rsidRDefault="007343B0" w:rsidP="00735057">
            <w:pPr>
              <w:pStyle w:val="Cuerpo-PF"/>
              <w:tabs>
                <w:tab w:val="left" w:pos="1031"/>
              </w:tabs>
              <w:rPr>
                <w:sz w:val="24"/>
                <w:szCs w:val="24"/>
              </w:rPr>
            </w:pPr>
            <w:r w:rsidRPr="007343B0">
              <w:rPr>
                <w:sz w:val="24"/>
                <w:szCs w:val="24"/>
              </w:rPr>
              <w:t>interface serial 0/0/0</w:t>
            </w:r>
          </w:p>
        </w:tc>
        <w:tc>
          <w:tcPr>
            <w:tcW w:w="5012" w:type="dxa"/>
          </w:tcPr>
          <w:p w14:paraId="2AA4201A" w14:textId="73C0EF1E" w:rsidR="00735057" w:rsidRPr="00735057" w:rsidRDefault="007343B0" w:rsidP="00735057">
            <w:pPr>
              <w:pStyle w:val="Cuerpo-PF"/>
              <w:rPr>
                <w:sz w:val="24"/>
                <w:szCs w:val="24"/>
              </w:rPr>
            </w:pPr>
            <w:r w:rsidRPr="007343B0">
              <w:rPr>
                <w:sz w:val="24"/>
                <w:szCs w:val="24"/>
              </w:rPr>
              <w:t>ip address 12.12.0.1 255.255.255.0</w:t>
            </w:r>
          </w:p>
        </w:tc>
      </w:tr>
      <w:tr w:rsidR="00735057" w:rsidRPr="00735057" w14:paraId="37FBB400" w14:textId="77777777" w:rsidTr="00735057">
        <w:tc>
          <w:tcPr>
            <w:tcW w:w="10024" w:type="dxa"/>
            <w:gridSpan w:val="2"/>
          </w:tcPr>
          <w:p w14:paraId="6ED9E38E" w14:textId="43752C10" w:rsidR="00735057" w:rsidRPr="00735057" w:rsidRDefault="00735057" w:rsidP="00735057">
            <w:pPr>
              <w:pStyle w:val="Cuerpo-PF"/>
              <w:rPr>
                <w:sz w:val="24"/>
                <w:szCs w:val="24"/>
              </w:rPr>
            </w:pPr>
            <w:r>
              <w:rPr>
                <w:sz w:val="24"/>
                <w:szCs w:val="24"/>
              </w:rPr>
              <w:t xml:space="preserve">Router </w:t>
            </w:r>
            <w:r w:rsidRPr="00735057">
              <w:rPr>
                <w:sz w:val="24"/>
                <w:szCs w:val="24"/>
              </w:rPr>
              <w:t>R</w:t>
            </w:r>
            <w:r>
              <w:rPr>
                <w:sz w:val="24"/>
                <w:szCs w:val="24"/>
              </w:rPr>
              <w:t>5</w:t>
            </w:r>
          </w:p>
        </w:tc>
      </w:tr>
      <w:tr w:rsidR="00735057" w:rsidRPr="00735057" w14:paraId="66FD123C" w14:textId="77777777" w:rsidTr="00735057">
        <w:tc>
          <w:tcPr>
            <w:tcW w:w="5012" w:type="dxa"/>
          </w:tcPr>
          <w:p w14:paraId="4E352FC1" w14:textId="4C050B53" w:rsidR="00735057" w:rsidRPr="00735057" w:rsidRDefault="007343B0" w:rsidP="00735057">
            <w:pPr>
              <w:pStyle w:val="Cuerpo-PF"/>
              <w:rPr>
                <w:sz w:val="24"/>
                <w:szCs w:val="24"/>
              </w:rPr>
            </w:pPr>
            <w:r w:rsidRPr="007343B0">
              <w:rPr>
                <w:sz w:val="24"/>
                <w:szCs w:val="24"/>
              </w:rPr>
              <w:t>interface serial 0/0/1</w:t>
            </w:r>
          </w:p>
        </w:tc>
        <w:tc>
          <w:tcPr>
            <w:tcW w:w="5012" w:type="dxa"/>
          </w:tcPr>
          <w:p w14:paraId="6975CB17" w14:textId="01F7B8F9" w:rsidR="00735057" w:rsidRPr="00735057" w:rsidRDefault="007343B0" w:rsidP="00735057">
            <w:pPr>
              <w:pStyle w:val="Cuerpo-PF"/>
              <w:rPr>
                <w:sz w:val="24"/>
                <w:szCs w:val="24"/>
              </w:rPr>
            </w:pPr>
            <w:r w:rsidRPr="007343B0">
              <w:rPr>
                <w:sz w:val="24"/>
                <w:szCs w:val="24"/>
              </w:rPr>
              <w:t>ip address 13.13.0.2 255.255.255.0</w:t>
            </w:r>
          </w:p>
        </w:tc>
      </w:tr>
      <w:tr w:rsidR="00735057" w:rsidRPr="00735057" w14:paraId="5218F6A3" w14:textId="77777777" w:rsidTr="00735057">
        <w:tc>
          <w:tcPr>
            <w:tcW w:w="5012" w:type="dxa"/>
          </w:tcPr>
          <w:p w14:paraId="15B182AF" w14:textId="0ADE5E63" w:rsidR="00735057" w:rsidRPr="00735057" w:rsidRDefault="007343B0" w:rsidP="00735057">
            <w:pPr>
              <w:pStyle w:val="Cuerpo-PF"/>
              <w:rPr>
                <w:sz w:val="24"/>
                <w:szCs w:val="24"/>
              </w:rPr>
            </w:pPr>
            <w:r w:rsidRPr="007343B0">
              <w:rPr>
                <w:sz w:val="24"/>
                <w:szCs w:val="24"/>
              </w:rPr>
              <w:t>interface serial 0/0/0</w:t>
            </w:r>
          </w:p>
        </w:tc>
        <w:tc>
          <w:tcPr>
            <w:tcW w:w="5012" w:type="dxa"/>
          </w:tcPr>
          <w:p w14:paraId="55EF22DA" w14:textId="2176092E" w:rsidR="00735057" w:rsidRPr="00735057" w:rsidRDefault="007343B0" w:rsidP="00735057">
            <w:pPr>
              <w:pStyle w:val="Cuerpo-PF"/>
              <w:rPr>
                <w:sz w:val="24"/>
                <w:szCs w:val="24"/>
              </w:rPr>
            </w:pPr>
            <w:r w:rsidRPr="007343B0">
              <w:rPr>
                <w:sz w:val="24"/>
                <w:szCs w:val="24"/>
              </w:rPr>
              <w:t>ip address 14.14.0.1 255.255.255.0</w:t>
            </w:r>
          </w:p>
        </w:tc>
      </w:tr>
      <w:tr w:rsidR="00735057" w:rsidRPr="00735057" w14:paraId="7B6CEEC9" w14:textId="77777777" w:rsidTr="00735057">
        <w:tc>
          <w:tcPr>
            <w:tcW w:w="10024" w:type="dxa"/>
            <w:gridSpan w:val="2"/>
          </w:tcPr>
          <w:p w14:paraId="2E2C7ABA" w14:textId="11DAF130" w:rsidR="00735057" w:rsidRPr="00735057" w:rsidRDefault="00735057" w:rsidP="00735057">
            <w:pPr>
              <w:pStyle w:val="Cuerpo-PF"/>
              <w:rPr>
                <w:sz w:val="24"/>
                <w:szCs w:val="24"/>
              </w:rPr>
            </w:pPr>
            <w:r>
              <w:rPr>
                <w:sz w:val="24"/>
                <w:szCs w:val="24"/>
              </w:rPr>
              <w:t xml:space="preserve">Router </w:t>
            </w:r>
            <w:r w:rsidRPr="00735057">
              <w:rPr>
                <w:sz w:val="24"/>
                <w:szCs w:val="24"/>
              </w:rPr>
              <w:t>R</w:t>
            </w:r>
            <w:r>
              <w:rPr>
                <w:sz w:val="24"/>
                <w:szCs w:val="24"/>
              </w:rPr>
              <w:t>6</w:t>
            </w:r>
          </w:p>
        </w:tc>
      </w:tr>
      <w:tr w:rsidR="00735057" w:rsidRPr="00735057" w14:paraId="57E3CF31" w14:textId="77777777" w:rsidTr="00735057">
        <w:tc>
          <w:tcPr>
            <w:tcW w:w="5012" w:type="dxa"/>
          </w:tcPr>
          <w:p w14:paraId="1D117E39" w14:textId="0A4B3960" w:rsidR="00735057" w:rsidRPr="00735057" w:rsidRDefault="007343B0" w:rsidP="00735057">
            <w:pPr>
              <w:pStyle w:val="Cuerpo-PF"/>
              <w:rPr>
                <w:sz w:val="24"/>
                <w:szCs w:val="24"/>
              </w:rPr>
            </w:pPr>
            <w:r w:rsidRPr="007343B0">
              <w:rPr>
                <w:sz w:val="24"/>
                <w:szCs w:val="24"/>
              </w:rPr>
              <w:t>interface serial 0/0/1</w:t>
            </w:r>
          </w:p>
        </w:tc>
        <w:tc>
          <w:tcPr>
            <w:tcW w:w="5012" w:type="dxa"/>
          </w:tcPr>
          <w:p w14:paraId="43240515" w14:textId="32843E42" w:rsidR="00735057" w:rsidRPr="00735057" w:rsidRDefault="007343B0" w:rsidP="00735057">
            <w:pPr>
              <w:pStyle w:val="Cuerpo-PF"/>
              <w:rPr>
                <w:sz w:val="24"/>
                <w:szCs w:val="24"/>
              </w:rPr>
            </w:pPr>
            <w:r w:rsidRPr="007343B0">
              <w:rPr>
                <w:sz w:val="24"/>
                <w:szCs w:val="24"/>
              </w:rPr>
              <w:t>ip address 14.14.0.2 255.255.255.0</w:t>
            </w:r>
          </w:p>
        </w:tc>
      </w:tr>
      <w:tr w:rsidR="00735057" w:rsidRPr="00735057" w14:paraId="4354BA7F" w14:textId="77777777" w:rsidTr="00735057">
        <w:tc>
          <w:tcPr>
            <w:tcW w:w="5012" w:type="dxa"/>
          </w:tcPr>
          <w:p w14:paraId="59907F77" w14:textId="53B673C5" w:rsidR="00735057" w:rsidRPr="00735057" w:rsidRDefault="007343B0" w:rsidP="00735057">
            <w:pPr>
              <w:pStyle w:val="Cuerpo-PF"/>
              <w:tabs>
                <w:tab w:val="left" w:pos="1031"/>
              </w:tabs>
              <w:rPr>
                <w:sz w:val="24"/>
                <w:szCs w:val="24"/>
              </w:rPr>
            </w:pPr>
            <w:r w:rsidRPr="007343B0">
              <w:rPr>
                <w:sz w:val="24"/>
                <w:szCs w:val="24"/>
              </w:rPr>
              <w:t>interface serial 0/0/0</w:t>
            </w:r>
          </w:p>
        </w:tc>
        <w:tc>
          <w:tcPr>
            <w:tcW w:w="5012" w:type="dxa"/>
          </w:tcPr>
          <w:p w14:paraId="1776CAF4" w14:textId="1E275401" w:rsidR="00735057" w:rsidRPr="00735057" w:rsidRDefault="007343B0" w:rsidP="00735057">
            <w:pPr>
              <w:pStyle w:val="Cuerpo-PF"/>
              <w:rPr>
                <w:sz w:val="24"/>
                <w:szCs w:val="24"/>
              </w:rPr>
            </w:pPr>
            <w:r w:rsidRPr="007343B0">
              <w:rPr>
                <w:sz w:val="24"/>
                <w:szCs w:val="24"/>
              </w:rPr>
              <w:t>ip address 15.15.0.1 255.255.255.0</w:t>
            </w:r>
          </w:p>
        </w:tc>
      </w:tr>
      <w:tr w:rsidR="00735057" w:rsidRPr="00735057" w14:paraId="6321A2B0" w14:textId="77777777" w:rsidTr="00735057">
        <w:tc>
          <w:tcPr>
            <w:tcW w:w="10024" w:type="dxa"/>
            <w:gridSpan w:val="2"/>
          </w:tcPr>
          <w:p w14:paraId="24837B65" w14:textId="5D244F08" w:rsidR="00735057" w:rsidRPr="00735057" w:rsidRDefault="00735057" w:rsidP="00735057">
            <w:pPr>
              <w:pStyle w:val="Cuerpo-PF"/>
              <w:rPr>
                <w:sz w:val="24"/>
                <w:szCs w:val="24"/>
              </w:rPr>
            </w:pPr>
            <w:r>
              <w:rPr>
                <w:sz w:val="24"/>
                <w:szCs w:val="24"/>
              </w:rPr>
              <w:t xml:space="preserve">Router </w:t>
            </w:r>
            <w:r w:rsidRPr="00735057">
              <w:rPr>
                <w:sz w:val="24"/>
                <w:szCs w:val="24"/>
              </w:rPr>
              <w:t>R</w:t>
            </w:r>
            <w:r>
              <w:rPr>
                <w:sz w:val="24"/>
                <w:szCs w:val="24"/>
              </w:rPr>
              <w:t>7</w:t>
            </w:r>
          </w:p>
        </w:tc>
      </w:tr>
      <w:tr w:rsidR="00735057" w:rsidRPr="00735057" w14:paraId="4FC2DD54" w14:textId="77777777" w:rsidTr="00735057">
        <w:tc>
          <w:tcPr>
            <w:tcW w:w="5012" w:type="dxa"/>
          </w:tcPr>
          <w:p w14:paraId="1C6B2157" w14:textId="77EE983A" w:rsidR="00735057" w:rsidRPr="00735057" w:rsidRDefault="007343B0" w:rsidP="00735057">
            <w:pPr>
              <w:pStyle w:val="Cuerpo-PF"/>
              <w:rPr>
                <w:sz w:val="24"/>
                <w:szCs w:val="24"/>
              </w:rPr>
            </w:pPr>
            <w:r w:rsidRPr="007343B0">
              <w:rPr>
                <w:sz w:val="24"/>
                <w:szCs w:val="24"/>
              </w:rPr>
              <w:t>interface serial 0/0/1</w:t>
            </w:r>
          </w:p>
        </w:tc>
        <w:tc>
          <w:tcPr>
            <w:tcW w:w="5012" w:type="dxa"/>
          </w:tcPr>
          <w:p w14:paraId="54EAD38E" w14:textId="0C5DBFE9" w:rsidR="00735057" w:rsidRPr="00735057" w:rsidRDefault="007343B0" w:rsidP="00735057">
            <w:pPr>
              <w:pStyle w:val="Cuerpo-PF"/>
              <w:rPr>
                <w:sz w:val="24"/>
                <w:szCs w:val="24"/>
              </w:rPr>
            </w:pPr>
            <w:r w:rsidRPr="007343B0">
              <w:rPr>
                <w:sz w:val="24"/>
                <w:szCs w:val="24"/>
              </w:rPr>
              <w:t>ip address 15.15.0.2 255.255.255.0</w:t>
            </w:r>
          </w:p>
        </w:tc>
      </w:tr>
      <w:tr w:rsidR="00735057" w:rsidRPr="00735057" w14:paraId="14361229" w14:textId="77777777" w:rsidTr="00735057">
        <w:tc>
          <w:tcPr>
            <w:tcW w:w="10024" w:type="dxa"/>
            <w:gridSpan w:val="2"/>
          </w:tcPr>
          <w:p w14:paraId="3579942B" w14:textId="273378A2" w:rsidR="00735057" w:rsidRPr="00735057" w:rsidRDefault="00735057" w:rsidP="00735057">
            <w:pPr>
              <w:pStyle w:val="Cuerpo-PF"/>
              <w:rPr>
                <w:sz w:val="24"/>
                <w:szCs w:val="24"/>
              </w:rPr>
            </w:pPr>
            <w:r>
              <w:rPr>
                <w:sz w:val="24"/>
                <w:szCs w:val="24"/>
              </w:rPr>
              <w:t xml:space="preserve">Router </w:t>
            </w:r>
            <w:r w:rsidRPr="00735057">
              <w:rPr>
                <w:sz w:val="24"/>
                <w:szCs w:val="24"/>
              </w:rPr>
              <w:t>R</w:t>
            </w:r>
            <w:r>
              <w:rPr>
                <w:sz w:val="24"/>
                <w:szCs w:val="24"/>
              </w:rPr>
              <w:t>8</w:t>
            </w:r>
          </w:p>
        </w:tc>
      </w:tr>
      <w:tr w:rsidR="00735057" w:rsidRPr="00735057" w14:paraId="344D0048" w14:textId="77777777" w:rsidTr="00735057">
        <w:tc>
          <w:tcPr>
            <w:tcW w:w="5012" w:type="dxa"/>
          </w:tcPr>
          <w:p w14:paraId="79636EE1" w14:textId="1E3478ED" w:rsidR="00735057" w:rsidRPr="00735057" w:rsidRDefault="007343B0" w:rsidP="00735057">
            <w:pPr>
              <w:pStyle w:val="Cuerpo-PF"/>
              <w:rPr>
                <w:sz w:val="24"/>
                <w:szCs w:val="24"/>
              </w:rPr>
            </w:pPr>
            <w:r w:rsidRPr="007343B0">
              <w:rPr>
                <w:sz w:val="24"/>
                <w:szCs w:val="24"/>
              </w:rPr>
              <w:t>interface serial 0/0/1</w:t>
            </w:r>
          </w:p>
        </w:tc>
        <w:tc>
          <w:tcPr>
            <w:tcW w:w="5012" w:type="dxa"/>
          </w:tcPr>
          <w:p w14:paraId="76A1B295" w14:textId="149A02B1" w:rsidR="00735057" w:rsidRPr="00735057" w:rsidRDefault="007343B0" w:rsidP="00735057">
            <w:pPr>
              <w:pStyle w:val="Cuerpo-PF"/>
              <w:rPr>
                <w:sz w:val="24"/>
                <w:szCs w:val="24"/>
              </w:rPr>
            </w:pPr>
            <w:r w:rsidRPr="007343B0">
              <w:rPr>
                <w:sz w:val="24"/>
                <w:szCs w:val="24"/>
              </w:rPr>
              <w:t>ip address 18.18.0.2 255.255.255.0</w:t>
            </w:r>
          </w:p>
        </w:tc>
      </w:tr>
      <w:tr w:rsidR="00735057" w:rsidRPr="00735057" w14:paraId="62762A6C" w14:textId="77777777" w:rsidTr="00735057">
        <w:tc>
          <w:tcPr>
            <w:tcW w:w="5012" w:type="dxa"/>
          </w:tcPr>
          <w:p w14:paraId="09109144" w14:textId="09289F02" w:rsidR="00735057" w:rsidRPr="00735057" w:rsidRDefault="007343B0" w:rsidP="00735057">
            <w:pPr>
              <w:pStyle w:val="Cuerpo-PF"/>
              <w:rPr>
                <w:sz w:val="24"/>
                <w:szCs w:val="24"/>
              </w:rPr>
            </w:pPr>
            <w:r w:rsidRPr="007343B0">
              <w:rPr>
                <w:sz w:val="24"/>
                <w:szCs w:val="24"/>
              </w:rPr>
              <w:t>interface serial 0/1/0</w:t>
            </w:r>
          </w:p>
        </w:tc>
        <w:tc>
          <w:tcPr>
            <w:tcW w:w="5012" w:type="dxa"/>
          </w:tcPr>
          <w:p w14:paraId="5BA19FA3" w14:textId="5A99F480" w:rsidR="00735057" w:rsidRPr="00735057" w:rsidRDefault="007343B0" w:rsidP="00735057">
            <w:pPr>
              <w:pStyle w:val="Cuerpo-PF"/>
              <w:rPr>
                <w:sz w:val="24"/>
                <w:szCs w:val="24"/>
              </w:rPr>
            </w:pPr>
            <w:r w:rsidRPr="007343B0">
              <w:rPr>
                <w:sz w:val="24"/>
                <w:szCs w:val="24"/>
              </w:rPr>
              <w:t>ip address 16.16.0.2 255.255.255.0</w:t>
            </w:r>
          </w:p>
        </w:tc>
      </w:tr>
      <w:tr w:rsidR="007343B0" w:rsidRPr="00735057" w14:paraId="30CFDAB3" w14:textId="77777777" w:rsidTr="00735057">
        <w:tc>
          <w:tcPr>
            <w:tcW w:w="5012" w:type="dxa"/>
          </w:tcPr>
          <w:p w14:paraId="36E646C9" w14:textId="656EC6B7" w:rsidR="007343B0" w:rsidRPr="00735057" w:rsidRDefault="007343B0" w:rsidP="00735057">
            <w:pPr>
              <w:pStyle w:val="Cuerpo-PF"/>
              <w:rPr>
                <w:sz w:val="24"/>
                <w:szCs w:val="24"/>
              </w:rPr>
            </w:pPr>
            <w:r w:rsidRPr="007343B0">
              <w:rPr>
                <w:sz w:val="24"/>
                <w:szCs w:val="24"/>
              </w:rPr>
              <w:t>interface serial 0/1/1</w:t>
            </w:r>
          </w:p>
        </w:tc>
        <w:tc>
          <w:tcPr>
            <w:tcW w:w="5012" w:type="dxa"/>
          </w:tcPr>
          <w:p w14:paraId="3B366510" w14:textId="198776DF" w:rsidR="007343B0" w:rsidRPr="00735057" w:rsidRDefault="007343B0" w:rsidP="007343B0">
            <w:pPr>
              <w:pStyle w:val="Cuerpo-PF"/>
              <w:rPr>
                <w:sz w:val="24"/>
                <w:szCs w:val="24"/>
              </w:rPr>
            </w:pPr>
            <w:r w:rsidRPr="007343B0">
              <w:rPr>
                <w:sz w:val="24"/>
                <w:szCs w:val="24"/>
              </w:rPr>
              <w:t>ip address 17.17.0.2 255.255.255.0</w:t>
            </w:r>
          </w:p>
        </w:tc>
      </w:tr>
    </w:tbl>
    <w:p w14:paraId="63C569FA" w14:textId="277F9A14" w:rsidR="00735057" w:rsidRDefault="00735057" w:rsidP="00EA58BE">
      <w:pPr>
        <w:pStyle w:val="Cuerpo-PF"/>
      </w:pPr>
    </w:p>
    <w:tbl>
      <w:tblPr>
        <w:tblStyle w:val="Tablaconcuadrcula"/>
        <w:tblW w:w="0" w:type="auto"/>
        <w:tblLook w:val="04A0" w:firstRow="1" w:lastRow="0" w:firstColumn="1" w:lastColumn="0" w:noHBand="0" w:noVBand="1"/>
      </w:tblPr>
      <w:tblGrid>
        <w:gridCol w:w="10024"/>
      </w:tblGrid>
      <w:tr w:rsidR="007343B0" w14:paraId="438F6641" w14:textId="77777777" w:rsidTr="007343B0">
        <w:tc>
          <w:tcPr>
            <w:tcW w:w="10024" w:type="dxa"/>
          </w:tcPr>
          <w:p w14:paraId="37FEC319" w14:textId="00165AAD" w:rsidR="007343B0" w:rsidRPr="007343B0" w:rsidRDefault="007343B0" w:rsidP="007343B0">
            <w:pPr>
              <w:pStyle w:val="Cuerpo-PF"/>
              <w:jc w:val="center"/>
              <w:rPr>
                <w:b/>
                <w:bCs/>
                <w:sz w:val="24"/>
                <w:szCs w:val="20"/>
              </w:rPr>
            </w:pPr>
            <w:r w:rsidRPr="007343B0">
              <w:rPr>
                <w:b/>
                <w:bCs/>
                <w:sz w:val="24"/>
                <w:szCs w:val="20"/>
              </w:rPr>
              <w:t>Iproute default</w:t>
            </w:r>
          </w:p>
        </w:tc>
      </w:tr>
      <w:tr w:rsidR="007343B0" w14:paraId="440F3056" w14:textId="77777777" w:rsidTr="007343B0">
        <w:tc>
          <w:tcPr>
            <w:tcW w:w="10024" w:type="dxa"/>
          </w:tcPr>
          <w:p w14:paraId="18104AB8" w14:textId="29615DB4" w:rsidR="007343B0" w:rsidRPr="007343B0" w:rsidRDefault="007343B0" w:rsidP="007343B0">
            <w:pPr>
              <w:pStyle w:val="Cuerpo-PF"/>
              <w:rPr>
                <w:sz w:val="24"/>
                <w:szCs w:val="20"/>
              </w:rPr>
            </w:pPr>
            <w:r w:rsidRPr="007343B0">
              <w:rPr>
                <w:sz w:val="24"/>
                <w:szCs w:val="20"/>
              </w:rPr>
              <w:t>RCLIENTE R8</w:t>
            </w:r>
          </w:p>
        </w:tc>
      </w:tr>
      <w:tr w:rsidR="007343B0" w14:paraId="3D1C018F" w14:textId="77777777" w:rsidTr="007343B0">
        <w:tc>
          <w:tcPr>
            <w:tcW w:w="10024" w:type="dxa"/>
          </w:tcPr>
          <w:p w14:paraId="15BE35A0" w14:textId="175479D7" w:rsidR="007343B0" w:rsidRPr="007343B0" w:rsidRDefault="007343B0" w:rsidP="007343B0">
            <w:pPr>
              <w:pStyle w:val="Cuerpo-PF"/>
              <w:jc w:val="right"/>
              <w:rPr>
                <w:sz w:val="24"/>
                <w:szCs w:val="20"/>
              </w:rPr>
            </w:pPr>
            <w:r w:rsidRPr="007343B0">
              <w:rPr>
                <w:sz w:val="24"/>
                <w:szCs w:val="20"/>
              </w:rPr>
              <w:t>ip route 0.0.0.0 0.0.0.0 19.19.0.2</w:t>
            </w:r>
          </w:p>
        </w:tc>
      </w:tr>
      <w:tr w:rsidR="007343B0" w14:paraId="72673C1F" w14:textId="77777777" w:rsidTr="007343B0">
        <w:tc>
          <w:tcPr>
            <w:tcW w:w="10024" w:type="dxa"/>
          </w:tcPr>
          <w:p w14:paraId="76749AE5" w14:textId="1ED2F078" w:rsidR="007343B0" w:rsidRPr="007343B0" w:rsidRDefault="007343B0" w:rsidP="007343B0">
            <w:pPr>
              <w:pStyle w:val="Cuerpo-PF"/>
              <w:rPr>
                <w:sz w:val="24"/>
                <w:szCs w:val="20"/>
              </w:rPr>
            </w:pPr>
            <w:r w:rsidRPr="007343B0">
              <w:rPr>
                <w:sz w:val="24"/>
                <w:szCs w:val="20"/>
              </w:rPr>
              <w:t>R1</w:t>
            </w:r>
          </w:p>
        </w:tc>
      </w:tr>
      <w:tr w:rsidR="007343B0" w14:paraId="5E5CA898" w14:textId="77777777" w:rsidTr="007343B0">
        <w:tc>
          <w:tcPr>
            <w:tcW w:w="10024" w:type="dxa"/>
          </w:tcPr>
          <w:p w14:paraId="7D7A780E" w14:textId="1D5FEA63" w:rsidR="007343B0" w:rsidRPr="007343B0" w:rsidRDefault="007343B0" w:rsidP="007343B0">
            <w:pPr>
              <w:pStyle w:val="Cuerpo-PF"/>
              <w:jc w:val="right"/>
              <w:rPr>
                <w:sz w:val="24"/>
                <w:szCs w:val="20"/>
              </w:rPr>
            </w:pPr>
            <w:r w:rsidRPr="007343B0">
              <w:rPr>
                <w:sz w:val="24"/>
                <w:szCs w:val="20"/>
              </w:rPr>
              <w:t>ip route 0.0.0.0 0.0.0.0 18.18.0.2</w:t>
            </w:r>
          </w:p>
        </w:tc>
      </w:tr>
      <w:tr w:rsidR="007343B0" w14:paraId="1BD04688" w14:textId="77777777" w:rsidTr="007343B0">
        <w:tc>
          <w:tcPr>
            <w:tcW w:w="10024" w:type="dxa"/>
          </w:tcPr>
          <w:p w14:paraId="23BCC4A2" w14:textId="03AF93B0" w:rsidR="007343B0" w:rsidRPr="007343B0" w:rsidRDefault="007343B0" w:rsidP="007343B0">
            <w:pPr>
              <w:pStyle w:val="Cuerpo-PF"/>
              <w:rPr>
                <w:sz w:val="24"/>
                <w:szCs w:val="20"/>
              </w:rPr>
            </w:pPr>
            <w:r w:rsidRPr="007343B0">
              <w:rPr>
                <w:sz w:val="24"/>
                <w:szCs w:val="20"/>
              </w:rPr>
              <w:t>R2</w:t>
            </w:r>
          </w:p>
        </w:tc>
      </w:tr>
      <w:tr w:rsidR="007343B0" w14:paraId="36008B83" w14:textId="77777777" w:rsidTr="007343B0">
        <w:tc>
          <w:tcPr>
            <w:tcW w:w="10024" w:type="dxa"/>
          </w:tcPr>
          <w:p w14:paraId="202E946B" w14:textId="01C17180" w:rsidR="007343B0" w:rsidRPr="007343B0" w:rsidRDefault="007343B0" w:rsidP="007343B0">
            <w:pPr>
              <w:pStyle w:val="Cuerpo-PF"/>
              <w:jc w:val="right"/>
              <w:rPr>
                <w:sz w:val="24"/>
                <w:szCs w:val="20"/>
              </w:rPr>
            </w:pPr>
            <w:r w:rsidRPr="007343B0">
              <w:rPr>
                <w:sz w:val="24"/>
                <w:szCs w:val="20"/>
              </w:rPr>
              <w:t>ip route 0.0.0.0 0.0.0.0 16.16.0.2</w:t>
            </w:r>
          </w:p>
        </w:tc>
      </w:tr>
      <w:tr w:rsidR="007343B0" w14:paraId="495DA976" w14:textId="77777777" w:rsidTr="007343B0">
        <w:tc>
          <w:tcPr>
            <w:tcW w:w="10024" w:type="dxa"/>
          </w:tcPr>
          <w:p w14:paraId="4DF4F4BC" w14:textId="752BF591" w:rsidR="007343B0" w:rsidRPr="007343B0" w:rsidRDefault="007343B0" w:rsidP="007343B0">
            <w:pPr>
              <w:pStyle w:val="Cuerpo-PF"/>
              <w:rPr>
                <w:sz w:val="24"/>
                <w:szCs w:val="20"/>
              </w:rPr>
            </w:pPr>
            <w:r w:rsidRPr="007343B0">
              <w:rPr>
                <w:sz w:val="24"/>
                <w:szCs w:val="20"/>
              </w:rPr>
              <w:t>R3</w:t>
            </w:r>
          </w:p>
        </w:tc>
      </w:tr>
      <w:tr w:rsidR="007343B0" w14:paraId="559E4056" w14:textId="77777777" w:rsidTr="007343B0">
        <w:tc>
          <w:tcPr>
            <w:tcW w:w="10024" w:type="dxa"/>
          </w:tcPr>
          <w:p w14:paraId="293AF38D" w14:textId="3278B31D" w:rsidR="007343B0" w:rsidRPr="007343B0" w:rsidRDefault="007343B0" w:rsidP="007343B0">
            <w:pPr>
              <w:pStyle w:val="Cuerpo-PF"/>
              <w:jc w:val="right"/>
              <w:rPr>
                <w:sz w:val="24"/>
                <w:szCs w:val="20"/>
              </w:rPr>
            </w:pPr>
            <w:r w:rsidRPr="007343B0">
              <w:rPr>
                <w:sz w:val="24"/>
                <w:szCs w:val="20"/>
              </w:rPr>
              <w:t>ip route 0.0.0.0 0.0.0.0 17.17.0.2</w:t>
            </w:r>
          </w:p>
        </w:tc>
      </w:tr>
      <w:tr w:rsidR="007343B0" w14:paraId="4E3EEB9A" w14:textId="77777777" w:rsidTr="007343B0">
        <w:tc>
          <w:tcPr>
            <w:tcW w:w="10024" w:type="dxa"/>
          </w:tcPr>
          <w:p w14:paraId="5F43FC9D" w14:textId="3E510AFE" w:rsidR="007343B0" w:rsidRPr="007343B0" w:rsidRDefault="007343B0" w:rsidP="007343B0">
            <w:pPr>
              <w:pStyle w:val="Cuerpo-PF"/>
              <w:rPr>
                <w:sz w:val="24"/>
                <w:szCs w:val="20"/>
              </w:rPr>
            </w:pPr>
            <w:r w:rsidRPr="007343B0">
              <w:rPr>
                <w:sz w:val="24"/>
                <w:szCs w:val="20"/>
              </w:rPr>
              <w:t>R4</w:t>
            </w:r>
          </w:p>
        </w:tc>
      </w:tr>
      <w:tr w:rsidR="007343B0" w14:paraId="5E69FC89" w14:textId="77777777" w:rsidTr="000238FE">
        <w:tc>
          <w:tcPr>
            <w:tcW w:w="10024" w:type="dxa"/>
          </w:tcPr>
          <w:p w14:paraId="6939832B" w14:textId="42D64BA4" w:rsidR="007343B0" w:rsidRPr="007343B0" w:rsidRDefault="007343B0" w:rsidP="007343B0">
            <w:pPr>
              <w:pStyle w:val="Cuerpo-PF"/>
              <w:jc w:val="right"/>
              <w:rPr>
                <w:sz w:val="24"/>
                <w:szCs w:val="20"/>
              </w:rPr>
            </w:pPr>
            <w:r w:rsidRPr="007343B0">
              <w:rPr>
                <w:sz w:val="24"/>
                <w:szCs w:val="20"/>
              </w:rPr>
              <w:t>ip route 0.0.0.0 0.0.0.0 12.12.0.1</w:t>
            </w:r>
          </w:p>
        </w:tc>
      </w:tr>
      <w:tr w:rsidR="007343B0" w14:paraId="4EEA6B79" w14:textId="77777777" w:rsidTr="000238FE">
        <w:tc>
          <w:tcPr>
            <w:tcW w:w="10024" w:type="dxa"/>
          </w:tcPr>
          <w:p w14:paraId="2309ED89" w14:textId="27A377A7" w:rsidR="007343B0" w:rsidRPr="007343B0" w:rsidRDefault="007343B0" w:rsidP="007343B0">
            <w:pPr>
              <w:pStyle w:val="Cuerpo-PF"/>
              <w:rPr>
                <w:sz w:val="24"/>
                <w:szCs w:val="20"/>
              </w:rPr>
            </w:pPr>
            <w:r w:rsidRPr="007343B0">
              <w:rPr>
                <w:sz w:val="24"/>
                <w:szCs w:val="20"/>
              </w:rPr>
              <w:t>R5</w:t>
            </w:r>
          </w:p>
        </w:tc>
      </w:tr>
      <w:tr w:rsidR="007343B0" w14:paraId="6B486F71" w14:textId="77777777" w:rsidTr="000238FE">
        <w:tc>
          <w:tcPr>
            <w:tcW w:w="10024" w:type="dxa"/>
          </w:tcPr>
          <w:p w14:paraId="1229DE78" w14:textId="2B64FDC9" w:rsidR="007343B0" w:rsidRPr="007343B0" w:rsidRDefault="007343B0" w:rsidP="007343B0">
            <w:pPr>
              <w:pStyle w:val="Cuerpo-PF"/>
              <w:jc w:val="right"/>
              <w:rPr>
                <w:sz w:val="24"/>
                <w:szCs w:val="20"/>
              </w:rPr>
            </w:pPr>
            <w:r w:rsidRPr="007343B0">
              <w:rPr>
                <w:sz w:val="24"/>
                <w:szCs w:val="20"/>
              </w:rPr>
              <w:t>ip route 0.0.0.0 0.0.0.0 13.13.0.1</w:t>
            </w:r>
          </w:p>
        </w:tc>
      </w:tr>
      <w:tr w:rsidR="007343B0" w14:paraId="6BAD3BAB" w14:textId="77777777" w:rsidTr="000238FE">
        <w:tc>
          <w:tcPr>
            <w:tcW w:w="10024" w:type="dxa"/>
          </w:tcPr>
          <w:p w14:paraId="54E837B0" w14:textId="39B14004" w:rsidR="007343B0" w:rsidRPr="007343B0" w:rsidRDefault="007343B0" w:rsidP="007343B0">
            <w:pPr>
              <w:pStyle w:val="Cuerpo-PF"/>
              <w:rPr>
                <w:sz w:val="24"/>
                <w:szCs w:val="20"/>
              </w:rPr>
            </w:pPr>
            <w:r w:rsidRPr="007343B0">
              <w:rPr>
                <w:sz w:val="24"/>
                <w:szCs w:val="20"/>
              </w:rPr>
              <w:t>R6</w:t>
            </w:r>
          </w:p>
        </w:tc>
      </w:tr>
      <w:tr w:rsidR="007343B0" w14:paraId="2590F636" w14:textId="77777777" w:rsidTr="000238FE">
        <w:tc>
          <w:tcPr>
            <w:tcW w:w="10024" w:type="dxa"/>
          </w:tcPr>
          <w:p w14:paraId="6FD6FC10" w14:textId="54A66ADE" w:rsidR="007343B0" w:rsidRPr="007343B0" w:rsidRDefault="007343B0" w:rsidP="007343B0">
            <w:pPr>
              <w:pStyle w:val="Cuerpo-PF"/>
              <w:jc w:val="right"/>
              <w:rPr>
                <w:sz w:val="24"/>
                <w:szCs w:val="20"/>
              </w:rPr>
            </w:pPr>
            <w:r w:rsidRPr="007343B0">
              <w:rPr>
                <w:sz w:val="24"/>
                <w:szCs w:val="20"/>
              </w:rPr>
              <w:t>ip route 0.0.0.0 0.0.0.0 14.14.0.1</w:t>
            </w:r>
          </w:p>
        </w:tc>
      </w:tr>
      <w:tr w:rsidR="007343B0" w14:paraId="1BB58FC4" w14:textId="77777777" w:rsidTr="000238FE">
        <w:tc>
          <w:tcPr>
            <w:tcW w:w="10024" w:type="dxa"/>
          </w:tcPr>
          <w:p w14:paraId="45424DF5" w14:textId="3E7E9338" w:rsidR="007343B0" w:rsidRPr="007343B0" w:rsidRDefault="007343B0" w:rsidP="007343B0">
            <w:pPr>
              <w:pStyle w:val="Cuerpo-PF"/>
              <w:rPr>
                <w:sz w:val="24"/>
                <w:szCs w:val="20"/>
              </w:rPr>
            </w:pPr>
            <w:r w:rsidRPr="007343B0">
              <w:rPr>
                <w:sz w:val="24"/>
                <w:szCs w:val="20"/>
              </w:rPr>
              <w:t>R7</w:t>
            </w:r>
          </w:p>
        </w:tc>
      </w:tr>
      <w:tr w:rsidR="007343B0" w14:paraId="3604ECD5" w14:textId="77777777" w:rsidTr="000238FE">
        <w:tc>
          <w:tcPr>
            <w:tcW w:w="10024" w:type="dxa"/>
          </w:tcPr>
          <w:p w14:paraId="1F590AED" w14:textId="470DAE98" w:rsidR="007343B0" w:rsidRPr="007343B0" w:rsidRDefault="007343B0" w:rsidP="007343B0">
            <w:pPr>
              <w:pStyle w:val="Cuerpo-PF"/>
              <w:jc w:val="right"/>
              <w:rPr>
                <w:sz w:val="24"/>
                <w:szCs w:val="20"/>
              </w:rPr>
            </w:pPr>
            <w:r w:rsidRPr="007343B0">
              <w:rPr>
                <w:sz w:val="24"/>
                <w:szCs w:val="20"/>
              </w:rPr>
              <w:t>ip route 0.0.0.0 0.0.0.0 15.15.0.1</w:t>
            </w:r>
          </w:p>
        </w:tc>
      </w:tr>
    </w:tbl>
    <w:p w14:paraId="6546A736" w14:textId="77777777" w:rsidR="00735057" w:rsidRDefault="00735057" w:rsidP="00EA58BE">
      <w:pPr>
        <w:pStyle w:val="Cuerpo-PF"/>
      </w:pPr>
    </w:p>
    <w:tbl>
      <w:tblPr>
        <w:tblStyle w:val="Tablaconcuadrcula"/>
        <w:tblW w:w="0" w:type="auto"/>
        <w:tblLook w:val="04A0" w:firstRow="1" w:lastRow="0" w:firstColumn="1" w:lastColumn="0" w:noHBand="0" w:noVBand="1"/>
      </w:tblPr>
      <w:tblGrid>
        <w:gridCol w:w="5012"/>
        <w:gridCol w:w="5012"/>
      </w:tblGrid>
      <w:tr w:rsidR="00C649B3" w:rsidRPr="00735057" w14:paraId="40046906" w14:textId="77777777" w:rsidTr="000238FE">
        <w:tc>
          <w:tcPr>
            <w:tcW w:w="10024" w:type="dxa"/>
            <w:gridSpan w:val="2"/>
          </w:tcPr>
          <w:p w14:paraId="168323E3" w14:textId="2EB4DC27" w:rsidR="00C649B3" w:rsidRPr="00735057" w:rsidRDefault="00C649B3" w:rsidP="000238FE">
            <w:pPr>
              <w:pStyle w:val="Cuerpo-PF"/>
              <w:jc w:val="center"/>
              <w:rPr>
                <w:b/>
                <w:bCs/>
                <w:sz w:val="24"/>
                <w:szCs w:val="24"/>
              </w:rPr>
            </w:pPr>
            <w:r>
              <w:rPr>
                <w:b/>
                <w:bCs/>
                <w:sz w:val="24"/>
                <w:szCs w:val="24"/>
              </w:rPr>
              <w:t>Subinterfaces</w:t>
            </w:r>
          </w:p>
        </w:tc>
      </w:tr>
      <w:tr w:rsidR="00C649B3" w:rsidRPr="00735057" w14:paraId="4505EE4A" w14:textId="77777777" w:rsidTr="000238FE">
        <w:tc>
          <w:tcPr>
            <w:tcW w:w="5012" w:type="dxa"/>
          </w:tcPr>
          <w:p w14:paraId="043DCF71" w14:textId="6B5B8E01" w:rsidR="00C649B3" w:rsidRPr="00735057" w:rsidRDefault="00DD7BBA" w:rsidP="000238FE">
            <w:pPr>
              <w:pStyle w:val="Cuerpo-PF"/>
              <w:jc w:val="center"/>
              <w:rPr>
                <w:i/>
                <w:iCs/>
                <w:sz w:val="24"/>
                <w:szCs w:val="24"/>
              </w:rPr>
            </w:pPr>
            <w:r>
              <w:rPr>
                <w:i/>
                <w:iCs/>
                <w:sz w:val="24"/>
                <w:szCs w:val="24"/>
              </w:rPr>
              <w:t>subinterface</w:t>
            </w:r>
          </w:p>
        </w:tc>
        <w:tc>
          <w:tcPr>
            <w:tcW w:w="5012" w:type="dxa"/>
          </w:tcPr>
          <w:p w14:paraId="524BE7BC" w14:textId="77777777" w:rsidR="00C649B3" w:rsidRPr="00735057" w:rsidRDefault="00C649B3" w:rsidP="000238FE">
            <w:pPr>
              <w:pStyle w:val="Cuerpo-PF"/>
              <w:jc w:val="center"/>
              <w:rPr>
                <w:i/>
                <w:iCs/>
                <w:sz w:val="24"/>
                <w:szCs w:val="24"/>
              </w:rPr>
            </w:pPr>
            <w:r w:rsidRPr="00735057">
              <w:rPr>
                <w:i/>
                <w:iCs/>
                <w:sz w:val="24"/>
                <w:szCs w:val="24"/>
              </w:rPr>
              <w:t>ip address</w:t>
            </w:r>
          </w:p>
        </w:tc>
      </w:tr>
      <w:tr w:rsidR="00C649B3" w:rsidRPr="00735057" w14:paraId="242F0083" w14:textId="77777777" w:rsidTr="000238FE">
        <w:tc>
          <w:tcPr>
            <w:tcW w:w="10024" w:type="dxa"/>
            <w:gridSpan w:val="2"/>
          </w:tcPr>
          <w:p w14:paraId="0F93624E" w14:textId="6C953863" w:rsidR="00C649B3" w:rsidRPr="00735057" w:rsidRDefault="00C649B3" w:rsidP="000238FE">
            <w:pPr>
              <w:pStyle w:val="Cuerpo-PF"/>
              <w:rPr>
                <w:sz w:val="24"/>
                <w:szCs w:val="24"/>
              </w:rPr>
            </w:pPr>
            <w:r>
              <w:rPr>
                <w:sz w:val="24"/>
                <w:szCs w:val="24"/>
              </w:rPr>
              <w:t>R1</w:t>
            </w:r>
          </w:p>
        </w:tc>
      </w:tr>
      <w:tr w:rsidR="00C649B3" w:rsidRPr="00735057" w14:paraId="2A8DF7F7" w14:textId="77777777" w:rsidTr="000238FE">
        <w:tc>
          <w:tcPr>
            <w:tcW w:w="5012" w:type="dxa"/>
          </w:tcPr>
          <w:p w14:paraId="3A336194" w14:textId="040A1347" w:rsidR="00C649B3" w:rsidRPr="00735057" w:rsidRDefault="00DD7BBA" w:rsidP="000238FE">
            <w:pPr>
              <w:pStyle w:val="Cuerpo-PF"/>
              <w:rPr>
                <w:sz w:val="24"/>
                <w:szCs w:val="24"/>
              </w:rPr>
            </w:pPr>
            <w:r w:rsidRPr="00DD7BBA">
              <w:rPr>
                <w:sz w:val="24"/>
                <w:szCs w:val="24"/>
              </w:rPr>
              <w:t>interface fastethernet 0/0.100</w:t>
            </w:r>
          </w:p>
        </w:tc>
        <w:tc>
          <w:tcPr>
            <w:tcW w:w="5012" w:type="dxa"/>
          </w:tcPr>
          <w:p w14:paraId="60334940" w14:textId="61EA6982" w:rsidR="00C649B3" w:rsidRPr="00735057" w:rsidRDefault="00DD7BBA" w:rsidP="000238FE">
            <w:pPr>
              <w:pStyle w:val="Cuerpo-PF"/>
              <w:rPr>
                <w:sz w:val="24"/>
                <w:szCs w:val="24"/>
              </w:rPr>
            </w:pPr>
            <w:r w:rsidRPr="00DD7BBA">
              <w:rPr>
                <w:sz w:val="24"/>
                <w:szCs w:val="24"/>
              </w:rPr>
              <w:t>ip address 192.168.0.6 255.255.255.248</w:t>
            </w:r>
          </w:p>
        </w:tc>
      </w:tr>
      <w:tr w:rsidR="00C649B3" w:rsidRPr="00735057" w14:paraId="4E9DD71E" w14:textId="77777777" w:rsidTr="000238FE">
        <w:tc>
          <w:tcPr>
            <w:tcW w:w="5012" w:type="dxa"/>
          </w:tcPr>
          <w:p w14:paraId="236E7ECC" w14:textId="64627CAD" w:rsidR="00C649B3" w:rsidRPr="007343B0" w:rsidRDefault="00DD7BBA" w:rsidP="000238FE">
            <w:pPr>
              <w:pStyle w:val="Cuerpo-PF"/>
              <w:rPr>
                <w:sz w:val="24"/>
                <w:szCs w:val="24"/>
              </w:rPr>
            </w:pPr>
            <w:r w:rsidRPr="00DD7BBA">
              <w:rPr>
                <w:sz w:val="24"/>
                <w:szCs w:val="24"/>
              </w:rPr>
              <w:t>interface fastethernet 0/0.101</w:t>
            </w:r>
          </w:p>
        </w:tc>
        <w:tc>
          <w:tcPr>
            <w:tcW w:w="5012" w:type="dxa"/>
          </w:tcPr>
          <w:p w14:paraId="61031733" w14:textId="57E3D10A" w:rsidR="00C649B3" w:rsidRPr="007343B0" w:rsidRDefault="00DD7BBA" w:rsidP="000238FE">
            <w:pPr>
              <w:pStyle w:val="Cuerpo-PF"/>
              <w:rPr>
                <w:sz w:val="24"/>
                <w:szCs w:val="24"/>
              </w:rPr>
            </w:pPr>
            <w:r w:rsidRPr="00DD7BBA">
              <w:rPr>
                <w:sz w:val="24"/>
                <w:szCs w:val="24"/>
              </w:rPr>
              <w:t>ip address 192.168.0.14 255.255.255.248</w:t>
            </w:r>
          </w:p>
        </w:tc>
      </w:tr>
      <w:tr w:rsidR="00DD7BBA" w:rsidRPr="00735057" w14:paraId="475CFB30" w14:textId="77777777" w:rsidTr="000238FE">
        <w:tc>
          <w:tcPr>
            <w:tcW w:w="5012" w:type="dxa"/>
          </w:tcPr>
          <w:p w14:paraId="183EF533" w14:textId="4AE1786F" w:rsidR="00DD7BBA" w:rsidRPr="00DD7BBA" w:rsidRDefault="00DD7BBA" w:rsidP="000238FE">
            <w:pPr>
              <w:pStyle w:val="Cuerpo-PF"/>
              <w:rPr>
                <w:sz w:val="24"/>
                <w:szCs w:val="24"/>
              </w:rPr>
            </w:pPr>
            <w:r w:rsidRPr="00DD7BBA">
              <w:rPr>
                <w:sz w:val="24"/>
                <w:szCs w:val="24"/>
              </w:rPr>
              <w:t>interface fastethernet 0/0.102</w:t>
            </w:r>
          </w:p>
        </w:tc>
        <w:tc>
          <w:tcPr>
            <w:tcW w:w="5012" w:type="dxa"/>
          </w:tcPr>
          <w:p w14:paraId="42516358" w14:textId="78C2BA17" w:rsidR="00DD7BBA" w:rsidRPr="00DD7BBA" w:rsidRDefault="00DD7BBA" w:rsidP="00DD7BBA">
            <w:pPr>
              <w:pStyle w:val="Cuerpo-PF"/>
              <w:rPr>
                <w:sz w:val="24"/>
                <w:szCs w:val="24"/>
              </w:rPr>
            </w:pPr>
            <w:r w:rsidRPr="00DD7BBA">
              <w:rPr>
                <w:sz w:val="24"/>
                <w:szCs w:val="24"/>
              </w:rPr>
              <w:t>ip address 192.168.0.22 255.255.255.248</w:t>
            </w:r>
          </w:p>
        </w:tc>
      </w:tr>
      <w:tr w:rsidR="00DD7BBA" w:rsidRPr="00735057" w14:paraId="73F5EE17" w14:textId="77777777" w:rsidTr="000238FE">
        <w:tc>
          <w:tcPr>
            <w:tcW w:w="5012" w:type="dxa"/>
          </w:tcPr>
          <w:p w14:paraId="4B255906" w14:textId="5ABE0D06" w:rsidR="00DD7BBA" w:rsidRPr="00DD7BBA" w:rsidRDefault="00DD7BBA" w:rsidP="000238FE">
            <w:pPr>
              <w:pStyle w:val="Cuerpo-PF"/>
              <w:rPr>
                <w:sz w:val="24"/>
                <w:szCs w:val="24"/>
              </w:rPr>
            </w:pPr>
            <w:r w:rsidRPr="00DD7BBA">
              <w:rPr>
                <w:sz w:val="24"/>
                <w:szCs w:val="24"/>
              </w:rPr>
              <w:t>interface fastethernet 0/0.103</w:t>
            </w:r>
          </w:p>
        </w:tc>
        <w:tc>
          <w:tcPr>
            <w:tcW w:w="5012" w:type="dxa"/>
          </w:tcPr>
          <w:p w14:paraId="72D51790" w14:textId="703EC2C5" w:rsidR="00DD7BBA" w:rsidRPr="00DD7BBA" w:rsidRDefault="00DD7BBA" w:rsidP="000238FE">
            <w:pPr>
              <w:pStyle w:val="Cuerpo-PF"/>
              <w:rPr>
                <w:sz w:val="24"/>
                <w:szCs w:val="24"/>
              </w:rPr>
            </w:pPr>
            <w:r w:rsidRPr="00DD7BBA">
              <w:rPr>
                <w:sz w:val="24"/>
                <w:szCs w:val="24"/>
              </w:rPr>
              <w:t xml:space="preserve">ip address 192.168.0.30 255.255.255.248  </w:t>
            </w:r>
          </w:p>
        </w:tc>
      </w:tr>
      <w:tr w:rsidR="00DD7BBA" w:rsidRPr="00735057" w14:paraId="1E22C3D1" w14:textId="77777777" w:rsidTr="000238FE">
        <w:tc>
          <w:tcPr>
            <w:tcW w:w="5012" w:type="dxa"/>
          </w:tcPr>
          <w:p w14:paraId="0E6D825F" w14:textId="6E962A15" w:rsidR="00DD7BBA" w:rsidRPr="00DD7BBA" w:rsidRDefault="00DD7BBA" w:rsidP="000238FE">
            <w:pPr>
              <w:pStyle w:val="Cuerpo-PF"/>
              <w:rPr>
                <w:sz w:val="24"/>
                <w:szCs w:val="24"/>
              </w:rPr>
            </w:pPr>
            <w:r w:rsidRPr="00DD7BBA">
              <w:rPr>
                <w:sz w:val="24"/>
                <w:szCs w:val="24"/>
              </w:rPr>
              <w:t>interface fastethernet 0/0.104</w:t>
            </w:r>
          </w:p>
        </w:tc>
        <w:tc>
          <w:tcPr>
            <w:tcW w:w="5012" w:type="dxa"/>
          </w:tcPr>
          <w:p w14:paraId="1A2F281E" w14:textId="3FB238B8" w:rsidR="00DD7BBA" w:rsidRPr="00DD7BBA" w:rsidRDefault="00DD7BBA" w:rsidP="000238FE">
            <w:pPr>
              <w:pStyle w:val="Cuerpo-PF"/>
              <w:rPr>
                <w:sz w:val="24"/>
                <w:szCs w:val="24"/>
              </w:rPr>
            </w:pPr>
            <w:r w:rsidRPr="00DD7BBA">
              <w:rPr>
                <w:sz w:val="24"/>
                <w:szCs w:val="24"/>
              </w:rPr>
              <w:t>ip address 192.168.0.38 255.255.255.248</w:t>
            </w:r>
          </w:p>
        </w:tc>
      </w:tr>
      <w:tr w:rsidR="00DD7BBA" w:rsidRPr="00735057" w14:paraId="5809AB1B" w14:textId="77777777" w:rsidTr="000238FE">
        <w:tc>
          <w:tcPr>
            <w:tcW w:w="5012" w:type="dxa"/>
          </w:tcPr>
          <w:p w14:paraId="305AB27C" w14:textId="65D236DE" w:rsidR="00DD7BBA" w:rsidRPr="00DD7BBA" w:rsidRDefault="00DD7BBA" w:rsidP="000238FE">
            <w:pPr>
              <w:pStyle w:val="Cuerpo-PF"/>
              <w:rPr>
                <w:sz w:val="24"/>
                <w:szCs w:val="24"/>
              </w:rPr>
            </w:pPr>
            <w:r w:rsidRPr="00DD7BBA">
              <w:rPr>
                <w:sz w:val="24"/>
                <w:szCs w:val="24"/>
              </w:rPr>
              <w:t>interface fastethernet 0/0.105</w:t>
            </w:r>
          </w:p>
        </w:tc>
        <w:tc>
          <w:tcPr>
            <w:tcW w:w="5012" w:type="dxa"/>
          </w:tcPr>
          <w:p w14:paraId="227E081B" w14:textId="14937481" w:rsidR="00DD7BBA" w:rsidRPr="00DD7BBA" w:rsidRDefault="00DD7BBA" w:rsidP="000238FE">
            <w:pPr>
              <w:pStyle w:val="Cuerpo-PF"/>
              <w:rPr>
                <w:sz w:val="24"/>
                <w:szCs w:val="24"/>
              </w:rPr>
            </w:pPr>
            <w:r w:rsidRPr="00DD7BBA">
              <w:rPr>
                <w:sz w:val="24"/>
                <w:szCs w:val="24"/>
              </w:rPr>
              <w:t>ip address 192.168.0.46 255.255.255.248</w:t>
            </w:r>
          </w:p>
        </w:tc>
      </w:tr>
      <w:tr w:rsidR="00DD7BBA" w:rsidRPr="00735057" w14:paraId="3B76595F" w14:textId="77777777" w:rsidTr="000238FE">
        <w:tc>
          <w:tcPr>
            <w:tcW w:w="5012" w:type="dxa"/>
          </w:tcPr>
          <w:p w14:paraId="17015E78" w14:textId="35CB4591" w:rsidR="00DD7BBA" w:rsidRPr="00DD7BBA" w:rsidRDefault="00DD7BBA" w:rsidP="000238FE">
            <w:pPr>
              <w:pStyle w:val="Cuerpo-PF"/>
              <w:rPr>
                <w:sz w:val="24"/>
                <w:szCs w:val="24"/>
              </w:rPr>
            </w:pPr>
            <w:r w:rsidRPr="00DD7BBA">
              <w:rPr>
                <w:sz w:val="24"/>
                <w:szCs w:val="24"/>
              </w:rPr>
              <w:t>interface fastethernet 0/0.106</w:t>
            </w:r>
          </w:p>
        </w:tc>
        <w:tc>
          <w:tcPr>
            <w:tcW w:w="5012" w:type="dxa"/>
          </w:tcPr>
          <w:p w14:paraId="2A91EE79" w14:textId="69A85AC6" w:rsidR="00DD7BBA" w:rsidRPr="00DD7BBA" w:rsidRDefault="00DD7BBA" w:rsidP="000238FE">
            <w:pPr>
              <w:pStyle w:val="Cuerpo-PF"/>
              <w:rPr>
                <w:sz w:val="24"/>
                <w:szCs w:val="24"/>
              </w:rPr>
            </w:pPr>
            <w:r w:rsidRPr="00DD7BBA">
              <w:rPr>
                <w:sz w:val="24"/>
                <w:szCs w:val="24"/>
              </w:rPr>
              <w:t>ip address 192.168.0.54 255.255.255.248</w:t>
            </w:r>
          </w:p>
        </w:tc>
      </w:tr>
      <w:tr w:rsidR="00DD7BBA" w:rsidRPr="00735057" w14:paraId="66BB4A8D" w14:textId="77777777" w:rsidTr="000238FE">
        <w:tc>
          <w:tcPr>
            <w:tcW w:w="5012" w:type="dxa"/>
          </w:tcPr>
          <w:p w14:paraId="64A622DF" w14:textId="51E6C892" w:rsidR="00DD7BBA" w:rsidRPr="00DD7BBA" w:rsidRDefault="00DD7BBA" w:rsidP="00DD7BBA">
            <w:pPr>
              <w:pStyle w:val="Cuerpo-PF"/>
              <w:rPr>
                <w:sz w:val="24"/>
                <w:szCs w:val="24"/>
              </w:rPr>
            </w:pPr>
            <w:r w:rsidRPr="00DD7BBA">
              <w:rPr>
                <w:sz w:val="24"/>
                <w:szCs w:val="24"/>
              </w:rPr>
              <w:t>interface fastethernet 0/0.107</w:t>
            </w:r>
          </w:p>
        </w:tc>
        <w:tc>
          <w:tcPr>
            <w:tcW w:w="5012" w:type="dxa"/>
          </w:tcPr>
          <w:p w14:paraId="5494ACF0" w14:textId="0F497E80" w:rsidR="00DD7BBA" w:rsidRPr="00DD7BBA" w:rsidRDefault="00DD7BBA" w:rsidP="000238FE">
            <w:pPr>
              <w:pStyle w:val="Cuerpo-PF"/>
              <w:rPr>
                <w:sz w:val="24"/>
                <w:szCs w:val="24"/>
              </w:rPr>
            </w:pPr>
            <w:r w:rsidRPr="00DD7BBA">
              <w:rPr>
                <w:sz w:val="24"/>
                <w:szCs w:val="24"/>
              </w:rPr>
              <w:t>ip address 192.168.0.62 255.255.255.248</w:t>
            </w:r>
          </w:p>
        </w:tc>
      </w:tr>
      <w:tr w:rsidR="00DD7BBA" w:rsidRPr="00735057" w14:paraId="7EFD61D7" w14:textId="77777777" w:rsidTr="000238FE">
        <w:tc>
          <w:tcPr>
            <w:tcW w:w="5012" w:type="dxa"/>
          </w:tcPr>
          <w:p w14:paraId="047AF468" w14:textId="6AC24EE4" w:rsidR="00DD7BBA" w:rsidRPr="00DD7BBA" w:rsidRDefault="00DD7BBA" w:rsidP="000238FE">
            <w:pPr>
              <w:pStyle w:val="Cuerpo-PF"/>
              <w:rPr>
                <w:sz w:val="24"/>
                <w:szCs w:val="24"/>
              </w:rPr>
            </w:pPr>
            <w:r w:rsidRPr="00DD7BBA">
              <w:rPr>
                <w:sz w:val="24"/>
                <w:szCs w:val="24"/>
              </w:rPr>
              <w:lastRenderedPageBreak/>
              <w:t>interface fastethernet 0/0.108</w:t>
            </w:r>
          </w:p>
        </w:tc>
        <w:tc>
          <w:tcPr>
            <w:tcW w:w="5012" w:type="dxa"/>
          </w:tcPr>
          <w:p w14:paraId="7BFEF4AC" w14:textId="70D23894" w:rsidR="00DD7BBA" w:rsidRPr="00DD7BBA" w:rsidRDefault="00DD7BBA" w:rsidP="000238FE">
            <w:pPr>
              <w:pStyle w:val="Cuerpo-PF"/>
              <w:rPr>
                <w:sz w:val="24"/>
                <w:szCs w:val="24"/>
              </w:rPr>
            </w:pPr>
            <w:r w:rsidRPr="00DD7BBA">
              <w:rPr>
                <w:sz w:val="24"/>
                <w:szCs w:val="24"/>
              </w:rPr>
              <w:t>ip address 192.168.0.70 255.255.255.248</w:t>
            </w:r>
          </w:p>
        </w:tc>
      </w:tr>
      <w:tr w:rsidR="00DD7BBA" w:rsidRPr="00735057" w14:paraId="5BBDCDF9" w14:textId="77777777" w:rsidTr="000238FE">
        <w:tc>
          <w:tcPr>
            <w:tcW w:w="5012" w:type="dxa"/>
          </w:tcPr>
          <w:p w14:paraId="3E4B4AC0" w14:textId="2BD79F80" w:rsidR="00DD7BBA" w:rsidRPr="00DD7BBA" w:rsidRDefault="00DD7BBA" w:rsidP="000238FE">
            <w:pPr>
              <w:pStyle w:val="Cuerpo-PF"/>
              <w:rPr>
                <w:sz w:val="24"/>
                <w:szCs w:val="24"/>
              </w:rPr>
            </w:pPr>
            <w:r w:rsidRPr="00DD7BBA">
              <w:rPr>
                <w:sz w:val="24"/>
                <w:szCs w:val="24"/>
              </w:rPr>
              <w:t>interface fastethernet 0/0.109</w:t>
            </w:r>
          </w:p>
        </w:tc>
        <w:tc>
          <w:tcPr>
            <w:tcW w:w="5012" w:type="dxa"/>
          </w:tcPr>
          <w:p w14:paraId="697F827C" w14:textId="2AA9614C" w:rsidR="00DD7BBA" w:rsidRPr="00DD7BBA" w:rsidRDefault="00DD7BBA" w:rsidP="000238FE">
            <w:pPr>
              <w:pStyle w:val="Cuerpo-PF"/>
              <w:rPr>
                <w:sz w:val="24"/>
                <w:szCs w:val="24"/>
              </w:rPr>
            </w:pPr>
            <w:r w:rsidRPr="00DD7BBA">
              <w:rPr>
                <w:sz w:val="24"/>
                <w:szCs w:val="24"/>
              </w:rPr>
              <w:t>ip address 192.168.0.78 255.255.255.248</w:t>
            </w:r>
          </w:p>
        </w:tc>
      </w:tr>
      <w:tr w:rsidR="00DD7BBA" w:rsidRPr="00735057" w14:paraId="465AEA4E" w14:textId="77777777" w:rsidTr="000238FE">
        <w:tc>
          <w:tcPr>
            <w:tcW w:w="5012" w:type="dxa"/>
          </w:tcPr>
          <w:p w14:paraId="77ED34D7" w14:textId="0828F7A2" w:rsidR="00DD7BBA" w:rsidRPr="00DD7BBA" w:rsidRDefault="00DD7BBA" w:rsidP="000238FE">
            <w:pPr>
              <w:pStyle w:val="Cuerpo-PF"/>
              <w:rPr>
                <w:sz w:val="24"/>
                <w:szCs w:val="24"/>
              </w:rPr>
            </w:pPr>
            <w:r w:rsidRPr="00DD7BBA">
              <w:rPr>
                <w:sz w:val="24"/>
                <w:szCs w:val="24"/>
              </w:rPr>
              <w:t>interface fastethernet 0/0.110</w:t>
            </w:r>
          </w:p>
        </w:tc>
        <w:tc>
          <w:tcPr>
            <w:tcW w:w="5012" w:type="dxa"/>
          </w:tcPr>
          <w:p w14:paraId="6211223A" w14:textId="7C9DAA03" w:rsidR="00DD7BBA" w:rsidRPr="00DD7BBA" w:rsidRDefault="00DD7BBA" w:rsidP="000238FE">
            <w:pPr>
              <w:pStyle w:val="Cuerpo-PF"/>
              <w:rPr>
                <w:sz w:val="24"/>
                <w:szCs w:val="24"/>
              </w:rPr>
            </w:pPr>
            <w:r w:rsidRPr="00DD7BBA">
              <w:rPr>
                <w:sz w:val="24"/>
                <w:szCs w:val="24"/>
              </w:rPr>
              <w:t>ip address 192.168.0.86 255.255.255.248</w:t>
            </w:r>
          </w:p>
        </w:tc>
      </w:tr>
      <w:tr w:rsidR="00C649B3" w:rsidRPr="00735057" w14:paraId="302034F6" w14:textId="77777777" w:rsidTr="000238FE">
        <w:tc>
          <w:tcPr>
            <w:tcW w:w="10024" w:type="dxa"/>
            <w:gridSpan w:val="2"/>
          </w:tcPr>
          <w:p w14:paraId="185280B4" w14:textId="33A11897" w:rsidR="00C649B3" w:rsidRPr="00735057" w:rsidRDefault="00C649B3" w:rsidP="000238FE">
            <w:pPr>
              <w:pStyle w:val="Cuerpo-PF"/>
              <w:rPr>
                <w:sz w:val="24"/>
                <w:szCs w:val="24"/>
              </w:rPr>
            </w:pPr>
            <w:r>
              <w:rPr>
                <w:sz w:val="24"/>
                <w:szCs w:val="24"/>
              </w:rPr>
              <w:t>R2</w:t>
            </w:r>
          </w:p>
        </w:tc>
      </w:tr>
      <w:tr w:rsidR="00D71857" w:rsidRPr="00D71857" w14:paraId="310761D6" w14:textId="77777777" w:rsidTr="000238FE">
        <w:tc>
          <w:tcPr>
            <w:tcW w:w="5012" w:type="dxa"/>
          </w:tcPr>
          <w:p w14:paraId="5E9C845A" w14:textId="26722A67" w:rsidR="00D71857" w:rsidRPr="00D71857" w:rsidRDefault="00D71857" w:rsidP="00D71857">
            <w:pPr>
              <w:pStyle w:val="Cuerpo-PF"/>
              <w:rPr>
                <w:rFonts w:asciiTheme="majorHAnsi" w:hAnsiTheme="majorHAnsi" w:cstheme="majorHAnsi"/>
                <w:sz w:val="24"/>
                <w:szCs w:val="24"/>
              </w:rPr>
            </w:pPr>
            <w:bookmarkStart w:id="14" w:name="_Hlk43218914"/>
            <w:r w:rsidRPr="00D71857">
              <w:rPr>
                <w:rFonts w:asciiTheme="majorHAnsi" w:hAnsiTheme="majorHAnsi" w:cstheme="majorHAnsi"/>
                <w:sz w:val="24"/>
                <w:szCs w:val="24"/>
              </w:rPr>
              <w:t>interface fastethernet 0/0.200</w:t>
            </w:r>
          </w:p>
        </w:tc>
        <w:tc>
          <w:tcPr>
            <w:tcW w:w="5012" w:type="dxa"/>
          </w:tcPr>
          <w:p w14:paraId="358E595F" w14:textId="727CBB50"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ip address 182.168.0.126 255.255.255.128</w:t>
            </w:r>
          </w:p>
        </w:tc>
      </w:tr>
      <w:tr w:rsidR="00D71857" w:rsidRPr="00D71857" w14:paraId="2782DA9C" w14:textId="77777777" w:rsidTr="000238FE">
        <w:tc>
          <w:tcPr>
            <w:tcW w:w="5012" w:type="dxa"/>
          </w:tcPr>
          <w:p w14:paraId="03411DCC" w14:textId="2854D76A"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interface fastethernet 0/0.201</w:t>
            </w:r>
          </w:p>
        </w:tc>
        <w:tc>
          <w:tcPr>
            <w:tcW w:w="5012" w:type="dxa"/>
          </w:tcPr>
          <w:p w14:paraId="7420C06C" w14:textId="6B9707DC"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ip address 182.168.0.254 255.255.255.128</w:t>
            </w:r>
          </w:p>
        </w:tc>
      </w:tr>
      <w:tr w:rsidR="00D71857" w:rsidRPr="00D71857" w14:paraId="29AD4CDB" w14:textId="77777777" w:rsidTr="000238FE">
        <w:tc>
          <w:tcPr>
            <w:tcW w:w="5012" w:type="dxa"/>
          </w:tcPr>
          <w:p w14:paraId="62096850" w14:textId="7E0CAE8C"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interface fastethernet 0/0.202</w:t>
            </w:r>
          </w:p>
        </w:tc>
        <w:tc>
          <w:tcPr>
            <w:tcW w:w="5012" w:type="dxa"/>
          </w:tcPr>
          <w:p w14:paraId="1DF3B682" w14:textId="26E63237"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 xml:space="preserve">ip address 182.168.1.126 255.255.255.128 </w:t>
            </w:r>
          </w:p>
        </w:tc>
      </w:tr>
      <w:tr w:rsidR="00D71857" w:rsidRPr="00D71857" w14:paraId="0C8B175A" w14:textId="77777777" w:rsidTr="000238FE">
        <w:tc>
          <w:tcPr>
            <w:tcW w:w="5012" w:type="dxa"/>
          </w:tcPr>
          <w:p w14:paraId="3970FB99" w14:textId="5CC79F67"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interface fastethernet 0/0.203</w:t>
            </w:r>
          </w:p>
        </w:tc>
        <w:tc>
          <w:tcPr>
            <w:tcW w:w="5012" w:type="dxa"/>
          </w:tcPr>
          <w:p w14:paraId="3E70E843" w14:textId="02FE5E62"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 xml:space="preserve">ip address 182.168.1.254 255.255.255.128 </w:t>
            </w:r>
          </w:p>
        </w:tc>
      </w:tr>
      <w:tr w:rsidR="00D71857" w:rsidRPr="00D71857" w14:paraId="4C73F021" w14:textId="77777777" w:rsidTr="000238FE">
        <w:tc>
          <w:tcPr>
            <w:tcW w:w="5012" w:type="dxa"/>
          </w:tcPr>
          <w:p w14:paraId="4F0B9656" w14:textId="4BBB96F9"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interface fastethernet 0/0.204</w:t>
            </w:r>
          </w:p>
        </w:tc>
        <w:tc>
          <w:tcPr>
            <w:tcW w:w="5012" w:type="dxa"/>
          </w:tcPr>
          <w:p w14:paraId="0A933564" w14:textId="4F295F89"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ip address 182.168.2.126 255.255.255.128</w:t>
            </w:r>
          </w:p>
        </w:tc>
      </w:tr>
      <w:tr w:rsidR="00D71857" w:rsidRPr="00D71857" w14:paraId="6CAD0DCC" w14:textId="77777777" w:rsidTr="000238FE">
        <w:tc>
          <w:tcPr>
            <w:tcW w:w="5012" w:type="dxa"/>
          </w:tcPr>
          <w:p w14:paraId="16D001AD" w14:textId="7FE6F3B8" w:rsidR="00D71857" w:rsidRPr="00D71857" w:rsidRDefault="00D71857" w:rsidP="00D71857">
            <w:pPr>
              <w:pStyle w:val="Cuerpo-PF"/>
              <w:tabs>
                <w:tab w:val="left" w:pos="1172"/>
              </w:tabs>
              <w:rPr>
                <w:rFonts w:asciiTheme="majorHAnsi" w:hAnsiTheme="majorHAnsi" w:cstheme="majorHAnsi"/>
                <w:sz w:val="24"/>
                <w:szCs w:val="24"/>
              </w:rPr>
            </w:pPr>
            <w:r w:rsidRPr="00D71857">
              <w:rPr>
                <w:rFonts w:asciiTheme="majorHAnsi" w:hAnsiTheme="majorHAnsi" w:cstheme="majorHAnsi"/>
                <w:sz w:val="24"/>
                <w:szCs w:val="24"/>
              </w:rPr>
              <w:t>interface fastethernet 0/0.205</w:t>
            </w:r>
          </w:p>
        </w:tc>
        <w:tc>
          <w:tcPr>
            <w:tcW w:w="5012" w:type="dxa"/>
          </w:tcPr>
          <w:p w14:paraId="44DCFB9A" w14:textId="3696BB76"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ip address 182.168.2.254 255.255.255.128</w:t>
            </w:r>
          </w:p>
        </w:tc>
      </w:tr>
      <w:tr w:rsidR="00D71857" w:rsidRPr="00D71857" w14:paraId="2B159235" w14:textId="77777777" w:rsidTr="000238FE">
        <w:tc>
          <w:tcPr>
            <w:tcW w:w="5012" w:type="dxa"/>
          </w:tcPr>
          <w:p w14:paraId="461DEAB7" w14:textId="245BE902"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interface fastethernet 0/0.206</w:t>
            </w:r>
          </w:p>
        </w:tc>
        <w:tc>
          <w:tcPr>
            <w:tcW w:w="5012" w:type="dxa"/>
          </w:tcPr>
          <w:p w14:paraId="04C23FC8" w14:textId="1F2CBD54"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ip address 182.168.3.126 255.255.255.128</w:t>
            </w:r>
          </w:p>
        </w:tc>
      </w:tr>
      <w:tr w:rsidR="00D71857" w:rsidRPr="00D71857" w14:paraId="1DAA6FBB" w14:textId="77777777" w:rsidTr="000238FE">
        <w:tc>
          <w:tcPr>
            <w:tcW w:w="5012" w:type="dxa"/>
          </w:tcPr>
          <w:p w14:paraId="7596B7B8" w14:textId="386ED11E" w:rsidR="00D71857" w:rsidRPr="00D71857" w:rsidRDefault="00D71857" w:rsidP="00D71857">
            <w:pPr>
              <w:pStyle w:val="Cuerpo-PF"/>
              <w:tabs>
                <w:tab w:val="left" w:pos="1031"/>
              </w:tabs>
              <w:rPr>
                <w:rFonts w:asciiTheme="majorHAnsi" w:hAnsiTheme="majorHAnsi" w:cstheme="majorHAnsi"/>
                <w:sz w:val="24"/>
                <w:szCs w:val="24"/>
              </w:rPr>
            </w:pPr>
            <w:r w:rsidRPr="00D71857">
              <w:rPr>
                <w:rFonts w:asciiTheme="majorHAnsi" w:hAnsiTheme="majorHAnsi" w:cstheme="majorHAnsi"/>
                <w:sz w:val="24"/>
                <w:szCs w:val="24"/>
              </w:rPr>
              <w:t>interface fastethernet 0/0.207</w:t>
            </w:r>
          </w:p>
        </w:tc>
        <w:tc>
          <w:tcPr>
            <w:tcW w:w="5012" w:type="dxa"/>
          </w:tcPr>
          <w:p w14:paraId="3212FE16" w14:textId="1378E274"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ip address 182.168.3.254 255.255.255.128</w:t>
            </w:r>
          </w:p>
        </w:tc>
      </w:tr>
      <w:tr w:rsidR="00D71857" w:rsidRPr="00D71857" w14:paraId="0FDDCC56" w14:textId="77777777" w:rsidTr="000238FE">
        <w:tc>
          <w:tcPr>
            <w:tcW w:w="5012" w:type="dxa"/>
          </w:tcPr>
          <w:p w14:paraId="16CF094F" w14:textId="14B3FDE6"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interface fastethernet 0/0.208</w:t>
            </w:r>
          </w:p>
        </w:tc>
        <w:tc>
          <w:tcPr>
            <w:tcW w:w="5012" w:type="dxa"/>
          </w:tcPr>
          <w:p w14:paraId="1FA4C9C8" w14:textId="63007951"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 xml:space="preserve">ip address 182.168.4.6 255.255.255.248 </w:t>
            </w:r>
          </w:p>
        </w:tc>
      </w:tr>
      <w:tr w:rsidR="00D71857" w:rsidRPr="00D71857" w14:paraId="1C1FFADF" w14:textId="77777777" w:rsidTr="000238FE">
        <w:tc>
          <w:tcPr>
            <w:tcW w:w="5012" w:type="dxa"/>
          </w:tcPr>
          <w:p w14:paraId="4AF4A814" w14:textId="0638D7B0"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interface fastethernet 0/0.209</w:t>
            </w:r>
          </w:p>
        </w:tc>
        <w:tc>
          <w:tcPr>
            <w:tcW w:w="5012" w:type="dxa"/>
          </w:tcPr>
          <w:p w14:paraId="26E0E0E2" w14:textId="06573760"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 xml:space="preserve">ip address 182.168.4.14 255.255.255.248 </w:t>
            </w:r>
          </w:p>
        </w:tc>
      </w:tr>
      <w:tr w:rsidR="00D71857" w:rsidRPr="00D71857" w14:paraId="3477B37F" w14:textId="77777777" w:rsidTr="000238FE">
        <w:tc>
          <w:tcPr>
            <w:tcW w:w="5012" w:type="dxa"/>
          </w:tcPr>
          <w:p w14:paraId="7D7B6CA1" w14:textId="5FF9FEFD"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interface fastethernet 0/0.210</w:t>
            </w:r>
          </w:p>
        </w:tc>
        <w:tc>
          <w:tcPr>
            <w:tcW w:w="5012" w:type="dxa"/>
          </w:tcPr>
          <w:p w14:paraId="03036649" w14:textId="73551CAD"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 xml:space="preserve">ip address 182.168.4.22 255.255.255.248 </w:t>
            </w:r>
          </w:p>
        </w:tc>
      </w:tr>
      <w:tr w:rsidR="00D71857" w:rsidRPr="00D71857" w14:paraId="4E28A9EF" w14:textId="77777777" w:rsidTr="000238FE">
        <w:tc>
          <w:tcPr>
            <w:tcW w:w="5012" w:type="dxa"/>
          </w:tcPr>
          <w:p w14:paraId="6F2DD2B9" w14:textId="080ACC06" w:rsidR="00D71857" w:rsidRPr="00D71857" w:rsidRDefault="00D71857" w:rsidP="00D71857">
            <w:pPr>
              <w:pStyle w:val="Cuerpo-PF"/>
              <w:tabs>
                <w:tab w:val="left" w:pos="1031"/>
              </w:tabs>
              <w:rPr>
                <w:rFonts w:asciiTheme="majorHAnsi" w:hAnsiTheme="majorHAnsi" w:cstheme="majorHAnsi"/>
                <w:sz w:val="24"/>
                <w:szCs w:val="24"/>
              </w:rPr>
            </w:pPr>
            <w:r w:rsidRPr="00D71857">
              <w:rPr>
                <w:rFonts w:asciiTheme="majorHAnsi" w:hAnsiTheme="majorHAnsi" w:cstheme="majorHAnsi"/>
                <w:sz w:val="24"/>
                <w:szCs w:val="24"/>
              </w:rPr>
              <w:t>interface fastethernet 0/0.211</w:t>
            </w:r>
          </w:p>
        </w:tc>
        <w:tc>
          <w:tcPr>
            <w:tcW w:w="5012" w:type="dxa"/>
          </w:tcPr>
          <w:p w14:paraId="4BF9EDE8" w14:textId="70DFDFD4"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 xml:space="preserve">ip address 182.168.4.30 255.255.255.248 </w:t>
            </w:r>
          </w:p>
        </w:tc>
      </w:tr>
      <w:tr w:rsidR="00D71857" w:rsidRPr="00D71857" w14:paraId="2F4C412C" w14:textId="77777777" w:rsidTr="000238FE">
        <w:tc>
          <w:tcPr>
            <w:tcW w:w="5012" w:type="dxa"/>
          </w:tcPr>
          <w:p w14:paraId="4A1EE385" w14:textId="688CB7AD"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interface fastethernet 0/0.212</w:t>
            </w:r>
          </w:p>
        </w:tc>
        <w:tc>
          <w:tcPr>
            <w:tcW w:w="5012" w:type="dxa"/>
          </w:tcPr>
          <w:p w14:paraId="1E0B3711" w14:textId="40623EA1"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 xml:space="preserve">ip address 182.168.4.38 255.255.255.248 </w:t>
            </w:r>
          </w:p>
        </w:tc>
      </w:tr>
      <w:tr w:rsidR="00D71857" w:rsidRPr="00D71857" w14:paraId="0143A279" w14:textId="77777777" w:rsidTr="000238FE">
        <w:tc>
          <w:tcPr>
            <w:tcW w:w="5012" w:type="dxa"/>
          </w:tcPr>
          <w:p w14:paraId="1B111A81" w14:textId="4C561F22"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interface fastethernet 0/0.213</w:t>
            </w:r>
          </w:p>
        </w:tc>
        <w:tc>
          <w:tcPr>
            <w:tcW w:w="5012" w:type="dxa"/>
          </w:tcPr>
          <w:p w14:paraId="7A329323" w14:textId="42B84B6F"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 xml:space="preserve">ip address 182.168.4.46 255.255.255.248 </w:t>
            </w:r>
          </w:p>
        </w:tc>
      </w:tr>
      <w:tr w:rsidR="00D71857" w:rsidRPr="00D71857" w14:paraId="51601D41" w14:textId="77777777" w:rsidTr="000238FE">
        <w:tc>
          <w:tcPr>
            <w:tcW w:w="5012" w:type="dxa"/>
          </w:tcPr>
          <w:p w14:paraId="1ABCC012" w14:textId="3D73BE39"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interface fastethernet 0/0.214</w:t>
            </w:r>
          </w:p>
        </w:tc>
        <w:tc>
          <w:tcPr>
            <w:tcW w:w="5012" w:type="dxa"/>
          </w:tcPr>
          <w:p w14:paraId="56212A49" w14:textId="119AE8EB"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ip address 182.168.4.62 255.255.255.240</w:t>
            </w:r>
          </w:p>
        </w:tc>
      </w:tr>
      <w:tr w:rsidR="00D71857" w:rsidRPr="00D71857" w14:paraId="55653424" w14:textId="77777777" w:rsidTr="000238FE">
        <w:tc>
          <w:tcPr>
            <w:tcW w:w="5012" w:type="dxa"/>
          </w:tcPr>
          <w:p w14:paraId="6F4F29F7" w14:textId="5FA9C6F8"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interface fastethernet 0/0.215</w:t>
            </w:r>
          </w:p>
        </w:tc>
        <w:tc>
          <w:tcPr>
            <w:tcW w:w="5012" w:type="dxa"/>
          </w:tcPr>
          <w:p w14:paraId="4B09E363" w14:textId="185917B4"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ip address 182.168.4.70 255.255.255.248</w:t>
            </w:r>
          </w:p>
        </w:tc>
      </w:tr>
      <w:bookmarkEnd w:id="14"/>
      <w:tr w:rsidR="00D71857" w:rsidRPr="00D71857" w14:paraId="527E859D" w14:textId="77777777" w:rsidTr="000238FE">
        <w:tc>
          <w:tcPr>
            <w:tcW w:w="5012" w:type="dxa"/>
          </w:tcPr>
          <w:p w14:paraId="308E7E76" w14:textId="6A555293"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interface fastethernet 0/0.216</w:t>
            </w:r>
          </w:p>
        </w:tc>
        <w:tc>
          <w:tcPr>
            <w:tcW w:w="5012" w:type="dxa"/>
          </w:tcPr>
          <w:p w14:paraId="65964FC1" w14:textId="50F38A0D"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 xml:space="preserve">ip address 182.168.4.78 255.255.255.248 </w:t>
            </w:r>
          </w:p>
        </w:tc>
      </w:tr>
      <w:tr w:rsidR="00D71857" w:rsidRPr="00D71857" w14:paraId="0FA12AA3" w14:textId="77777777" w:rsidTr="000238FE">
        <w:tc>
          <w:tcPr>
            <w:tcW w:w="5012" w:type="dxa"/>
          </w:tcPr>
          <w:p w14:paraId="5AD8C475" w14:textId="74DB10DC"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interface fastethernet 0/0.217</w:t>
            </w:r>
          </w:p>
        </w:tc>
        <w:tc>
          <w:tcPr>
            <w:tcW w:w="5012" w:type="dxa"/>
          </w:tcPr>
          <w:p w14:paraId="48F58FF9" w14:textId="36F455ED"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 xml:space="preserve">ip address 182.168.4.86 255.255.255.248 </w:t>
            </w:r>
          </w:p>
        </w:tc>
      </w:tr>
      <w:tr w:rsidR="00D71857" w:rsidRPr="00D71857" w14:paraId="03E9F22E" w14:textId="77777777" w:rsidTr="000238FE">
        <w:tc>
          <w:tcPr>
            <w:tcW w:w="5012" w:type="dxa"/>
          </w:tcPr>
          <w:p w14:paraId="34ED6743" w14:textId="1CB2742A"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interface fastethernet 0/0.218</w:t>
            </w:r>
          </w:p>
        </w:tc>
        <w:tc>
          <w:tcPr>
            <w:tcW w:w="5012" w:type="dxa"/>
          </w:tcPr>
          <w:p w14:paraId="129F4A16" w14:textId="18C61DFA"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ip address 182.168.4.94 255.255.255.248</w:t>
            </w:r>
          </w:p>
        </w:tc>
      </w:tr>
      <w:tr w:rsidR="00D71857" w:rsidRPr="00D71857" w14:paraId="77464028" w14:textId="77777777" w:rsidTr="000238FE">
        <w:tc>
          <w:tcPr>
            <w:tcW w:w="5012" w:type="dxa"/>
          </w:tcPr>
          <w:p w14:paraId="40FC8D6D" w14:textId="4ACAC207"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interface fastethernet 0/0.219</w:t>
            </w:r>
          </w:p>
        </w:tc>
        <w:tc>
          <w:tcPr>
            <w:tcW w:w="5012" w:type="dxa"/>
          </w:tcPr>
          <w:p w14:paraId="33CA69B6" w14:textId="28C3B53F"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ip address 182.168.4.158 255.255.255.224</w:t>
            </w:r>
          </w:p>
        </w:tc>
      </w:tr>
      <w:tr w:rsidR="00D71857" w:rsidRPr="00D71857" w14:paraId="0F4CAF27" w14:textId="77777777" w:rsidTr="000238FE">
        <w:tc>
          <w:tcPr>
            <w:tcW w:w="5012" w:type="dxa"/>
          </w:tcPr>
          <w:p w14:paraId="5D1844F3" w14:textId="4A84D05F"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interface fastethernet 0/0.220</w:t>
            </w:r>
          </w:p>
        </w:tc>
        <w:tc>
          <w:tcPr>
            <w:tcW w:w="5012" w:type="dxa"/>
          </w:tcPr>
          <w:p w14:paraId="071A1963" w14:textId="399C55E7"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ip address 182.168.4.190 255.255.255.224</w:t>
            </w:r>
          </w:p>
        </w:tc>
      </w:tr>
      <w:tr w:rsidR="00D71857" w:rsidRPr="00D71857" w14:paraId="41117906" w14:textId="77777777" w:rsidTr="000238FE">
        <w:tc>
          <w:tcPr>
            <w:tcW w:w="5012" w:type="dxa"/>
          </w:tcPr>
          <w:p w14:paraId="0BE829E3" w14:textId="165E7580" w:rsidR="00D71857" w:rsidRPr="00D71857" w:rsidRDefault="00D71857" w:rsidP="00D71857">
            <w:pPr>
              <w:pStyle w:val="Cuerpo-PF"/>
              <w:tabs>
                <w:tab w:val="left" w:pos="1172"/>
              </w:tabs>
              <w:rPr>
                <w:rFonts w:asciiTheme="majorHAnsi" w:hAnsiTheme="majorHAnsi" w:cstheme="majorHAnsi"/>
                <w:sz w:val="24"/>
                <w:szCs w:val="24"/>
              </w:rPr>
            </w:pPr>
            <w:r w:rsidRPr="00D71857">
              <w:rPr>
                <w:rFonts w:asciiTheme="majorHAnsi" w:hAnsiTheme="majorHAnsi" w:cstheme="majorHAnsi"/>
                <w:sz w:val="24"/>
                <w:szCs w:val="24"/>
              </w:rPr>
              <w:t>interface fastethernet 0/0.221</w:t>
            </w:r>
          </w:p>
        </w:tc>
        <w:tc>
          <w:tcPr>
            <w:tcW w:w="5012" w:type="dxa"/>
          </w:tcPr>
          <w:p w14:paraId="649B9E36" w14:textId="48F71FA6"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ip address 182.168.4.222 255.255.255.224</w:t>
            </w:r>
          </w:p>
        </w:tc>
      </w:tr>
      <w:tr w:rsidR="00D71857" w:rsidRPr="00D71857" w14:paraId="7ED2B3B9" w14:textId="77777777" w:rsidTr="000238FE">
        <w:tc>
          <w:tcPr>
            <w:tcW w:w="5012" w:type="dxa"/>
          </w:tcPr>
          <w:p w14:paraId="565CBB3D" w14:textId="6C255EF1"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interface fastethernet 0/0.222</w:t>
            </w:r>
          </w:p>
        </w:tc>
        <w:tc>
          <w:tcPr>
            <w:tcW w:w="5012" w:type="dxa"/>
          </w:tcPr>
          <w:p w14:paraId="3E87E7C1" w14:textId="65D2EE77"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ip address 182.168.4.254 255.255.255.224</w:t>
            </w:r>
          </w:p>
        </w:tc>
      </w:tr>
      <w:tr w:rsidR="00D71857" w:rsidRPr="00D71857" w14:paraId="2DAFC7D1" w14:textId="77777777" w:rsidTr="000238FE">
        <w:tc>
          <w:tcPr>
            <w:tcW w:w="5012" w:type="dxa"/>
          </w:tcPr>
          <w:p w14:paraId="7445AD86" w14:textId="440B97FC" w:rsidR="00D71857" w:rsidRPr="00D71857" w:rsidRDefault="00D71857" w:rsidP="00D71857">
            <w:pPr>
              <w:pStyle w:val="Cuerpo-PF"/>
              <w:tabs>
                <w:tab w:val="left" w:pos="1031"/>
              </w:tabs>
              <w:rPr>
                <w:rFonts w:asciiTheme="majorHAnsi" w:hAnsiTheme="majorHAnsi" w:cstheme="majorHAnsi"/>
                <w:sz w:val="24"/>
                <w:szCs w:val="24"/>
              </w:rPr>
            </w:pPr>
            <w:r w:rsidRPr="00D71857">
              <w:rPr>
                <w:rFonts w:asciiTheme="majorHAnsi" w:hAnsiTheme="majorHAnsi" w:cstheme="majorHAnsi"/>
                <w:sz w:val="24"/>
                <w:szCs w:val="24"/>
              </w:rPr>
              <w:t>interface fastethernet 0/0.224</w:t>
            </w:r>
          </w:p>
        </w:tc>
        <w:tc>
          <w:tcPr>
            <w:tcW w:w="5012" w:type="dxa"/>
          </w:tcPr>
          <w:p w14:paraId="301EEE7C" w14:textId="22B7D2C7"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 xml:space="preserve">ip address 182.168.5.62 255.255.255.224 </w:t>
            </w:r>
          </w:p>
        </w:tc>
      </w:tr>
      <w:tr w:rsidR="00D71857" w:rsidRPr="00D71857" w14:paraId="70DD7D5C" w14:textId="77777777" w:rsidTr="000238FE">
        <w:tc>
          <w:tcPr>
            <w:tcW w:w="5012" w:type="dxa"/>
          </w:tcPr>
          <w:p w14:paraId="4B915C51" w14:textId="74D18F85"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interface fastethernet 0/0.225</w:t>
            </w:r>
          </w:p>
        </w:tc>
        <w:tc>
          <w:tcPr>
            <w:tcW w:w="5012" w:type="dxa"/>
          </w:tcPr>
          <w:p w14:paraId="228F5C87" w14:textId="7AC97A1D"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 xml:space="preserve">ip address 182.168.5.94 255.255.255.224  </w:t>
            </w:r>
          </w:p>
        </w:tc>
      </w:tr>
      <w:tr w:rsidR="00D71857" w:rsidRPr="00D71857" w14:paraId="4E77766E" w14:textId="77777777" w:rsidTr="000238FE">
        <w:tc>
          <w:tcPr>
            <w:tcW w:w="5012" w:type="dxa"/>
          </w:tcPr>
          <w:p w14:paraId="7C1F15D9" w14:textId="316CBEF6"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interface fastethernet 0/0.226</w:t>
            </w:r>
          </w:p>
        </w:tc>
        <w:tc>
          <w:tcPr>
            <w:tcW w:w="5012" w:type="dxa"/>
          </w:tcPr>
          <w:p w14:paraId="4F962788" w14:textId="352F14DA"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 xml:space="preserve">ip address 182.168.5.126 255.255.255.224 </w:t>
            </w:r>
          </w:p>
        </w:tc>
      </w:tr>
      <w:tr w:rsidR="00D71857" w:rsidRPr="00D71857" w14:paraId="28B41EA1" w14:textId="77777777" w:rsidTr="000238FE">
        <w:tc>
          <w:tcPr>
            <w:tcW w:w="5012" w:type="dxa"/>
          </w:tcPr>
          <w:p w14:paraId="5807349F" w14:textId="289DB7A5"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interface fastethernet 0/0.227</w:t>
            </w:r>
          </w:p>
        </w:tc>
        <w:tc>
          <w:tcPr>
            <w:tcW w:w="5012" w:type="dxa"/>
          </w:tcPr>
          <w:p w14:paraId="277AAFB9" w14:textId="68620286"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 xml:space="preserve">ip address 182.168.5.158 255.255.255.224  </w:t>
            </w:r>
          </w:p>
        </w:tc>
      </w:tr>
      <w:tr w:rsidR="00D71857" w:rsidRPr="00D71857" w14:paraId="04CC55C4" w14:textId="77777777" w:rsidTr="000238FE">
        <w:tc>
          <w:tcPr>
            <w:tcW w:w="5012" w:type="dxa"/>
          </w:tcPr>
          <w:p w14:paraId="2107D8D6" w14:textId="2C877210" w:rsidR="00D71857" w:rsidRPr="00D71857" w:rsidRDefault="00D71857" w:rsidP="00D71857">
            <w:pPr>
              <w:pStyle w:val="Cuerpo-PF"/>
              <w:tabs>
                <w:tab w:val="left" w:pos="1031"/>
              </w:tabs>
              <w:rPr>
                <w:rFonts w:asciiTheme="majorHAnsi" w:hAnsiTheme="majorHAnsi" w:cstheme="majorHAnsi"/>
                <w:sz w:val="24"/>
                <w:szCs w:val="24"/>
              </w:rPr>
            </w:pPr>
            <w:r w:rsidRPr="00D71857">
              <w:rPr>
                <w:rFonts w:asciiTheme="majorHAnsi" w:hAnsiTheme="majorHAnsi" w:cstheme="majorHAnsi"/>
                <w:sz w:val="24"/>
                <w:szCs w:val="24"/>
              </w:rPr>
              <w:t>interface fastethernet 0/0.228</w:t>
            </w:r>
          </w:p>
        </w:tc>
        <w:tc>
          <w:tcPr>
            <w:tcW w:w="5012" w:type="dxa"/>
          </w:tcPr>
          <w:p w14:paraId="4516551F" w14:textId="31E912C1"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 xml:space="preserve">ip address 182.168.5.190 255.255.255.224  </w:t>
            </w:r>
          </w:p>
        </w:tc>
      </w:tr>
      <w:tr w:rsidR="00D71857" w:rsidRPr="00D71857" w14:paraId="3F8A3020" w14:textId="77777777" w:rsidTr="000238FE">
        <w:tc>
          <w:tcPr>
            <w:tcW w:w="5012" w:type="dxa"/>
          </w:tcPr>
          <w:p w14:paraId="2E02E8F7" w14:textId="592DA01E"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interface fastethernet 0/0.229</w:t>
            </w:r>
          </w:p>
        </w:tc>
        <w:tc>
          <w:tcPr>
            <w:tcW w:w="5012" w:type="dxa"/>
          </w:tcPr>
          <w:p w14:paraId="40B01E60" w14:textId="1A9AB841"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ip address 182.168.5.222 255.255.255.224</w:t>
            </w:r>
          </w:p>
        </w:tc>
      </w:tr>
      <w:tr w:rsidR="00D71857" w:rsidRPr="00D71857" w14:paraId="7E2FF577" w14:textId="77777777" w:rsidTr="000238FE">
        <w:tc>
          <w:tcPr>
            <w:tcW w:w="5012" w:type="dxa"/>
          </w:tcPr>
          <w:p w14:paraId="33652101" w14:textId="2C69A7DD"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interface fastethernet 0/0.230</w:t>
            </w:r>
          </w:p>
        </w:tc>
        <w:tc>
          <w:tcPr>
            <w:tcW w:w="5012" w:type="dxa"/>
          </w:tcPr>
          <w:p w14:paraId="49AFF3FC" w14:textId="45F372E0"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ip address 182.168.5.254 255.255.255.224</w:t>
            </w:r>
          </w:p>
        </w:tc>
      </w:tr>
      <w:tr w:rsidR="00D71857" w:rsidRPr="00D71857" w14:paraId="09203782" w14:textId="77777777" w:rsidTr="000238FE">
        <w:tc>
          <w:tcPr>
            <w:tcW w:w="5012" w:type="dxa"/>
          </w:tcPr>
          <w:p w14:paraId="10E8DE27" w14:textId="1308BD54"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interface fastethernet 0/0.231</w:t>
            </w:r>
          </w:p>
        </w:tc>
        <w:tc>
          <w:tcPr>
            <w:tcW w:w="5012" w:type="dxa"/>
          </w:tcPr>
          <w:p w14:paraId="509F44D3" w14:textId="1F94A9CE"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ip address 182.168.6.30 255.255.255.224</w:t>
            </w:r>
          </w:p>
        </w:tc>
      </w:tr>
      <w:tr w:rsidR="00D71857" w:rsidRPr="00D71857" w14:paraId="1F3C97DF" w14:textId="77777777" w:rsidTr="000238FE">
        <w:tc>
          <w:tcPr>
            <w:tcW w:w="5012" w:type="dxa"/>
          </w:tcPr>
          <w:p w14:paraId="33FE3C6F" w14:textId="18B42018"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interface fastethernet 0/0.232</w:t>
            </w:r>
          </w:p>
        </w:tc>
        <w:tc>
          <w:tcPr>
            <w:tcW w:w="5012" w:type="dxa"/>
          </w:tcPr>
          <w:p w14:paraId="3B614FBB" w14:textId="1E9F7175"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ip address 182.168.6.62 255.255.255.224</w:t>
            </w:r>
          </w:p>
        </w:tc>
      </w:tr>
      <w:tr w:rsidR="00D71857" w:rsidRPr="00D71857" w14:paraId="2AFE17F1" w14:textId="77777777" w:rsidTr="000238FE">
        <w:tc>
          <w:tcPr>
            <w:tcW w:w="5012" w:type="dxa"/>
          </w:tcPr>
          <w:p w14:paraId="763D6DD6" w14:textId="02F9D1F2"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interface fastethernet 0/0.233</w:t>
            </w:r>
          </w:p>
        </w:tc>
        <w:tc>
          <w:tcPr>
            <w:tcW w:w="5012" w:type="dxa"/>
          </w:tcPr>
          <w:p w14:paraId="2DAB984A" w14:textId="7477A835"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ip address 182.168.6.94 255.255.255.224</w:t>
            </w:r>
          </w:p>
        </w:tc>
      </w:tr>
      <w:tr w:rsidR="00D71857" w:rsidRPr="00D71857" w14:paraId="16A961DF" w14:textId="77777777" w:rsidTr="000238FE">
        <w:tc>
          <w:tcPr>
            <w:tcW w:w="5012" w:type="dxa"/>
          </w:tcPr>
          <w:p w14:paraId="70E92FD8" w14:textId="2D02401E"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interface fastethernet 0/0.234</w:t>
            </w:r>
          </w:p>
        </w:tc>
        <w:tc>
          <w:tcPr>
            <w:tcW w:w="5012" w:type="dxa"/>
          </w:tcPr>
          <w:p w14:paraId="3CDD739F" w14:textId="43E37853"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ip address 182.168.6.126 255.255.255.224</w:t>
            </w:r>
          </w:p>
        </w:tc>
      </w:tr>
      <w:tr w:rsidR="00D71857" w:rsidRPr="00D71857" w14:paraId="44FC7FFE" w14:textId="77777777" w:rsidTr="000238FE">
        <w:tc>
          <w:tcPr>
            <w:tcW w:w="5012" w:type="dxa"/>
          </w:tcPr>
          <w:p w14:paraId="7B1C69F2" w14:textId="77729593"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interface fastethernet 0/0.235</w:t>
            </w:r>
          </w:p>
        </w:tc>
        <w:tc>
          <w:tcPr>
            <w:tcW w:w="5012" w:type="dxa"/>
          </w:tcPr>
          <w:p w14:paraId="0C196320" w14:textId="34A6423A"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ip address 182.168.6.158 255.255.255.224</w:t>
            </w:r>
          </w:p>
        </w:tc>
      </w:tr>
      <w:tr w:rsidR="00D71857" w:rsidRPr="00D71857" w14:paraId="2E2734E0" w14:textId="77777777" w:rsidTr="000238FE">
        <w:tc>
          <w:tcPr>
            <w:tcW w:w="5012" w:type="dxa"/>
          </w:tcPr>
          <w:p w14:paraId="25C7040C" w14:textId="781BE34F"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interface fastethernet 0/0.236</w:t>
            </w:r>
          </w:p>
        </w:tc>
        <w:tc>
          <w:tcPr>
            <w:tcW w:w="5012" w:type="dxa"/>
          </w:tcPr>
          <w:p w14:paraId="5EF312DB" w14:textId="61228EF2"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ip address 182.168.6.190 255.255.255.224</w:t>
            </w:r>
          </w:p>
        </w:tc>
      </w:tr>
      <w:tr w:rsidR="00D71857" w:rsidRPr="00D71857" w14:paraId="12A4C52D" w14:textId="77777777" w:rsidTr="000238FE">
        <w:tc>
          <w:tcPr>
            <w:tcW w:w="5012" w:type="dxa"/>
          </w:tcPr>
          <w:p w14:paraId="31243CA2" w14:textId="7F15E6FB"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interface fastethernet 0/0.237</w:t>
            </w:r>
          </w:p>
        </w:tc>
        <w:tc>
          <w:tcPr>
            <w:tcW w:w="5012" w:type="dxa"/>
          </w:tcPr>
          <w:p w14:paraId="5636E2B9" w14:textId="0BBB32ED"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ip address 182.168.6.222 255.255.255.224</w:t>
            </w:r>
          </w:p>
        </w:tc>
      </w:tr>
      <w:tr w:rsidR="00D71857" w:rsidRPr="00D71857" w14:paraId="3176DE20" w14:textId="77777777" w:rsidTr="000238FE">
        <w:tc>
          <w:tcPr>
            <w:tcW w:w="5012" w:type="dxa"/>
          </w:tcPr>
          <w:p w14:paraId="562D0D63" w14:textId="5CD1A945" w:rsidR="00D71857" w:rsidRPr="00D71857" w:rsidRDefault="00D71857" w:rsidP="00D71857">
            <w:pPr>
              <w:pStyle w:val="Cuerpo-PF"/>
              <w:tabs>
                <w:tab w:val="left" w:pos="1172"/>
              </w:tabs>
              <w:rPr>
                <w:rFonts w:asciiTheme="majorHAnsi" w:hAnsiTheme="majorHAnsi" w:cstheme="majorHAnsi"/>
                <w:sz w:val="24"/>
                <w:szCs w:val="24"/>
              </w:rPr>
            </w:pPr>
            <w:r w:rsidRPr="00D71857">
              <w:rPr>
                <w:rFonts w:asciiTheme="majorHAnsi" w:hAnsiTheme="majorHAnsi" w:cstheme="majorHAnsi"/>
                <w:sz w:val="24"/>
                <w:szCs w:val="24"/>
              </w:rPr>
              <w:t>interface fastethernet 0/0.238</w:t>
            </w:r>
          </w:p>
        </w:tc>
        <w:tc>
          <w:tcPr>
            <w:tcW w:w="5012" w:type="dxa"/>
          </w:tcPr>
          <w:p w14:paraId="19677818" w14:textId="2726FF8C"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ip address 182.168.6.254 255.255.255.224</w:t>
            </w:r>
          </w:p>
        </w:tc>
      </w:tr>
      <w:tr w:rsidR="00D71857" w:rsidRPr="00D71857" w14:paraId="11D76028" w14:textId="77777777" w:rsidTr="000238FE">
        <w:tc>
          <w:tcPr>
            <w:tcW w:w="5012" w:type="dxa"/>
          </w:tcPr>
          <w:p w14:paraId="38344E50" w14:textId="422FFDB4"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interface fastethernet 0/0.239</w:t>
            </w:r>
          </w:p>
        </w:tc>
        <w:tc>
          <w:tcPr>
            <w:tcW w:w="5012" w:type="dxa"/>
          </w:tcPr>
          <w:p w14:paraId="49AD20FD" w14:textId="09D1BB0F"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 xml:space="preserve">ip address 182.168.7.30 255.255.255.224 </w:t>
            </w:r>
          </w:p>
        </w:tc>
      </w:tr>
      <w:tr w:rsidR="00D71857" w:rsidRPr="00D71857" w14:paraId="0E41249F" w14:textId="77777777" w:rsidTr="000238FE">
        <w:tc>
          <w:tcPr>
            <w:tcW w:w="5012" w:type="dxa"/>
          </w:tcPr>
          <w:p w14:paraId="0E9094A2" w14:textId="38DD976D" w:rsidR="00D71857" w:rsidRPr="00D71857" w:rsidRDefault="00D71857" w:rsidP="00D71857">
            <w:pPr>
              <w:pStyle w:val="Cuerpo-PF"/>
              <w:tabs>
                <w:tab w:val="left" w:pos="1031"/>
              </w:tabs>
              <w:rPr>
                <w:rFonts w:asciiTheme="majorHAnsi" w:hAnsiTheme="majorHAnsi" w:cstheme="majorHAnsi"/>
                <w:sz w:val="24"/>
                <w:szCs w:val="24"/>
              </w:rPr>
            </w:pPr>
            <w:r w:rsidRPr="00D71857">
              <w:rPr>
                <w:rFonts w:asciiTheme="majorHAnsi" w:hAnsiTheme="majorHAnsi" w:cstheme="majorHAnsi"/>
                <w:sz w:val="24"/>
                <w:szCs w:val="24"/>
              </w:rPr>
              <w:t>interface fastethernet 0/0.240</w:t>
            </w:r>
          </w:p>
        </w:tc>
        <w:tc>
          <w:tcPr>
            <w:tcW w:w="5012" w:type="dxa"/>
          </w:tcPr>
          <w:p w14:paraId="5BA2C3DF" w14:textId="305385EE"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 xml:space="preserve">ip address 182.168.7.62 255.255.255.224 </w:t>
            </w:r>
          </w:p>
        </w:tc>
      </w:tr>
      <w:tr w:rsidR="00D71857" w:rsidRPr="00D71857" w14:paraId="29C3BEBC" w14:textId="77777777" w:rsidTr="000238FE">
        <w:tc>
          <w:tcPr>
            <w:tcW w:w="5012" w:type="dxa"/>
          </w:tcPr>
          <w:p w14:paraId="74269CBC" w14:textId="04B8C0C9"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interface fastethernet 0/0.241</w:t>
            </w:r>
          </w:p>
        </w:tc>
        <w:tc>
          <w:tcPr>
            <w:tcW w:w="5012" w:type="dxa"/>
          </w:tcPr>
          <w:p w14:paraId="0857C240" w14:textId="321B879E"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 xml:space="preserve">ip address 182.168.7.94 255.255.255.224 </w:t>
            </w:r>
          </w:p>
        </w:tc>
      </w:tr>
      <w:tr w:rsidR="00D71857" w:rsidRPr="00D71857" w14:paraId="6E265302" w14:textId="77777777" w:rsidTr="000238FE">
        <w:tc>
          <w:tcPr>
            <w:tcW w:w="5012" w:type="dxa"/>
          </w:tcPr>
          <w:p w14:paraId="5578EF96" w14:textId="44349C49"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interface fastethernet 0/0.242</w:t>
            </w:r>
          </w:p>
        </w:tc>
        <w:tc>
          <w:tcPr>
            <w:tcW w:w="5012" w:type="dxa"/>
          </w:tcPr>
          <w:p w14:paraId="1B8C3DAA" w14:textId="4107D22F"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 xml:space="preserve">ip address 182.168.7.126 255.255.255.224 </w:t>
            </w:r>
          </w:p>
        </w:tc>
      </w:tr>
      <w:tr w:rsidR="00D71857" w:rsidRPr="00D71857" w14:paraId="45F131EC" w14:textId="77777777" w:rsidTr="000238FE">
        <w:tc>
          <w:tcPr>
            <w:tcW w:w="5012" w:type="dxa"/>
          </w:tcPr>
          <w:p w14:paraId="4F4B7307" w14:textId="6772A40F"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interface fastethernet 0/0.243</w:t>
            </w:r>
          </w:p>
        </w:tc>
        <w:tc>
          <w:tcPr>
            <w:tcW w:w="5012" w:type="dxa"/>
          </w:tcPr>
          <w:p w14:paraId="1C88C4C3" w14:textId="67EA6453"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ip address 182.168.7.158 255.255.255.224</w:t>
            </w:r>
          </w:p>
        </w:tc>
      </w:tr>
      <w:tr w:rsidR="00D71857" w:rsidRPr="00D71857" w14:paraId="0AF2C4D6" w14:textId="77777777" w:rsidTr="000238FE">
        <w:tc>
          <w:tcPr>
            <w:tcW w:w="5012" w:type="dxa"/>
          </w:tcPr>
          <w:p w14:paraId="511516B5" w14:textId="772B3BDE" w:rsidR="00D71857" w:rsidRPr="00D71857" w:rsidRDefault="00D71857" w:rsidP="00D71857">
            <w:pPr>
              <w:pStyle w:val="Cuerpo-PF"/>
              <w:tabs>
                <w:tab w:val="left" w:pos="1031"/>
              </w:tabs>
              <w:rPr>
                <w:rFonts w:asciiTheme="majorHAnsi" w:hAnsiTheme="majorHAnsi" w:cstheme="majorHAnsi"/>
                <w:sz w:val="24"/>
                <w:szCs w:val="24"/>
              </w:rPr>
            </w:pPr>
            <w:r w:rsidRPr="00D71857">
              <w:rPr>
                <w:rFonts w:asciiTheme="majorHAnsi" w:hAnsiTheme="majorHAnsi" w:cstheme="majorHAnsi"/>
                <w:sz w:val="24"/>
                <w:szCs w:val="24"/>
              </w:rPr>
              <w:t>interface fastethernet 0/0.244</w:t>
            </w:r>
          </w:p>
        </w:tc>
        <w:tc>
          <w:tcPr>
            <w:tcW w:w="5012" w:type="dxa"/>
          </w:tcPr>
          <w:p w14:paraId="3114EDC7" w14:textId="58EDCB71"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ip address 182.168.7.190 255.255.255.224</w:t>
            </w:r>
          </w:p>
        </w:tc>
      </w:tr>
      <w:tr w:rsidR="00D71857" w:rsidRPr="00D71857" w14:paraId="3CC26474" w14:textId="77777777" w:rsidTr="000238FE">
        <w:tc>
          <w:tcPr>
            <w:tcW w:w="5012" w:type="dxa"/>
          </w:tcPr>
          <w:p w14:paraId="1E75FB8B" w14:textId="39914CFD"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interface fastethernet 0/0.245</w:t>
            </w:r>
          </w:p>
        </w:tc>
        <w:tc>
          <w:tcPr>
            <w:tcW w:w="5012" w:type="dxa"/>
          </w:tcPr>
          <w:p w14:paraId="2F3FC702" w14:textId="318C3C9F"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 xml:space="preserve">ip address 182.168.7.222 255.255.255.224  </w:t>
            </w:r>
          </w:p>
        </w:tc>
      </w:tr>
      <w:tr w:rsidR="00D71857" w:rsidRPr="00D71857" w14:paraId="140AE7F3" w14:textId="77777777" w:rsidTr="000238FE">
        <w:tc>
          <w:tcPr>
            <w:tcW w:w="5012" w:type="dxa"/>
          </w:tcPr>
          <w:p w14:paraId="08948FFC" w14:textId="1B7AC6E8"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lastRenderedPageBreak/>
              <w:t>interface fastethernet 0/0.246</w:t>
            </w:r>
          </w:p>
        </w:tc>
        <w:tc>
          <w:tcPr>
            <w:tcW w:w="5012" w:type="dxa"/>
          </w:tcPr>
          <w:p w14:paraId="466461DB" w14:textId="79C50836"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 xml:space="preserve">ip address 182.168.7.254 255.255.255.224  </w:t>
            </w:r>
          </w:p>
        </w:tc>
      </w:tr>
      <w:tr w:rsidR="00D71857" w:rsidRPr="00D71857" w14:paraId="003B9462" w14:textId="77777777" w:rsidTr="000238FE">
        <w:tc>
          <w:tcPr>
            <w:tcW w:w="5012" w:type="dxa"/>
          </w:tcPr>
          <w:p w14:paraId="01712382" w14:textId="1F451CBE"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interface fastethernet 0/0.247</w:t>
            </w:r>
          </w:p>
        </w:tc>
        <w:tc>
          <w:tcPr>
            <w:tcW w:w="5012" w:type="dxa"/>
          </w:tcPr>
          <w:p w14:paraId="6C6BD79D" w14:textId="10322E25"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 xml:space="preserve">ip address 182.168.8.30 255.255.255.224  </w:t>
            </w:r>
          </w:p>
        </w:tc>
      </w:tr>
      <w:tr w:rsidR="00D71857" w:rsidRPr="00D71857" w14:paraId="7693DAD1" w14:textId="77777777" w:rsidTr="000238FE">
        <w:tc>
          <w:tcPr>
            <w:tcW w:w="5012" w:type="dxa"/>
          </w:tcPr>
          <w:p w14:paraId="08B8134D" w14:textId="3BD0C800"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interface fastethernet 0/0.248</w:t>
            </w:r>
          </w:p>
        </w:tc>
        <w:tc>
          <w:tcPr>
            <w:tcW w:w="5012" w:type="dxa"/>
          </w:tcPr>
          <w:p w14:paraId="18C91E15" w14:textId="287DB3F8"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 xml:space="preserve">ip address 182.168.8.62 255.255.255.224  </w:t>
            </w:r>
          </w:p>
        </w:tc>
      </w:tr>
      <w:tr w:rsidR="00D71857" w:rsidRPr="00D71857" w14:paraId="5262DB55" w14:textId="77777777" w:rsidTr="000238FE">
        <w:tc>
          <w:tcPr>
            <w:tcW w:w="5012" w:type="dxa"/>
          </w:tcPr>
          <w:p w14:paraId="0461F2FE" w14:textId="0D55C81F"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interface fastethernet 0/0.249</w:t>
            </w:r>
          </w:p>
        </w:tc>
        <w:tc>
          <w:tcPr>
            <w:tcW w:w="5012" w:type="dxa"/>
          </w:tcPr>
          <w:p w14:paraId="3CB3A237" w14:textId="08882456"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ip address 182.168.8.94 255.255.255.224</w:t>
            </w:r>
          </w:p>
        </w:tc>
      </w:tr>
      <w:tr w:rsidR="00D71857" w:rsidRPr="00D71857" w14:paraId="0FEC1624" w14:textId="77777777" w:rsidTr="000238FE">
        <w:tc>
          <w:tcPr>
            <w:tcW w:w="5012" w:type="dxa"/>
          </w:tcPr>
          <w:p w14:paraId="358521BF" w14:textId="511EE74A"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interface fastethernet 0/0.250</w:t>
            </w:r>
          </w:p>
        </w:tc>
        <w:tc>
          <w:tcPr>
            <w:tcW w:w="5012" w:type="dxa"/>
          </w:tcPr>
          <w:p w14:paraId="4F6C7C5F" w14:textId="5EEC6FFA"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ip address 182.168.8.126 255.255.255.224</w:t>
            </w:r>
          </w:p>
        </w:tc>
      </w:tr>
      <w:tr w:rsidR="00D71857" w:rsidRPr="00D71857" w14:paraId="0F372676" w14:textId="77777777" w:rsidTr="000238FE">
        <w:tc>
          <w:tcPr>
            <w:tcW w:w="5012" w:type="dxa"/>
          </w:tcPr>
          <w:p w14:paraId="6F1A1D72" w14:textId="5BF18FE9"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interface fastethernet 0/0.251</w:t>
            </w:r>
          </w:p>
        </w:tc>
        <w:tc>
          <w:tcPr>
            <w:tcW w:w="5012" w:type="dxa"/>
          </w:tcPr>
          <w:p w14:paraId="57E88B5C" w14:textId="4A2CE8F6"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 xml:space="preserve">ip address 182.168.8.158 255.255.255.224 </w:t>
            </w:r>
          </w:p>
        </w:tc>
      </w:tr>
      <w:tr w:rsidR="00D71857" w:rsidRPr="00D71857" w14:paraId="4EEFCA43" w14:textId="77777777" w:rsidTr="000238FE">
        <w:tc>
          <w:tcPr>
            <w:tcW w:w="5012" w:type="dxa"/>
          </w:tcPr>
          <w:p w14:paraId="51CB2EC5" w14:textId="59DE25AA"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interface fastethernet 0/0.252</w:t>
            </w:r>
          </w:p>
        </w:tc>
        <w:tc>
          <w:tcPr>
            <w:tcW w:w="5012" w:type="dxa"/>
          </w:tcPr>
          <w:p w14:paraId="7ACE145A" w14:textId="5890400A"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 xml:space="preserve">ip address 182.168.8.190 255.255.255.224 </w:t>
            </w:r>
          </w:p>
        </w:tc>
      </w:tr>
      <w:tr w:rsidR="00D71857" w:rsidRPr="00D71857" w14:paraId="1164D971" w14:textId="77777777" w:rsidTr="000238FE">
        <w:tc>
          <w:tcPr>
            <w:tcW w:w="5012" w:type="dxa"/>
          </w:tcPr>
          <w:p w14:paraId="602F590F" w14:textId="5BA2AAE2"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interface fastethernet 0/0.253</w:t>
            </w:r>
          </w:p>
        </w:tc>
        <w:tc>
          <w:tcPr>
            <w:tcW w:w="5012" w:type="dxa"/>
          </w:tcPr>
          <w:p w14:paraId="137883CC" w14:textId="4C2AD199"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 xml:space="preserve">ip address 182.168.8.222 255.255.255.224  </w:t>
            </w:r>
          </w:p>
        </w:tc>
      </w:tr>
      <w:tr w:rsidR="00D71857" w:rsidRPr="00D71857" w14:paraId="46979203" w14:textId="77777777" w:rsidTr="000238FE">
        <w:tc>
          <w:tcPr>
            <w:tcW w:w="5012" w:type="dxa"/>
          </w:tcPr>
          <w:p w14:paraId="64F67D98" w14:textId="228E0282" w:rsidR="00D71857" w:rsidRPr="00D71857" w:rsidRDefault="00D71857" w:rsidP="00D71857">
            <w:pPr>
              <w:pStyle w:val="Cuerpo-PF"/>
              <w:tabs>
                <w:tab w:val="left" w:pos="1172"/>
              </w:tabs>
              <w:rPr>
                <w:rFonts w:asciiTheme="majorHAnsi" w:hAnsiTheme="majorHAnsi" w:cstheme="majorHAnsi"/>
                <w:sz w:val="24"/>
                <w:szCs w:val="24"/>
              </w:rPr>
            </w:pPr>
            <w:r w:rsidRPr="00D71857">
              <w:rPr>
                <w:rFonts w:asciiTheme="majorHAnsi" w:hAnsiTheme="majorHAnsi" w:cstheme="majorHAnsi"/>
                <w:sz w:val="24"/>
                <w:szCs w:val="24"/>
              </w:rPr>
              <w:t>interface fastethernet 0/0.254</w:t>
            </w:r>
          </w:p>
        </w:tc>
        <w:tc>
          <w:tcPr>
            <w:tcW w:w="5012" w:type="dxa"/>
          </w:tcPr>
          <w:p w14:paraId="5F3D1D3D" w14:textId="360777A5"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ip address 182.168.8.254 255.255.255.224</w:t>
            </w:r>
          </w:p>
        </w:tc>
      </w:tr>
      <w:tr w:rsidR="00D71857" w:rsidRPr="00D71857" w14:paraId="426CEC68" w14:textId="77777777" w:rsidTr="000238FE">
        <w:tc>
          <w:tcPr>
            <w:tcW w:w="5012" w:type="dxa"/>
          </w:tcPr>
          <w:p w14:paraId="3FC969A9" w14:textId="4496D21A"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interface fastethernet 0/0.255</w:t>
            </w:r>
          </w:p>
        </w:tc>
        <w:tc>
          <w:tcPr>
            <w:tcW w:w="5012" w:type="dxa"/>
          </w:tcPr>
          <w:p w14:paraId="2CE759CE" w14:textId="4EF8FBCF"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 xml:space="preserve">ip address 182.168.9.30 255.255.255.224  </w:t>
            </w:r>
          </w:p>
        </w:tc>
      </w:tr>
      <w:tr w:rsidR="00D71857" w:rsidRPr="00D71857" w14:paraId="7E398DF3" w14:textId="77777777" w:rsidTr="000238FE">
        <w:tc>
          <w:tcPr>
            <w:tcW w:w="5012" w:type="dxa"/>
          </w:tcPr>
          <w:p w14:paraId="67B630F0" w14:textId="17F803DF" w:rsidR="00D71857" w:rsidRPr="00D71857" w:rsidRDefault="00D71857" w:rsidP="00D71857">
            <w:pPr>
              <w:pStyle w:val="Cuerpo-PF"/>
              <w:tabs>
                <w:tab w:val="left" w:pos="1031"/>
              </w:tabs>
              <w:rPr>
                <w:rFonts w:asciiTheme="majorHAnsi" w:hAnsiTheme="majorHAnsi" w:cstheme="majorHAnsi"/>
                <w:sz w:val="24"/>
                <w:szCs w:val="24"/>
              </w:rPr>
            </w:pPr>
            <w:r w:rsidRPr="00D71857">
              <w:rPr>
                <w:rFonts w:asciiTheme="majorHAnsi" w:hAnsiTheme="majorHAnsi" w:cstheme="majorHAnsi"/>
                <w:sz w:val="24"/>
                <w:szCs w:val="24"/>
              </w:rPr>
              <w:t>interface fastethernet 0/0.256</w:t>
            </w:r>
          </w:p>
        </w:tc>
        <w:tc>
          <w:tcPr>
            <w:tcW w:w="5012" w:type="dxa"/>
          </w:tcPr>
          <w:p w14:paraId="53805B40" w14:textId="7F76295A"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 xml:space="preserve">ip address 182.168.9.62 255.255.255.224  </w:t>
            </w:r>
          </w:p>
        </w:tc>
      </w:tr>
      <w:tr w:rsidR="00D71857" w:rsidRPr="00D71857" w14:paraId="427C896F" w14:textId="77777777" w:rsidTr="000238FE">
        <w:tc>
          <w:tcPr>
            <w:tcW w:w="5012" w:type="dxa"/>
          </w:tcPr>
          <w:p w14:paraId="01078C1B" w14:textId="4644E8B4"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interface fastethernet 0/0.257</w:t>
            </w:r>
          </w:p>
        </w:tc>
        <w:tc>
          <w:tcPr>
            <w:tcW w:w="5012" w:type="dxa"/>
          </w:tcPr>
          <w:p w14:paraId="19969FC8" w14:textId="03CBC8EC"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 xml:space="preserve">ip address 182.168.9.94 255.255.255.224 </w:t>
            </w:r>
          </w:p>
        </w:tc>
      </w:tr>
      <w:tr w:rsidR="00D71857" w:rsidRPr="00D71857" w14:paraId="2F4FDC97" w14:textId="77777777" w:rsidTr="000238FE">
        <w:tc>
          <w:tcPr>
            <w:tcW w:w="5012" w:type="dxa"/>
          </w:tcPr>
          <w:p w14:paraId="3EB13B22" w14:textId="43742165"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interface fastethernet 0/0.258</w:t>
            </w:r>
          </w:p>
        </w:tc>
        <w:tc>
          <w:tcPr>
            <w:tcW w:w="5012" w:type="dxa"/>
          </w:tcPr>
          <w:p w14:paraId="30365461" w14:textId="6AC084C9"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 xml:space="preserve">ip address 182.168.9.126 255.255.255.224 </w:t>
            </w:r>
          </w:p>
        </w:tc>
      </w:tr>
      <w:tr w:rsidR="00D71857" w:rsidRPr="00D71857" w14:paraId="4704829A" w14:textId="77777777" w:rsidTr="000238FE">
        <w:tc>
          <w:tcPr>
            <w:tcW w:w="5012" w:type="dxa"/>
          </w:tcPr>
          <w:p w14:paraId="25CE4E0C" w14:textId="4E03CE3E"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interface fastethernet 0/0.259</w:t>
            </w:r>
          </w:p>
        </w:tc>
        <w:tc>
          <w:tcPr>
            <w:tcW w:w="5012" w:type="dxa"/>
          </w:tcPr>
          <w:p w14:paraId="7694D6E2" w14:textId="7DA7926B"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 xml:space="preserve">ip address 182.168.9.158 255.255.255.224 </w:t>
            </w:r>
          </w:p>
        </w:tc>
      </w:tr>
      <w:tr w:rsidR="00D71857" w:rsidRPr="00D71857" w14:paraId="646BC393" w14:textId="77777777" w:rsidTr="000238FE">
        <w:tc>
          <w:tcPr>
            <w:tcW w:w="5012" w:type="dxa"/>
          </w:tcPr>
          <w:p w14:paraId="13133A5F" w14:textId="120B600B" w:rsidR="00D71857" w:rsidRPr="00D71857" w:rsidRDefault="00D71857" w:rsidP="00D71857">
            <w:pPr>
              <w:pStyle w:val="Cuerpo-PF"/>
              <w:tabs>
                <w:tab w:val="left" w:pos="1031"/>
              </w:tabs>
              <w:rPr>
                <w:rFonts w:asciiTheme="majorHAnsi" w:hAnsiTheme="majorHAnsi" w:cstheme="majorHAnsi"/>
                <w:sz w:val="24"/>
                <w:szCs w:val="24"/>
              </w:rPr>
            </w:pPr>
            <w:r w:rsidRPr="00D71857">
              <w:rPr>
                <w:rFonts w:asciiTheme="majorHAnsi" w:hAnsiTheme="majorHAnsi" w:cstheme="majorHAnsi"/>
                <w:sz w:val="24"/>
                <w:szCs w:val="24"/>
              </w:rPr>
              <w:t>interface fastethernet 0/0.260</w:t>
            </w:r>
          </w:p>
        </w:tc>
        <w:tc>
          <w:tcPr>
            <w:tcW w:w="5012" w:type="dxa"/>
          </w:tcPr>
          <w:p w14:paraId="63B2FB9E" w14:textId="45281CCA"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 xml:space="preserve">ip address 182.168.9.190 255.255.255.224 </w:t>
            </w:r>
          </w:p>
        </w:tc>
      </w:tr>
      <w:tr w:rsidR="00D71857" w:rsidRPr="00D71857" w14:paraId="4DFE36E2" w14:textId="77777777" w:rsidTr="000238FE">
        <w:tc>
          <w:tcPr>
            <w:tcW w:w="5012" w:type="dxa"/>
          </w:tcPr>
          <w:p w14:paraId="153ABCD1" w14:textId="2B0E17B4"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interface fastethernet 0/0.261</w:t>
            </w:r>
          </w:p>
        </w:tc>
        <w:tc>
          <w:tcPr>
            <w:tcW w:w="5012" w:type="dxa"/>
          </w:tcPr>
          <w:p w14:paraId="096A4C4F" w14:textId="3D1E9F4F"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 xml:space="preserve">ip address 182.168.9.222 255.255.255.224 </w:t>
            </w:r>
          </w:p>
        </w:tc>
      </w:tr>
      <w:tr w:rsidR="00D71857" w:rsidRPr="00D71857" w14:paraId="5C87FFB2" w14:textId="77777777" w:rsidTr="000238FE">
        <w:tc>
          <w:tcPr>
            <w:tcW w:w="5012" w:type="dxa"/>
          </w:tcPr>
          <w:p w14:paraId="2C8C612E" w14:textId="55233843"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interface fastethernet 0/0.262</w:t>
            </w:r>
          </w:p>
        </w:tc>
        <w:tc>
          <w:tcPr>
            <w:tcW w:w="5012" w:type="dxa"/>
          </w:tcPr>
          <w:p w14:paraId="2078FCD3" w14:textId="7C0D01EB"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 xml:space="preserve">ip address 182.168.9.254 255.255.255.224 </w:t>
            </w:r>
          </w:p>
        </w:tc>
      </w:tr>
      <w:tr w:rsidR="00D71857" w:rsidRPr="00D71857" w14:paraId="311DB516" w14:textId="77777777" w:rsidTr="000238FE">
        <w:tc>
          <w:tcPr>
            <w:tcW w:w="5012" w:type="dxa"/>
          </w:tcPr>
          <w:p w14:paraId="68692FB8" w14:textId="62E8FB64"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interface fastethernet 0/0.263</w:t>
            </w:r>
          </w:p>
        </w:tc>
        <w:tc>
          <w:tcPr>
            <w:tcW w:w="5012" w:type="dxa"/>
          </w:tcPr>
          <w:p w14:paraId="2658A0CE" w14:textId="08970D1C"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 xml:space="preserve">ip address 182.168.10.30 255.255.255.224  </w:t>
            </w:r>
          </w:p>
        </w:tc>
      </w:tr>
      <w:tr w:rsidR="00D71857" w:rsidRPr="00D71857" w14:paraId="3107CEAB" w14:textId="77777777" w:rsidTr="000238FE">
        <w:tc>
          <w:tcPr>
            <w:tcW w:w="5012" w:type="dxa"/>
          </w:tcPr>
          <w:p w14:paraId="5BB8D3F3" w14:textId="6AFFDAE0"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interface fastethernet 0/0.264</w:t>
            </w:r>
          </w:p>
        </w:tc>
        <w:tc>
          <w:tcPr>
            <w:tcW w:w="5012" w:type="dxa"/>
          </w:tcPr>
          <w:p w14:paraId="5CA7EBA4" w14:textId="705C829D"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 xml:space="preserve">ip address 182.168.10.62 255.255.255.224  </w:t>
            </w:r>
          </w:p>
        </w:tc>
      </w:tr>
      <w:tr w:rsidR="00D71857" w:rsidRPr="00D71857" w14:paraId="6BFF3AE0" w14:textId="77777777" w:rsidTr="000238FE">
        <w:tc>
          <w:tcPr>
            <w:tcW w:w="5012" w:type="dxa"/>
          </w:tcPr>
          <w:p w14:paraId="13689F42" w14:textId="623B3E5C"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interface fastethernet 0/0.265</w:t>
            </w:r>
          </w:p>
        </w:tc>
        <w:tc>
          <w:tcPr>
            <w:tcW w:w="5012" w:type="dxa"/>
          </w:tcPr>
          <w:p w14:paraId="2FB27354" w14:textId="08C3CF8E"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 xml:space="preserve">ip address 182.168.10.94 255.255.255.224 </w:t>
            </w:r>
          </w:p>
        </w:tc>
      </w:tr>
      <w:tr w:rsidR="00D71857" w:rsidRPr="00D71857" w14:paraId="546F01C7" w14:textId="77777777" w:rsidTr="000238FE">
        <w:tc>
          <w:tcPr>
            <w:tcW w:w="5012" w:type="dxa"/>
          </w:tcPr>
          <w:p w14:paraId="398289A7" w14:textId="6705AD48"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interface fastethernet 0/0.266</w:t>
            </w:r>
          </w:p>
        </w:tc>
        <w:tc>
          <w:tcPr>
            <w:tcW w:w="5012" w:type="dxa"/>
          </w:tcPr>
          <w:p w14:paraId="5FE7A342" w14:textId="1D8AA467"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 xml:space="preserve">ip address 182.168.10.126 255.255.255.224 </w:t>
            </w:r>
          </w:p>
        </w:tc>
      </w:tr>
      <w:tr w:rsidR="00D71857" w:rsidRPr="00D71857" w14:paraId="7A707EC2" w14:textId="77777777" w:rsidTr="000238FE">
        <w:tc>
          <w:tcPr>
            <w:tcW w:w="5012" w:type="dxa"/>
          </w:tcPr>
          <w:p w14:paraId="41A41139" w14:textId="0ED76D86"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interface fastethernet 0/0.267</w:t>
            </w:r>
          </w:p>
        </w:tc>
        <w:tc>
          <w:tcPr>
            <w:tcW w:w="5012" w:type="dxa"/>
          </w:tcPr>
          <w:p w14:paraId="4E35A10E" w14:textId="5B42F671"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 xml:space="preserve">ip address 182.168.10.158 255.255.255.224  </w:t>
            </w:r>
          </w:p>
        </w:tc>
      </w:tr>
      <w:tr w:rsidR="00D71857" w:rsidRPr="00D71857" w14:paraId="7B2D9B60" w14:textId="77777777" w:rsidTr="000238FE">
        <w:tc>
          <w:tcPr>
            <w:tcW w:w="5012" w:type="dxa"/>
          </w:tcPr>
          <w:p w14:paraId="48BBCF2A" w14:textId="026044D0"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interface fastethernet 0/0.268</w:t>
            </w:r>
          </w:p>
        </w:tc>
        <w:tc>
          <w:tcPr>
            <w:tcW w:w="5012" w:type="dxa"/>
          </w:tcPr>
          <w:p w14:paraId="68074D4E" w14:textId="2A62E6FB" w:rsidR="00D71857" w:rsidRPr="00D71857" w:rsidRDefault="00D71857" w:rsidP="00D71857">
            <w:pPr>
              <w:pStyle w:val="Cuerpo-PF"/>
              <w:rPr>
                <w:rFonts w:asciiTheme="majorHAnsi" w:hAnsiTheme="majorHAnsi" w:cstheme="majorHAnsi"/>
                <w:sz w:val="24"/>
                <w:szCs w:val="24"/>
              </w:rPr>
            </w:pPr>
            <w:r w:rsidRPr="00D71857">
              <w:rPr>
                <w:rFonts w:asciiTheme="majorHAnsi" w:hAnsiTheme="majorHAnsi" w:cstheme="majorHAnsi"/>
                <w:sz w:val="24"/>
                <w:szCs w:val="24"/>
              </w:rPr>
              <w:t>ip address 182.168.10.190 255.255.255.224</w:t>
            </w:r>
          </w:p>
        </w:tc>
      </w:tr>
      <w:tr w:rsidR="005B2C33" w:rsidRPr="00735057" w14:paraId="70CFC74A" w14:textId="77777777" w:rsidTr="000238FE">
        <w:tc>
          <w:tcPr>
            <w:tcW w:w="10024" w:type="dxa"/>
            <w:gridSpan w:val="2"/>
          </w:tcPr>
          <w:p w14:paraId="42CDEB7C" w14:textId="3E697A50" w:rsidR="005B2C33" w:rsidRPr="00735057" w:rsidRDefault="005B2C33" w:rsidP="000238FE">
            <w:pPr>
              <w:pStyle w:val="Cuerpo-PF"/>
              <w:rPr>
                <w:sz w:val="24"/>
                <w:szCs w:val="24"/>
              </w:rPr>
            </w:pPr>
            <w:r>
              <w:rPr>
                <w:sz w:val="24"/>
                <w:szCs w:val="24"/>
              </w:rPr>
              <w:t>R3</w:t>
            </w:r>
          </w:p>
        </w:tc>
      </w:tr>
      <w:tr w:rsidR="005B2C33" w:rsidRPr="00735057" w14:paraId="16F8C702" w14:textId="77777777" w:rsidTr="000238FE">
        <w:tc>
          <w:tcPr>
            <w:tcW w:w="5012" w:type="dxa"/>
          </w:tcPr>
          <w:p w14:paraId="6E1D5A84" w14:textId="020C7425" w:rsidR="005B2C33" w:rsidRPr="00735057" w:rsidRDefault="005B2C33" w:rsidP="000238FE">
            <w:pPr>
              <w:pStyle w:val="Cuerpo-PF"/>
              <w:rPr>
                <w:sz w:val="24"/>
                <w:szCs w:val="24"/>
              </w:rPr>
            </w:pPr>
            <w:r w:rsidRPr="005B2C33">
              <w:rPr>
                <w:sz w:val="24"/>
                <w:szCs w:val="24"/>
              </w:rPr>
              <w:t>interface fastethernet 0/0.300</w:t>
            </w:r>
          </w:p>
        </w:tc>
        <w:tc>
          <w:tcPr>
            <w:tcW w:w="5012" w:type="dxa"/>
          </w:tcPr>
          <w:p w14:paraId="772664DF" w14:textId="22AD891C" w:rsidR="005B2C33" w:rsidRPr="00735057" w:rsidRDefault="005B2C33" w:rsidP="000238FE">
            <w:pPr>
              <w:pStyle w:val="Cuerpo-PF"/>
              <w:rPr>
                <w:sz w:val="24"/>
                <w:szCs w:val="24"/>
              </w:rPr>
            </w:pPr>
            <w:r w:rsidRPr="005B2C33">
              <w:rPr>
                <w:sz w:val="24"/>
                <w:szCs w:val="24"/>
              </w:rPr>
              <w:t>ip address 172.168.0.30 255.255.255.224</w:t>
            </w:r>
          </w:p>
        </w:tc>
      </w:tr>
      <w:tr w:rsidR="005B2C33" w:rsidRPr="00735057" w14:paraId="1207EEA8" w14:textId="77777777" w:rsidTr="000238FE">
        <w:tc>
          <w:tcPr>
            <w:tcW w:w="5012" w:type="dxa"/>
          </w:tcPr>
          <w:p w14:paraId="60F76547" w14:textId="4251998B" w:rsidR="005B2C33" w:rsidRPr="007343B0" w:rsidRDefault="005B2C33" w:rsidP="000238FE">
            <w:pPr>
              <w:pStyle w:val="Cuerpo-PF"/>
              <w:rPr>
                <w:sz w:val="24"/>
                <w:szCs w:val="24"/>
              </w:rPr>
            </w:pPr>
            <w:r w:rsidRPr="005B2C33">
              <w:rPr>
                <w:sz w:val="24"/>
                <w:szCs w:val="24"/>
              </w:rPr>
              <w:t>interface fastethernet 0/0.301</w:t>
            </w:r>
          </w:p>
        </w:tc>
        <w:tc>
          <w:tcPr>
            <w:tcW w:w="5012" w:type="dxa"/>
          </w:tcPr>
          <w:p w14:paraId="0DF52E8F" w14:textId="20476DE3" w:rsidR="005B2C33" w:rsidRPr="007343B0" w:rsidRDefault="005B2C33" w:rsidP="000238FE">
            <w:pPr>
              <w:pStyle w:val="Cuerpo-PF"/>
              <w:rPr>
                <w:sz w:val="24"/>
                <w:szCs w:val="24"/>
              </w:rPr>
            </w:pPr>
            <w:r w:rsidRPr="005B2C33">
              <w:rPr>
                <w:sz w:val="24"/>
                <w:szCs w:val="24"/>
              </w:rPr>
              <w:t>ip address 172.168.0.38 255.255.255.248</w:t>
            </w:r>
          </w:p>
        </w:tc>
      </w:tr>
      <w:tr w:rsidR="005B2C33" w:rsidRPr="00735057" w14:paraId="79E1B795" w14:textId="77777777" w:rsidTr="000238FE">
        <w:tc>
          <w:tcPr>
            <w:tcW w:w="5012" w:type="dxa"/>
          </w:tcPr>
          <w:p w14:paraId="555B5A2D" w14:textId="1A977075" w:rsidR="005B2C33" w:rsidRPr="00DD7BBA" w:rsidRDefault="005B2C33" w:rsidP="000238FE">
            <w:pPr>
              <w:pStyle w:val="Cuerpo-PF"/>
              <w:rPr>
                <w:sz w:val="24"/>
                <w:szCs w:val="24"/>
              </w:rPr>
            </w:pPr>
            <w:r w:rsidRPr="005B2C33">
              <w:rPr>
                <w:sz w:val="24"/>
                <w:szCs w:val="24"/>
              </w:rPr>
              <w:t>interface fastethernet 0/0.302</w:t>
            </w:r>
          </w:p>
        </w:tc>
        <w:tc>
          <w:tcPr>
            <w:tcW w:w="5012" w:type="dxa"/>
          </w:tcPr>
          <w:p w14:paraId="2C9F6490" w14:textId="6E6B3875" w:rsidR="005B2C33" w:rsidRPr="00DD7BBA" w:rsidRDefault="005B2C33" w:rsidP="000238FE">
            <w:pPr>
              <w:pStyle w:val="Cuerpo-PF"/>
              <w:rPr>
                <w:sz w:val="24"/>
                <w:szCs w:val="24"/>
              </w:rPr>
            </w:pPr>
            <w:r w:rsidRPr="005B2C33">
              <w:rPr>
                <w:sz w:val="24"/>
                <w:szCs w:val="24"/>
              </w:rPr>
              <w:t>ip address 172.168.0.46 255.255.255.248</w:t>
            </w:r>
          </w:p>
        </w:tc>
      </w:tr>
      <w:tr w:rsidR="005B2C33" w:rsidRPr="00735057" w14:paraId="206431A5" w14:textId="77777777" w:rsidTr="000238FE">
        <w:tc>
          <w:tcPr>
            <w:tcW w:w="5012" w:type="dxa"/>
          </w:tcPr>
          <w:p w14:paraId="634CD613" w14:textId="4C04C5A3" w:rsidR="005B2C33" w:rsidRPr="00DD7BBA" w:rsidRDefault="005B2C33" w:rsidP="005B2C33">
            <w:pPr>
              <w:pStyle w:val="Cuerpo-PF"/>
              <w:rPr>
                <w:sz w:val="24"/>
                <w:szCs w:val="24"/>
              </w:rPr>
            </w:pPr>
            <w:r w:rsidRPr="005B2C33">
              <w:rPr>
                <w:sz w:val="24"/>
                <w:szCs w:val="24"/>
              </w:rPr>
              <w:t>interface fastethernet 0/0.303</w:t>
            </w:r>
          </w:p>
        </w:tc>
        <w:tc>
          <w:tcPr>
            <w:tcW w:w="5012" w:type="dxa"/>
          </w:tcPr>
          <w:p w14:paraId="15BD75FD" w14:textId="1BBA0898" w:rsidR="005B2C33" w:rsidRPr="00DD7BBA" w:rsidRDefault="005B2C33" w:rsidP="000238FE">
            <w:pPr>
              <w:pStyle w:val="Cuerpo-PF"/>
              <w:rPr>
                <w:sz w:val="24"/>
                <w:szCs w:val="24"/>
              </w:rPr>
            </w:pPr>
            <w:r w:rsidRPr="005B2C33">
              <w:rPr>
                <w:sz w:val="24"/>
                <w:szCs w:val="24"/>
              </w:rPr>
              <w:t>ip address 172.168.0.62 255.255.255.240</w:t>
            </w:r>
          </w:p>
        </w:tc>
      </w:tr>
      <w:tr w:rsidR="005B2C33" w:rsidRPr="00735057" w14:paraId="2F14AFA5" w14:textId="77777777" w:rsidTr="000238FE">
        <w:tc>
          <w:tcPr>
            <w:tcW w:w="5012" w:type="dxa"/>
          </w:tcPr>
          <w:p w14:paraId="3ED14C66" w14:textId="542C54B0" w:rsidR="005B2C33" w:rsidRPr="00DD7BBA" w:rsidRDefault="005B2C33" w:rsidP="000238FE">
            <w:pPr>
              <w:pStyle w:val="Cuerpo-PF"/>
              <w:rPr>
                <w:sz w:val="24"/>
                <w:szCs w:val="24"/>
              </w:rPr>
            </w:pPr>
            <w:r w:rsidRPr="005B2C33">
              <w:rPr>
                <w:sz w:val="24"/>
                <w:szCs w:val="24"/>
              </w:rPr>
              <w:t>interface fastethernet 0/0.304</w:t>
            </w:r>
          </w:p>
        </w:tc>
        <w:tc>
          <w:tcPr>
            <w:tcW w:w="5012" w:type="dxa"/>
          </w:tcPr>
          <w:p w14:paraId="7E6CCD80" w14:textId="4B0E6BCE" w:rsidR="005B2C33" w:rsidRPr="00DD7BBA" w:rsidRDefault="005B2C33" w:rsidP="000238FE">
            <w:pPr>
              <w:pStyle w:val="Cuerpo-PF"/>
              <w:rPr>
                <w:sz w:val="24"/>
                <w:szCs w:val="24"/>
              </w:rPr>
            </w:pPr>
            <w:r w:rsidRPr="005B2C33">
              <w:rPr>
                <w:sz w:val="24"/>
                <w:szCs w:val="24"/>
              </w:rPr>
              <w:t>ip address 172.168.0.70 255.255.255.248</w:t>
            </w:r>
          </w:p>
        </w:tc>
      </w:tr>
      <w:tr w:rsidR="005B2C33" w:rsidRPr="00735057" w14:paraId="59D4C180" w14:textId="77777777" w:rsidTr="000238FE">
        <w:tc>
          <w:tcPr>
            <w:tcW w:w="5012" w:type="dxa"/>
          </w:tcPr>
          <w:p w14:paraId="47A3286E" w14:textId="54918134" w:rsidR="005B2C33" w:rsidRPr="00DD7BBA" w:rsidRDefault="005B2C33" w:rsidP="000238FE">
            <w:pPr>
              <w:pStyle w:val="Cuerpo-PF"/>
              <w:rPr>
                <w:sz w:val="24"/>
                <w:szCs w:val="24"/>
              </w:rPr>
            </w:pPr>
            <w:r w:rsidRPr="005B2C33">
              <w:rPr>
                <w:sz w:val="24"/>
                <w:szCs w:val="24"/>
              </w:rPr>
              <w:t>interface fastethernet 0/0.305</w:t>
            </w:r>
          </w:p>
        </w:tc>
        <w:tc>
          <w:tcPr>
            <w:tcW w:w="5012" w:type="dxa"/>
          </w:tcPr>
          <w:p w14:paraId="5952D57B" w14:textId="1A7761AD" w:rsidR="005B2C33" w:rsidRPr="00DD7BBA" w:rsidRDefault="005B2C33" w:rsidP="000238FE">
            <w:pPr>
              <w:pStyle w:val="Cuerpo-PF"/>
              <w:rPr>
                <w:sz w:val="24"/>
                <w:szCs w:val="24"/>
              </w:rPr>
            </w:pPr>
            <w:r w:rsidRPr="005B2C33">
              <w:rPr>
                <w:sz w:val="24"/>
                <w:szCs w:val="24"/>
              </w:rPr>
              <w:t>ip address 172.168.0.78 255.255.255.248</w:t>
            </w:r>
          </w:p>
        </w:tc>
      </w:tr>
      <w:tr w:rsidR="005B2C33" w:rsidRPr="00735057" w14:paraId="411D99D2" w14:textId="77777777" w:rsidTr="000238FE">
        <w:tc>
          <w:tcPr>
            <w:tcW w:w="10024" w:type="dxa"/>
            <w:gridSpan w:val="2"/>
          </w:tcPr>
          <w:p w14:paraId="480D4BB1" w14:textId="0E497F3C" w:rsidR="005B2C33" w:rsidRPr="00735057" w:rsidRDefault="005B2C33" w:rsidP="000238FE">
            <w:pPr>
              <w:pStyle w:val="Cuerpo-PF"/>
              <w:rPr>
                <w:sz w:val="24"/>
                <w:szCs w:val="24"/>
              </w:rPr>
            </w:pPr>
            <w:r>
              <w:rPr>
                <w:sz w:val="24"/>
                <w:szCs w:val="24"/>
              </w:rPr>
              <w:t>R4</w:t>
            </w:r>
          </w:p>
        </w:tc>
      </w:tr>
      <w:tr w:rsidR="005B2C33" w:rsidRPr="005B2C33" w14:paraId="309738E8" w14:textId="77777777" w:rsidTr="000238FE">
        <w:tc>
          <w:tcPr>
            <w:tcW w:w="5012" w:type="dxa"/>
          </w:tcPr>
          <w:p w14:paraId="27A2E2EF" w14:textId="71FDDD68" w:rsidR="005B2C33" w:rsidRPr="005B2C33" w:rsidRDefault="005B2C33" w:rsidP="005B2C33">
            <w:pPr>
              <w:pStyle w:val="Cuerpo-PF"/>
              <w:rPr>
                <w:sz w:val="24"/>
                <w:szCs w:val="20"/>
              </w:rPr>
            </w:pPr>
            <w:r w:rsidRPr="005B2C33">
              <w:rPr>
                <w:sz w:val="24"/>
                <w:szCs w:val="20"/>
              </w:rPr>
              <w:t>interface fastethernet 0/0.400</w:t>
            </w:r>
          </w:p>
        </w:tc>
        <w:tc>
          <w:tcPr>
            <w:tcW w:w="5012" w:type="dxa"/>
          </w:tcPr>
          <w:p w14:paraId="2EE8B5E7" w14:textId="031CD0A3" w:rsidR="005B2C33" w:rsidRPr="005B2C33" w:rsidRDefault="005B2C33" w:rsidP="005B2C33">
            <w:pPr>
              <w:pStyle w:val="Cuerpo-PF"/>
              <w:rPr>
                <w:sz w:val="24"/>
                <w:szCs w:val="20"/>
              </w:rPr>
            </w:pPr>
            <w:r w:rsidRPr="005B2C33">
              <w:rPr>
                <w:sz w:val="24"/>
                <w:szCs w:val="20"/>
              </w:rPr>
              <w:t>ip address 162.168.0.14 255.255.255.240</w:t>
            </w:r>
          </w:p>
        </w:tc>
      </w:tr>
      <w:tr w:rsidR="005B2C33" w:rsidRPr="005B2C33" w14:paraId="53F787CB" w14:textId="77777777" w:rsidTr="000238FE">
        <w:tc>
          <w:tcPr>
            <w:tcW w:w="5012" w:type="dxa"/>
          </w:tcPr>
          <w:p w14:paraId="346EFBE4" w14:textId="64144B22" w:rsidR="005B2C33" w:rsidRPr="005B2C33" w:rsidRDefault="005B2C33" w:rsidP="005B2C33">
            <w:pPr>
              <w:pStyle w:val="Cuerpo-PF"/>
              <w:rPr>
                <w:sz w:val="24"/>
                <w:szCs w:val="20"/>
              </w:rPr>
            </w:pPr>
            <w:r w:rsidRPr="005B2C33">
              <w:rPr>
                <w:sz w:val="24"/>
                <w:szCs w:val="20"/>
              </w:rPr>
              <w:t>interface fastethernet 0/0.401</w:t>
            </w:r>
          </w:p>
        </w:tc>
        <w:tc>
          <w:tcPr>
            <w:tcW w:w="5012" w:type="dxa"/>
          </w:tcPr>
          <w:p w14:paraId="20C22AFA" w14:textId="2275F090" w:rsidR="005B2C33" w:rsidRPr="005B2C33" w:rsidRDefault="005B2C33" w:rsidP="005B2C33">
            <w:pPr>
              <w:pStyle w:val="Cuerpo-PF"/>
              <w:rPr>
                <w:sz w:val="24"/>
                <w:szCs w:val="20"/>
              </w:rPr>
            </w:pPr>
            <w:r w:rsidRPr="005B2C33">
              <w:rPr>
                <w:sz w:val="24"/>
                <w:szCs w:val="20"/>
              </w:rPr>
              <w:t>ip address 162.168.0.22 255.255.255.248</w:t>
            </w:r>
          </w:p>
        </w:tc>
      </w:tr>
      <w:tr w:rsidR="005B2C33" w:rsidRPr="005B2C33" w14:paraId="53A8B380" w14:textId="77777777" w:rsidTr="000238FE">
        <w:tc>
          <w:tcPr>
            <w:tcW w:w="5012" w:type="dxa"/>
          </w:tcPr>
          <w:p w14:paraId="5A2161D1" w14:textId="3EB5C943" w:rsidR="005B2C33" w:rsidRPr="005B2C33" w:rsidRDefault="005B2C33" w:rsidP="005B2C33">
            <w:pPr>
              <w:pStyle w:val="Cuerpo-PF"/>
              <w:rPr>
                <w:sz w:val="24"/>
                <w:szCs w:val="20"/>
              </w:rPr>
            </w:pPr>
            <w:r w:rsidRPr="005B2C33">
              <w:rPr>
                <w:sz w:val="24"/>
                <w:szCs w:val="20"/>
              </w:rPr>
              <w:t>interface fastethernet 0/0.402</w:t>
            </w:r>
          </w:p>
        </w:tc>
        <w:tc>
          <w:tcPr>
            <w:tcW w:w="5012" w:type="dxa"/>
          </w:tcPr>
          <w:p w14:paraId="4DB27E6B" w14:textId="3F8AB055" w:rsidR="005B2C33" w:rsidRPr="005B2C33" w:rsidRDefault="005B2C33" w:rsidP="005B2C33">
            <w:pPr>
              <w:pStyle w:val="Cuerpo-PF"/>
              <w:rPr>
                <w:sz w:val="24"/>
                <w:szCs w:val="20"/>
              </w:rPr>
            </w:pPr>
            <w:r w:rsidRPr="005B2C33">
              <w:rPr>
                <w:sz w:val="24"/>
                <w:szCs w:val="20"/>
              </w:rPr>
              <w:t>ip address 162.168.0.30 255.255.255.248</w:t>
            </w:r>
          </w:p>
        </w:tc>
      </w:tr>
      <w:tr w:rsidR="005B2C33" w:rsidRPr="005B2C33" w14:paraId="2D35D45B" w14:textId="77777777" w:rsidTr="000238FE">
        <w:tc>
          <w:tcPr>
            <w:tcW w:w="5012" w:type="dxa"/>
          </w:tcPr>
          <w:p w14:paraId="09FB0D2B" w14:textId="59CAF8A6" w:rsidR="005B2C33" w:rsidRPr="005B2C33" w:rsidRDefault="005B2C33" w:rsidP="005B2C33">
            <w:pPr>
              <w:pStyle w:val="Cuerpo-PF"/>
              <w:rPr>
                <w:sz w:val="24"/>
                <w:szCs w:val="20"/>
              </w:rPr>
            </w:pPr>
            <w:r w:rsidRPr="005B2C33">
              <w:rPr>
                <w:sz w:val="24"/>
                <w:szCs w:val="20"/>
              </w:rPr>
              <w:t>interface fastethernet 0/0.403</w:t>
            </w:r>
          </w:p>
        </w:tc>
        <w:tc>
          <w:tcPr>
            <w:tcW w:w="5012" w:type="dxa"/>
          </w:tcPr>
          <w:p w14:paraId="7F34F206" w14:textId="75BD45BF" w:rsidR="005B2C33" w:rsidRPr="005B2C33" w:rsidRDefault="005B2C33" w:rsidP="005B2C33">
            <w:pPr>
              <w:pStyle w:val="Cuerpo-PF"/>
              <w:rPr>
                <w:sz w:val="24"/>
                <w:szCs w:val="20"/>
              </w:rPr>
            </w:pPr>
            <w:r w:rsidRPr="005B2C33">
              <w:rPr>
                <w:sz w:val="24"/>
                <w:szCs w:val="20"/>
              </w:rPr>
              <w:t>ip address 162.168.0.38 255.255.255.248</w:t>
            </w:r>
          </w:p>
        </w:tc>
      </w:tr>
      <w:tr w:rsidR="005B2C33" w:rsidRPr="005B2C33" w14:paraId="4A997843" w14:textId="77777777" w:rsidTr="000238FE">
        <w:tc>
          <w:tcPr>
            <w:tcW w:w="5012" w:type="dxa"/>
          </w:tcPr>
          <w:p w14:paraId="05206A6C" w14:textId="4B3B12B6" w:rsidR="005B2C33" w:rsidRPr="005B2C33" w:rsidRDefault="005B2C33" w:rsidP="005B2C33">
            <w:pPr>
              <w:pStyle w:val="Cuerpo-PF"/>
              <w:rPr>
                <w:sz w:val="24"/>
                <w:szCs w:val="20"/>
              </w:rPr>
            </w:pPr>
            <w:r w:rsidRPr="005B2C33">
              <w:rPr>
                <w:sz w:val="24"/>
                <w:szCs w:val="20"/>
              </w:rPr>
              <w:t>interface fastethernet 0/0.404</w:t>
            </w:r>
          </w:p>
        </w:tc>
        <w:tc>
          <w:tcPr>
            <w:tcW w:w="5012" w:type="dxa"/>
          </w:tcPr>
          <w:p w14:paraId="479F7006" w14:textId="09CD64E3" w:rsidR="005B2C33" w:rsidRPr="005B2C33" w:rsidRDefault="005B2C33" w:rsidP="005B2C33">
            <w:pPr>
              <w:pStyle w:val="Cuerpo-PF"/>
              <w:rPr>
                <w:sz w:val="24"/>
                <w:szCs w:val="20"/>
              </w:rPr>
            </w:pPr>
            <w:r w:rsidRPr="005B2C33">
              <w:rPr>
                <w:sz w:val="24"/>
                <w:szCs w:val="20"/>
              </w:rPr>
              <w:t>ip address 162.168.0.46 255.255.255.248</w:t>
            </w:r>
          </w:p>
        </w:tc>
      </w:tr>
      <w:tr w:rsidR="005B2C33" w:rsidRPr="005B2C33" w14:paraId="2599CA14" w14:textId="77777777" w:rsidTr="000238FE">
        <w:tc>
          <w:tcPr>
            <w:tcW w:w="5012" w:type="dxa"/>
          </w:tcPr>
          <w:p w14:paraId="7CA77342" w14:textId="5999432C" w:rsidR="005B2C33" w:rsidRPr="005B2C33" w:rsidRDefault="005B2C33" w:rsidP="005B2C33">
            <w:pPr>
              <w:pStyle w:val="Cuerpo-PF"/>
              <w:rPr>
                <w:sz w:val="24"/>
                <w:szCs w:val="20"/>
              </w:rPr>
            </w:pPr>
            <w:r w:rsidRPr="005B2C33">
              <w:rPr>
                <w:sz w:val="24"/>
                <w:szCs w:val="20"/>
              </w:rPr>
              <w:t>interface fastethernet 0/0.405</w:t>
            </w:r>
          </w:p>
        </w:tc>
        <w:tc>
          <w:tcPr>
            <w:tcW w:w="5012" w:type="dxa"/>
          </w:tcPr>
          <w:p w14:paraId="3EFDB1C6" w14:textId="530DFE75" w:rsidR="005B2C33" w:rsidRPr="005B2C33" w:rsidRDefault="005B2C33" w:rsidP="005B2C33">
            <w:pPr>
              <w:pStyle w:val="Cuerpo-PF"/>
              <w:rPr>
                <w:sz w:val="24"/>
                <w:szCs w:val="20"/>
              </w:rPr>
            </w:pPr>
            <w:r w:rsidRPr="005B2C33">
              <w:rPr>
                <w:sz w:val="24"/>
                <w:szCs w:val="20"/>
              </w:rPr>
              <w:t>ip address 162.168.0.54 255.255.255.248</w:t>
            </w:r>
          </w:p>
        </w:tc>
      </w:tr>
      <w:tr w:rsidR="005B2C33" w:rsidRPr="005B2C33" w14:paraId="5E0AF43A" w14:textId="77777777" w:rsidTr="005B2C33">
        <w:tc>
          <w:tcPr>
            <w:tcW w:w="5012" w:type="dxa"/>
          </w:tcPr>
          <w:p w14:paraId="32C87FC3" w14:textId="0717A847" w:rsidR="005B2C33" w:rsidRPr="005B2C33" w:rsidRDefault="005B2C33" w:rsidP="005B2C33">
            <w:pPr>
              <w:pStyle w:val="Cuerpo-PF"/>
              <w:rPr>
                <w:sz w:val="24"/>
                <w:szCs w:val="20"/>
              </w:rPr>
            </w:pPr>
            <w:r w:rsidRPr="005B2C33">
              <w:rPr>
                <w:sz w:val="24"/>
                <w:szCs w:val="20"/>
              </w:rPr>
              <w:t>interface fastethernet 0/0.406</w:t>
            </w:r>
          </w:p>
        </w:tc>
        <w:tc>
          <w:tcPr>
            <w:tcW w:w="5012" w:type="dxa"/>
          </w:tcPr>
          <w:p w14:paraId="50DA3408" w14:textId="4BA919A2" w:rsidR="005B2C33" w:rsidRPr="005B2C33" w:rsidRDefault="005B2C33" w:rsidP="005B2C33">
            <w:pPr>
              <w:pStyle w:val="Cuerpo-PF"/>
              <w:rPr>
                <w:sz w:val="24"/>
                <w:szCs w:val="20"/>
              </w:rPr>
            </w:pPr>
            <w:r w:rsidRPr="005B2C33">
              <w:rPr>
                <w:sz w:val="24"/>
                <w:szCs w:val="20"/>
              </w:rPr>
              <w:t>ip address 162.168.0.62 255.255.255.248</w:t>
            </w:r>
          </w:p>
        </w:tc>
      </w:tr>
      <w:tr w:rsidR="005B2C33" w:rsidRPr="005B2C33" w14:paraId="3C1F83D1" w14:textId="77777777" w:rsidTr="005B2C33">
        <w:tc>
          <w:tcPr>
            <w:tcW w:w="5012" w:type="dxa"/>
          </w:tcPr>
          <w:p w14:paraId="65484B01" w14:textId="6052DC55" w:rsidR="005B2C33" w:rsidRPr="005B2C33" w:rsidRDefault="005B2C33" w:rsidP="005B2C33">
            <w:pPr>
              <w:pStyle w:val="Cuerpo-PF"/>
              <w:rPr>
                <w:sz w:val="24"/>
                <w:szCs w:val="20"/>
              </w:rPr>
            </w:pPr>
            <w:r w:rsidRPr="005B2C33">
              <w:rPr>
                <w:sz w:val="24"/>
                <w:szCs w:val="20"/>
              </w:rPr>
              <w:t>interface fastethernet 0/0.407</w:t>
            </w:r>
          </w:p>
        </w:tc>
        <w:tc>
          <w:tcPr>
            <w:tcW w:w="5012" w:type="dxa"/>
          </w:tcPr>
          <w:p w14:paraId="217261D2" w14:textId="35B06AC9" w:rsidR="005B2C33" w:rsidRPr="005B2C33" w:rsidRDefault="005B2C33" w:rsidP="005B2C33">
            <w:pPr>
              <w:pStyle w:val="Cuerpo-PF"/>
              <w:rPr>
                <w:sz w:val="24"/>
                <w:szCs w:val="20"/>
              </w:rPr>
            </w:pPr>
            <w:r w:rsidRPr="005B2C33">
              <w:rPr>
                <w:sz w:val="24"/>
                <w:szCs w:val="20"/>
              </w:rPr>
              <w:t>ip address 162.168.0.70 255.255.255.248</w:t>
            </w:r>
          </w:p>
        </w:tc>
      </w:tr>
      <w:tr w:rsidR="005B2C33" w:rsidRPr="005B2C33" w14:paraId="2A767FC7" w14:textId="77777777" w:rsidTr="005B2C33">
        <w:tc>
          <w:tcPr>
            <w:tcW w:w="5012" w:type="dxa"/>
          </w:tcPr>
          <w:p w14:paraId="2052B074" w14:textId="4BFD7B9C" w:rsidR="005B2C33" w:rsidRPr="005B2C33" w:rsidRDefault="005B2C33" w:rsidP="005B2C33">
            <w:pPr>
              <w:pStyle w:val="Cuerpo-PF"/>
              <w:rPr>
                <w:sz w:val="24"/>
                <w:szCs w:val="20"/>
              </w:rPr>
            </w:pPr>
            <w:r w:rsidRPr="005B2C33">
              <w:rPr>
                <w:sz w:val="24"/>
                <w:szCs w:val="20"/>
              </w:rPr>
              <w:t>interface fastethernet 0/0.408</w:t>
            </w:r>
          </w:p>
        </w:tc>
        <w:tc>
          <w:tcPr>
            <w:tcW w:w="5012" w:type="dxa"/>
          </w:tcPr>
          <w:p w14:paraId="1F480F0F" w14:textId="567BDA4D" w:rsidR="005B2C33" w:rsidRPr="005B2C33" w:rsidRDefault="005B2C33" w:rsidP="005B2C33">
            <w:pPr>
              <w:pStyle w:val="Cuerpo-PF"/>
              <w:rPr>
                <w:sz w:val="24"/>
                <w:szCs w:val="20"/>
              </w:rPr>
            </w:pPr>
            <w:r w:rsidRPr="005B2C33">
              <w:rPr>
                <w:sz w:val="24"/>
                <w:szCs w:val="20"/>
              </w:rPr>
              <w:t>ip address 162.168.0.190 255.255.255.192</w:t>
            </w:r>
          </w:p>
        </w:tc>
      </w:tr>
      <w:tr w:rsidR="005B2C33" w:rsidRPr="005B2C33" w14:paraId="7E824945" w14:textId="77777777" w:rsidTr="005B2C33">
        <w:tc>
          <w:tcPr>
            <w:tcW w:w="5012" w:type="dxa"/>
          </w:tcPr>
          <w:p w14:paraId="527C89FF" w14:textId="700E681A" w:rsidR="005B2C33" w:rsidRPr="005B2C33" w:rsidRDefault="005B2C33" w:rsidP="005B2C33">
            <w:pPr>
              <w:pStyle w:val="Cuerpo-PF"/>
              <w:rPr>
                <w:sz w:val="24"/>
                <w:szCs w:val="20"/>
              </w:rPr>
            </w:pPr>
            <w:r w:rsidRPr="005B2C33">
              <w:rPr>
                <w:sz w:val="24"/>
                <w:szCs w:val="20"/>
              </w:rPr>
              <w:t>interface fastethernet 0/0.409</w:t>
            </w:r>
          </w:p>
        </w:tc>
        <w:tc>
          <w:tcPr>
            <w:tcW w:w="5012" w:type="dxa"/>
          </w:tcPr>
          <w:p w14:paraId="0EC6DFBF" w14:textId="73BCB3F0" w:rsidR="005B2C33" w:rsidRPr="005B2C33" w:rsidRDefault="005B2C33" w:rsidP="005B2C33">
            <w:pPr>
              <w:pStyle w:val="Cuerpo-PF"/>
              <w:rPr>
                <w:sz w:val="24"/>
                <w:szCs w:val="20"/>
              </w:rPr>
            </w:pPr>
            <w:r w:rsidRPr="005B2C33">
              <w:rPr>
                <w:sz w:val="24"/>
                <w:szCs w:val="20"/>
              </w:rPr>
              <w:t>ip address 162.168.0.254 255.255.255.192</w:t>
            </w:r>
          </w:p>
        </w:tc>
      </w:tr>
      <w:tr w:rsidR="005B2C33" w:rsidRPr="00735057" w14:paraId="1222CE7E" w14:textId="77777777" w:rsidTr="000238FE">
        <w:tc>
          <w:tcPr>
            <w:tcW w:w="10024" w:type="dxa"/>
            <w:gridSpan w:val="2"/>
          </w:tcPr>
          <w:p w14:paraId="7D53C7BE" w14:textId="45B78212" w:rsidR="005B2C33" w:rsidRPr="00735057" w:rsidRDefault="005B2C33" w:rsidP="000238FE">
            <w:pPr>
              <w:pStyle w:val="Cuerpo-PF"/>
              <w:rPr>
                <w:sz w:val="24"/>
                <w:szCs w:val="24"/>
              </w:rPr>
            </w:pPr>
            <w:r>
              <w:rPr>
                <w:sz w:val="24"/>
                <w:szCs w:val="24"/>
              </w:rPr>
              <w:t>R5</w:t>
            </w:r>
          </w:p>
        </w:tc>
      </w:tr>
      <w:tr w:rsidR="005B2C33" w:rsidRPr="005B2C33" w14:paraId="11CD4C84" w14:textId="77777777" w:rsidTr="000238FE">
        <w:tc>
          <w:tcPr>
            <w:tcW w:w="5012" w:type="dxa"/>
          </w:tcPr>
          <w:p w14:paraId="5C588506" w14:textId="2EC864DB" w:rsidR="005B2C33" w:rsidRPr="005B2C33" w:rsidRDefault="005B2C33" w:rsidP="005B2C33">
            <w:pPr>
              <w:pStyle w:val="Cuerpo-PF"/>
              <w:rPr>
                <w:sz w:val="24"/>
                <w:szCs w:val="20"/>
              </w:rPr>
            </w:pPr>
            <w:r w:rsidRPr="005B2C33">
              <w:rPr>
                <w:sz w:val="24"/>
                <w:szCs w:val="20"/>
              </w:rPr>
              <w:t>interface fastethernet 0/0.500</w:t>
            </w:r>
          </w:p>
        </w:tc>
        <w:tc>
          <w:tcPr>
            <w:tcW w:w="5012" w:type="dxa"/>
          </w:tcPr>
          <w:p w14:paraId="4AF41B6F" w14:textId="084BBFBE" w:rsidR="005B2C33" w:rsidRPr="005B2C33" w:rsidRDefault="005B2C33" w:rsidP="005B2C33">
            <w:pPr>
              <w:pStyle w:val="Cuerpo-PF"/>
              <w:rPr>
                <w:sz w:val="24"/>
                <w:szCs w:val="20"/>
              </w:rPr>
            </w:pPr>
            <w:r w:rsidRPr="005B2C33">
              <w:rPr>
                <w:sz w:val="24"/>
                <w:szCs w:val="20"/>
              </w:rPr>
              <w:t>ip address 152.168.0.254 255.255.255.0</w:t>
            </w:r>
          </w:p>
        </w:tc>
      </w:tr>
      <w:tr w:rsidR="005B2C33" w:rsidRPr="005B2C33" w14:paraId="38E42712" w14:textId="77777777" w:rsidTr="000238FE">
        <w:tc>
          <w:tcPr>
            <w:tcW w:w="5012" w:type="dxa"/>
          </w:tcPr>
          <w:p w14:paraId="0BFD199B" w14:textId="077A8345" w:rsidR="005B2C33" w:rsidRPr="005B2C33" w:rsidRDefault="005B2C33" w:rsidP="005B2C33">
            <w:pPr>
              <w:pStyle w:val="Cuerpo-PF"/>
              <w:rPr>
                <w:sz w:val="24"/>
                <w:szCs w:val="20"/>
              </w:rPr>
            </w:pPr>
            <w:r w:rsidRPr="005B2C33">
              <w:rPr>
                <w:sz w:val="24"/>
                <w:szCs w:val="20"/>
              </w:rPr>
              <w:t>interface fastethernet 0/0.501</w:t>
            </w:r>
          </w:p>
        </w:tc>
        <w:tc>
          <w:tcPr>
            <w:tcW w:w="5012" w:type="dxa"/>
          </w:tcPr>
          <w:p w14:paraId="07CC04E3" w14:textId="6B99920A" w:rsidR="005B2C33" w:rsidRPr="005B2C33" w:rsidRDefault="005B2C33" w:rsidP="005B2C33">
            <w:pPr>
              <w:pStyle w:val="Cuerpo-PF"/>
              <w:rPr>
                <w:sz w:val="24"/>
                <w:szCs w:val="20"/>
              </w:rPr>
            </w:pPr>
            <w:r w:rsidRPr="005B2C33">
              <w:rPr>
                <w:sz w:val="24"/>
                <w:szCs w:val="20"/>
              </w:rPr>
              <w:t>ip address 152.168.1.254 255.255.255.0</w:t>
            </w:r>
          </w:p>
        </w:tc>
      </w:tr>
      <w:tr w:rsidR="005B2C33" w:rsidRPr="005B2C33" w14:paraId="62390220" w14:textId="77777777" w:rsidTr="000238FE">
        <w:tc>
          <w:tcPr>
            <w:tcW w:w="5012" w:type="dxa"/>
          </w:tcPr>
          <w:p w14:paraId="23BBB6A1" w14:textId="5CE00B13" w:rsidR="005B2C33" w:rsidRPr="005B2C33" w:rsidRDefault="005B2C33" w:rsidP="005B2C33">
            <w:pPr>
              <w:pStyle w:val="Cuerpo-PF"/>
              <w:rPr>
                <w:sz w:val="24"/>
                <w:szCs w:val="20"/>
              </w:rPr>
            </w:pPr>
            <w:r w:rsidRPr="005B2C33">
              <w:rPr>
                <w:sz w:val="24"/>
                <w:szCs w:val="20"/>
              </w:rPr>
              <w:t>interface fastethernet 0/0.502</w:t>
            </w:r>
          </w:p>
        </w:tc>
        <w:tc>
          <w:tcPr>
            <w:tcW w:w="5012" w:type="dxa"/>
          </w:tcPr>
          <w:p w14:paraId="735A1733" w14:textId="4E19CEA4" w:rsidR="005B2C33" w:rsidRPr="005B2C33" w:rsidRDefault="005B2C33" w:rsidP="005B2C33">
            <w:pPr>
              <w:pStyle w:val="Cuerpo-PF"/>
              <w:rPr>
                <w:sz w:val="24"/>
                <w:szCs w:val="20"/>
              </w:rPr>
            </w:pPr>
            <w:r w:rsidRPr="005B2C33">
              <w:rPr>
                <w:sz w:val="24"/>
                <w:szCs w:val="20"/>
              </w:rPr>
              <w:t>ip address 152.168.2.254 255.255.255.0</w:t>
            </w:r>
          </w:p>
        </w:tc>
      </w:tr>
      <w:tr w:rsidR="001759CF" w:rsidRPr="00735057" w14:paraId="7C327266" w14:textId="77777777" w:rsidTr="000238FE">
        <w:tc>
          <w:tcPr>
            <w:tcW w:w="10024" w:type="dxa"/>
            <w:gridSpan w:val="2"/>
          </w:tcPr>
          <w:p w14:paraId="3582F65F" w14:textId="7A52B892" w:rsidR="001759CF" w:rsidRPr="00735057" w:rsidRDefault="001759CF" w:rsidP="000238FE">
            <w:pPr>
              <w:pStyle w:val="Cuerpo-PF"/>
              <w:rPr>
                <w:sz w:val="24"/>
                <w:szCs w:val="24"/>
              </w:rPr>
            </w:pPr>
            <w:r>
              <w:rPr>
                <w:sz w:val="24"/>
                <w:szCs w:val="24"/>
              </w:rPr>
              <w:t>R6</w:t>
            </w:r>
          </w:p>
        </w:tc>
      </w:tr>
      <w:tr w:rsidR="001759CF" w:rsidRPr="005B2C33" w14:paraId="767DAC15" w14:textId="77777777" w:rsidTr="000238FE">
        <w:tc>
          <w:tcPr>
            <w:tcW w:w="5012" w:type="dxa"/>
          </w:tcPr>
          <w:p w14:paraId="365BB5BB" w14:textId="0C6048F8" w:rsidR="001759CF" w:rsidRPr="005B2C33" w:rsidRDefault="001759CF" w:rsidP="000238FE">
            <w:pPr>
              <w:pStyle w:val="Cuerpo-PF"/>
              <w:rPr>
                <w:sz w:val="24"/>
                <w:szCs w:val="20"/>
              </w:rPr>
            </w:pPr>
            <w:r w:rsidRPr="001759CF">
              <w:rPr>
                <w:sz w:val="24"/>
                <w:szCs w:val="20"/>
              </w:rPr>
              <w:t>interface fastethernet 0/0.600</w:t>
            </w:r>
          </w:p>
        </w:tc>
        <w:tc>
          <w:tcPr>
            <w:tcW w:w="5012" w:type="dxa"/>
          </w:tcPr>
          <w:p w14:paraId="77579861" w14:textId="62DF3BB1" w:rsidR="001759CF" w:rsidRPr="005B2C33" w:rsidRDefault="001759CF" w:rsidP="000238FE">
            <w:pPr>
              <w:pStyle w:val="Cuerpo-PF"/>
              <w:rPr>
                <w:sz w:val="24"/>
                <w:szCs w:val="20"/>
              </w:rPr>
            </w:pPr>
            <w:r w:rsidRPr="001759CF">
              <w:rPr>
                <w:sz w:val="24"/>
                <w:szCs w:val="20"/>
              </w:rPr>
              <w:t>ip address 142.168.0.14 255.255.255.240</w:t>
            </w:r>
          </w:p>
        </w:tc>
      </w:tr>
      <w:tr w:rsidR="001759CF" w:rsidRPr="00735057" w14:paraId="120B6AFD" w14:textId="77777777" w:rsidTr="000238FE">
        <w:tc>
          <w:tcPr>
            <w:tcW w:w="10024" w:type="dxa"/>
            <w:gridSpan w:val="2"/>
          </w:tcPr>
          <w:p w14:paraId="2FD824E0" w14:textId="15F48E30" w:rsidR="001759CF" w:rsidRPr="00735057" w:rsidRDefault="001759CF" w:rsidP="000238FE">
            <w:pPr>
              <w:pStyle w:val="Cuerpo-PF"/>
              <w:rPr>
                <w:sz w:val="24"/>
                <w:szCs w:val="24"/>
              </w:rPr>
            </w:pPr>
            <w:r>
              <w:rPr>
                <w:sz w:val="24"/>
                <w:szCs w:val="24"/>
              </w:rPr>
              <w:t>R7</w:t>
            </w:r>
          </w:p>
        </w:tc>
      </w:tr>
      <w:tr w:rsidR="001759CF" w:rsidRPr="005B2C33" w14:paraId="1FA218EE" w14:textId="77777777" w:rsidTr="000238FE">
        <w:tc>
          <w:tcPr>
            <w:tcW w:w="5012" w:type="dxa"/>
          </w:tcPr>
          <w:p w14:paraId="5B141592" w14:textId="2BC0D09A" w:rsidR="001759CF" w:rsidRPr="005B2C33" w:rsidRDefault="001759CF" w:rsidP="000238FE">
            <w:pPr>
              <w:pStyle w:val="Cuerpo-PF"/>
              <w:rPr>
                <w:sz w:val="24"/>
                <w:szCs w:val="20"/>
              </w:rPr>
            </w:pPr>
            <w:r w:rsidRPr="001759CF">
              <w:rPr>
                <w:sz w:val="24"/>
                <w:szCs w:val="20"/>
              </w:rPr>
              <w:t>interface fastethernet 0/0.700</w:t>
            </w:r>
          </w:p>
        </w:tc>
        <w:tc>
          <w:tcPr>
            <w:tcW w:w="5012" w:type="dxa"/>
          </w:tcPr>
          <w:p w14:paraId="2C8C5B94" w14:textId="25362919" w:rsidR="001759CF" w:rsidRPr="005B2C33" w:rsidRDefault="001759CF" w:rsidP="000238FE">
            <w:pPr>
              <w:pStyle w:val="Cuerpo-PF"/>
              <w:rPr>
                <w:sz w:val="24"/>
                <w:szCs w:val="20"/>
              </w:rPr>
            </w:pPr>
            <w:r w:rsidRPr="001759CF">
              <w:rPr>
                <w:sz w:val="24"/>
                <w:szCs w:val="20"/>
              </w:rPr>
              <w:t>ip address 132.168.0.14 255.255.255.240</w:t>
            </w:r>
          </w:p>
        </w:tc>
      </w:tr>
      <w:tr w:rsidR="001759CF" w:rsidRPr="005B2C33" w14:paraId="0A581383" w14:textId="77777777" w:rsidTr="000238FE">
        <w:tc>
          <w:tcPr>
            <w:tcW w:w="10024" w:type="dxa"/>
            <w:gridSpan w:val="2"/>
          </w:tcPr>
          <w:p w14:paraId="05C8FB29" w14:textId="2337997E" w:rsidR="001759CF" w:rsidRPr="001759CF" w:rsidRDefault="001759CF" w:rsidP="000238FE">
            <w:pPr>
              <w:pStyle w:val="Cuerpo-PF"/>
              <w:rPr>
                <w:sz w:val="24"/>
                <w:szCs w:val="20"/>
              </w:rPr>
            </w:pPr>
            <w:r w:rsidRPr="001759CF">
              <w:rPr>
                <w:sz w:val="24"/>
                <w:szCs w:val="20"/>
              </w:rPr>
              <w:lastRenderedPageBreak/>
              <w:t>RISP</w:t>
            </w:r>
          </w:p>
        </w:tc>
      </w:tr>
      <w:tr w:rsidR="001759CF" w:rsidRPr="005B2C33" w14:paraId="6274C6EB" w14:textId="77777777" w:rsidTr="000238FE">
        <w:tc>
          <w:tcPr>
            <w:tcW w:w="5012" w:type="dxa"/>
          </w:tcPr>
          <w:p w14:paraId="1668951A" w14:textId="14C9FDC1" w:rsidR="001759CF" w:rsidRPr="001759CF" w:rsidRDefault="001759CF" w:rsidP="000238FE">
            <w:pPr>
              <w:pStyle w:val="Cuerpo-PF"/>
              <w:rPr>
                <w:sz w:val="24"/>
                <w:szCs w:val="20"/>
              </w:rPr>
            </w:pPr>
            <w:r w:rsidRPr="001759CF">
              <w:rPr>
                <w:sz w:val="24"/>
                <w:szCs w:val="20"/>
              </w:rPr>
              <w:t>interface gigabitethernet  0/0.5</w:t>
            </w:r>
          </w:p>
        </w:tc>
        <w:tc>
          <w:tcPr>
            <w:tcW w:w="5012" w:type="dxa"/>
          </w:tcPr>
          <w:p w14:paraId="452CCB01" w14:textId="2B444BD9" w:rsidR="001759CF" w:rsidRPr="001759CF" w:rsidRDefault="001759CF" w:rsidP="000238FE">
            <w:pPr>
              <w:pStyle w:val="Cuerpo-PF"/>
              <w:rPr>
                <w:sz w:val="24"/>
                <w:szCs w:val="20"/>
              </w:rPr>
            </w:pPr>
            <w:r w:rsidRPr="001759CF">
              <w:rPr>
                <w:sz w:val="24"/>
                <w:szCs w:val="20"/>
              </w:rPr>
              <w:t>ip address 5.5.5.254 255.255.255.0</w:t>
            </w:r>
          </w:p>
        </w:tc>
      </w:tr>
      <w:tr w:rsidR="001759CF" w:rsidRPr="005B2C33" w14:paraId="60405699" w14:textId="77777777" w:rsidTr="000238FE">
        <w:tc>
          <w:tcPr>
            <w:tcW w:w="5012" w:type="dxa"/>
          </w:tcPr>
          <w:p w14:paraId="689574B3" w14:textId="2B9453D4" w:rsidR="001759CF" w:rsidRPr="001759CF" w:rsidRDefault="001759CF" w:rsidP="000238FE">
            <w:pPr>
              <w:pStyle w:val="Cuerpo-PF"/>
              <w:rPr>
                <w:sz w:val="24"/>
                <w:szCs w:val="20"/>
              </w:rPr>
            </w:pPr>
            <w:r w:rsidRPr="001759CF">
              <w:rPr>
                <w:sz w:val="24"/>
                <w:szCs w:val="20"/>
              </w:rPr>
              <w:t>interface gigabitethernet 0/0.6</w:t>
            </w:r>
          </w:p>
        </w:tc>
        <w:tc>
          <w:tcPr>
            <w:tcW w:w="5012" w:type="dxa"/>
          </w:tcPr>
          <w:p w14:paraId="48AAEC84" w14:textId="414821CE" w:rsidR="001759CF" w:rsidRPr="001759CF" w:rsidRDefault="001759CF" w:rsidP="000238FE">
            <w:pPr>
              <w:pStyle w:val="Cuerpo-PF"/>
              <w:rPr>
                <w:sz w:val="24"/>
                <w:szCs w:val="20"/>
              </w:rPr>
            </w:pPr>
            <w:r w:rsidRPr="001759CF">
              <w:rPr>
                <w:sz w:val="24"/>
                <w:szCs w:val="20"/>
              </w:rPr>
              <w:t>ip address 6.6.6.254 255.255.255.0</w:t>
            </w:r>
          </w:p>
        </w:tc>
      </w:tr>
      <w:tr w:rsidR="001759CF" w:rsidRPr="005B2C33" w14:paraId="34F4E235" w14:textId="77777777" w:rsidTr="000238FE">
        <w:tc>
          <w:tcPr>
            <w:tcW w:w="5012" w:type="dxa"/>
          </w:tcPr>
          <w:p w14:paraId="4C148EF5" w14:textId="72082616" w:rsidR="001759CF" w:rsidRPr="001759CF" w:rsidRDefault="001759CF" w:rsidP="000238FE">
            <w:pPr>
              <w:pStyle w:val="Cuerpo-PF"/>
              <w:rPr>
                <w:sz w:val="24"/>
                <w:szCs w:val="20"/>
              </w:rPr>
            </w:pPr>
            <w:r w:rsidRPr="001759CF">
              <w:rPr>
                <w:sz w:val="24"/>
                <w:szCs w:val="20"/>
              </w:rPr>
              <w:t>interface gigabitethernet  0/0.7</w:t>
            </w:r>
          </w:p>
        </w:tc>
        <w:tc>
          <w:tcPr>
            <w:tcW w:w="5012" w:type="dxa"/>
          </w:tcPr>
          <w:p w14:paraId="4BBD3707" w14:textId="65C86106" w:rsidR="001759CF" w:rsidRPr="001759CF" w:rsidRDefault="001759CF" w:rsidP="000238FE">
            <w:pPr>
              <w:pStyle w:val="Cuerpo-PF"/>
              <w:rPr>
                <w:sz w:val="24"/>
                <w:szCs w:val="20"/>
              </w:rPr>
            </w:pPr>
            <w:r w:rsidRPr="001759CF">
              <w:rPr>
                <w:sz w:val="24"/>
                <w:szCs w:val="20"/>
              </w:rPr>
              <w:t>ip address 7.7.7.254 255.255.255.0</w:t>
            </w:r>
          </w:p>
        </w:tc>
      </w:tr>
    </w:tbl>
    <w:p w14:paraId="5CEFFC33" w14:textId="77777777" w:rsidR="00735057" w:rsidRPr="00C974BD" w:rsidRDefault="00735057" w:rsidP="00EA58BE">
      <w:pPr>
        <w:pStyle w:val="Cuerpo-PF"/>
      </w:pPr>
    </w:p>
    <w:p w14:paraId="2AA3F3BC" w14:textId="4B1CC486" w:rsidR="00E5732F" w:rsidRPr="00C974BD" w:rsidRDefault="00E5732F" w:rsidP="00E5732F">
      <w:pPr>
        <w:pStyle w:val="Ttulo-PF"/>
        <w:rPr>
          <w:lang w:val="es-MX"/>
        </w:rPr>
      </w:pPr>
      <w:bookmarkStart w:id="15" w:name="_Toc43223306"/>
      <w:r w:rsidRPr="00C974BD">
        <w:rPr>
          <w:lang w:val="es-MX"/>
        </w:rPr>
        <w:t>Justificación de cada implementación</w:t>
      </w:r>
      <w:bookmarkEnd w:id="15"/>
    </w:p>
    <w:p w14:paraId="29AC3075" w14:textId="6FA20470" w:rsidR="00E5732F" w:rsidRPr="00576CEF" w:rsidRDefault="00576CEF" w:rsidP="00B3203B">
      <w:pPr>
        <w:pStyle w:val="Cuerpo-PF"/>
        <w:rPr>
          <w:b/>
          <w:bCs/>
        </w:rPr>
      </w:pPr>
      <w:r w:rsidRPr="00576CEF">
        <w:rPr>
          <w:b/>
          <w:bCs/>
        </w:rPr>
        <w:t>Justificación de las subredes</w:t>
      </w:r>
    </w:p>
    <w:p w14:paraId="72079840" w14:textId="0AFE1B27" w:rsidR="00576CEF" w:rsidRPr="00576CEF" w:rsidRDefault="00576CEF" w:rsidP="00576CEF">
      <w:pPr>
        <w:pStyle w:val="Cuerpo-PF"/>
        <w:jc w:val="both"/>
        <w:rPr>
          <w:u w:val="single"/>
        </w:rPr>
      </w:pPr>
      <w:r w:rsidRPr="00576CEF">
        <w:rPr>
          <w:u w:val="single"/>
        </w:rPr>
        <w:t>Zona Administrativa</w:t>
      </w:r>
    </w:p>
    <w:p w14:paraId="3591286F" w14:textId="0CD024C7" w:rsidR="00576CEF" w:rsidRDefault="00576CEF" w:rsidP="00576CEF">
      <w:pPr>
        <w:pStyle w:val="Cuerpo-PF"/>
        <w:jc w:val="both"/>
      </w:pPr>
      <w:r>
        <w:t xml:space="preserve">Se eligió la red de 25 bits de 126 hosts ya que es la cantidad </w:t>
      </w:r>
      <w:r w:rsidR="00845D08">
        <w:t>más</w:t>
      </w:r>
      <w:r>
        <w:t xml:space="preserve"> acercada a la requerida en esta zona, así también se tomó en cuenta la red de 26 bits de 62 hosts pero nos quedaba más al límite ya que estamos tomando en cuenta escenarios por ejemplo la creación de nuevas áreas en esta zona o que en alguna área se requiera más hosts por ejemplo en el área administrativa en la sala de juntas se requiere de 8 hosts pero si se llega a requerir más host la actual red es de 12 hosts en donde 6 hosts son wifi y 6 hosts ethernet, también en el área de oficina de gerencia lo requerido es de 3 host pero estamos dando una red con máximo de 6 hosts para cualquier escenario que se presente, por otro lado si dentro de esta zona se llegara a crear una nueva área se contara</w:t>
      </w:r>
      <w:r w:rsidR="00520DEA">
        <w:t xml:space="preserve"> </w:t>
      </w:r>
      <w:r>
        <w:t>con 6 subredes disponibles de 8 hosts cada una.</w:t>
      </w:r>
    </w:p>
    <w:p w14:paraId="10529080" w14:textId="4A7E2563" w:rsidR="00576CEF" w:rsidRDefault="00576CEF" w:rsidP="00576CEF">
      <w:pPr>
        <w:pStyle w:val="Cuerpo-PF"/>
        <w:jc w:val="both"/>
      </w:pPr>
    </w:p>
    <w:p w14:paraId="3A7E4195" w14:textId="25B316CF" w:rsidR="00576CEF" w:rsidRPr="00576CEF" w:rsidRDefault="00576CEF" w:rsidP="00576CEF">
      <w:pPr>
        <w:pStyle w:val="Cuerpo-PF"/>
        <w:jc w:val="both"/>
        <w:rPr>
          <w:u w:val="single"/>
        </w:rPr>
      </w:pPr>
      <w:r w:rsidRPr="00576CEF">
        <w:rPr>
          <w:u w:val="single"/>
        </w:rPr>
        <w:t>Zona Comercial</w:t>
      </w:r>
    </w:p>
    <w:p w14:paraId="646D2B38" w14:textId="6070F342" w:rsidR="00576CEF" w:rsidRDefault="00576CEF" w:rsidP="00576CEF">
      <w:pPr>
        <w:pStyle w:val="Cuerpo-PF"/>
        <w:jc w:val="both"/>
      </w:pPr>
      <w:r>
        <w:t>Se eligió la red de 20 bits de 4096 hosts ya que en esta zona es la que se requiere o se tiene más usuarios y áreas comerciales, en esta área se estima que el máximo de capacidad sea 1838 personas o usuarios a conectar a la red del centro comercial por ejemplo para las salas de exhibición y ventas se contara con 8 zonas wifi dentro del centro comercial para el uso solo de redes sociales y navegación para los usuarios visitantes que tendrá en conjunto un límite de 800 hosts, así también se toma en cuenta las conexiones que serán requeridas por los locales o comercios dentro de la zona comercial, cada local contará con 10 conexiones wifi y 10 conexiones ethernet estas para uso de internet y así puedan acceder a su propio sistema pero también se toma en cuenta que el uso de estas 20 conexiones pueden ser pocas es por ello que se tiene una reserva de 20 conexiones wifi y 20 conexiones ethernet por local, si es que llegaran a ser requeridas cada nueva conexión tendrá un costo adicional a las actuales.</w:t>
      </w:r>
    </w:p>
    <w:p w14:paraId="683102B7" w14:textId="3B421B38" w:rsidR="00845D08" w:rsidRDefault="00845D08" w:rsidP="00576CEF">
      <w:pPr>
        <w:pStyle w:val="Cuerpo-PF"/>
        <w:jc w:val="both"/>
      </w:pPr>
    </w:p>
    <w:p w14:paraId="18B513AD" w14:textId="64B6B5AD" w:rsidR="00845D08" w:rsidRPr="00845D08" w:rsidRDefault="00845D08" w:rsidP="00845D08">
      <w:pPr>
        <w:pStyle w:val="Cuerpo-PF"/>
        <w:jc w:val="both"/>
        <w:rPr>
          <w:u w:val="single"/>
        </w:rPr>
      </w:pPr>
      <w:r w:rsidRPr="00845D08">
        <w:rPr>
          <w:u w:val="single"/>
        </w:rPr>
        <w:t>Zona de Agencias Bancarias</w:t>
      </w:r>
    </w:p>
    <w:p w14:paraId="721B0D08" w14:textId="57CEF038" w:rsidR="00845D08" w:rsidRDefault="00845D08" w:rsidP="00845D08">
      <w:pPr>
        <w:pStyle w:val="Cuerpo-PF"/>
        <w:jc w:val="both"/>
      </w:pPr>
      <w:r>
        <w:t xml:space="preserve">Se eligió la red de 20 bits de 4096 hosts ya que es un tipo de red muy amplia, así también tomando en cuenta que en esta zona existen actualmente pocas áreas y </w:t>
      </w:r>
      <w:r>
        <w:lastRenderedPageBreak/>
        <w:t xml:space="preserve">se espera que en algún futuro se agreguen o adhieran muchas más, sabiendo que son subredes de 64 hosts y las requeridas no sobrepasan los 30 hosts se ha subdividido las actuales y obtener solo las específicas para cada área, por </w:t>
      </w:r>
      <w:r w:rsidR="00D47C13">
        <w:t>ejemplo,</w:t>
      </w:r>
      <w:r>
        <w:t xml:space="preserve"> se subdividió la primera subred para 4 áreas.</w:t>
      </w:r>
    </w:p>
    <w:p w14:paraId="67DC837A" w14:textId="1F430047" w:rsidR="00576CEF" w:rsidRDefault="00576CEF" w:rsidP="00B3203B">
      <w:pPr>
        <w:pStyle w:val="Cuerpo-PF"/>
      </w:pPr>
    </w:p>
    <w:p w14:paraId="71271A1A" w14:textId="24383D40" w:rsidR="00845D08" w:rsidRPr="00845D08" w:rsidRDefault="00845D08" w:rsidP="00845D08">
      <w:pPr>
        <w:pStyle w:val="Cuerpo-PF"/>
        <w:rPr>
          <w:u w:val="single"/>
        </w:rPr>
      </w:pPr>
      <w:r w:rsidRPr="00845D08">
        <w:rPr>
          <w:u w:val="single"/>
        </w:rPr>
        <w:t>Zona de Entretenimiento</w:t>
      </w:r>
    </w:p>
    <w:p w14:paraId="686E5937" w14:textId="78AC131C" w:rsidR="00845D08" w:rsidRDefault="00845D08" w:rsidP="00845D08">
      <w:pPr>
        <w:pStyle w:val="Cuerpo-PF"/>
        <w:jc w:val="both"/>
      </w:pPr>
      <w:r>
        <w:t>Se eligió la red de 20 bits de 4096 hosts ya que es un tipo de red muy amplia, así también tomando en cuenta que en esta zona existen actualmente pocas áreas y se espera que en algún futuro se agreguen o adhieran muchas más, sabiendo que son subredes de 64 hosts y las requeridas no sobrepasan los 12 hosts se han subdividido las actuales y obtener solo las específicas para cada área, por ejemplo se subdividió la primera subred para 6 áreas y no solo se dividen si no también se han unido dos subredes esto con el propósito de aumentar la cantidad de hosts en el caso del área mesas q se requiere 100 hosts como máximo para ello se unió dos subredes la 2 y la 3 teniendo capacidad de 126 hosts.</w:t>
      </w:r>
    </w:p>
    <w:p w14:paraId="7C660C09" w14:textId="42DCFEFF" w:rsidR="00845D08" w:rsidRDefault="00845D08" w:rsidP="00845D08">
      <w:pPr>
        <w:pStyle w:val="Cuerpo-PF"/>
        <w:jc w:val="both"/>
      </w:pPr>
    </w:p>
    <w:p w14:paraId="70586CC0" w14:textId="44C0BBDA" w:rsidR="00845D08" w:rsidRPr="00845D08" w:rsidRDefault="00845D08" w:rsidP="00845D08">
      <w:pPr>
        <w:pStyle w:val="Cuerpo-PF"/>
        <w:jc w:val="both"/>
        <w:rPr>
          <w:u w:val="single"/>
        </w:rPr>
      </w:pPr>
      <w:r w:rsidRPr="00845D08">
        <w:rPr>
          <w:u w:val="single"/>
        </w:rPr>
        <w:t>Zona de Comidas</w:t>
      </w:r>
    </w:p>
    <w:p w14:paraId="332F51AE" w14:textId="7F661C37" w:rsidR="00845D08" w:rsidRDefault="00845D08" w:rsidP="00845D08">
      <w:pPr>
        <w:pStyle w:val="Cuerpo-PF"/>
        <w:jc w:val="both"/>
      </w:pPr>
      <w:r>
        <w:t>Se eligió la red de 20 bits de 4096 hosts ya que es un tipo de red muy amplia y en esta zona el máximo requerido es de 300 hosts y en un futuro solo esta área será la de mayor demanda por lo que si se agregan más áreas requerirán  menos demanda de hosts, por otro lado en el patio de comida donde se requiere 300 hosts tomando en cuenta las dimensiones, la capacidad del espacio y la cantidad de establecimientos se ha optado por dividir estos hosts en dos routers inalámbricos esto para abarcar el total del área teniendo cada área un máximo de 254 donde solo serán requeridos 150 lo cual queda de reserva 104 hosts para cualquier eventualidad en el lugar.</w:t>
      </w:r>
    </w:p>
    <w:p w14:paraId="0B55743A" w14:textId="68588D7D" w:rsidR="004342CA" w:rsidRDefault="004342CA" w:rsidP="00845D08">
      <w:pPr>
        <w:pStyle w:val="Cuerpo-PF"/>
        <w:jc w:val="both"/>
      </w:pPr>
    </w:p>
    <w:p w14:paraId="78DA5ED4" w14:textId="468B4CEF" w:rsidR="004342CA" w:rsidRPr="004342CA" w:rsidRDefault="004342CA" w:rsidP="004342CA">
      <w:pPr>
        <w:pStyle w:val="Cuerpo-PF"/>
        <w:jc w:val="both"/>
        <w:rPr>
          <w:u w:val="single"/>
        </w:rPr>
      </w:pPr>
      <w:r w:rsidRPr="004342CA">
        <w:rPr>
          <w:u w:val="single"/>
        </w:rPr>
        <w:t>Servicios Generales</w:t>
      </w:r>
    </w:p>
    <w:p w14:paraId="2838EBFF" w14:textId="040CA017" w:rsidR="004342CA" w:rsidRDefault="004342CA" w:rsidP="004342CA">
      <w:pPr>
        <w:pStyle w:val="Cuerpo-PF"/>
        <w:jc w:val="both"/>
      </w:pPr>
      <w:r>
        <w:t>En esta zona se optó por una red de 28 bits de 14 hosts ya que en esta área solo existe un área que requiere acceso a la red y la cual solo tiene 1 equipo, pero se da de reserva 13 hosts por cualquier eventualidad.</w:t>
      </w:r>
    </w:p>
    <w:p w14:paraId="73663EC9" w14:textId="34839A35" w:rsidR="006B04C1" w:rsidRDefault="006B04C1" w:rsidP="004342CA">
      <w:pPr>
        <w:pStyle w:val="Cuerpo-PF"/>
        <w:jc w:val="both"/>
      </w:pPr>
    </w:p>
    <w:p w14:paraId="3F3FE3B7" w14:textId="7A7298AA" w:rsidR="006B04C1" w:rsidRPr="006B04C1" w:rsidRDefault="006B04C1" w:rsidP="006B04C1">
      <w:pPr>
        <w:pStyle w:val="Cuerpo-PF"/>
        <w:jc w:val="both"/>
        <w:rPr>
          <w:u w:val="single"/>
        </w:rPr>
      </w:pPr>
      <w:r w:rsidRPr="006B04C1">
        <w:rPr>
          <w:u w:val="single"/>
        </w:rPr>
        <w:t xml:space="preserve">Estacionamiento </w:t>
      </w:r>
    </w:p>
    <w:p w14:paraId="37BFC064" w14:textId="0DFE9927" w:rsidR="006B04C1" w:rsidRDefault="006B04C1" w:rsidP="006B04C1">
      <w:pPr>
        <w:pStyle w:val="Cuerpo-PF"/>
        <w:jc w:val="both"/>
      </w:pPr>
      <w:r>
        <w:t>En esta zona se optó por una red de 28 bits de 14 hosts ya que en esta área solo existe un área que requiere acceso a la red y la cual solo tiene 1 equipo, pero se da de reserva 13 hosts por cualquier eventualidad.</w:t>
      </w:r>
    </w:p>
    <w:p w14:paraId="046798A9" w14:textId="533F1BBD" w:rsidR="00845D08" w:rsidRDefault="00845D08" w:rsidP="00845D08">
      <w:pPr>
        <w:pStyle w:val="Cuerpo-PF"/>
        <w:jc w:val="both"/>
      </w:pPr>
    </w:p>
    <w:p w14:paraId="37180577" w14:textId="744E86F4" w:rsidR="001759CF" w:rsidRDefault="001759CF" w:rsidP="00845D08">
      <w:pPr>
        <w:pStyle w:val="Cuerpo-PF"/>
        <w:jc w:val="both"/>
        <w:rPr>
          <w:b/>
          <w:bCs/>
        </w:rPr>
      </w:pPr>
      <w:r w:rsidRPr="001759CF">
        <w:rPr>
          <w:b/>
          <w:bCs/>
        </w:rPr>
        <w:t>Justificación DHCP</w:t>
      </w:r>
    </w:p>
    <w:p w14:paraId="1D326FDE" w14:textId="4B20686B" w:rsidR="001759CF" w:rsidRPr="001759CF" w:rsidRDefault="001759CF" w:rsidP="001759CF">
      <w:pPr>
        <w:pStyle w:val="Cuerpo-PF"/>
        <w:jc w:val="both"/>
      </w:pPr>
      <w:r w:rsidRPr="001759CF">
        <w:lastRenderedPageBreak/>
        <w:t>Al tener varias secciones y áreas se diseñaron los protocolos dhcp de manera consecutiva</w:t>
      </w:r>
      <w:r>
        <w:t xml:space="preserve"> </w:t>
      </w:r>
      <w:r w:rsidRPr="001759CF">
        <w:t>de acuerdo en el que se encuentra cada sección en su respectiva área esto para llevar un orden</w:t>
      </w:r>
      <w:r>
        <w:t xml:space="preserve"> </w:t>
      </w:r>
      <w:r w:rsidRPr="001759CF">
        <w:t>e identificar rápidamente el área o departamento establecido dejando en claro por departamento cuantos</w:t>
      </w:r>
      <w:r>
        <w:t xml:space="preserve"> </w:t>
      </w:r>
      <w:r w:rsidRPr="001759CF">
        <w:t>hosts podrán ingresar por medio de wifi o ethernet.</w:t>
      </w:r>
    </w:p>
    <w:p w14:paraId="32FA631A" w14:textId="2CBA10EF" w:rsidR="001759CF" w:rsidRPr="001759CF" w:rsidRDefault="001759CF" w:rsidP="001759CF">
      <w:pPr>
        <w:pStyle w:val="Cuerpo-PF"/>
        <w:jc w:val="both"/>
      </w:pPr>
      <w:r w:rsidRPr="001759CF">
        <w:t>Se creo cada vlan específicamente para cada tipo de conexión ethernet o wifi esto para manipular de una manera más eficiente la conectividad con el usuario y</w:t>
      </w:r>
    </w:p>
    <w:p w14:paraId="2AB48603" w14:textId="651B3A80" w:rsidR="001759CF" w:rsidRPr="001759CF" w:rsidRDefault="001759CF" w:rsidP="001759CF">
      <w:pPr>
        <w:pStyle w:val="Cuerpo-PF"/>
        <w:jc w:val="both"/>
      </w:pPr>
      <w:r w:rsidRPr="001759CF">
        <w:t>la configuración del dhcp dinámico.</w:t>
      </w:r>
    </w:p>
    <w:p w14:paraId="6A85F41C" w14:textId="77777777" w:rsidR="001759CF" w:rsidRPr="001759CF" w:rsidRDefault="001759CF" w:rsidP="001759CF">
      <w:pPr>
        <w:pStyle w:val="Cuerpo-PF"/>
        <w:jc w:val="both"/>
      </w:pPr>
      <w:r w:rsidRPr="001759CF">
        <w:t>El diseño de la red permite tener subredes suficientes para crear nuevas secciones esto para futuras configuraciones esto significa</w:t>
      </w:r>
    </w:p>
    <w:p w14:paraId="64DE8FCB" w14:textId="10572C13" w:rsidR="001759CF" w:rsidRPr="001759CF" w:rsidRDefault="001759CF" w:rsidP="001759CF">
      <w:pPr>
        <w:pStyle w:val="Cuerpo-PF"/>
        <w:jc w:val="both"/>
      </w:pPr>
      <w:r w:rsidRPr="001759CF">
        <w:t>que al momento de crear una nueva sección en cualquier área se tendrá un cierto número de host para esa sección previniendo futuras alteraciones o modificaciones</w:t>
      </w:r>
      <w:r>
        <w:t xml:space="preserve"> </w:t>
      </w:r>
      <w:r w:rsidRPr="001759CF">
        <w:t>en el proyecto adaptando cada DHCP de acuerdo con la sección.</w:t>
      </w:r>
    </w:p>
    <w:p w14:paraId="039C2D2A" w14:textId="68F968EC" w:rsidR="001759CF" w:rsidRPr="001759CF" w:rsidRDefault="001759CF" w:rsidP="001759CF">
      <w:pPr>
        <w:pStyle w:val="Cuerpo-PF"/>
        <w:jc w:val="both"/>
      </w:pPr>
      <w:r w:rsidRPr="001759CF">
        <w:t>Cada DHCP de cada sección está diseñado de manera que pueda cumplir su objetivo en cada área</w:t>
      </w:r>
    </w:p>
    <w:p w14:paraId="0DDD0D29" w14:textId="35529DAC" w:rsidR="001759CF" w:rsidRDefault="001759CF" w:rsidP="00845D08">
      <w:pPr>
        <w:pStyle w:val="Cuerpo-PF"/>
        <w:jc w:val="both"/>
      </w:pPr>
    </w:p>
    <w:p w14:paraId="17EEDADC" w14:textId="2632C2D2" w:rsidR="00EE4B09" w:rsidRPr="00EE4B09" w:rsidRDefault="00EE4B09" w:rsidP="00EE4B09">
      <w:pPr>
        <w:pStyle w:val="Cuerpo-PF"/>
        <w:jc w:val="both"/>
        <w:rPr>
          <w:b/>
          <w:bCs/>
        </w:rPr>
      </w:pPr>
      <w:r w:rsidRPr="00EE4B09">
        <w:rPr>
          <w:b/>
          <w:bCs/>
        </w:rPr>
        <w:t xml:space="preserve">Justificación ip access-list </w:t>
      </w:r>
      <w:r w:rsidR="004D020B" w:rsidRPr="00EE4B09">
        <w:rPr>
          <w:b/>
          <w:bCs/>
        </w:rPr>
        <w:t>extended</w:t>
      </w:r>
      <w:r w:rsidR="004D020B">
        <w:rPr>
          <w:b/>
          <w:bCs/>
        </w:rPr>
        <w:t xml:space="preserve"> </w:t>
      </w:r>
      <w:r w:rsidRPr="00EE4B09">
        <w:rPr>
          <w:b/>
          <w:bCs/>
        </w:rPr>
        <w:t>Ext_ZonaAdministrativa</w:t>
      </w:r>
    </w:p>
    <w:p w14:paraId="744C3DDF" w14:textId="6AF2AF36" w:rsidR="001759CF" w:rsidRDefault="00EE4B09" w:rsidP="00EE4B09">
      <w:pPr>
        <w:pStyle w:val="Cuerpo-PF"/>
        <w:jc w:val="both"/>
      </w:pPr>
      <w:r>
        <w:t>Solo se está permitiendo las redes que solo tendrán acceso a los servidores que en este caso solo se permite la red del departamento de servidores y redes, y todas las demás zonas o áreas del centro comercial solo tienen permitido acceder o consultar el servidor WEB que se consulta por http y https todos los demás protocolos están negados, se configuro de tipo out es decir salida ya que esto nos permite gestionar el acceso de las redes de fuera y desde dentro de la misma zona, así también se está dejando libre la salida de cualquier host o dispositivo de la zona hacia internet, así como de internet hacia la zona.</w:t>
      </w:r>
    </w:p>
    <w:p w14:paraId="3C9AF875" w14:textId="7B38A040" w:rsidR="00EE4B09" w:rsidRPr="00EE4B09" w:rsidRDefault="00EE4B09" w:rsidP="00845D08">
      <w:pPr>
        <w:pStyle w:val="Cuerpo-PF"/>
        <w:jc w:val="both"/>
        <w:rPr>
          <w:b/>
          <w:bCs/>
        </w:rPr>
      </w:pPr>
    </w:p>
    <w:p w14:paraId="707646B3" w14:textId="68F50618" w:rsidR="00EE4B09" w:rsidRPr="00EE4B09" w:rsidRDefault="00EE4B09" w:rsidP="00EE4B09">
      <w:pPr>
        <w:pStyle w:val="Cuerpo-PF"/>
        <w:jc w:val="both"/>
        <w:rPr>
          <w:b/>
          <w:bCs/>
        </w:rPr>
      </w:pPr>
      <w:r w:rsidRPr="00EE4B09">
        <w:rPr>
          <w:b/>
          <w:bCs/>
        </w:rPr>
        <w:t xml:space="preserve">Justificación </w:t>
      </w:r>
      <w:r w:rsidR="001C476C" w:rsidRPr="00EE4B09">
        <w:rPr>
          <w:b/>
          <w:bCs/>
        </w:rPr>
        <w:t>SSH</w:t>
      </w:r>
    </w:p>
    <w:p w14:paraId="4668BE58" w14:textId="70BA2F84" w:rsidR="00EE4B09" w:rsidRDefault="00EE4B09" w:rsidP="00EE4B09">
      <w:pPr>
        <w:pStyle w:val="Cuerpo-PF"/>
        <w:jc w:val="both"/>
      </w:pPr>
      <w:r>
        <w:t xml:space="preserve">Se está aplicando un </w:t>
      </w:r>
      <w:r w:rsidR="001C476C">
        <w:t>SSH</w:t>
      </w:r>
      <w:r>
        <w:t xml:space="preserve"> en el router de la zona de administración ya que en esta zona se encuentra los servidores del centro comercial y en este router se puede gestionar el acceso a los servicios actuales web y ftp entre otros y a los próximos a implementar en algún futuro como dns o dhcp tomando en cuenta que solo personas especializadas como el departamento de redes y servidores son los únicos con autorización y conocimiento de la red y de los servidores, es por ellos que solo se les permite acceso a estos dos departamentos mediante una lista de acceso. Así también sabiendo que el </w:t>
      </w:r>
      <w:r w:rsidR="001C476C">
        <w:t>SSH</w:t>
      </w:r>
      <w:r>
        <w:t xml:space="preserve"> es un protocolo que proporciona acceso remoto seguro a dispositivos de la red y la comunicación entre el cliente es encriptado con este protocolo, evitando que </w:t>
      </w:r>
      <w:r w:rsidR="00733F14">
        <w:t>terceras personas</w:t>
      </w:r>
      <w:r>
        <w:t xml:space="preserve"> </w:t>
      </w:r>
      <w:r>
        <w:lastRenderedPageBreak/>
        <w:t>puedan descubrir el usuario y contraseña y lo que se escribe durante toda la sesión.</w:t>
      </w:r>
    </w:p>
    <w:p w14:paraId="0DBF84CA" w14:textId="43A5F50E" w:rsidR="00733F14" w:rsidRPr="00733F14" w:rsidRDefault="00733F14" w:rsidP="00733F14">
      <w:pPr>
        <w:pStyle w:val="Cuerpo-PF"/>
        <w:jc w:val="both"/>
        <w:rPr>
          <w:b/>
          <w:bCs/>
        </w:rPr>
      </w:pPr>
      <w:r w:rsidRPr="00733F14">
        <w:rPr>
          <w:b/>
          <w:bCs/>
        </w:rPr>
        <w:t>Justificación EIGRP</w:t>
      </w:r>
    </w:p>
    <w:p w14:paraId="03F1DFCD" w14:textId="741392D5" w:rsidR="00733F14" w:rsidRDefault="00733F14" w:rsidP="00733F14">
      <w:pPr>
        <w:pStyle w:val="Cuerpo-PF"/>
        <w:jc w:val="both"/>
      </w:pPr>
      <w:r>
        <w:t>Por qué elegimos EIGRP, A diferencia del ripv2 que envía cada 30 segundos un broadcast a los router ubicados en el puerto 520 pidiendo una copia de la tabla de enrutamiento y los router devuelven una copia de su tabla de enrutamiento y cuando rip recibe una respuesta el mensaje se valida y se actualiza en su tabla de enrutamiento, eigrp solo establece adyacencias con los router cada que se realiza un cambio enviando un paquete de saludo (Hello) a otros enrutadores en resumen si envía un router un paquete a otro router que lo reciba ellos serán vecinos y empezar a intercambiar información de enrutamiento que guardaran en su tabla de topología y solo se activara cada que se detecte un cambio.</w:t>
      </w:r>
    </w:p>
    <w:p w14:paraId="2DF4F2BC" w14:textId="2910EBCB" w:rsidR="00C306E3" w:rsidRDefault="00C306E3" w:rsidP="00733F14">
      <w:pPr>
        <w:pStyle w:val="Cuerpo-PF"/>
        <w:jc w:val="both"/>
      </w:pPr>
    </w:p>
    <w:p w14:paraId="76D65824" w14:textId="66D659B8" w:rsidR="00C306E3" w:rsidRPr="00C306E3" w:rsidRDefault="00C306E3" w:rsidP="00C306E3">
      <w:pPr>
        <w:pStyle w:val="Cuerpo-PF"/>
        <w:jc w:val="both"/>
        <w:rPr>
          <w:b/>
          <w:bCs/>
        </w:rPr>
      </w:pPr>
      <w:r w:rsidRPr="00C306E3">
        <w:rPr>
          <w:b/>
          <w:bCs/>
        </w:rPr>
        <w:t>Justificación Ip route.</w:t>
      </w:r>
    </w:p>
    <w:p w14:paraId="093287E4" w14:textId="072C9B88" w:rsidR="00C306E3" w:rsidRDefault="00C306E3" w:rsidP="00C306E3">
      <w:pPr>
        <w:pStyle w:val="Cuerpo-PF"/>
        <w:jc w:val="both"/>
      </w:pPr>
      <w:r>
        <w:t>Los ip routes es decir las rutas default hacia internet que se implementaron en cada uno de los routers se hizo de esa forma ya que es la ruta más próxima hacia el router que va hacia el servicio de internet, y tomando en cuenta que se evitará tráfico en la red enviando o especificando la ruta.</w:t>
      </w:r>
    </w:p>
    <w:p w14:paraId="555755CB" w14:textId="3841847E" w:rsidR="00C306E3" w:rsidRDefault="00C306E3" w:rsidP="00C306E3">
      <w:pPr>
        <w:pStyle w:val="Cuerpo-PF"/>
        <w:jc w:val="both"/>
      </w:pPr>
    </w:p>
    <w:p w14:paraId="44849A56" w14:textId="60B7E7D8" w:rsidR="00C306E3" w:rsidRPr="00C306E3" w:rsidRDefault="00C306E3" w:rsidP="00C306E3">
      <w:pPr>
        <w:pStyle w:val="Cuerpo-PF"/>
        <w:jc w:val="both"/>
        <w:rPr>
          <w:b/>
          <w:bCs/>
        </w:rPr>
      </w:pPr>
      <w:r w:rsidRPr="00C306E3">
        <w:rPr>
          <w:b/>
          <w:bCs/>
        </w:rPr>
        <w:t>Justificación NAT</w:t>
      </w:r>
    </w:p>
    <w:p w14:paraId="0A0BC3A9" w14:textId="49241D7E" w:rsidR="00C306E3" w:rsidRDefault="00C306E3" w:rsidP="00C306E3">
      <w:pPr>
        <w:pStyle w:val="Cuerpo-PF"/>
        <w:jc w:val="both"/>
      </w:pPr>
      <w:r>
        <w:t>Para realizar el nat se toma el escenario de contar con muy pocas ips públicas, es por ellos que se utiliza el método overload que consiste en utilizar pocas direcciones IPs públicas para mapear múltiples direcciones IPs privadas, lo cual es un ahorro económico y evitar la compra de más ips públicas. Así también solo se está permitiendo ciertas redes las cuales son las zonas del centro comercial mediante una access list standar en la cual se detallan cada una de las redes</w:t>
      </w:r>
      <w:r w:rsidR="0006603D">
        <w:t>.</w:t>
      </w:r>
    </w:p>
    <w:p w14:paraId="005DE990" w14:textId="77777777" w:rsidR="00C306E3" w:rsidRDefault="00C306E3" w:rsidP="00C306E3">
      <w:pPr>
        <w:pStyle w:val="Cuerpo-PF"/>
        <w:jc w:val="both"/>
      </w:pPr>
      <w:r>
        <w:t>ip access-list standar ACL_Publicas</w:t>
      </w:r>
    </w:p>
    <w:p w14:paraId="2DD5F183" w14:textId="77777777" w:rsidR="00C306E3" w:rsidRDefault="00C306E3" w:rsidP="00C306E3">
      <w:pPr>
        <w:pStyle w:val="Cuerpo-PF"/>
        <w:jc w:val="both"/>
      </w:pPr>
      <w:r>
        <w:t>permit  192.168.0.0 0.0.0.127</w:t>
      </w:r>
    </w:p>
    <w:p w14:paraId="039EEAEA" w14:textId="77777777" w:rsidR="00C306E3" w:rsidRDefault="00C306E3" w:rsidP="00C306E3">
      <w:pPr>
        <w:pStyle w:val="Cuerpo-PF"/>
        <w:jc w:val="both"/>
      </w:pPr>
      <w:r>
        <w:t>permit  182.168.0.0 0.0.15.255</w:t>
      </w:r>
    </w:p>
    <w:p w14:paraId="02A6B6FA" w14:textId="77777777" w:rsidR="00C306E3" w:rsidRDefault="00C306E3" w:rsidP="00C306E3">
      <w:pPr>
        <w:pStyle w:val="Cuerpo-PF"/>
        <w:jc w:val="both"/>
      </w:pPr>
      <w:r>
        <w:t>permit  172.168.0.0 0.0.15.255</w:t>
      </w:r>
    </w:p>
    <w:p w14:paraId="50C64F7D" w14:textId="77777777" w:rsidR="00C306E3" w:rsidRDefault="00C306E3" w:rsidP="00C306E3">
      <w:pPr>
        <w:pStyle w:val="Cuerpo-PF"/>
        <w:jc w:val="both"/>
      </w:pPr>
      <w:r>
        <w:t>permit  162.168.0.0 0.0.15.255</w:t>
      </w:r>
    </w:p>
    <w:p w14:paraId="62E450DE" w14:textId="77777777" w:rsidR="00C306E3" w:rsidRDefault="00C306E3" w:rsidP="00C306E3">
      <w:pPr>
        <w:pStyle w:val="Cuerpo-PF"/>
        <w:jc w:val="both"/>
      </w:pPr>
      <w:r>
        <w:t>permit  152.168.0.0 0.0.15.255</w:t>
      </w:r>
    </w:p>
    <w:p w14:paraId="6BFF390D" w14:textId="77777777" w:rsidR="00C306E3" w:rsidRDefault="00C306E3" w:rsidP="00C306E3">
      <w:pPr>
        <w:pStyle w:val="Cuerpo-PF"/>
        <w:jc w:val="both"/>
      </w:pPr>
      <w:r>
        <w:t>permit  142.168.0.0 0.0.0.15</w:t>
      </w:r>
    </w:p>
    <w:p w14:paraId="56947D9B" w14:textId="393C90D9" w:rsidR="00C306E3" w:rsidRDefault="00C306E3" w:rsidP="00C306E3">
      <w:pPr>
        <w:pStyle w:val="Cuerpo-PF"/>
        <w:jc w:val="both"/>
      </w:pPr>
      <w:r>
        <w:t>permit  132.168.0.0 0.0.0.15</w:t>
      </w:r>
    </w:p>
    <w:p w14:paraId="19A37DF9" w14:textId="77777777" w:rsidR="00C306E3" w:rsidRDefault="00C306E3" w:rsidP="00C306E3">
      <w:pPr>
        <w:pStyle w:val="Cuerpo-PF"/>
        <w:jc w:val="both"/>
      </w:pPr>
    </w:p>
    <w:p w14:paraId="5B20A640" w14:textId="1583F642" w:rsidR="00891E95" w:rsidRDefault="00C306E3" w:rsidP="00891E95">
      <w:pPr>
        <w:pStyle w:val="Cuerpo-PF"/>
        <w:jc w:val="both"/>
      </w:pPr>
      <w:r>
        <w:t xml:space="preserve">Para el área de internet se está utilizando una simulación de ello, utilizando tres servidores web facebook, cisco y google los cuales están conectados a un router que utilizan nat es decir una traducción de ip, por ejemplo la búsqueda web 8.8.8.8 </w:t>
      </w:r>
      <w:r>
        <w:lastRenderedPageBreak/>
        <w:t>nos traduce que esa ip es 192.168.100.1 que es la del server de google esto mismo en cada uno de los routers de cada server, por otro lado se utiliza el servidor de google como dns teniendo registros de los servidores de facebook, cisco y google,y el de la página del centro comercial esto para que la página del centro comercial puede ser consultada por cualquier usuario fuera del centro comercial.</w:t>
      </w:r>
      <w:r w:rsidR="00B82934">
        <w:t xml:space="preserve"> </w:t>
      </w:r>
      <w:r w:rsidR="00891E95">
        <w:t>Se configuró el port forwarding de manera que se pudiera acceder al sitio de facebook 7.7.7.7 por el puerto 8080</w:t>
      </w:r>
      <w:r w:rsidR="00B82934">
        <w:t>.</w:t>
      </w:r>
      <w:r w:rsidR="00891E95">
        <w:t xml:space="preserve"> </w:t>
      </w:r>
    </w:p>
    <w:p w14:paraId="5843F212" w14:textId="77777777" w:rsidR="00891E95" w:rsidRDefault="00891E95" w:rsidP="00891E95">
      <w:pPr>
        <w:pStyle w:val="Cuerpo-PF"/>
        <w:jc w:val="both"/>
      </w:pPr>
    </w:p>
    <w:p w14:paraId="62C9E862" w14:textId="228C5500" w:rsidR="0006603D" w:rsidRDefault="0006603D" w:rsidP="0006603D">
      <w:pPr>
        <w:pStyle w:val="Cuerpo-PF"/>
        <w:rPr>
          <w:b/>
          <w:bCs/>
        </w:rPr>
      </w:pPr>
      <w:r w:rsidRPr="0006603D">
        <w:rPr>
          <w:b/>
          <w:bCs/>
        </w:rPr>
        <w:t>Justificación VTP</w:t>
      </w:r>
    </w:p>
    <w:p w14:paraId="7CA5A076" w14:textId="2BBFBF82" w:rsidR="0006603D" w:rsidRDefault="0006603D" w:rsidP="0006603D">
      <w:pPr>
        <w:pStyle w:val="Cuerpo-PF"/>
        <w:jc w:val="both"/>
      </w:pPr>
      <w:r w:rsidRPr="0006603D">
        <w:t>Se utilizó el VTP para generar un switch server y varios switch clientes, esto con la finalidad de que el administrador pueda pasar las vlan creadas a los demás switches.</w:t>
      </w:r>
    </w:p>
    <w:p w14:paraId="7622B3A4" w14:textId="04177FD8" w:rsidR="00A115F6" w:rsidRDefault="00A115F6" w:rsidP="0006603D">
      <w:pPr>
        <w:pStyle w:val="Cuerpo-PF"/>
        <w:jc w:val="both"/>
      </w:pPr>
    </w:p>
    <w:p w14:paraId="149032D9" w14:textId="5FF436D7" w:rsidR="00A115F6" w:rsidRDefault="00A115F6" w:rsidP="0006603D">
      <w:pPr>
        <w:pStyle w:val="Cuerpo-PF"/>
        <w:jc w:val="both"/>
        <w:rPr>
          <w:b/>
          <w:bCs/>
        </w:rPr>
      </w:pPr>
      <w:r w:rsidRPr="00A115F6">
        <w:rPr>
          <w:b/>
          <w:bCs/>
        </w:rPr>
        <w:t xml:space="preserve">Justificación de las </w:t>
      </w:r>
      <w:r>
        <w:rPr>
          <w:b/>
          <w:bCs/>
        </w:rPr>
        <w:t>VLAN</w:t>
      </w:r>
    </w:p>
    <w:p w14:paraId="36E8C0F4" w14:textId="110B7A27" w:rsidR="00A115F6" w:rsidRPr="00A115F6" w:rsidRDefault="00A115F6" w:rsidP="0006603D">
      <w:pPr>
        <w:pStyle w:val="Cuerpo-PF"/>
        <w:jc w:val="both"/>
        <w:rPr>
          <w:u w:val="single"/>
        </w:rPr>
      </w:pPr>
      <w:r w:rsidRPr="00A115F6">
        <w:rPr>
          <w:u w:val="single"/>
        </w:rPr>
        <w:t>Zona administrativa</w:t>
      </w:r>
    </w:p>
    <w:p w14:paraId="1FE56C1C" w14:textId="33AFB1BA" w:rsidR="00A115F6" w:rsidRDefault="00A115F6" w:rsidP="0006603D">
      <w:pPr>
        <w:pStyle w:val="Cuerpo-PF"/>
        <w:jc w:val="both"/>
      </w:pPr>
      <w:r>
        <w:t>En el primer switch se implementó la vlan 100 101, 102, 103, en el segundo switch se implementó la vlan 104 – 107 y en el tercer switch se implementaron las vlan 109-110.</w:t>
      </w:r>
    </w:p>
    <w:p w14:paraId="76420DAD" w14:textId="5F138F45" w:rsidR="00A115F6" w:rsidRDefault="00A115F6" w:rsidP="0006603D">
      <w:pPr>
        <w:pStyle w:val="Cuerpo-PF"/>
        <w:jc w:val="both"/>
      </w:pPr>
    </w:p>
    <w:p w14:paraId="0C6C39CA" w14:textId="4BCE1142" w:rsidR="00A115F6" w:rsidRPr="00A115F6" w:rsidRDefault="00A115F6" w:rsidP="0006603D">
      <w:pPr>
        <w:pStyle w:val="Cuerpo-PF"/>
        <w:jc w:val="both"/>
        <w:rPr>
          <w:u w:val="single"/>
        </w:rPr>
      </w:pPr>
      <w:r w:rsidRPr="00A115F6">
        <w:rPr>
          <w:u w:val="single"/>
        </w:rPr>
        <w:t>Zona Comercial</w:t>
      </w:r>
    </w:p>
    <w:p w14:paraId="119C277E" w14:textId="5F8F6FD7" w:rsidR="00A115F6" w:rsidRDefault="00A115F6" w:rsidP="0006603D">
      <w:pPr>
        <w:pStyle w:val="Cuerpo-PF"/>
        <w:jc w:val="both"/>
      </w:pPr>
      <w:r>
        <w:t xml:space="preserve">En el primer switch se implementaron las vlan 200-211, las primeras 8 vlan son para la sala de exhibición, como se mencionó anteriormente esta ocupa una capacidad de 800 host, lo que se </w:t>
      </w:r>
      <w:r w:rsidR="001C476C">
        <w:t>realizó</w:t>
      </w:r>
      <w:r>
        <w:t xml:space="preserve"> en las vlan es que se contempló 1 vlan para cada 100 entonces como </w:t>
      </w:r>
      <w:r w:rsidR="00C75F6C">
        <w:t>esos hosts</w:t>
      </w:r>
      <w:r>
        <w:t xml:space="preserve"> serán por medio de wifi a cada uno se le asignó uno de los </w:t>
      </w:r>
      <w:r w:rsidR="00C75F6C">
        <w:t>Wireless. En el segundo switch se implementaron las vlan 212- 217, en el tercer switch se implementaron las vlan 218 – 228 y en el cuarto switch se implementaron las vlan 229-248, en el quinto switch se implementaron las vlan 249-268, en las tiendas de zapatos, ropa y generales se implementaron el doble de vlan de los locales porque se usará tanto wifi como ethernet en cada una de ellas.</w:t>
      </w:r>
    </w:p>
    <w:p w14:paraId="1532BCEA" w14:textId="568617AD" w:rsidR="00C75F6C" w:rsidRDefault="00C75F6C" w:rsidP="0006603D">
      <w:pPr>
        <w:pStyle w:val="Cuerpo-PF"/>
        <w:jc w:val="both"/>
      </w:pPr>
    </w:p>
    <w:p w14:paraId="71472A4D" w14:textId="15FDD555" w:rsidR="00C75F6C" w:rsidRDefault="00C75F6C" w:rsidP="0006603D">
      <w:pPr>
        <w:pStyle w:val="Cuerpo-PF"/>
        <w:jc w:val="both"/>
        <w:rPr>
          <w:u w:val="single"/>
        </w:rPr>
      </w:pPr>
      <w:r w:rsidRPr="00C75F6C">
        <w:rPr>
          <w:u w:val="single"/>
        </w:rPr>
        <w:t>Zona Agencia Bancaria</w:t>
      </w:r>
    </w:p>
    <w:p w14:paraId="45EDCF55" w14:textId="0E3ECD87" w:rsidR="00C75F6C" w:rsidRDefault="00C75F6C" w:rsidP="0006603D">
      <w:pPr>
        <w:pStyle w:val="Cuerpo-PF"/>
        <w:jc w:val="both"/>
      </w:pPr>
      <w:r w:rsidRPr="00C75F6C">
        <w:t>En el primer switch se impleme</w:t>
      </w:r>
      <w:r>
        <w:t>ntó la vlan 300, en el segundo switch se implementaron las vlan 300-303, la vlan 300 se implementó en ambos switches porque como se mencionó en la asignación de host, esta ocupa 30 porque es de agencias bancarias entonces, se le asignan los primeros 15 en el primer switch y los últimos 15 en el segundo switch y por último en el tercer switch se asignaron las vlan 304-305.</w:t>
      </w:r>
    </w:p>
    <w:p w14:paraId="1A5F7010" w14:textId="5A5ADC3E" w:rsidR="00C75F6C" w:rsidRDefault="00C75F6C" w:rsidP="0006603D">
      <w:pPr>
        <w:pStyle w:val="Cuerpo-PF"/>
        <w:jc w:val="both"/>
      </w:pPr>
    </w:p>
    <w:p w14:paraId="6AC02CD5" w14:textId="2B2EBE84" w:rsidR="00C75F6C" w:rsidRDefault="00C75F6C" w:rsidP="0006603D">
      <w:pPr>
        <w:pStyle w:val="Cuerpo-PF"/>
        <w:jc w:val="both"/>
        <w:rPr>
          <w:u w:val="single"/>
        </w:rPr>
      </w:pPr>
      <w:r w:rsidRPr="00C75F6C">
        <w:rPr>
          <w:u w:val="single"/>
        </w:rPr>
        <w:t>Zona Entretenimiento</w:t>
      </w:r>
    </w:p>
    <w:p w14:paraId="3B4F93C9" w14:textId="5A47A7B6" w:rsidR="00C75F6C" w:rsidRDefault="00C75F6C" w:rsidP="0006603D">
      <w:pPr>
        <w:pStyle w:val="Cuerpo-PF"/>
        <w:jc w:val="both"/>
      </w:pPr>
      <w:r>
        <w:t>En el primer switch se asignan las vlan 400-402 y en el segundo switch de la vlan 403-409, en la vlan 409 que corresponde a área de mesas se realizaron 2 vlan esto con la finalidad de asignarle 50 host a cada una y hacer más ligero el tráfico.</w:t>
      </w:r>
    </w:p>
    <w:p w14:paraId="09F9C497" w14:textId="4DF795AB" w:rsidR="001850ED" w:rsidRDefault="001850ED" w:rsidP="0006603D">
      <w:pPr>
        <w:pStyle w:val="Cuerpo-PF"/>
        <w:jc w:val="both"/>
      </w:pPr>
    </w:p>
    <w:p w14:paraId="2E359F88" w14:textId="748F96BD" w:rsidR="001850ED" w:rsidRPr="003A67F3" w:rsidRDefault="001850ED" w:rsidP="0006603D">
      <w:pPr>
        <w:pStyle w:val="Cuerpo-PF"/>
        <w:jc w:val="both"/>
        <w:rPr>
          <w:u w:val="single"/>
        </w:rPr>
      </w:pPr>
      <w:r w:rsidRPr="003A67F3">
        <w:rPr>
          <w:u w:val="single"/>
        </w:rPr>
        <w:t>Zona Comidas</w:t>
      </w:r>
    </w:p>
    <w:p w14:paraId="63A4115A" w14:textId="42BBCD7F" w:rsidR="001850ED" w:rsidRDefault="003A67F3" w:rsidP="0006603D">
      <w:pPr>
        <w:pStyle w:val="Cuerpo-PF"/>
        <w:jc w:val="both"/>
      </w:pPr>
      <w:r>
        <w:t>En el primer switch se asigna la vlan 500, en el segundo switch se asigna también la vlan 500, se aplica la vlan en los 2 switches porque ocupa 40 host y se dividió 20 host en cada switch y por último en el tercer switch se ocupan las vlan 501-502.</w:t>
      </w:r>
    </w:p>
    <w:p w14:paraId="435395F9" w14:textId="41E4E806" w:rsidR="003A67F3" w:rsidRDefault="003A67F3" w:rsidP="0006603D">
      <w:pPr>
        <w:pStyle w:val="Cuerpo-PF"/>
        <w:jc w:val="both"/>
      </w:pPr>
    </w:p>
    <w:p w14:paraId="05A5F896" w14:textId="0FA8E51A" w:rsidR="00C8126E" w:rsidRDefault="00C8126E" w:rsidP="0006603D">
      <w:pPr>
        <w:pStyle w:val="Cuerpo-PF"/>
        <w:jc w:val="both"/>
        <w:rPr>
          <w:u w:val="single"/>
        </w:rPr>
      </w:pPr>
      <w:r w:rsidRPr="00C8126E">
        <w:rPr>
          <w:u w:val="single"/>
        </w:rPr>
        <w:t>Servicios Generales</w:t>
      </w:r>
    </w:p>
    <w:p w14:paraId="5D69DED3" w14:textId="2FE30AF8" w:rsidR="00C8126E" w:rsidRPr="00C8126E" w:rsidRDefault="00C8126E" w:rsidP="0006603D">
      <w:pPr>
        <w:pStyle w:val="Cuerpo-PF"/>
        <w:jc w:val="both"/>
      </w:pPr>
      <w:r>
        <w:t>Como solamente se ocupa 1 switch se le asigna su vlan 600.</w:t>
      </w:r>
    </w:p>
    <w:p w14:paraId="2CA1439A" w14:textId="63D2449A" w:rsidR="003A67F3" w:rsidRDefault="003A67F3" w:rsidP="0006603D">
      <w:pPr>
        <w:pStyle w:val="Cuerpo-PF"/>
        <w:jc w:val="both"/>
      </w:pPr>
    </w:p>
    <w:p w14:paraId="149EBB1D" w14:textId="63025230" w:rsidR="00C8126E" w:rsidRPr="00C8126E" w:rsidRDefault="00C8126E" w:rsidP="0006603D">
      <w:pPr>
        <w:pStyle w:val="Cuerpo-PF"/>
        <w:jc w:val="both"/>
        <w:rPr>
          <w:u w:val="single"/>
        </w:rPr>
      </w:pPr>
      <w:r w:rsidRPr="00C8126E">
        <w:rPr>
          <w:u w:val="single"/>
        </w:rPr>
        <w:t>Estacionamiento</w:t>
      </w:r>
    </w:p>
    <w:p w14:paraId="0F0437F2" w14:textId="4F53BDA8" w:rsidR="00C8126E" w:rsidRDefault="00C8126E" w:rsidP="00C8126E">
      <w:pPr>
        <w:pStyle w:val="Cuerpo-PF"/>
        <w:jc w:val="both"/>
      </w:pPr>
      <w:r>
        <w:t>Como solamente se ocupa 1 switch se le asigna su vlan 700.</w:t>
      </w:r>
    </w:p>
    <w:p w14:paraId="5A9FBD6E" w14:textId="3D331847" w:rsidR="00B307C9" w:rsidRDefault="00B307C9" w:rsidP="00C8126E">
      <w:pPr>
        <w:pStyle w:val="Cuerpo-PF"/>
        <w:jc w:val="both"/>
      </w:pPr>
    </w:p>
    <w:p w14:paraId="6C37242C" w14:textId="10C97709" w:rsidR="00B307C9" w:rsidRPr="00C8126E" w:rsidRDefault="00B307C9" w:rsidP="00C8126E">
      <w:pPr>
        <w:pStyle w:val="Cuerpo-PF"/>
        <w:jc w:val="both"/>
      </w:pPr>
      <w:r>
        <w:t xml:space="preserve">Por </w:t>
      </w:r>
      <w:r w:rsidR="00782E09">
        <w:t>último,</w:t>
      </w:r>
      <w:r>
        <w:t xml:space="preserve"> se crean 3 últimas vlan 5,6 y 7 que son las que se ocuparán para los sitios (Google, Facebook y Cisco).</w:t>
      </w:r>
    </w:p>
    <w:p w14:paraId="5EC1C7BC" w14:textId="1BE850BE" w:rsidR="00C8126E" w:rsidRDefault="00C8126E" w:rsidP="0006603D">
      <w:pPr>
        <w:pStyle w:val="Cuerpo-PF"/>
        <w:jc w:val="both"/>
      </w:pPr>
    </w:p>
    <w:p w14:paraId="3A6E380B" w14:textId="3EC60CC1" w:rsidR="00782E09" w:rsidRPr="00820201" w:rsidRDefault="00782E09" w:rsidP="0006603D">
      <w:pPr>
        <w:pStyle w:val="Cuerpo-PF"/>
        <w:jc w:val="both"/>
        <w:rPr>
          <w:b/>
          <w:bCs/>
        </w:rPr>
      </w:pPr>
      <w:r w:rsidRPr="00820201">
        <w:rPr>
          <w:b/>
          <w:bCs/>
        </w:rPr>
        <w:t>Justificación VPN y Wireless</w:t>
      </w:r>
    </w:p>
    <w:p w14:paraId="62AC1EF3" w14:textId="77777777" w:rsidR="00DC6C52" w:rsidRDefault="00DC6C52" w:rsidP="00DC6C52">
      <w:pPr>
        <w:pStyle w:val="Cuerpo-PF"/>
      </w:pPr>
      <w:r>
        <w:t>VPN</w:t>
      </w:r>
    </w:p>
    <w:p w14:paraId="002C2E17" w14:textId="77777777" w:rsidR="00DC6C52" w:rsidRDefault="00DC6C52" w:rsidP="00DC6C52">
      <w:pPr>
        <w:pStyle w:val="Cuerpo-PF"/>
      </w:pPr>
      <w:r>
        <w:t>-Implementación</w:t>
      </w:r>
    </w:p>
    <w:p w14:paraId="5E6F37A3" w14:textId="0351ABFD" w:rsidR="00DC6C52" w:rsidRDefault="00DC6C52" w:rsidP="00DC6C52">
      <w:pPr>
        <w:pStyle w:val="Cuerpo-PF"/>
        <w:jc w:val="both"/>
      </w:pPr>
      <w:r>
        <w:t>Cuando la infraestructura este desarrollada y configurada correctamente se</w:t>
      </w:r>
      <w:r>
        <w:t xml:space="preserve"> realizarán</w:t>
      </w:r>
      <w:r>
        <w:t xml:space="preserve"> pruebas</w:t>
      </w:r>
      <w:r>
        <w:t xml:space="preserve"> </w:t>
      </w:r>
      <w:r>
        <w:t>implementando un VPN para que el ambiente sea más</w:t>
      </w:r>
      <w:r>
        <w:t xml:space="preserve"> s</w:t>
      </w:r>
      <w:r>
        <w:t xml:space="preserve">eguro tanto </w:t>
      </w:r>
      <w:r>
        <w:t>como</w:t>
      </w:r>
      <w:r>
        <w:t xml:space="preserve"> para usuarios, departamentos, </w:t>
      </w:r>
      <w:r>
        <w:t>áreas</w:t>
      </w:r>
      <w:r>
        <w:t>, etc.</w:t>
      </w:r>
      <w:r>
        <w:t xml:space="preserve"> </w:t>
      </w:r>
      <w:r>
        <w:t>Esto con la</w:t>
      </w:r>
      <w:r>
        <w:t xml:space="preserve"> </w:t>
      </w:r>
      <w:r>
        <w:t>finalidad de no estar expuesto y proporcionar un ambiente seguro.</w:t>
      </w:r>
      <w:r>
        <w:t xml:space="preserve"> </w:t>
      </w:r>
      <w:r>
        <w:t xml:space="preserve">Al realizar las pruebas dependiendo del caso y use se </w:t>
      </w:r>
      <w:r>
        <w:t>implementarán</w:t>
      </w:r>
      <w:r>
        <w:t xml:space="preserve"> checkpoints o fortigate esto con la finalidad</w:t>
      </w:r>
      <w:r>
        <w:t xml:space="preserve"> </w:t>
      </w:r>
      <w:r>
        <w:t>de evitar posibles atacantes manteniendo la seguridad y confianza.</w:t>
      </w:r>
    </w:p>
    <w:p w14:paraId="6BB6529C" w14:textId="77777777" w:rsidR="00DC6C52" w:rsidRDefault="00DC6C52" w:rsidP="00DC6C52">
      <w:pPr>
        <w:pStyle w:val="Cuerpo-PF"/>
      </w:pPr>
    </w:p>
    <w:p w14:paraId="37EE29C7" w14:textId="243BEB34" w:rsidR="00DC6C52" w:rsidRDefault="00DC6C52" w:rsidP="00DC6C52">
      <w:pPr>
        <w:pStyle w:val="Cuerpo-PF"/>
      </w:pPr>
      <w:r>
        <w:t>-</w:t>
      </w:r>
      <w:r>
        <w:t>Características</w:t>
      </w:r>
    </w:p>
    <w:p w14:paraId="14B3088B" w14:textId="1917C5DC" w:rsidR="00733F14" w:rsidRDefault="00DC6C52" w:rsidP="00DC6C52">
      <w:pPr>
        <w:pStyle w:val="Cuerpo-PF"/>
        <w:jc w:val="both"/>
      </w:pPr>
      <w:r>
        <w:t xml:space="preserve">Se </w:t>
      </w:r>
      <w:r>
        <w:t>utilizará</w:t>
      </w:r>
      <w:r>
        <w:t xml:space="preserve"> un enlace dedicado esto con la finalidad de ahorrar costos</w:t>
      </w:r>
      <w:r>
        <w:t xml:space="preserve"> contratando</w:t>
      </w:r>
      <w:r>
        <w:t xml:space="preserve"> un </w:t>
      </w:r>
      <w:r>
        <w:t>enlace</w:t>
      </w:r>
      <w:r>
        <w:t xml:space="preserve"> muy grande de internet.</w:t>
      </w:r>
      <w:r>
        <w:t xml:space="preserve"> </w:t>
      </w:r>
      <w:r>
        <w:t xml:space="preserve">Se </w:t>
      </w:r>
      <w:r>
        <w:t>crearán</w:t>
      </w:r>
      <w:r>
        <w:t xml:space="preserve"> protocolos para que los usuarios </w:t>
      </w:r>
      <w:r>
        <w:t>estén</w:t>
      </w:r>
      <w:r>
        <w:t xml:space="preserve"> conectados por cierto tiempo limitado para no generar </w:t>
      </w:r>
      <w:r>
        <w:t>tráfico</w:t>
      </w:r>
      <w:r>
        <w:t xml:space="preserve"> en la red.</w:t>
      </w:r>
      <w:r>
        <w:t xml:space="preserve"> </w:t>
      </w:r>
      <w:r>
        <w:t xml:space="preserve">Los usuarios no </w:t>
      </w:r>
      <w:r>
        <w:t>sabrán</w:t>
      </w:r>
      <w:r>
        <w:t xml:space="preserve"> que tienen una vpn ya que es para el </w:t>
      </w:r>
      <w:r>
        <w:t>público</w:t>
      </w:r>
      <w:r>
        <w:t xml:space="preserve"> de cualquier edad y la </w:t>
      </w:r>
      <w:r>
        <w:t>mayoría</w:t>
      </w:r>
      <w:r>
        <w:t xml:space="preserve"> no sabe configurar dicha vpn.</w:t>
      </w:r>
      <w:r>
        <w:t xml:space="preserve"> </w:t>
      </w:r>
    </w:p>
    <w:p w14:paraId="206F0167" w14:textId="6080C37A" w:rsidR="00DC6C52" w:rsidRDefault="00DC6C52" w:rsidP="00DC6C52">
      <w:pPr>
        <w:pStyle w:val="Cuerpo-PF"/>
      </w:pPr>
    </w:p>
    <w:p w14:paraId="46D80C57" w14:textId="11D2CF67" w:rsidR="00335CAF" w:rsidRDefault="00335CAF" w:rsidP="00DC6C52">
      <w:pPr>
        <w:pStyle w:val="Cuerpo-PF"/>
      </w:pPr>
      <w:r>
        <w:lastRenderedPageBreak/>
        <w:t>Wireless</w:t>
      </w:r>
    </w:p>
    <w:p w14:paraId="5F6B6939" w14:textId="3E205652" w:rsidR="00335CAF" w:rsidRDefault="00335CAF" w:rsidP="00335CAF">
      <w:pPr>
        <w:pStyle w:val="Cuerpo-PF"/>
      </w:pPr>
      <w:r>
        <w:t xml:space="preserve">Se implemento el cambio de la tarjeta de red ethernet a una </w:t>
      </w:r>
      <w:r>
        <w:t>inalámbrica</w:t>
      </w:r>
      <w:r>
        <w:t xml:space="preserve"> lo cual permite conectarse a la red wifi,</w:t>
      </w:r>
      <w:r>
        <w:t xml:space="preserve"> </w:t>
      </w:r>
      <w:r>
        <w:t xml:space="preserve">las redes wifi de los locales tienen </w:t>
      </w:r>
      <w:r>
        <w:t>contraseña</w:t>
      </w:r>
      <w:r>
        <w:t xml:space="preserve"> 1234567890 y su nombre es el correspondiente a su </w:t>
      </w:r>
      <w:r>
        <w:t xml:space="preserve">área </w:t>
      </w:r>
      <w:r>
        <w:t xml:space="preserve">los </w:t>
      </w:r>
      <w:r>
        <w:t>demás</w:t>
      </w:r>
      <w:r>
        <w:t xml:space="preserve"> wireless </w:t>
      </w:r>
      <w:r>
        <w:t>públicos</w:t>
      </w:r>
      <w:r>
        <w:t xml:space="preserve"> comparten red </w:t>
      </w:r>
      <w:r>
        <w:t>pública</w:t>
      </w:r>
      <w:r>
        <w:t xml:space="preserve"> sin seguridad</w:t>
      </w:r>
    </w:p>
    <w:p w14:paraId="799C4E25" w14:textId="77777777" w:rsidR="00335CAF" w:rsidRDefault="00335CAF" w:rsidP="00335CAF">
      <w:pPr>
        <w:pStyle w:val="Cuerpo-PF"/>
      </w:pPr>
    </w:p>
    <w:p w14:paraId="1CDBC7F7" w14:textId="1760BB4F" w:rsidR="00E5732F" w:rsidRPr="00C974BD" w:rsidRDefault="00E5732F" w:rsidP="00E5732F">
      <w:pPr>
        <w:pStyle w:val="Ttulo-PF"/>
        <w:rPr>
          <w:lang w:val="es-MX"/>
        </w:rPr>
      </w:pPr>
      <w:bookmarkStart w:id="16" w:name="_Toc43223307"/>
      <w:r w:rsidRPr="00C974BD">
        <w:rPr>
          <w:lang w:val="es-MX"/>
        </w:rPr>
        <w:t>Conclusiones del proyecto</w:t>
      </w:r>
      <w:bookmarkEnd w:id="16"/>
    </w:p>
    <w:p w14:paraId="0BBA803E" w14:textId="7F0B40A2" w:rsidR="001F7656" w:rsidRPr="001F7656" w:rsidRDefault="001F7656" w:rsidP="00B3203B">
      <w:pPr>
        <w:pStyle w:val="Cuerpo-PF"/>
        <w:rPr>
          <w:u w:val="single"/>
        </w:rPr>
      </w:pPr>
      <w:r w:rsidRPr="001F7656">
        <w:rPr>
          <w:u w:val="single"/>
        </w:rPr>
        <w:t>Karol Mandujano Quijas</w:t>
      </w:r>
    </w:p>
    <w:p w14:paraId="5F4148DD" w14:textId="78C3BBDB" w:rsidR="00E5732F" w:rsidRDefault="001F7656" w:rsidP="00B3203B">
      <w:pPr>
        <w:pStyle w:val="Cuerpo-PF"/>
      </w:pPr>
      <w:r>
        <w:t>La realización de este proyecto me gusto porque pude enfrentar diversos retos y aplicar los temas que se habían visto en el transcurso del curso, lo que más me ayudó fue que el proyecto fuera diseñado por nosotros, porque más que poner a prueba, era un reto en el teníamos que evaluar y aplicar todo lo visto para que se cumplieran los requisitos que se pedían.</w:t>
      </w:r>
    </w:p>
    <w:p w14:paraId="080AAE68" w14:textId="77777777" w:rsidR="001F7656" w:rsidRDefault="001F7656" w:rsidP="00B3203B">
      <w:pPr>
        <w:pStyle w:val="Cuerpo-PF"/>
      </w:pPr>
    </w:p>
    <w:p w14:paraId="4CE8A50A" w14:textId="7BB2C887" w:rsidR="001F7656" w:rsidRDefault="001F7656" w:rsidP="00B3203B">
      <w:pPr>
        <w:pStyle w:val="Cuerpo-PF"/>
        <w:rPr>
          <w:u w:val="single"/>
        </w:rPr>
      </w:pPr>
      <w:r w:rsidRPr="001F7656">
        <w:rPr>
          <w:u w:val="single"/>
        </w:rPr>
        <w:t>Juan de Dios Guadalupe Cruz Delgado</w:t>
      </w:r>
    </w:p>
    <w:p w14:paraId="14C3E80B" w14:textId="7A66C88D" w:rsidR="001F7656" w:rsidRDefault="001F7C03" w:rsidP="001F7C03">
      <w:pPr>
        <w:pStyle w:val="Cuerpo-PF"/>
        <w:jc w:val="both"/>
      </w:pPr>
      <w:r>
        <w:t>Creo que este tipo de proyectos puso a prueba los conocimientos que hemos adquirido en las materias de servidores y redes principalment</w:t>
      </w:r>
      <w:r>
        <w:t xml:space="preserve">e </w:t>
      </w:r>
      <w:r>
        <w:t xml:space="preserve">ya que de estos tipos de proyectos o ya cuando nos encontremos en un espacio laboral es </w:t>
      </w:r>
      <w:r>
        <w:t xml:space="preserve"> </w:t>
      </w:r>
      <w:r>
        <w:t xml:space="preserve">como van hacer, me hubiera gustado implementarlo de manera </w:t>
      </w:r>
      <w:r>
        <w:t xml:space="preserve">física </w:t>
      </w:r>
      <w:r>
        <w:t xml:space="preserve">para </w:t>
      </w:r>
      <w:r>
        <w:t>así</w:t>
      </w:r>
      <w:r>
        <w:t xml:space="preserve"> conocer el funcionamiento de los diferentes equipos, pero creo que el haberlo</w:t>
      </w:r>
      <w:r>
        <w:t xml:space="preserve"> </w:t>
      </w:r>
      <w:r>
        <w:t>hecho en digital o packet tracert nos dio la posibilidad de contar y utilizar</w:t>
      </w:r>
      <w:r>
        <w:t xml:space="preserve"> </w:t>
      </w:r>
      <w:r>
        <w:t xml:space="preserve">con </w:t>
      </w:r>
      <w:r>
        <w:t>más</w:t>
      </w:r>
      <w:r>
        <w:t xml:space="preserve"> equipos que pudiera ser que en laboratorios no se tuviera, por otro lado la </w:t>
      </w:r>
      <w:r>
        <w:t>implementación</w:t>
      </w:r>
      <w:r>
        <w:t xml:space="preserve"> de lo visto en clase como </w:t>
      </w:r>
      <w:r w:rsidR="005C0861">
        <w:t>ACLS</w:t>
      </w:r>
      <w:r>
        <w:t>,</w:t>
      </w:r>
      <w:r>
        <w:t xml:space="preserve"> </w:t>
      </w:r>
      <w:r w:rsidR="005C0861">
        <w:t>SSH</w:t>
      </w:r>
      <w:r>
        <w:t xml:space="preserve">, nateo ayudo para reafirmar lo visto, </w:t>
      </w:r>
      <w:r>
        <w:t>además</w:t>
      </w:r>
      <w:r>
        <w:t xml:space="preserve"> </w:t>
      </w:r>
      <w:r>
        <w:t xml:space="preserve"> </w:t>
      </w:r>
      <w:r>
        <w:t xml:space="preserve">de comprender que cosas utilizar en </w:t>
      </w:r>
      <w:r>
        <w:t>cierto</w:t>
      </w:r>
      <w:r>
        <w:t xml:space="preserve"> escenario como por ejemplo el uso de eigrp,ripv2 o ruteo </w:t>
      </w:r>
      <w:r>
        <w:t>estático</w:t>
      </w:r>
      <w:r>
        <w:t xml:space="preserve">, </w:t>
      </w:r>
      <w:r>
        <w:t>también</w:t>
      </w:r>
      <w:r>
        <w:t xml:space="preserve"> tomando </w:t>
      </w:r>
      <w:r>
        <w:t>en cuenta</w:t>
      </w:r>
      <w:r>
        <w:t xml:space="preserve"> que nos enfrentamos a errores y que no nos funcionara</w:t>
      </w:r>
      <w:r>
        <w:t xml:space="preserve"> </w:t>
      </w:r>
      <w:r>
        <w:t xml:space="preserve">las cosas o como se </w:t>
      </w:r>
      <w:r>
        <w:t>tenía</w:t>
      </w:r>
      <w:r>
        <w:t xml:space="preserve"> planeado y </w:t>
      </w:r>
      <w:r>
        <w:t>rehacer</w:t>
      </w:r>
      <w:r>
        <w:t xml:space="preserve"> o eliminar lo implementado.</w:t>
      </w:r>
    </w:p>
    <w:p w14:paraId="40ABE40C" w14:textId="77777777" w:rsidR="001F7C03" w:rsidRPr="001F7656" w:rsidRDefault="001F7C03" w:rsidP="001F7C03">
      <w:pPr>
        <w:pStyle w:val="Cuerpo-PF"/>
        <w:jc w:val="both"/>
      </w:pPr>
    </w:p>
    <w:p w14:paraId="1B05D537" w14:textId="2841A0D4" w:rsidR="001F7656" w:rsidRPr="001F7656" w:rsidRDefault="001F7656" w:rsidP="00B3203B">
      <w:pPr>
        <w:pStyle w:val="Cuerpo-PF"/>
        <w:rPr>
          <w:u w:val="single"/>
        </w:rPr>
      </w:pPr>
      <w:r>
        <w:rPr>
          <w:u w:val="single"/>
        </w:rPr>
        <w:t>Diego Duarte Guerrero</w:t>
      </w:r>
    </w:p>
    <w:p w14:paraId="2DC50DE5" w14:textId="6476A547" w:rsidR="001F7656" w:rsidRPr="00C974BD" w:rsidRDefault="00E6446B" w:rsidP="00E6446B">
      <w:pPr>
        <w:pStyle w:val="Cuerpo-PF"/>
        <w:jc w:val="both"/>
      </w:pPr>
      <w:r>
        <w:t xml:space="preserve">Para desarrollar el proyecto final se </w:t>
      </w:r>
      <w:r>
        <w:t>desarrolló</w:t>
      </w:r>
      <w:r>
        <w:t xml:space="preserve"> una infraestructura configurada para un centro comercial</w:t>
      </w:r>
      <w:r>
        <w:t xml:space="preserve"> </w:t>
      </w:r>
      <w:r>
        <w:t xml:space="preserve">implementando la </w:t>
      </w:r>
      <w:r>
        <w:t>mayoría</w:t>
      </w:r>
      <w:r>
        <w:t xml:space="preserve"> de los conocimientos a lo</w:t>
      </w:r>
      <w:r>
        <w:t xml:space="preserve"> </w:t>
      </w:r>
      <w:r>
        <w:t xml:space="preserve">largo del final esto con el </w:t>
      </w:r>
      <w:r>
        <w:t>propósito</w:t>
      </w:r>
      <w:r>
        <w:t xml:space="preserve"> de finalizar de una</w:t>
      </w:r>
      <w:r>
        <w:t xml:space="preserve"> </w:t>
      </w:r>
      <w:r>
        <w:t xml:space="preserve">manera adecuada los </w:t>
      </w:r>
      <w:r>
        <w:t>métodos</w:t>
      </w:r>
      <w:r>
        <w:t xml:space="preserve"> enseñados, de esta forma entiendo o simulando lo mayormente posible</w:t>
      </w:r>
      <w:r>
        <w:t xml:space="preserve"> </w:t>
      </w:r>
      <w:r>
        <w:t>como es un proyecto</w:t>
      </w:r>
      <w:r>
        <w:t xml:space="preserve"> </w:t>
      </w:r>
      <w:r>
        <w:t xml:space="preserve">de redes de igual al final de cuentas todo es seguir una serie de pasos de manera correcta, En lo personal pues fue un poco </w:t>
      </w:r>
      <w:r>
        <w:t xml:space="preserve"> </w:t>
      </w:r>
      <w:r>
        <w:t>complicado no tener clases presenciales por la organización de equipos y la</w:t>
      </w:r>
      <w:r>
        <w:t xml:space="preserve"> </w:t>
      </w:r>
      <w:r>
        <w:t>comunicación.</w:t>
      </w:r>
    </w:p>
    <w:p w14:paraId="03BE0852" w14:textId="77777777" w:rsidR="00E6446B" w:rsidRDefault="00E6446B" w:rsidP="00E5732F">
      <w:pPr>
        <w:pStyle w:val="Ttulo-PF"/>
        <w:rPr>
          <w:lang w:val="es-MX"/>
        </w:rPr>
      </w:pPr>
      <w:bookmarkStart w:id="17" w:name="_Toc43223308"/>
    </w:p>
    <w:p w14:paraId="05E0D08E" w14:textId="36AF723B" w:rsidR="00E5732F" w:rsidRDefault="00E5732F" w:rsidP="00E5732F">
      <w:pPr>
        <w:pStyle w:val="Ttulo-PF"/>
        <w:rPr>
          <w:lang w:val="es-MX"/>
        </w:rPr>
      </w:pPr>
      <w:r w:rsidRPr="00C974BD">
        <w:rPr>
          <w:lang w:val="es-MX"/>
        </w:rPr>
        <w:lastRenderedPageBreak/>
        <w:t>Conclusiones personales del curso</w:t>
      </w:r>
      <w:bookmarkEnd w:id="17"/>
    </w:p>
    <w:p w14:paraId="5F7CA03E" w14:textId="77777777" w:rsidR="001F7656" w:rsidRPr="001F7656" w:rsidRDefault="001F7656" w:rsidP="001F7656">
      <w:pPr>
        <w:pStyle w:val="Cuerpo-PF"/>
        <w:rPr>
          <w:u w:val="single"/>
        </w:rPr>
      </w:pPr>
      <w:r w:rsidRPr="001F7656">
        <w:rPr>
          <w:u w:val="single"/>
        </w:rPr>
        <w:t>Karol Mandujano Quijas</w:t>
      </w:r>
    </w:p>
    <w:p w14:paraId="1835016A" w14:textId="1C71B234" w:rsidR="001F7656" w:rsidRDefault="001F7656" w:rsidP="001F7656">
      <w:pPr>
        <w:pStyle w:val="Cuerpo-PF"/>
        <w:jc w:val="both"/>
      </w:pPr>
      <w:r>
        <w:t>Siempre esta materia ha sido de mis favoritas y más porque he sabido explotar todo el conocimiento a pesar de que en momentos pudiera parecer difícil, lo que ha ayudado bastante es el profesor que siempre encuentra la manera de explicar las cosas y procura de que queden claras, así como si hay dudas siempre las aclara para que más adelante no tengamos problema, a pesar de la contingencia veo que no fue como tal un impedimento porque el maestro siempre buscó las estrategias para que pudiéramos obtener el conocimiento de los temas acorde al curso, sin embargo entiendo que si hay cosas que debieron de verse con los equipos en físico pero como se sabe, no se pudo por cosas ajenas a la clase.</w:t>
      </w:r>
    </w:p>
    <w:p w14:paraId="50CE2957" w14:textId="77777777" w:rsidR="001F7656" w:rsidRDefault="001F7656" w:rsidP="001F7656">
      <w:pPr>
        <w:pStyle w:val="Cuerpo-PF"/>
        <w:jc w:val="both"/>
      </w:pPr>
    </w:p>
    <w:p w14:paraId="4483FFF2" w14:textId="77777777" w:rsidR="001F7656" w:rsidRDefault="001F7656" w:rsidP="001F7656">
      <w:pPr>
        <w:pStyle w:val="Cuerpo-PF"/>
        <w:rPr>
          <w:u w:val="single"/>
        </w:rPr>
      </w:pPr>
      <w:r w:rsidRPr="001F7656">
        <w:rPr>
          <w:u w:val="single"/>
        </w:rPr>
        <w:t>Juan de Dios Guadalupe Cruz Delgado</w:t>
      </w:r>
    </w:p>
    <w:p w14:paraId="16FEC8D9" w14:textId="0E8208D1" w:rsidR="001F7656" w:rsidRDefault="007B2506" w:rsidP="007B2506">
      <w:pPr>
        <w:pStyle w:val="Cuerpo-PF"/>
        <w:jc w:val="both"/>
      </w:pPr>
      <w:r>
        <w:t xml:space="preserve">En general el curso me </w:t>
      </w:r>
      <w:r>
        <w:t>gustó</w:t>
      </w:r>
      <w:r>
        <w:t xml:space="preserve"> mucho, se </w:t>
      </w:r>
      <w:r>
        <w:t>aprendió</w:t>
      </w:r>
      <w:r>
        <w:t xml:space="preserve"> demasiado </w:t>
      </w:r>
      <w:r>
        <w:t>lástima</w:t>
      </w:r>
      <w:r>
        <w:t xml:space="preserve"> que por la actual </w:t>
      </w:r>
      <w:r>
        <w:t>situación</w:t>
      </w:r>
      <w:r>
        <w:t xml:space="preserve"> no se pudo seguir continuando las </w:t>
      </w:r>
      <w:r>
        <w:t>prácticas</w:t>
      </w:r>
      <w:r>
        <w:t xml:space="preserve"> en </w:t>
      </w:r>
      <w:r>
        <w:t>laboratorios</w:t>
      </w:r>
      <w:r>
        <w:t xml:space="preserve"> para </w:t>
      </w:r>
      <w:r>
        <w:t>así</w:t>
      </w:r>
      <w:r>
        <w:t xml:space="preserve"> </w:t>
      </w:r>
      <w:r>
        <w:t xml:space="preserve"> </w:t>
      </w:r>
      <w:r>
        <w:t xml:space="preserve">utilizar los equipos, pero se </w:t>
      </w:r>
      <w:r>
        <w:t>aprendió</w:t>
      </w:r>
      <w:r>
        <w:t xml:space="preserve"> muy buenas cosas por porte de</w:t>
      </w:r>
      <w:r>
        <w:t xml:space="preserve"> </w:t>
      </w:r>
      <w:r>
        <w:t xml:space="preserve">seguridad como la </w:t>
      </w:r>
      <w:r>
        <w:t>implementación</w:t>
      </w:r>
      <w:r>
        <w:t xml:space="preserve"> de </w:t>
      </w:r>
      <w:r>
        <w:t>ACLS</w:t>
      </w:r>
      <w:r>
        <w:t xml:space="preserve"> de diferente tipo y sus usos, </w:t>
      </w:r>
      <w:r>
        <w:t xml:space="preserve">así </w:t>
      </w:r>
      <w:r>
        <w:t xml:space="preserve">como el protocolo </w:t>
      </w:r>
      <w:r>
        <w:t>SSH</w:t>
      </w:r>
      <w:r>
        <w:t xml:space="preserve"> entre otras cosas </w:t>
      </w:r>
      <w:r>
        <w:t>más</w:t>
      </w:r>
      <w:r>
        <w:t>,</w:t>
      </w:r>
      <w:r>
        <w:t xml:space="preserve"> así</w:t>
      </w:r>
      <w:r>
        <w:t xml:space="preserve"> </w:t>
      </w:r>
      <w:r>
        <w:t>también</w:t>
      </w:r>
      <w:r>
        <w:t xml:space="preserve"> el haber recordado lo visto en otros semestres como el ruteo </w:t>
      </w:r>
      <w:r>
        <w:t>dinámico</w:t>
      </w:r>
      <w:r>
        <w:t xml:space="preserve"> y </w:t>
      </w:r>
      <w:r>
        <w:t>estático</w:t>
      </w:r>
      <w:r>
        <w:t xml:space="preserve">, los dhcp, el uso de wireless y el entender </w:t>
      </w:r>
      <w:r>
        <w:t>cómo</w:t>
      </w:r>
      <w:r>
        <w:t xml:space="preserve"> funciona una vpn.</w:t>
      </w:r>
    </w:p>
    <w:p w14:paraId="2D98E35D" w14:textId="77777777" w:rsidR="007B2506" w:rsidRPr="001F7656" w:rsidRDefault="007B2506" w:rsidP="007B2506">
      <w:pPr>
        <w:pStyle w:val="Cuerpo-PF"/>
        <w:jc w:val="both"/>
      </w:pPr>
    </w:p>
    <w:p w14:paraId="476BEFD1" w14:textId="77777777" w:rsidR="001F7656" w:rsidRPr="001F7656" w:rsidRDefault="001F7656" w:rsidP="001F7656">
      <w:pPr>
        <w:pStyle w:val="Cuerpo-PF"/>
        <w:rPr>
          <w:u w:val="single"/>
        </w:rPr>
      </w:pPr>
      <w:r>
        <w:rPr>
          <w:u w:val="single"/>
        </w:rPr>
        <w:t>Diego Duarte Guerrero</w:t>
      </w:r>
    </w:p>
    <w:p w14:paraId="06074206" w14:textId="30D53370" w:rsidR="001F7656" w:rsidRPr="00C974BD" w:rsidRDefault="00E6446B" w:rsidP="00E6446B">
      <w:pPr>
        <w:pStyle w:val="Cuerpo-PF"/>
        <w:jc w:val="both"/>
      </w:pPr>
      <w:r>
        <w:t>Actualmente me siento muy completo con esta materia con todo lo que</w:t>
      </w:r>
      <w:r>
        <w:t xml:space="preserve"> </w:t>
      </w:r>
      <w:r>
        <w:t>prendimos mediante los semestres</w:t>
      </w:r>
      <w:r>
        <w:t xml:space="preserve"> </w:t>
      </w:r>
      <w:r>
        <w:t>desde como configurar, armar, visualizar y</w:t>
      </w:r>
      <w:r>
        <w:t xml:space="preserve"> </w:t>
      </w:r>
      <w:r>
        <w:t>conocer tanto como equipo, infraestructura, comandos de redes</w:t>
      </w:r>
      <w:r>
        <w:t xml:space="preserve"> </w:t>
      </w:r>
      <w:r>
        <w:t>entre otras cosas en cuestión laboral para un futuro creo que cualquiera de nosotros</w:t>
      </w:r>
      <w:r>
        <w:t xml:space="preserve"> </w:t>
      </w:r>
      <w:r>
        <w:t>cuando egrese tal</w:t>
      </w:r>
      <w:r w:rsidR="00975421">
        <w:t xml:space="preserve"> </w:t>
      </w:r>
      <w:r>
        <w:t xml:space="preserve">vez </w:t>
      </w:r>
      <w:r>
        <w:t xml:space="preserve"> </w:t>
      </w:r>
      <w:r>
        <w:t xml:space="preserve">no recuerdo todo de </w:t>
      </w:r>
      <w:r>
        <w:t>memoria</w:t>
      </w:r>
      <w:r>
        <w:t xml:space="preserve"> pero si </w:t>
      </w:r>
      <w:r>
        <w:t>sabrá</w:t>
      </w:r>
      <w:r>
        <w:t xml:space="preserve"> donde</w:t>
      </w:r>
      <w:r>
        <w:t xml:space="preserve"> </w:t>
      </w:r>
      <w:r>
        <w:t>empezar donde investigar y como seguir hasta lograr el objetivo</w:t>
      </w:r>
      <w:r>
        <w:t xml:space="preserve"> </w:t>
      </w:r>
      <w:r>
        <w:t>en lo personal yo me siento así ahorita si me preguntan algo del primer semestre que llevamos</w:t>
      </w:r>
      <w:r>
        <w:t xml:space="preserve"> </w:t>
      </w:r>
      <w:r>
        <w:t>esta materia</w:t>
      </w:r>
      <w:r>
        <w:t xml:space="preserve"> </w:t>
      </w:r>
      <w:r>
        <w:t>no lo recuerde, comandos o equis cosa pero con ahora se</w:t>
      </w:r>
      <w:r>
        <w:t xml:space="preserve"> </w:t>
      </w:r>
      <w:r>
        <w:t xml:space="preserve">investigar sobre el tema y por donde comenzar, al final </w:t>
      </w:r>
      <w:r>
        <w:t xml:space="preserve"> </w:t>
      </w:r>
      <w:r>
        <w:t>todo como nos lo recuerdan los profesores es estarse actualizando talvez hubiera sido un poco</w:t>
      </w:r>
      <w:r>
        <w:t xml:space="preserve"> </w:t>
      </w:r>
      <w:r>
        <w:t>más practica en clase</w:t>
      </w:r>
      <w:r>
        <w:t xml:space="preserve"> </w:t>
      </w:r>
      <w:r>
        <w:t xml:space="preserve">pero pues dadas las </w:t>
      </w:r>
      <w:r>
        <w:t>circunstancias</w:t>
      </w:r>
      <w:r>
        <w:t xml:space="preserve"> no se pudo.</w:t>
      </w:r>
    </w:p>
    <w:p w14:paraId="35C18D7D" w14:textId="77777777" w:rsidR="00E5732F" w:rsidRPr="00C974BD" w:rsidRDefault="00E5732F" w:rsidP="00B3203B">
      <w:pPr>
        <w:pStyle w:val="Cuerpo-PF"/>
      </w:pPr>
    </w:p>
    <w:p w14:paraId="594ECE22" w14:textId="3F46C4AB" w:rsidR="008F37FC" w:rsidRPr="00C974BD" w:rsidRDefault="008F37FC" w:rsidP="008F37FC">
      <w:pPr>
        <w:rPr>
          <w:lang w:val="es-MX"/>
        </w:rPr>
      </w:pPr>
    </w:p>
    <w:sectPr w:rsidR="008F37FC" w:rsidRPr="00C974BD" w:rsidSect="00714E04">
      <w:headerReference w:type="default" r:id="rId11"/>
      <w:footerReference w:type="default" r:id="rId12"/>
      <w:type w:val="continuous"/>
      <w:pgSz w:w="11906" w:h="16838" w:code="9"/>
      <w:pgMar w:top="720" w:right="936" w:bottom="720" w:left="936" w:header="0" w:footer="289" w:gutter="0"/>
      <w:pgNumType w:start="1"/>
      <w:cols w:space="720"/>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DA8833" w14:textId="77777777" w:rsidR="009666A6" w:rsidRDefault="009666A6">
      <w:r>
        <w:separator/>
      </w:r>
    </w:p>
    <w:p w14:paraId="22A7F86D" w14:textId="77777777" w:rsidR="009666A6" w:rsidRDefault="009666A6"/>
  </w:endnote>
  <w:endnote w:type="continuationSeparator" w:id="0">
    <w:p w14:paraId="07278255" w14:textId="77777777" w:rsidR="009666A6" w:rsidRDefault="009666A6">
      <w:r>
        <w:continuationSeparator/>
      </w:r>
    </w:p>
    <w:p w14:paraId="11BFAC4E" w14:textId="77777777" w:rsidR="009666A6" w:rsidRDefault="009666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02195261"/>
      <w:docPartObj>
        <w:docPartGallery w:val="Page Numbers (Bottom of Page)"/>
        <w:docPartUnique/>
      </w:docPartObj>
    </w:sdtPr>
    <w:sdtContent>
      <w:p w14:paraId="1F06874D" w14:textId="74EFFC7D" w:rsidR="001F7656" w:rsidRDefault="001F7656">
        <w:pPr>
          <w:pStyle w:val="Piedepgina"/>
          <w:jc w:val="center"/>
        </w:pPr>
        <w:r>
          <w:fldChar w:fldCharType="begin"/>
        </w:r>
        <w:r>
          <w:instrText>PAGE   \* MERGEFORMAT</w:instrText>
        </w:r>
        <w:r>
          <w:fldChar w:fldCharType="separate"/>
        </w:r>
        <w:r>
          <w:t>2</w:t>
        </w:r>
        <w:r>
          <w:fldChar w:fldCharType="end"/>
        </w:r>
      </w:p>
    </w:sdtContent>
  </w:sdt>
  <w:p w14:paraId="758CFAF9" w14:textId="37003BE5" w:rsidR="001F7656" w:rsidRDefault="001F765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4C8525" w14:textId="77777777" w:rsidR="009666A6" w:rsidRDefault="009666A6">
      <w:r>
        <w:separator/>
      </w:r>
    </w:p>
    <w:p w14:paraId="6B9C9516" w14:textId="77777777" w:rsidR="009666A6" w:rsidRDefault="009666A6"/>
  </w:footnote>
  <w:footnote w:type="continuationSeparator" w:id="0">
    <w:p w14:paraId="1A5195EB" w14:textId="77777777" w:rsidR="009666A6" w:rsidRDefault="009666A6">
      <w:r>
        <w:continuationSeparator/>
      </w:r>
    </w:p>
    <w:p w14:paraId="46F12120" w14:textId="77777777" w:rsidR="009666A6" w:rsidRDefault="009666A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1F7656" w14:paraId="05493FCB" w14:textId="77777777" w:rsidTr="00360494">
      <w:trPr>
        <w:trHeight w:val="978"/>
      </w:trPr>
      <w:tc>
        <w:tcPr>
          <w:tcW w:w="10035" w:type="dxa"/>
          <w:tcBorders>
            <w:top w:val="nil"/>
            <w:left w:val="nil"/>
            <w:bottom w:val="single" w:sz="36" w:space="0" w:color="34ABA2" w:themeColor="accent3"/>
            <w:right w:val="nil"/>
          </w:tcBorders>
        </w:tcPr>
        <w:p w14:paraId="7D998326" w14:textId="77777777" w:rsidR="001F7656" w:rsidRDefault="001F7656">
          <w:pPr>
            <w:pStyle w:val="Encabezado"/>
            <w:rPr>
              <w:noProof/>
            </w:rPr>
          </w:pPr>
        </w:p>
      </w:tc>
    </w:tr>
  </w:tbl>
  <w:p w14:paraId="6621134E" w14:textId="77777777" w:rsidR="001F7656" w:rsidRDefault="001F7656" w:rsidP="00D077E9">
    <w:pPr>
      <w:pStyle w:val="Encabezado"/>
      <w:rPr>
        <w:noProof/>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664"/>
    <w:rsid w:val="000026DC"/>
    <w:rsid w:val="00017504"/>
    <w:rsid w:val="0002190D"/>
    <w:rsid w:val="000238FE"/>
    <w:rsid w:val="0002482E"/>
    <w:rsid w:val="00050324"/>
    <w:rsid w:val="00060154"/>
    <w:rsid w:val="0006603D"/>
    <w:rsid w:val="00071277"/>
    <w:rsid w:val="000747A0"/>
    <w:rsid w:val="00095F1A"/>
    <w:rsid w:val="000A0150"/>
    <w:rsid w:val="000E4376"/>
    <w:rsid w:val="000E63C9"/>
    <w:rsid w:val="00130E9D"/>
    <w:rsid w:val="0013328E"/>
    <w:rsid w:val="00142EA1"/>
    <w:rsid w:val="00150A6D"/>
    <w:rsid w:val="001759CF"/>
    <w:rsid w:val="001777D2"/>
    <w:rsid w:val="001850ED"/>
    <w:rsid w:val="00185B35"/>
    <w:rsid w:val="00197A19"/>
    <w:rsid w:val="001C476C"/>
    <w:rsid w:val="001D1E23"/>
    <w:rsid w:val="001F2BC8"/>
    <w:rsid w:val="001F5F6B"/>
    <w:rsid w:val="001F7656"/>
    <w:rsid w:val="001F7C03"/>
    <w:rsid w:val="00243EBC"/>
    <w:rsid w:val="00246A35"/>
    <w:rsid w:val="002531A3"/>
    <w:rsid w:val="00284348"/>
    <w:rsid w:val="00287BDB"/>
    <w:rsid w:val="002C5530"/>
    <w:rsid w:val="002E71B9"/>
    <w:rsid w:val="002F51F5"/>
    <w:rsid w:val="002F7F98"/>
    <w:rsid w:val="00300B21"/>
    <w:rsid w:val="003102FC"/>
    <w:rsid w:val="00312137"/>
    <w:rsid w:val="00330359"/>
    <w:rsid w:val="00335CAF"/>
    <w:rsid w:val="0033762F"/>
    <w:rsid w:val="00360494"/>
    <w:rsid w:val="00366C7E"/>
    <w:rsid w:val="00384EA3"/>
    <w:rsid w:val="003A30C9"/>
    <w:rsid w:val="003A39A1"/>
    <w:rsid w:val="003A3DA8"/>
    <w:rsid w:val="003A67F3"/>
    <w:rsid w:val="003C2191"/>
    <w:rsid w:val="003D3863"/>
    <w:rsid w:val="004110DE"/>
    <w:rsid w:val="00433A78"/>
    <w:rsid w:val="004342CA"/>
    <w:rsid w:val="0044085A"/>
    <w:rsid w:val="004932A7"/>
    <w:rsid w:val="004A43BA"/>
    <w:rsid w:val="004B21A5"/>
    <w:rsid w:val="004C7335"/>
    <w:rsid w:val="004D020B"/>
    <w:rsid w:val="004E1120"/>
    <w:rsid w:val="004E5FEE"/>
    <w:rsid w:val="005037F0"/>
    <w:rsid w:val="00516A86"/>
    <w:rsid w:val="00520DEA"/>
    <w:rsid w:val="00523A73"/>
    <w:rsid w:val="005275F6"/>
    <w:rsid w:val="0056585F"/>
    <w:rsid w:val="00572102"/>
    <w:rsid w:val="00576CEF"/>
    <w:rsid w:val="00597D33"/>
    <w:rsid w:val="005B2C33"/>
    <w:rsid w:val="005C0861"/>
    <w:rsid w:val="005F1BB0"/>
    <w:rsid w:val="00617664"/>
    <w:rsid w:val="0065044F"/>
    <w:rsid w:val="00655A4C"/>
    <w:rsid w:val="00656C4D"/>
    <w:rsid w:val="00663DD5"/>
    <w:rsid w:val="00674396"/>
    <w:rsid w:val="00683229"/>
    <w:rsid w:val="00687F3C"/>
    <w:rsid w:val="006B04C1"/>
    <w:rsid w:val="006D7ECB"/>
    <w:rsid w:val="006E5716"/>
    <w:rsid w:val="00703B44"/>
    <w:rsid w:val="00714E04"/>
    <w:rsid w:val="007302B3"/>
    <w:rsid w:val="00730733"/>
    <w:rsid w:val="007309A6"/>
    <w:rsid w:val="00730E3A"/>
    <w:rsid w:val="00733F14"/>
    <w:rsid w:val="007343B0"/>
    <w:rsid w:val="00735057"/>
    <w:rsid w:val="00736AAF"/>
    <w:rsid w:val="00765B2A"/>
    <w:rsid w:val="00782E09"/>
    <w:rsid w:val="00783A34"/>
    <w:rsid w:val="0078620D"/>
    <w:rsid w:val="007A6FD0"/>
    <w:rsid w:val="007B2506"/>
    <w:rsid w:val="007C39E1"/>
    <w:rsid w:val="007C6B52"/>
    <w:rsid w:val="007D16C5"/>
    <w:rsid w:val="007D3775"/>
    <w:rsid w:val="007E4B39"/>
    <w:rsid w:val="007F4BBF"/>
    <w:rsid w:val="00805C94"/>
    <w:rsid w:val="00820201"/>
    <w:rsid w:val="00845D08"/>
    <w:rsid w:val="00845DC1"/>
    <w:rsid w:val="0085505B"/>
    <w:rsid w:val="00862FE4"/>
    <w:rsid w:val="0086389A"/>
    <w:rsid w:val="0087605E"/>
    <w:rsid w:val="00891E95"/>
    <w:rsid w:val="008941AE"/>
    <w:rsid w:val="008B1FEE"/>
    <w:rsid w:val="008F37FC"/>
    <w:rsid w:val="00903C32"/>
    <w:rsid w:val="00912B8E"/>
    <w:rsid w:val="00916B16"/>
    <w:rsid w:val="009173B9"/>
    <w:rsid w:val="00931F86"/>
    <w:rsid w:val="0093335D"/>
    <w:rsid w:val="0093613E"/>
    <w:rsid w:val="00943026"/>
    <w:rsid w:val="009666A6"/>
    <w:rsid w:val="00966B81"/>
    <w:rsid w:val="009725FC"/>
    <w:rsid w:val="00975421"/>
    <w:rsid w:val="00976753"/>
    <w:rsid w:val="00976ACC"/>
    <w:rsid w:val="00977F79"/>
    <w:rsid w:val="009A0637"/>
    <w:rsid w:val="009C7720"/>
    <w:rsid w:val="009F5C51"/>
    <w:rsid w:val="00A115F6"/>
    <w:rsid w:val="00A23AFA"/>
    <w:rsid w:val="00A31B3E"/>
    <w:rsid w:val="00A477CD"/>
    <w:rsid w:val="00A53104"/>
    <w:rsid w:val="00A532F3"/>
    <w:rsid w:val="00A613BB"/>
    <w:rsid w:val="00A8489E"/>
    <w:rsid w:val="00AB02A7"/>
    <w:rsid w:val="00AC29F3"/>
    <w:rsid w:val="00AC75D5"/>
    <w:rsid w:val="00AD64AF"/>
    <w:rsid w:val="00AF1202"/>
    <w:rsid w:val="00B11318"/>
    <w:rsid w:val="00B1615E"/>
    <w:rsid w:val="00B21343"/>
    <w:rsid w:val="00B231E5"/>
    <w:rsid w:val="00B307C9"/>
    <w:rsid w:val="00B31221"/>
    <w:rsid w:val="00B3203B"/>
    <w:rsid w:val="00B64205"/>
    <w:rsid w:val="00B6714D"/>
    <w:rsid w:val="00B70D07"/>
    <w:rsid w:val="00B82934"/>
    <w:rsid w:val="00B9585F"/>
    <w:rsid w:val="00BE26DB"/>
    <w:rsid w:val="00BE42B4"/>
    <w:rsid w:val="00BF4432"/>
    <w:rsid w:val="00C02B87"/>
    <w:rsid w:val="00C13496"/>
    <w:rsid w:val="00C2363E"/>
    <w:rsid w:val="00C306E3"/>
    <w:rsid w:val="00C4086D"/>
    <w:rsid w:val="00C54D80"/>
    <w:rsid w:val="00C649B3"/>
    <w:rsid w:val="00C75F6C"/>
    <w:rsid w:val="00C8126E"/>
    <w:rsid w:val="00C974BD"/>
    <w:rsid w:val="00CA1896"/>
    <w:rsid w:val="00CB2E0C"/>
    <w:rsid w:val="00CB5B28"/>
    <w:rsid w:val="00CF5371"/>
    <w:rsid w:val="00CF5646"/>
    <w:rsid w:val="00D0323A"/>
    <w:rsid w:val="00D047EC"/>
    <w:rsid w:val="00D0559F"/>
    <w:rsid w:val="00D064B5"/>
    <w:rsid w:val="00D077E9"/>
    <w:rsid w:val="00D25510"/>
    <w:rsid w:val="00D42CB7"/>
    <w:rsid w:val="00D47C13"/>
    <w:rsid w:val="00D5413D"/>
    <w:rsid w:val="00D570A9"/>
    <w:rsid w:val="00D7088E"/>
    <w:rsid w:val="00D70D02"/>
    <w:rsid w:val="00D71857"/>
    <w:rsid w:val="00D770C7"/>
    <w:rsid w:val="00D86945"/>
    <w:rsid w:val="00D874EC"/>
    <w:rsid w:val="00D90290"/>
    <w:rsid w:val="00D94ACF"/>
    <w:rsid w:val="00DC6C52"/>
    <w:rsid w:val="00DC706A"/>
    <w:rsid w:val="00DD152F"/>
    <w:rsid w:val="00DD7BBA"/>
    <w:rsid w:val="00DE213F"/>
    <w:rsid w:val="00DF027C"/>
    <w:rsid w:val="00E00A32"/>
    <w:rsid w:val="00E22ACD"/>
    <w:rsid w:val="00E43FE6"/>
    <w:rsid w:val="00E5429A"/>
    <w:rsid w:val="00E5732F"/>
    <w:rsid w:val="00E57DB0"/>
    <w:rsid w:val="00E620B0"/>
    <w:rsid w:val="00E6446B"/>
    <w:rsid w:val="00E81B40"/>
    <w:rsid w:val="00EA58BE"/>
    <w:rsid w:val="00EB3226"/>
    <w:rsid w:val="00EC1745"/>
    <w:rsid w:val="00ED33DD"/>
    <w:rsid w:val="00EE1B2A"/>
    <w:rsid w:val="00EE4B09"/>
    <w:rsid w:val="00EE5132"/>
    <w:rsid w:val="00EF555B"/>
    <w:rsid w:val="00F027BB"/>
    <w:rsid w:val="00F11DCF"/>
    <w:rsid w:val="00F162EA"/>
    <w:rsid w:val="00F24522"/>
    <w:rsid w:val="00F312C9"/>
    <w:rsid w:val="00F5093B"/>
    <w:rsid w:val="00F52D27"/>
    <w:rsid w:val="00F618CA"/>
    <w:rsid w:val="00F83527"/>
    <w:rsid w:val="00F8564C"/>
    <w:rsid w:val="00FD583F"/>
    <w:rsid w:val="00FD7488"/>
    <w:rsid w:val="00FE7435"/>
    <w:rsid w:val="00FF05AA"/>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E72FC0"/>
  <w15:docId w15:val="{C8FB5781-E203-4F0F-8B0F-B91575A35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Ttulo1">
    <w:name w:val="heading 1"/>
    <w:basedOn w:val="Normal"/>
    <w:link w:val="Ttulo1C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tulo2">
    <w:name w:val="heading 2"/>
    <w:basedOn w:val="Normal"/>
    <w:next w:val="Normal"/>
    <w:link w:val="Ttulo2Car"/>
    <w:uiPriority w:val="4"/>
    <w:qFormat/>
    <w:rsid w:val="00DF027C"/>
    <w:pPr>
      <w:keepNext/>
      <w:spacing w:after="240" w:line="240" w:lineRule="auto"/>
      <w:outlineLvl w:val="1"/>
    </w:pPr>
    <w:rPr>
      <w:rFonts w:eastAsiaTheme="majorEastAsia" w:cstheme="majorBidi"/>
      <w:b w:val="0"/>
      <w:sz w:val="3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styleId="Ttulo">
    <w:name w:val="Title"/>
    <w:basedOn w:val="Normal"/>
    <w:link w:val="Ttulo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tuloCar">
    <w:name w:val="Título Car"/>
    <w:basedOn w:val="Fuentedeprrafopredeter"/>
    <w:link w:val="Ttulo"/>
    <w:uiPriority w:val="1"/>
    <w:rsid w:val="00D86945"/>
    <w:rPr>
      <w:rFonts w:asciiTheme="majorHAnsi" w:eastAsiaTheme="majorEastAsia" w:hAnsiTheme="majorHAnsi" w:cstheme="majorBidi"/>
      <w:b/>
      <w:bCs/>
      <w:color w:val="082A75" w:themeColor="text2"/>
      <w:sz w:val="72"/>
      <w:szCs w:val="52"/>
    </w:rPr>
  </w:style>
  <w:style w:type="paragraph" w:styleId="Subttulo">
    <w:name w:val="Subtitle"/>
    <w:basedOn w:val="Normal"/>
    <w:link w:val="SubttuloCar"/>
    <w:uiPriority w:val="2"/>
    <w:qFormat/>
    <w:rsid w:val="00D86945"/>
    <w:pPr>
      <w:framePr w:hSpace="180" w:wrap="around" w:vAnchor="text" w:hAnchor="margin" w:y="1167"/>
    </w:pPr>
    <w:rPr>
      <w:b w:val="0"/>
      <w:caps/>
      <w:spacing w:val="20"/>
      <w:sz w:val="32"/>
    </w:rPr>
  </w:style>
  <w:style w:type="character" w:customStyle="1" w:styleId="SubttuloCar">
    <w:name w:val="Subtítulo Car"/>
    <w:basedOn w:val="Fuentedeprrafopredeter"/>
    <w:link w:val="Subttulo"/>
    <w:uiPriority w:val="2"/>
    <w:rsid w:val="00D86945"/>
    <w:rPr>
      <w:rFonts w:eastAsiaTheme="minorEastAsia"/>
      <w:caps/>
      <w:color w:val="082A75" w:themeColor="text2"/>
      <w:spacing w:val="20"/>
      <w:sz w:val="32"/>
      <w:szCs w:val="22"/>
    </w:rPr>
  </w:style>
  <w:style w:type="character" w:customStyle="1" w:styleId="Ttulo1Car">
    <w:name w:val="Título 1 Car"/>
    <w:basedOn w:val="Fuentedeprrafopredeter"/>
    <w:link w:val="Ttulo1"/>
    <w:uiPriority w:val="4"/>
    <w:rsid w:val="00D077E9"/>
    <w:rPr>
      <w:rFonts w:asciiTheme="majorHAnsi" w:eastAsiaTheme="majorEastAsia" w:hAnsiTheme="majorHAnsi" w:cstheme="majorBidi"/>
      <w:b/>
      <w:color w:val="061F57" w:themeColor="text2" w:themeShade="BF"/>
      <w:kern w:val="28"/>
      <w:sz w:val="52"/>
      <w:szCs w:val="32"/>
    </w:rPr>
  </w:style>
  <w:style w:type="paragraph" w:styleId="Encabezado">
    <w:name w:val="header"/>
    <w:basedOn w:val="Normal"/>
    <w:link w:val="EncabezadoCar"/>
    <w:uiPriority w:val="8"/>
    <w:unhideWhenUsed/>
    <w:rsid w:val="005037F0"/>
  </w:style>
  <w:style w:type="character" w:customStyle="1" w:styleId="EncabezadoCar">
    <w:name w:val="Encabezado Car"/>
    <w:basedOn w:val="Fuentedeprrafopredeter"/>
    <w:link w:val="Encabezado"/>
    <w:uiPriority w:val="8"/>
    <w:rsid w:val="0093335D"/>
  </w:style>
  <w:style w:type="paragraph" w:styleId="Piedepgina">
    <w:name w:val="footer"/>
    <w:basedOn w:val="Normal"/>
    <w:link w:val="PiedepginaCar"/>
    <w:uiPriority w:val="99"/>
    <w:unhideWhenUsed/>
    <w:rsid w:val="005037F0"/>
  </w:style>
  <w:style w:type="character" w:customStyle="1" w:styleId="PiedepginaCar">
    <w:name w:val="Pie de página Car"/>
    <w:basedOn w:val="Fuentedeprrafopredeter"/>
    <w:link w:val="Piedepgina"/>
    <w:uiPriority w:val="99"/>
    <w:rsid w:val="005037F0"/>
    <w:rPr>
      <w:sz w:val="24"/>
      <w:szCs w:val="24"/>
    </w:rPr>
  </w:style>
  <w:style w:type="paragraph" w:customStyle="1" w:styleId="Nombre">
    <w:name w:val="Nombre"/>
    <w:basedOn w:val="Normal"/>
    <w:uiPriority w:val="3"/>
    <w:qFormat/>
    <w:rsid w:val="00B231E5"/>
    <w:pPr>
      <w:spacing w:line="240" w:lineRule="auto"/>
      <w:jc w:val="right"/>
    </w:pPr>
  </w:style>
  <w:style w:type="character" w:customStyle="1" w:styleId="Ttulo2Car">
    <w:name w:val="Título 2 Car"/>
    <w:basedOn w:val="Fuentedeprrafopredeter"/>
    <w:link w:val="Ttulo2"/>
    <w:uiPriority w:val="4"/>
    <w:rsid w:val="00DF027C"/>
    <w:rPr>
      <w:rFonts w:eastAsiaTheme="majorEastAsia" w:cstheme="majorBidi"/>
      <w:color w:val="082A75" w:themeColor="text2"/>
      <w:sz w:val="36"/>
      <w:szCs w:val="26"/>
    </w:rPr>
  </w:style>
  <w:style w:type="table" w:styleId="Tablaconcuadrcula">
    <w:name w:val="Table Grid"/>
    <w:basedOn w:val="Tabla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unhideWhenUsed/>
    <w:rsid w:val="00D86945"/>
    <w:rPr>
      <w:color w:val="808080"/>
    </w:rPr>
  </w:style>
  <w:style w:type="paragraph" w:customStyle="1" w:styleId="Contenido2COL">
    <w:name w:val="Contenido2COL"/>
    <w:basedOn w:val="Normal"/>
    <w:link w:val="Contenido2COLCar"/>
    <w:qFormat/>
    <w:rsid w:val="008F37FC"/>
    <w:rPr>
      <w:rFonts w:ascii="Arial" w:hAnsi="Arial"/>
      <w:b w:val="0"/>
    </w:rPr>
  </w:style>
  <w:style w:type="paragraph" w:customStyle="1" w:styleId="Textodestacado">
    <w:name w:val="Texto destacado"/>
    <w:basedOn w:val="Normal"/>
    <w:link w:val="Carcterdetextodestacado"/>
    <w:qFormat/>
    <w:rsid w:val="00DF027C"/>
  </w:style>
  <w:style w:type="character" w:customStyle="1" w:styleId="Contenido2COLCar">
    <w:name w:val="Contenido2COL Car"/>
    <w:basedOn w:val="Fuentedeprrafopredeter"/>
    <w:link w:val="Contenido2COL"/>
    <w:rsid w:val="008F37FC"/>
    <w:rPr>
      <w:rFonts w:ascii="Arial" w:eastAsiaTheme="minorEastAsia" w:hAnsi="Arial"/>
      <w:color w:val="082A75" w:themeColor="text2"/>
      <w:sz w:val="28"/>
      <w:szCs w:val="22"/>
    </w:rPr>
  </w:style>
  <w:style w:type="character" w:customStyle="1" w:styleId="Carcterdetextodestacado">
    <w:name w:val="Carácter de texto destacado"/>
    <w:basedOn w:val="Fuentedeprrafopredeter"/>
    <w:link w:val="Textodestacado"/>
    <w:rsid w:val="00DF027C"/>
    <w:rPr>
      <w:rFonts w:eastAsiaTheme="minorEastAsia"/>
      <w:b/>
      <w:color w:val="082A75" w:themeColor="text2"/>
      <w:sz w:val="28"/>
      <w:szCs w:val="22"/>
    </w:rPr>
  </w:style>
  <w:style w:type="paragraph" w:customStyle="1" w:styleId="Ttulo-PF">
    <w:name w:val="Título-PF"/>
    <w:basedOn w:val="Ttulo"/>
    <w:link w:val="Ttulo-PFCar"/>
    <w:qFormat/>
    <w:rsid w:val="00663DD5"/>
    <w:pPr>
      <w:ind w:left="720"/>
    </w:pPr>
    <w:rPr>
      <w:sz w:val="40"/>
    </w:rPr>
  </w:style>
  <w:style w:type="paragraph" w:customStyle="1" w:styleId="Cuerpo-PF">
    <w:name w:val="Cuerpo- PF"/>
    <w:basedOn w:val="Contenido2COL"/>
    <w:link w:val="Cuerpo-PFCar"/>
    <w:qFormat/>
    <w:rsid w:val="00E5732F"/>
    <w:rPr>
      <w:lang w:val="es-MX"/>
    </w:rPr>
  </w:style>
  <w:style w:type="character" w:customStyle="1" w:styleId="Ttulo-PFCar">
    <w:name w:val="Título-PF Car"/>
    <w:basedOn w:val="TtuloCar"/>
    <w:link w:val="Ttulo-PF"/>
    <w:rsid w:val="00663DD5"/>
    <w:rPr>
      <w:rFonts w:asciiTheme="majorHAnsi" w:eastAsiaTheme="majorEastAsia" w:hAnsiTheme="majorHAnsi" w:cstheme="majorBidi"/>
      <w:b/>
      <w:bCs/>
      <w:color w:val="082A75" w:themeColor="text2"/>
      <w:sz w:val="40"/>
      <w:szCs w:val="52"/>
    </w:rPr>
  </w:style>
  <w:style w:type="paragraph" w:styleId="Tabladeilustraciones">
    <w:name w:val="table of figures"/>
    <w:basedOn w:val="Normal"/>
    <w:next w:val="Normal"/>
    <w:uiPriority w:val="99"/>
    <w:unhideWhenUsed/>
    <w:rsid w:val="00E5732F"/>
  </w:style>
  <w:style w:type="character" w:customStyle="1" w:styleId="Cuerpo-PFCar">
    <w:name w:val="Cuerpo- PF Car"/>
    <w:basedOn w:val="Contenido2COLCar"/>
    <w:link w:val="Cuerpo-PF"/>
    <w:rsid w:val="00E5732F"/>
    <w:rPr>
      <w:rFonts w:ascii="Arial" w:eastAsiaTheme="minorEastAsia" w:hAnsi="Arial"/>
      <w:color w:val="082A75" w:themeColor="text2"/>
      <w:sz w:val="28"/>
      <w:szCs w:val="22"/>
      <w:lang w:val="es-MX"/>
    </w:rPr>
  </w:style>
  <w:style w:type="character" w:styleId="Hipervnculo">
    <w:name w:val="Hyperlink"/>
    <w:basedOn w:val="Fuentedeprrafopredeter"/>
    <w:uiPriority w:val="99"/>
    <w:unhideWhenUsed/>
    <w:rsid w:val="00E5732F"/>
    <w:rPr>
      <w:color w:val="3592CF" w:themeColor="hyperlink"/>
      <w:u w:val="single"/>
    </w:rPr>
  </w:style>
  <w:style w:type="character" w:styleId="Nmerodelnea">
    <w:name w:val="line number"/>
    <w:basedOn w:val="Fuentedeprrafopredeter"/>
    <w:uiPriority w:val="99"/>
    <w:semiHidden/>
    <w:unhideWhenUsed/>
    <w:rsid w:val="00ED33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529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rol\AppData\Local\Microsoft\Office\16.0\DTS\es-ES%7bC92D6FB5-425A-46DB-94B7-B5D435C6BE8B%7d\%7b93FADCC9-8CA6-45DD-A2D8-0597F19CB6E4%7dtf1639285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A595BDF631F4F2EB2FB781FAB00ECAF"/>
        <w:category>
          <w:name w:val="General"/>
          <w:gallery w:val="placeholder"/>
        </w:category>
        <w:types>
          <w:type w:val="bbPlcHdr"/>
        </w:types>
        <w:behaviors>
          <w:behavior w:val="content"/>
        </w:behaviors>
        <w:guid w:val="{763B32E9-1B62-4F04-973E-19BCDA7665FA}"/>
      </w:docPartPr>
      <w:docPartBody>
        <w:p w:rsidR="00D27B22" w:rsidRDefault="001C3B9B">
          <w:pPr>
            <w:pStyle w:val="EA595BDF631F4F2EB2FB781FAB00ECAF"/>
          </w:pPr>
          <w:r w:rsidRPr="00D86945">
            <w:rPr>
              <w:rStyle w:val="SubttuloCar"/>
              <w:b/>
              <w:lang w:bidi="es-ES"/>
            </w:rPr>
            <w:fldChar w:fldCharType="begin"/>
          </w:r>
          <w:r w:rsidRPr="00D86945">
            <w:rPr>
              <w:rStyle w:val="SubttuloCar"/>
              <w:lang w:bidi="es-ES"/>
            </w:rPr>
            <w:instrText xml:space="preserve"> DATE  \@ "MMMM d"  \* MERGEFORMAT </w:instrText>
          </w:r>
          <w:r w:rsidRPr="00D86945">
            <w:rPr>
              <w:rStyle w:val="SubttuloCar"/>
              <w:b/>
              <w:lang w:bidi="es-ES"/>
            </w:rPr>
            <w:fldChar w:fldCharType="separate"/>
          </w:r>
          <w:r>
            <w:rPr>
              <w:rStyle w:val="SubttuloCar"/>
              <w:lang w:bidi="es-ES"/>
            </w:rPr>
            <w:t>junio 7</w:t>
          </w:r>
          <w:r w:rsidRPr="00D86945">
            <w:rPr>
              <w:rStyle w:val="SubttuloCar"/>
              <w:b/>
              <w:lang w:bidi="es-ES"/>
            </w:rPr>
            <w:fldChar w:fldCharType="end"/>
          </w:r>
        </w:p>
      </w:docPartBody>
    </w:docPart>
    <w:docPart>
      <w:docPartPr>
        <w:name w:val="8E72FDBE0908446EA59DEAC022DB2252"/>
        <w:category>
          <w:name w:val="General"/>
          <w:gallery w:val="placeholder"/>
        </w:category>
        <w:types>
          <w:type w:val="bbPlcHdr"/>
        </w:types>
        <w:behaviors>
          <w:behavior w:val="content"/>
        </w:behaviors>
        <w:guid w:val="{F6F3D826-77AB-4A53-BB86-7020649543F1}"/>
      </w:docPartPr>
      <w:docPartBody>
        <w:p w:rsidR="00D27B22" w:rsidRDefault="001C3B9B">
          <w:pPr>
            <w:pStyle w:val="8E72FDBE0908446EA59DEAC022DB2252"/>
          </w:pPr>
          <w:r>
            <w:rPr>
              <w:noProof/>
              <w:lang w:bidi="es-ES"/>
            </w:rPr>
            <w:t>Su nombre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B9B"/>
    <w:rsid w:val="00166BCB"/>
    <w:rsid w:val="001C3B9B"/>
    <w:rsid w:val="00691517"/>
    <w:rsid w:val="00B25FD4"/>
    <w:rsid w:val="00D27B22"/>
    <w:rsid w:val="00DC66F6"/>
    <w:rsid w:val="00E559FF"/>
    <w:rsid w:val="00F122A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link w:val="SubttuloCar"/>
    <w:uiPriority w:val="2"/>
    <w:qFormat/>
    <w:pPr>
      <w:framePr w:hSpace="180" w:wrap="around" w:vAnchor="text" w:hAnchor="margin" w:y="1167"/>
      <w:spacing w:after="0" w:line="276" w:lineRule="auto"/>
    </w:pPr>
    <w:rPr>
      <w:caps/>
      <w:color w:val="44546A" w:themeColor="text2"/>
      <w:spacing w:val="20"/>
      <w:sz w:val="32"/>
      <w:lang w:val="es-ES" w:eastAsia="en-US"/>
    </w:rPr>
  </w:style>
  <w:style w:type="character" w:customStyle="1" w:styleId="SubttuloCar">
    <w:name w:val="Subtítulo Car"/>
    <w:basedOn w:val="Fuentedeprrafopredeter"/>
    <w:link w:val="Subttulo"/>
    <w:uiPriority w:val="2"/>
    <w:rPr>
      <w:caps/>
      <w:color w:val="44546A" w:themeColor="text2"/>
      <w:spacing w:val="20"/>
      <w:sz w:val="32"/>
      <w:lang w:val="es-ES" w:eastAsia="en-US"/>
    </w:rPr>
  </w:style>
  <w:style w:type="paragraph" w:customStyle="1" w:styleId="EA595BDF631F4F2EB2FB781FAB00ECAF">
    <w:name w:val="EA595BDF631F4F2EB2FB781FAB00ECAF"/>
  </w:style>
  <w:style w:type="paragraph" w:customStyle="1" w:styleId="2E38B96ADB334DA7A65F42B21A9B44F6">
    <w:name w:val="2E38B96ADB334DA7A65F42B21A9B44F6"/>
  </w:style>
  <w:style w:type="paragraph" w:customStyle="1" w:styleId="8E72FDBE0908446EA59DEAC022DB2252">
    <w:name w:val="8E72FDBE0908446EA59DEAC022DB2252"/>
  </w:style>
  <w:style w:type="paragraph" w:customStyle="1" w:styleId="370CEE6B0AF5495685C866E30F5E99A3">
    <w:name w:val="370CEE6B0AF5495685C866E30F5E99A3"/>
  </w:style>
  <w:style w:type="paragraph" w:customStyle="1" w:styleId="B4071BA03645407CB884A3516A0D9D7E">
    <w:name w:val="B4071BA03645407CB884A3516A0D9D7E"/>
  </w:style>
  <w:style w:type="paragraph" w:customStyle="1" w:styleId="E661C28617D441E9A38BCFB70F099631">
    <w:name w:val="E661C28617D441E9A38BCFB70F099631"/>
  </w:style>
  <w:style w:type="paragraph" w:customStyle="1" w:styleId="B9C5E6FDAAEB4925AE23B92F9380F699">
    <w:name w:val="B9C5E6FDAAEB4925AE23B92F9380F699"/>
  </w:style>
  <w:style w:type="paragraph" w:customStyle="1" w:styleId="E972A98DA35C4AFD8BBFCF441495C79A">
    <w:name w:val="E972A98DA35C4AFD8BBFCF441495C7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Karol Mandujano Quijas
Juan de Dios Guadalupe Cruz Delgado
Diego Duarte Guerrero</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4D6FBD-AB8F-4903-BEF8-B1BBE85B8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{93FADCC9-8CA6-45DD-A2D8-0597F19CB6E4}tf16392850.dotx</Template>
  <TotalTime>748</TotalTime>
  <Pages>1</Pages>
  <Words>9788</Words>
  <Characters>53839</Characters>
  <Application>Microsoft Office Word</Application>
  <DocSecurity>0</DocSecurity>
  <Lines>448</Lines>
  <Paragraphs>126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karol_quijas@hotmail.com</dc:creator>
  <cp:keywords/>
  <cp:lastModifiedBy>KAROL MANDUJANO QUIJAS</cp:lastModifiedBy>
  <cp:revision>97</cp:revision>
  <cp:lastPrinted>2020-06-17T05:18:00Z</cp:lastPrinted>
  <dcterms:created xsi:type="dcterms:W3CDTF">2020-06-07T22:19:00Z</dcterms:created>
  <dcterms:modified xsi:type="dcterms:W3CDTF">2020-06-17T05:19:00Z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